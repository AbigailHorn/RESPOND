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59C101" w14:textId="20135763" w:rsidR="005574D3" w:rsidRDefault="005574D3" w:rsidP="00043564">
      <w:pPr>
        <w:outlineLvl w:val="0"/>
        <w:rPr>
          <w:i/>
          <w:color w:val="0000FF"/>
          <w:sz w:val="40"/>
        </w:rPr>
      </w:pPr>
      <w:bookmarkStart w:id="0" w:name="_Toc305898884"/>
      <w:bookmarkStart w:id="1" w:name="_Toc309606168"/>
    </w:p>
    <w:p w14:paraId="210C3AD9" w14:textId="3FD0EE06" w:rsidR="008B74CC" w:rsidRDefault="008B74CC" w:rsidP="00742311">
      <w:pPr>
        <w:outlineLvl w:val="0"/>
        <w:rPr>
          <w:i/>
          <w:color w:val="0000FF"/>
          <w:sz w:val="40"/>
        </w:rPr>
      </w:pPr>
    </w:p>
    <w:p w14:paraId="4D483B43" w14:textId="6716666F" w:rsidR="008B74CC" w:rsidRDefault="008B74CC" w:rsidP="00742311">
      <w:pPr>
        <w:outlineLvl w:val="0"/>
        <w:rPr>
          <w:i/>
          <w:color w:val="0000FF"/>
          <w:sz w:val="40"/>
        </w:rPr>
      </w:pPr>
    </w:p>
    <w:p w14:paraId="61649C25" w14:textId="6BC71FE4" w:rsidR="008B74CC" w:rsidRDefault="008B74CC" w:rsidP="00742311">
      <w:pPr>
        <w:outlineLvl w:val="0"/>
        <w:rPr>
          <w:i/>
          <w:color w:val="0000FF"/>
          <w:sz w:val="40"/>
        </w:rPr>
      </w:pPr>
    </w:p>
    <w:p w14:paraId="511F4F9C" w14:textId="77777777" w:rsidR="008B74CC" w:rsidRDefault="008B74CC" w:rsidP="00742311">
      <w:pPr>
        <w:outlineLvl w:val="0"/>
        <w:rPr>
          <w:i/>
          <w:color w:val="0000FF"/>
          <w:sz w:val="40"/>
        </w:rPr>
      </w:pPr>
    </w:p>
    <w:p w14:paraId="774E4DC1" w14:textId="77777777" w:rsidR="00C160FE" w:rsidRDefault="00C160FE" w:rsidP="00742311">
      <w:pPr>
        <w:outlineLvl w:val="0"/>
        <w:rPr>
          <w:i/>
          <w:color w:val="0000FF"/>
          <w:sz w:val="40"/>
        </w:rPr>
      </w:pPr>
    </w:p>
    <w:p w14:paraId="1209D1D6" w14:textId="77777777" w:rsidR="00980B1F" w:rsidRDefault="00980B1F" w:rsidP="00742311">
      <w:pPr>
        <w:pStyle w:val="Title"/>
        <w:spacing w:after="0"/>
        <w:jc w:val="left"/>
        <w:outlineLvl w:val="0"/>
        <w:rPr>
          <w:b w:val="0"/>
          <w:sz w:val="40"/>
        </w:rPr>
      </w:pPr>
    </w:p>
    <w:p w14:paraId="1DC3C7CD" w14:textId="77777777" w:rsidR="003F69CB" w:rsidRDefault="00980B1F" w:rsidP="00742311">
      <w:pPr>
        <w:pStyle w:val="Title"/>
        <w:spacing w:after="0"/>
        <w:jc w:val="right"/>
        <w:outlineLvl w:val="0"/>
        <w:rPr>
          <w:sz w:val="40"/>
        </w:rPr>
      </w:pPr>
      <w:r>
        <w:rPr>
          <w:sz w:val="40"/>
        </w:rPr>
        <w:t>Technical Statement of Work</w:t>
      </w:r>
    </w:p>
    <w:p w14:paraId="7AD4BAC4" w14:textId="04021BCF" w:rsidR="00D10E9E" w:rsidRPr="000434FF" w:rsidRDefault="008B24F4" w:rsidP="00742311">
      <w:pPr>
        <w:pStyle w:val="Title"/>
        <w:spacing w:after="0"/>
        <w:jc w:val="right"/>
        <w:outlineLvl w:val="0"/>
        <w:rPr>
          <w:sz w:val="40"/>
          <w:szCs w:val="40"/>
        </w:rPr>
      </w:pPr>
      <w:r>
        <w:rPr>
          <w:sz w:val="40"/>
          <w:szCs w:val="40"/>
        </w:rPr>
        <w:fldChar w:fldCharType="begin"/>
      </w:r>
      <w:r>
        <w:rPr>
          <w:sz w:val="40"/>
          <w:szCs w:val="40"/>
        </w:rPr>
        <w:instrText xml:space="preserve"> DOCPROPERTY  "Customer Name"  \* MERGEFORMAT </w:instrText>
      </w:r>
      <w:r>
        <w:rPr>
          <w:sz w:val="40"/>
          <w:szCs w:val="40"/>
        </w:rPr>
        <w:fldChar w:fldCharType="separate"/>
      </w:r>
      <w:r w:rsidR="002A5B09">
        <w:rPr>
          <w:sz w:val="40"/>
          <w:szCs w:val="40"/>
        </w:rPr>
        <w:t>The Keck School of Medicine of USC</w:t>
      </w:r>
      <w:r>
        <w:rPr>
          <w:sz w:val="40"/>
          <w:szCs w:val="40"/>
        </w:rPr>
        <w:fldChar w:fldCharType="end"/>
      </w:r>
    </w:p>
    <w:p w14:paraId="4E0DF35A" w14:textId="4ED51631" w:rsidR="00D10E9E" w:rsidRPr="00203D55" w:rsidRDefault="00C57BCD" w:rsidP="00742311">
      <w:pPr>
        <w:pStyle w:val="Title"/>
        <w:spacing w:after="0"/>
        <w:jc w:val="right"/>
        <w:outlineLvl w:val="0"/>
        <w:rPr>
          <w:sz w:val="40"/>
          <w:szCs w:val="40"/>
        </w:rPr>
      </w:pPr>
      <w:r w:rsidRPr="00203D55">
        <w:rPr>
          <w:sz w:val="40"/>
          <w:szCs w:val="40"/>
        </w:rPr>
        <w:fldChar w:fldCharType="begin"/>
      </w:r>
      <w:r w:rsidRPr="00203D55">
        <w:rPr>
          <w:sz w:val="40"/>
          <w:szCs w:val="40"/>
        </w:rPr>
        <w:instrText xml:space="preserve"> DOCPROPERTY  "Project name"  \* MERGEFORMAT </w:instrText>
      </w:r>
      <w:r w:rsidRPr="00203D55">
        <w:rPr>
          <w:sz w:val="40"/>
          <w:szCs w:val="40"/>
        </w:rPr>
        <w:fldChar w:fldCharType="separate"/>
      </w:r>
      <w:r w:rsidR="002A5B09">
        <w:rPr>
          <w:sz w:val="40"/>
          <w:szCs w:val="40"/>
        </w:rPr>
        <w:t>RESPOND Prostate Cancer Study - Phase 2</w:t>
      </w:r>
      <w:r w:rsidRPr="00203D55">
        <w:rPr>
          <w:sz w:val="40"/>
          <w:szCs w:val="40"/>
        </w:rPr>
        <w:fldChar w:fldCharType="end"/>
      </w:r>
    </w:p>
    <w:bookmarkEnd w:id="0"/>
    <w:bookmarkEnd w:id="1"/>
    <w:p w14:paraId="083DB12B" w14:textId="77777777" w:rsidR="003F69CB" w:rsidRDefault="003F69CB" w:rsidP="00742311">
      <w:pPr>
        <w:tabs>
          <w:tab w:val="left" w:pos="1980"/>
          <w:tab w:val="left" w:pos="6750"/>
        </w:tabs>
        <w:jc w:val="right"/>
        <w:rPr>
          <w:b/>
          <w:bCs/>
        </w:rPr>
      </w:pPr>
    </w:p>
    <w:p w14:paraId="41C2808F" w14:textId="77777777" w:rsidR="005574D3" w:rsidRDefault="005574D3" w:rsidP="00742311">
      <w:pPr>
        <w:tabs>
          <w:tab w:val="left" w:pos="1980"/>
          <w:tab w:val="left" w:pos="6750"/>
        </w:tabs>
        <w:rPr>
          <w:b/>
          <w:bCs/>
        </w:rPr>
      </w:pPr>
    </w:p>
    <w:p w14:paraId="5DCAC1CB" w14:textId="77777777" w:rsidR="005574D3" w:rsidRPr="00C1628F" w:rsidRDefault="005574D3" w:rsidP="00742311">
      <w:pPr>
        <w:tabs>
          <w:tab w:val="left" w:pos="1980"/>
          <w:tab w:val="left" w:pos="6750"/>
        </w:tabs>
        <w:rPr>
          <w:b/>
          <w:bCs/>
        </w:rPr>
      </w:pPr>
    </w:p>
    <w:tbl>
      <w:tblPr>
        <w:tblW w:w="9360" w:type="dxa"/>
        <w:tblLook w:val="04A0" w:firstRow="1" w:lastRow="0" w:firstColumn="1" w:lastColumn="0" w:noHBand="0" w:noVBand="1"/>
      </w:tblPr>
      <w:tblGrid>
        <w:gridCol w:w="1548"/>
        <w:gridCol w:w="3582"/>
        <w:gridCol w:w="810"/>
        <w:gridCol w:w="1080"/>
        <w:gridCol w:w="2340"/>
      </w:tblGrid>
      <w:tr w:rsidR="00344420" w:rsidRPr="00BB654C" w14:paraId="646A9E9D" w14:textId="77777777" w:rsidTr="006322DB">
        <w:trPr>
          <w:trHeight w:val="240"/>
        </w:trPr>
        <w:tc>
          <w:tcPr>
            <w:tcW w:w="1548" w:type="dxa"/>
            <w:tcBorders>
              <w:top w:val="nil"/>
              <w:left w:val="nil"/>
              <w:bottom w:val="nil"/>
              <w:right w:val="nil"/>
            </w:tcBorders>
          </w:tcPr>
          <w:p w14:paraId="46796C67" w14:textId="46310ED1" w:rsidR="00344420" w:rsidRPr="00BB654C" w:rsidRDefault="00344420" w:rsidP="006322DB">
            <w:pPr>
              <w:tabs>
                <w:tab w:val="right" w:pos="1980"/>
                <w:tab w:val="left" w:pos="4860"/>
                <w:tab w:val="left" w:pos="5760"/>
                <w:tab w:val="left" w:pos="5850"/>
                <w:tab w:val="left" w:pos="7380"/>
                <w:tab w:val="left" w:pos="8460"/>
              </w:tabs>
              <w:ind w:left="-15"/>
              <w:rPr>
                <w:b/>
                <w:bCs/>
              </w:rPr>
            </w:pPr>
            <w:r w:rsidRPr="00BB654C">
              <w:rPr>
                <w:b/>
                <w:bCs/>
                <w:lang w:bidi="en-US"/>
              </w:rPr>
              <w:t>Prepared by:</w:t>
            </w:r>
            <w:r w:rsidRPr="00BB654C">
              <w:rPr>
                <w:b/>
                <w:bCs/>
                <w:lang w:bidi="en-US"/>
              </w:rPr>
              <w:tab/>
            </w:r>
          </w:p>
        </w:tc>
        <w:tc>
          <w:tcPr>
            <w:tcW w:w="3582" w:type="dxa"/>
            <w:tcBorders>
              <w:top w:val="nil"/>
              <w:left w:val="nil"/>
              <w:bottom w:val="nil"/>
              <w:right w:val="nil"/>
            </w:tcBorders>
          </w:tcPr>
          <w:p w14:paraId="3B407539" w14:textId="111E7F36" w:rsidR="00344420" w:rsidRPr="00BB654C" w:rsidRDefault="00C00679" w:rsidP="00B76DB3">
            <w:pPr>
              <w:tabs>
                <w:tab w:val="right" w:pos="1980"/>
                <w:tab w:val="left" w:pos="4860"/>
                <w:tab w:val="left" w:pos="5850"/>
                <w:tab w:val="left" w:pos="7380"/>
                <w:tab w:val="left" w:pos="8460"/>
              </w:tabs>
              <w:rPr>
                <w:b/>
                <w:bCs/>
              </w:rPr>
            </w:pPr>
            <w:r w:rsidRPr="00BB654C">
              <w:rPr>
                <w:b/>
              </w:rPr>
              <w:fldChar w:fldCharType="begin"/>
            </w:r>
            <w:r w:rsidRPr="00BB654C">
              <w:rPr>
                <w:b/>
              </w:rPr>
              <w:instrText xml:space="preserve"> DOCPROPERTY  "DevName"  \* MERGEFORMAT </w:instrText>
            </w:r>
            <w:r w:rsidRPr="00BB654C">
              <w:rPr>
                <w:b/>
              </w:rPr>
              <w:fldChar w:fldCharType="separate"/>
            </w:r>
            <w:r w:rsidR="002A5B09" w:rsidRPr="002A5B09">
              <w:rPr>
                <w:b/>
                <w:bCs/>
              </w:rPr>
              <w:t>Todd</w:t>
            </w:r>
            <w:r w:rsidR="002A5B09">
              <w:rPr>
                <w:b/>
              </w:rPr>
              <w:t xml:space="preserve"> Charleville</w:t>
            </w:r>
            <w:r w:rsidRPr="00BB654C">
              <w:rPr>
                <w:b/>
              </w:rPr>
              <w:fldChar w:fldCharType="end"/>
            </w:r>
          </w:p>
        </w:tc>
        <w:tc>
          <w:tcPr>
            <w:tcW w:w="810" w:type="dxa"/>
            <w:tcBorders>
              <w:top w:val="nil"/>
              <w:left w:val="nil"/>
              <w:bottom w:val="nil"/>
              <w:right w:val="nil"/>
            </w:tcBorders>
          </w:tcPr>
          <w:p w14:paraId="32DDE253" w14:textId="77777777" w:rsidR="00344420" w:rsidRPr="00BB654C" w:rsidRDefault="00344420" w:rsidP="00344420">
            <w:pPr>
              <w:tabs>
                <w:tab w:val="right" w:pos="1980"/>
                <w:tab w:val="left" w:pos="4860"/>
                <w:tab w:val="left" w:pos="5760"/>
                <w:tab w:val="left" w:pos="5850"/>
                <w:tab w:val="left" w:pos="7380"/>
                <w:tab w:val="left" w:pos="8460"/>
              </w:tabs>
              <w:rPr>
                <w:b/>
                <w:bCs/>
              </w:rPr>
            </w:pPr>
          </w:p>
        </w:tc>
        <w:tc>
          <w:tcPr>
            <w:tcW w:w="1080" w:type="dxa"/>
            <w:tcBorders>
              <w:top w:val="nil"/>
              <w:left w:val="nil"/>
              <w:bottom w:val="nil"/>
              <w:right w:val="nil"/>
            </w:tcBorders>
          </w:tcPr>
          <w:p w14:paraId="05406319" w14:textId="3E047D17" w:rsidR="00344420" w:rsidRPr="00BB654C" w:rsidRDefault="00344420" w:rsidP="00344420">
            <w:pPr>
              <w:tabs>
                <w:tab w:val="right" w:pos="1980"/>
                <w:tab w:val="left" w:pos="4860"/>
                <w:tab w:val="left" w:pos="5760"/>
                <w:tab w:val="left" w:pos="5850"/>
                <w:tab w:val="left" w:pos="7380"/>
                <w:tab w:val="left" w:pos="8460"/>
              </w:tabs>
              <w:rPr>
                <w:b/>
                <w:bCs/>
              </w:rPr>
            </w:pPr>
            <w:r w:rsidRPr="00BB654C">
              <w:rPr>
                <w:b/>
                <w:bCs/>
                <w:lang w:bidi="en-US"/>
              </w:rPr>
              <w:t>Version:</w:t>
            </w:r>
          </w:p>
        </w:tc>
        <w:tc>
          <w:tcPr>
            <w:tcW w:w="2340" w:type="dxa"/>
            <w:tcBorders>
              <w:top w:val="nil"/>
              <w:left w:val="nil"/>
              <w:bottom w:val="nil"/>
              <w:right w:val="nil"/>
            </w:tcBorders>
          </w:tcPr>
          <w:p w14:paraId="12265A80" w14:textId="3EED6F73" w:rsidR="00344420" w:rsidRPr="00BB654C" w:rsidRDefault="00C00679" w:rsidP="00344420">
            <w:pPr>
              <w:tabs>
                <w:tab w:val="right" w:pos="1980"/>
                <w:tab w:val="left" w:pos="4860"/>
                <w:tab w:val="left" w:pos="5760"/>
                <w:tab w:val="left" w:pos="5850"/>
                <w:tab w:val="left" w:pos="7380"/>
                <w:tab w:val="left" w:pos="8460"/>
              </w:tabs>
              <w:jc w:val="right"/>
              <w:rPr>
                <w:b/>
                <w:bCs/>
              </w:rPr>
            </w:pPr>
            <w:r w:rsidRPr="00BB654C">
              <w:rPr>
                <w:b/>
              </w:rPr>
              <w:fldChar w:fldCharType="begin"/>
            </w:r>
            <w:r w:rsidRPr="00BB654C">
              <w:rPr>
                <w:b/>
              </w:rPr>
              <w:instrText xml:space="preserve"> DOCPROPERTY  "Version Number"  \* MERGEFORMAT </w:instrText>
            </w:r>
            <w:r w:rsidRPr="00BB654C">
              <w:rPr>
                <w:b/>
              </w:rPr>
              <w:fldChar w:fldCharType="separate"/>
            </w:r>
            <w:r w:rsidR="002A5B09" w:rsidRPr="002A5B09">
              <w:rPr>
                <w:b/>
                <w:bCs/>
              </w:rPr>
              <w:t>2019.6</w:t>
            </w:r>
            <w:r w:rsidRPr="00BB654C">
              <w:rPr>
                <w:b/>
              </w:rPr>
              <w:fldChar w:fldCharType="end"/>
            </w:r>
          </w:p>
        </w:tc>
      </w:tr>
      <w:tr w:rsidR="00344420" w:rsidRPr="00BB654C" w14:paraId="70DB3197" w14:textId="77777777" w:rsidTr="006322DB">
        <w:tc>
          <w:tcPr>
            <w:tcW w:w="1548" w:type="dxa"/>
          </w:tcPr>
          <w:p w14:paraId="6953DD20" w14:textId="77777777" w:rsidR="00344420" w:rsidRPr="00BB654C" w:rsidRDefault="00344420" w:rsidP="00344420">
            <w:pPr>
              <w:tabs>
                <w:tab w:val="right" w:pos="1980"/>
                <w:tab w:val="left" w:pos="4860"/>
                <w:tab w:val="left" w:pos="5760"/>
                <w:tab w:val="left" w:pos="5850"/>
                <w:tab w:val="left" w:pos="7380"/>
                <w:tab w:val="left" w:pos="8460"/>
              </w:tabs>
              <w:rPr>
                <w:b/>
                <w:bCs/>
                <w:lang w:bidi="en-US"/>
              </w:rPr>
            </w:pPr>
          </w:p>
        </w:tc>
        <w:tc>
          <w:tcPr>
            <w:tcW w:w="3582" w:type="dxa"/>
          </w:tcPr>
          <w:p w14:paraId="51570AA3" w14:textId="7013ACA1" w:rsidR="00344420" w:rsidRPr="00BB654C" w:rsidRDefault="00C00679" w:rsidP="00B76DB3">
            <w:pPr>
              <w:tabs>
                <w:tab w:val="right" w:pos="1980"/>
                <w:tab w:val="left" w:pos="4860"/>
                <w:tab w:val="left" w:pos="5850"/>
                <w:tab w:val="left" w:pos="7380"/>
                <w:tab w:val="left" w:pos="8460"/>
              </w:tabs>
              <w:rPr>
                <w:b/>
                <w:bCs/>
                <w:lang w:bidi="en-US"/>
              </w:rPr>
            </w:pPr>
            <w:r w:rsidRPr="00BB654C">
              <w:rPr>
                <w:b/>
              </w:rPr>
              <w:fldChar w:fldCharType="begin"/>
            </w:r>
            <w:r w:rsidRPr="00BB654C">
              <w:rPr>
                <w:b/>
              </w:rPr>
              <w:instrText xml:space="preserve"> DOCPROPERTY  "PMName"  \* MERGEFORMAT </w:instrText>
            </w:r>
            <w:r w:rsidRPr="00BB654C">
              <w:rPr>
                <w:b/>
              </w:rPr>
              <w:fldChar w:fldCharType="separate"/>
            </w:r>
            <w:r w:rsidR="002A5B09" w:rsidRPr="002A5B09">
              <w:rPr>
                <w:b/>
                <w:bCs/>
              </w:rPr>
              <w:t>Jammie</w:t>
            </w:r>
            <w:r w:rsidR="002A5B09">
              <w:rPr>
                <w:b/>
              </w:rPr>
              <w:t xml:space="preserve"> </w:t>
            </w:r>
            <w:proofErr w:type="spellStart"/>
            <w:r w:rsidR="002A5B09">
              <w:rPr>
                <w:b/>
              </w:rPr>
              <w:t>Hannis</w:t>
            </w:r>
            <w:proofErr w:type="spellEnd"/>
            <w:r w:rsidRPr="00BB654C">
              <w:rPr>
                <w:b/>
              </w:rPr>
              <w:fldChar w:fldCharType="end"/>
            </w:r>
          </w:p>
        </w:tc>
        <w:tc>
          <w:tcPr>
            <w:tcW w:w="810" w:type="dxa"/>
          </w:tcPr>
          <w:p w14:paraId="133FEC47" w14:textId="77777777" w:rsidR="00344420" w:rsidRPr="00BB654C" w:rsidRDefault="00344420" w:rsidP="00344420">
            <w:pPr>
              <w:tabs>
                <w:tab w:val="right" w:pos="1980"/>
                <w:tab w:val="left" w:pos="4860"/>
                <w:tab w:val="left" w:pos="5760"/>
                <w:tab w:val="left" w:pos="5850"/>
                <w:tab w:val="left" w:pos="7380"/>
                <w:tab w:val="left" w:pos="8460"/>
              </w:tabs>
              <w:rPr>
                <w:b/>
                <w:bCs/>
              </w:rPr>
            </w:pPr>
          </w:p>
        </w:tc>
        <w:tc>
          <w:tcPr>
            <w:tcW w:w="1080" w:type="dxa"/>
          </w:tcPr>
          <w:p w14:paraId="16582A33" w14:textId="11BDFAC7" w:rsidR="00344420" w:rsidRPr="00BB654C" w:rsidRDefault="00344420" w:rsidP="00344420">
            <w:pPr>
              <w:tabs>
                <w:tab w:val="right" w:pos="1980"/>
                <w:tab w:val="left" w:pos="4860"/>
                <w:tab w:val="left" w:pos="5760"/>
                <w:tab w:val="left" w:pos="5850"/>
                <w:tab w:val="left" w:pos="7380"/>
                <w:tab w:val="left" w:pos="8460"/>
              </w:tabs>
              <w:rPr>
                <w:b/>
                <w:bCs/>
                <w:lang w:bidi="en-US"/>
              </w:rPr>
            </w:pPr>
            <w:r w:rsidRPr="00BB654C">
              <w:rPr>
                <w:b/>
                <w:bCs/>
                <w:lang w:bidi="en-US"/>
              </w:rPr>
              <w:t>Date:</w:t>
            </w:r>
          </w:p>
        </w:tc>
        <w:tc>
          <w:tcPr>
            <w:tcW w:w="2340" w:type="dxa"/>
          </w:tcPr>
          <w:p w14:paraId="4F57A82A" w14:textId="51903E1E" w:rsidR="00344420" w:rsidRPr="00BB654C" w:rsidRDefault="00C00679" w:rsidP="00344420">
            <w:pPr>
              <w:tabs>
                <w:tab w:val="right" w:pos="1980"/>
                <w:tab w:val="left" w:pos="4860"/>
                <w:tab w:val="left" w:pos="5760"/>
                <w:tab w:val="left" w:pos="5850"/>
                <w:tab w:val="left" w:pos="7380"/>
                <w:tab w:val="left" w:pos="8460"/>
              </w:tabs>
              <w:jc w:val="right"/>
              <w:rPr>
                <w:b/>
                <w:bCs/>
                <w:lang w:bidi="en-US"/>
              </w:rPr>
            </w:pPr>
            <w:r w:rsidRPr="00BB654C">
              <w:rPr>
                <w:b/>
              </w:rPr>
              <w:fldChar w:fldCharType="begin"/>
            </w:r>
            <w:r w:rsidRPr="00BB654C">
              <w:rPr>
                <w:b/>
              </w:rPr>
              <w:instrText xml:space="preserve"> DOCPROPERTY  "Version Date"  \* MERGEFORMAT </w:instrText>
            </w:r>
            <w:r w:rsidRPr="00BB654C">
              <w:rPr>
                <w:b/>
              </w:rPr>
              <w:fldChar w:fldCharType="separate"/>
            </w:r>
            <w:r w:rsidR="002A5B09" w:rsidRPr="002A5B09">
              <w:rPr>
                <w:b/>
                <w:bCs/>
              </w:rPr>
              <w:t>10/27/2020</w:t>
            </w:r>
            <w:r w:rsidRPr="00BB654C">
              <w:rPr>
                <w:b/>
              </w:rPr>
              <w:fldChar w:fldCharType="end"/>
            </w:r>
          </w:p>
        </w:tc>
      </w:tr>
      <w:tr w:rsidR="00191182" w:rsidRPr="00BB654C" w14:paraId="05FA77B2" w14:textId="77777777" w:rsidTr="006322DB">
        <w:tc>
          <w:tcPr>
            <w:tcW w:w="1548" w:type="dxa"/>
          </w:tcPr>
          <w:p w14:paraId="240A61FF" w14:textId="77777777" w:rsidR="000B65E2" w:rsidRPr="00BB654C" w:rsidRDefault="000B65E2" w:rsidP="00742311">
            <w:pPr>
              <w:tabs>
                <w:tab w:val="right" w:pos="1980"/>
                <w:tab w:val="left" w:pos="4860"/>
                <w:tab w:val="left" w:pos="5760"/>
                <w:tab w:val="left" w:pos="5850"/>
                <w:tab w:val="left" w:pos="7380"/>
                <w:tab w:val="left" w:pos="8460"/>
              </w:tabs>
              <w:rPr>
                <w:b/>
                <w:bCs/>
                <w:lang w:bidi="en-US"/>
              </w:rPr>
            </w:pPr>
          </w:p>
        </w:tc>
        <w:tc>
          <w:tcPr>
            <w:tcW w:w="3582" w:type="dxa"/>
          </w:tcPr>
          <w:p w14:paraId="3D5E3C18" w14:textId="77777777" w:rsidR="000B65E2" w:rsidRPr="00BB654C" w:rsidRDefault="000B65E2" w:rsidP="00742311">
            <w:pPr>
              <w:tabs>
                <w:tab w:val="right" w:pos="1980"/>
                <w:tab w:val="left" w:pos="4860"/>
                <w:tab w:val="left" w:pos="5850"/>
                <w:tab w:val="left" w:pos="7380"/>
                <w:tab w:val="left" w:pos="8460"/>
              </w:tabs>
              <w:rPr>
                <w:b/>
                <w:bCs/>
                <w:lang w:bidi="en-US"/>
              </w:rPr>
            </w:pPr>
          </w:p>
        </w:tc>
        <w:tc>
          <w:tcPr>
            <w:tcW w:w="810" w:type="dxa"/>
          </w:tcPr>
          <w:p w14:paraId="633430FE" w14:textId="77777777" w:rsidR="000B65E2" w:rsidRPr="00BB654C" w:rsidRDefault="000B65E2" w:rsidP="00742311">
            <w:pPr>
              <w:tabs>
                <w:tab w:val="right" w:pos="1980"/>
                <w:tab w:val="left" w:pos="4860"/>
                <w:tab w:val="left" w:pos="5760"/>
                <w:tab w:val="left" w:pos="5850"/>
                <w:tab w:val="left" w:pos="7380"/>
                <w:tab w:val="left" w:pos="8460"/>
              </w:tabs>
              <w:rPr>
                <w:b/>
                <w:bCs/>
              </w:rPr>
            </w:pPr>
          </w:p>
        </w:tc>
        <w:tc>
          <w:tcPr>
            <w:tcW w:w="1080" w:type="dxa"/>
          </w:tcPr>
          <w:p w14:paraId="64487D07" w14:textId="77777777" w:rsidR="000B65E2" w:rsidRPr="00BB654C" w:rsidRDefault="000B65E2" w:rsidP="00742311">
            <w:pPr>
              <w:tabs>
                <w:tab w:val="right" w:pos="1980"/>
                <w:tab w:val="left" w:pos="4860"/>
                <w:tab w:val="left" w:pos="5760"/>
                <w:tab w:val="left" w:pos="5850"/>
                <w:tab w:val="left" w:pos="7380"/>
                <w:tab w:val="left" w:pos="8460"/>
              </w:tabs>
              <w:rPr>
                <w:b/>
                <w:bCs/>
                <w:lang w:bidi="en-US"/>
              </w:rPr>
            </w:pPr>
          </w:p>
        </w:tc>
        <w:tc>
          <w:tcPr>
            <w:tcW w:w="2340" w:type="dxa"/>
          </w:tcPr>
          <w:p w14:paraId="4BF15FF1" w14:textId="77777777" w:rsidR="000B65E2" w:rsidRPr="00BB654C" w:rsidRDefault="000B65E2" w:rsidP="00742311">
            <w:pPr>
              <w:tabs>
                <w:tab w:val="right" w:pos="1980"/>
                <w:tab w:val="left" w:pos="4860"/>
                <w:tab w:val="left" w:pos="5760"/>
                <w:tab w:val="left" w:pos="5850"/>
                <w:tab w:val="left" w:pos="7380"/>
                <w:tab w:val="left" w:pos="8460"/>
              </w:tabs>
              <w:jc w:val="right"/>
              <w:rPr>
                <w:b/>
                <w:bCs/>
                <w:lang w:bidi="en-US"/>
              </w:rPr>
            </w:pPr>
          </w:p>
        </w:tc>
      </w:tr>
      <w:tr w:rsidR="00191182" w14:paraId="3F0F86A7" w14:textId="77777777" w:rsidTr="006322DB">
        <w:tc>
          <w:tcPr>
            <w:tcW w:w="1548" w:type="dxa"/>
          </w:tcPr>
          <w:p w14:paraId="247A6977" w14:textId="77777777" w:rsidR="00344420" w:rsidRDefault="00344420" w:rsidP="00742311">
            <w:pPr>
              <w:tabs>
                <w:tab w:val="right" w:pos="1980"/>
                <w:tab w:val="left" w:pos="4860"/>
                <w:tab w:val="left" w:pos="5760"/>
                <w:tab w:val="left" w:pos="5850"/>
                <w:tab w:val="left" w:pos="7380"/>
                <w:tab w:val="left" w:pos="8460"/>
              </w:tabs>
              <w:rPr>
                <w:b/>
                <w:bCs/>
              </w:rPr>
            </w:pPr>
          </w:p>
          <w:p w14:paraId="2D2D03A2" w14:textId="77777777" w:rsidR="00344420" w:rsidRDefault="00344420" w:rsidP="00742311">
            <w:pPr>
              <w:tabs>
                <w:tab w:val="right" w:pos="1980"/>
                <w:tab w:val="left" w:pos="4860"/>
                <w:tab w:val="left" w:pos="5760"/>
                <w:tab w:val="left" w:pos="5850"/>
                <w:tab w:val="left" w:pos="7380"/>
                <w:tab w:val="left" w:pos="8460"/>
              </w:tabs>
              <w:rPr>
                <w:b/>
                <w:bCs/>
              </w:rPr>
            </w:pPr>
          </w:p>
          <w:p w14:paraId="40C40933" w14:textId="77777777" w:rsidR="00344420" w:rsidRDefault="00344420" w:rsidP="00742311">
            <w:pPr>
              <w:tabs>
                <w:tab w:val="right" w:pos="1980"/>
                <w:tab w:val="left" w:pos="4860"/>
                <w:tab w:val="left" w:pos="5760"/>
                <w:tab w:val="left" w:pos="5850"/>
                <w:tab w:val="left" w:pos="7380"/>
                <w:tab w:val="left" w:pos="8460"/>
              </w:tabs>
              <w:rPr>
                <w:b/>
                <w:bCs/>
              </w:rPr>
            </w:pPr>
          </w:p>
          <w:p w14:paraId="74CEA4A7" w14:textId="37047332" w:rsidR="000B65E2" w:rsidRPr="0099034D" w:rsidRDefault="00344420" w:rsidP="006322DB">
            <w:pPr>
              <w:tabs>
                <w:tab w:val="right" w:pos="1980"/>
                <w:tab w:val="left" w:pos="4860"/>
                <w:tab w:val="left" w:pos="5760"/>
                <w:tab w:val="left" w:pos="5850"/>
                <w:tab w:val="left" w:pos="7380"/>
                <w:tab w:val="left" w:pos="8460"/>
              </w:tabs>
              <w:ind w:left="-15"/>
              <w:rPr>
                <w:b/>
                <w:bCs/>
                <w:lang w:bidi="en-US"/>
              </w:rPr>
            </w:pPr>
            <w:r>
              <w:rPr>
                <w:b/>
                <w:bCs/>
              </w:rPr>
              <w:t>Approved by:</w:t>
            </w:r>
          </w:p>
        </w:tc>
        <w:tc>
          <w:tcPr>
            <w:tcW w:w="3582" w:type="dxa"/>
            <w:tcBorders>
              <w:bottom w:val="single" w:sz="4" w:space="0" w:color="auto"/>
            </w:tcBorders>
          </w:tcPr>
          <w:p w14:paraId="368F9554" w14:textId="77777777" w:rsidR="000B65E2" w:rsidRPr="0099034D" w:rsidRDefault="000B65E2" w:rsidP="00742311">
            <w:pPr>
              <w:tabs>
                <w:tab w:val="right" w:pos="1980"/>
                <w:tab w:val="left" w:pos="4860"/>
                <w:tab w:val="left" w:pos="5850"/>
                <w:tab w:val="left" w:pos="7380"/>
                <w:tab w:val="left" w:pos="8460"/>
              </w:tabs>
              <w:rPr>
                <w:b/>
                <w:bCs/>
                <w:lang w:bidi="en-US"/>
              </w:rPr>
            </w:pPr>
          </w:p>
        </w:tc>
        <w:tc>
          <w:tcPr>
            <w:tcW w:w="810" w:type="dxa"/>
          </w:tcPr>
          <w:p w14:paraId="3D607854" w14:textId="77777777" w:rsidR="000B65E2" w:rsidRDefault="000B65E2" w:rsidP="00742311">
            <w:pPr>
              <w:tabs>
                <w:tab w:val="right" w:pos="1980"/>
                <w:tab w:val="left" w:pos="4860"/>
                <w:tab w:val="left" w:pos="5760"/>
                <w:tab w:val="left" w:pos="5850"/>
                <w:tab w:val="left" w:pos="7380"/>
                <w:tab w:val="left" w:pos="8460"/>
              </w:tabs>
              <w:rPr>
                <w:b/>
                <w:bCs/>
              </w:rPr>
            </w:pPr>
          </w:p>
        </w:tc>
        <w:tc>
          <w:tcPr>
            <w:tcW w:w="1080" w:type="dxa"/>
          </w:tcPr>
          <w:p w14:paraId="0DEC473D" w14:textId="77777777" w:rsidR="00344420" w:rsidRDefault="00344420" w:rsidP="00742311">
            <w:pPr>
              <w:tabs>
                <w:tab w:val="right" w:pos="1980"/>
                <w:tab w:val="left" w:pos="4860"/>
                <w:tab w:val="left" w:pos="5760"/>
                <w:tab w:val="left" w:pos="5850"/>
                <w:tab w:val="left" w:pos="7380"/>
                <w:tab w:val="left" w:pos="8460"/>
              </w:tabs>
              <w:rPr>
                <w:b/>
                <w:bCs/>
              </w:rPr>
            </w:pPr>
          </w:p>
          <w:p w14:paraId="16995EC3" w14:textId="77777777" w:rsidR="00344420" w:rsidRDefault="00344420" w:rsidP="00742311">
            <w:pPr>
              <w:tabs>
                <w:tab w:val="right" w:pos="1980"/>
                <w:tab w:val="left" w:pos="4860"/>
                <w:tab w:val="left" w:pos="5760"/>
                <w:tab w:val="left" w:pos="5850"/>
                <w:tab w:val="left" w:pos="7380"/>
                <w:tab w:val="left" w:pos="8460"/>
              </w:tabs>
              <w:rPr>
                <w:b/>
                <w:bCs/>
              </w:rPr>
            </w:pPr>
          </w:p>
          <w:p w14:paraId="2A867C90" w14:textId="77777777" w:rsidR="00344420" w:rsidRDefault="00344420" w:rsidP="00742311">
            <w:pPr>
              <w:tabs>
                <w:tab w:val="right" w:pos="1980"/>
                <w:tab w:val="left" w:pos="4860"/>
                <w:tab w:val="left" w:pos="5760"/>
                <w:tab w:val="left" w:pos="5850"/>
                <w:tab w:val="left" w:pos="7380"/>
                <w:tab w:val="left" w:pos="8460"/>
              </w:tabs>
              <w:rPr>
                <w:b/>
                <w:bCs/>
              </w:rPr>
            </w:pPr>
          </w:p>
          <w:p w14:paraId="38F50CED" w14:textId="0FD99DC6" w:rsidR="000B65E2" w:rsidRPr="009F3486" w:rsidRDefault="000B65E2" w:rsidP="00742311">
            <w:pPr>
              <w:tabs>
                <w:tab w:val="right" w:pos="1980"/>
                <w:tab w:val="left" w:pos="4860"/>
                <w:tab w:val="left" w:pos="5760"/>
                <w:tab w:val="left" w:pos="5850"/>
                <w:tab w:val="left" w:pos="7380"/>
                <w:tab w:val="left" w:pos="8460"/>
              </w:tabs>
              <w:rPr>
                <w:b/>
                <w:bCs/>
                <w:lang w:bidi="en-US"/>
              </w:rPr>
            </w:pPr>
            <w:r>
              <w:rPr>
                <w:b/>
                <w:bCs/>
              </w:rPr>
              <w:t>Date:</w:t>
            </w:r>
          </w:p>
        </w:tc>
        <w:tc>
          <w:tcPr>
            <w:tcW w:w="2340" w:type="dxa"/>
            <w:tcBorders>
              <w:bottom w:val="single" w:sz="4" w:space="0" w:color="auto"/>
            </w:tcBorders>
          </w:tcPr>
          <w:p w14:paraId="2BFDB4D8" w14:textId="77777777" w:rsidR="000B65E2" w:rsidRPr="009F3486" w:rsidRDefault="000B65E2" w:rsidP="00742311">
            <w:pPr>
              <w:tabs>
                <w:tab w:val="right" w:pos="1980"/>
                <w:tab w:val="left" w:pos="4860"/>
                <w:tab w:val="left" w:pos="5760"/>
                <w:tab w:val="left" w:pos="5850"/>
                <w:tab w:val="left" w:pos="7380"/>
                <w:tab w:val="left" w:pos="8460"/>
              </w:tabs>
              <w:jc w:val="right"/>
              <w:rPr>
                <w:b/>
                <w:bCs/>
                <w:lang w:bidi="en-US"/>
              </w:rPr>
            </w:pPr>
          </w:p>
        </w:tc>
      </w:tr>
      <w:tr w:rsidR="00191182" w14:paraId="39F78F53" w14:textId="77777777" w:rsidTr="006322DB">
        <w:tc>
          <w:tcPr>
            <w:tcW w:w="1548" w:type="dxa"/>
          </w:tcPr>
          <w:p w14:paraId="51AD99BF" w14:textId="77777777" w:rsidR="000B65E2" w:rsidRDefault="000B65E2" w:rsidP="00742311">
            <w:pPr>
              <w:tabs>
                <w:tab w:val="right" w:pos="1980"/>
                <w:tab w:val="left" w:pos="4860"/>
                <w:tab w:val="left" w:pos="5760"/>
                <w:tab w:val="left" w:pos="5850"/>
                <w:tab w:val="left" w:pos="7380"/>
                <w:tab w:val="left" w:pos="8460"/>
              </w:tabs>
              <w:rPr>
                <w:b/>
                <w:bCs/>
              </w:rPr>
            </w:pPr>
          </w:p>
        </w:tc>
        <w:tc>
          <w:tcPr>
            <w:tcW w:w="3582" w:type="dxa"/>
            <w:tcBorders>
              <w:top w:val="single" w:sz="4" w:space="0" w:color="auto"/>
            </w:tcBorders>
          </w:tcPr>
          <w:p w14:paraId="0BF00F81" w14:textId="77777777" w:rsidR="000B65E2" w:rsidRPr="0099034D" w:rsidRDefault="000B65E2" w:rsidP="00742311">
            <w:pPr>
              <w:tabs>
                <w:tab w:val="right" w:pos="1980"/>
                <w:tab w:val="left" w:pos="4860"/>
                <w:tab w:val="left" w:pos="5850"/>
                <w:tab w:val="left" w:pos="7380"/>
                <w:tab w:val="left" w:pos="8460"/>
              </w:tabs>
              <w:rPr>
                <w:b/>
                <w:bCs/>
                <w:lang w:bidi="en-US"/>
              </w:rPr>
            </w:pPr>
          </w:p>
        </w:tc>
        <w:tc>
          <w:tcPr>
            <w:tcW w:w="810" w:type="dxa"/>
          </w:tcPr>
          <w:p w14:paraId="138F768C" w14:textId="77777777" w:rsidR="000B65E2" w:rsidRDefault="000B65E2" w:rsidP="00742311">
            <w:pPr>
              <w:tabs>
                <w:tab w:val="right" w:pos="1980"/>
                <w:tab w:val="left" w:pos="4860"/>
                <w:tab w:val="left" w:pos="5760"/>
                <w:tab w:val="left" w:pos="5850"/>
                <w:tab w:val="left" w:pos="7380"/>
                <w:tab w:val="left" w:pos="8460"/>
              </w:tabs>
              <w:rPr>
                <w:b/>
                <w:bCs/>
              </w:rPr>
            </w:pPr>
          </w:p>
        </w:tc>
        <w:tc>
          <w:tcPr>
            <w:tcW w:w="1080" w:type="dxa"/>
          </w:tcPr>
          <w:p w14:paraId="01C3928F" w14:textId="77777777" w:rsidR="000B65E2" w:rsidRDefault="000B65E2" w:rsidP="00742311">
            <w:pPr>
              <w:tabs>
                <w:tab w:val="right" w:pos="1980"/>
                <w:tab w:val="left" w:pos="4860"/>
                <w:tab w:val="left" w:pos="5760"/>
                <w:tab w:val="left" w:pos="5850"/>
                <w:tab w:val="left" w:pos="7380"/>
                <w:tab w:val="left" w:pos="8460"/>
              </w:tabs>
              <w:rPr>
                <w:b/>
                <w:bCs/>
              </w:rPr>
            </w:pPr>
          </w:p>
        </w:tc>
        <w:tc>
          <w:tcPr>
            <w:tcW w:w="2340" w:type="dxa"/>
            <w:tcBorders>
              <w:top w:val="single" w:sz="4" w:space="0" w:color="auto"/>
            </w:tcBorders>
          </w:tcPr>
          <w:p w14:paraId="46DA262E" w14:textId="77777777" w:rsidR="000B65E2" w:rsidRPr="009F3486" w:rsidRDefault="000B65E2" w:rsidP="00742311">
            <w:pPr>
              <w:tabs>
                <w:tab w:val="right" w:pos="1980"/>
                <w:tab w:val="left" w:pos="4860"/>
                <w:tab w:val="left" w:pos="5760"/>
                <w:tab w:val="left" w:pos="5850"/>
                <w:tab w:val="left" w:pos="7380"/>
                <w:tab w:val="left" w:pos="8460"/>
              </w:tabs>
              <w:jc w:val="right"/>
              <w:rPr>
                <w:b/>
                <w:bCs/>
                <w:lang w:bidi="en-US"/>
              </w:rPr>
            </w:pPr>
          </w:p>
        </w:tc>
      </w:tr>
      <w:tr w:rsidR="00191182" w14:paraId="75155401" w14:textId="77777777" w:rsidTr="006322DB">
        <w:tc>
          <w:tcPr>
            <w:tcW w:w="1548" w:type="dxa"/>
          </w:tcPr>
          <w:p w14:paraId="6942411C" w14:textId="77777777" w:rsidR="000B65E2" w:rsidRDefault="000B65E2" w:rsidP="00742311">
            <w:pPr>
              <w:tabs>
                <w:tab w:val="right" w:pos="1980"/>
                <w:tab w:val="left" w:pos="4860"/>
                <w:tab w:val="left" w:pos="5760"/>
                <w:tab w:val="left" w:pos="5850"/>
                <w:tab w:val="left" w:pos="7380"/>
                <w:tab w:val="left" w:pos="8460"/>
              </w:tabs>
              <w:rPr>
                <w:b/>
                <w:bCs/>
              </w:rPr>
            </w:pPr>
          </w:p>
        </w:tc>
        <w:tc>
          <w:tcPr>
            <w:tcW w:w="3582" w:type="dxa"/>
            <w:tcBorders>
              <w:bottom w:val="single" w:sz="4" w:space="0" w:color="auto"/>
            </w:tcBorders>
          </w:tcPr>
          <w:p w14:paraId="2DC8C6D5" w14:textId="77777777" w:rsidR="000B65E2" w:rsidRPr="0099034D" w:rsidRDefault="000B65E2" w:rsidP="00742311">
            <w:pPr>
              <w:tabs>
                <w:tab w:val="right" w:pos="1980"/>
                <w:tab w:val="left" w:pos="4860"/>
                <w:tab w:val="left" w:pos="5850"/>
                <w:tab w:val="left" w:pos="7380"/>
                <w:tab w:val="left" w:pos="8460"/>
              </w:tabs>
              <w:rPr>
                <w:b/>
                <w:bCs/>
                <w:lang w:bidi="en-US"/>
              </w:rPr>
            </w:pPr>
          </w:p>
        </w:tc>
        <w:tc>
          <w:tcPr>
            <w:tcW w:w="810" w:type="dxa"/>
          </w:tcPr>
          <w:p w14:paraId="0A80B64B" w14:textId="77777777" w:rsidR="000B65E2" w:rsidRDefault="000B65E2" w:rsidP="00742311">
            <w:pPr>
              <w:tabs>
                <w:tab w:val="right" w:pos="1980"/>
                <w:tab w:val="left" w:pos="4860"/>
                <w:tab w:val="left" w:pos="5760"/>
                <w:tab w:val="left" w:pos="5850"/>
                <w:tab w:val="left" w:pos="7380"/>
                <w:tab w:val="left" w:pos="8460"/>
              </w:tabs>
              <w:rPr>
                <w:b/>
                <w:bCs/>
              </w:rPr>
            </w:pPr>
          </w:p>
        </w:tc>
        <w:tc>
          <w:tcPr>
            <w:tcW w:w="1080" w:type="dxa"/>
          </w:tcPr>
          <w:p w14:paraId="06DE17B8" w14:textId="77777777" w:rsidR="000B65E2" w:rsidRDefault="000B65E2" w:rsidP="00742311">
            <w:pPr>
              <w:tabs>
                <w:tab w:val="right" w:pos="1980"/>
                <w:tab w:val="left" w:pos="4860"/>
                <w:tab w:val="left" w:pos="5760"/>
                <w:tab w:val="left" w:pos="5850"/>
                <w:tab w:val="left" w:pos="7380"/>
                <w:tab w:val="left" w:pos="8460"/>
              </w:tabs>
              <w:rPr>
                <w:b/>
                <w:bCs/>
              </w:rPr>
            </w:pPr>
          </w:p>
        </w:tc>
        <w:tc>
          <w:tcPr>
            <w:tcW w:w="2340" w:type="dxa"/>
            <w:tcBorders>
              <w:bottom w:val="single" w:sz="4" w:space="0" w:color="auto"/>
            </w:tcBorders>
          </w:tcPr>
          <w:p w14:paraId="1140915D" w14:textId="77777777" w:rsidR="000B65E2" w:rsidRPr="009F3486" w:rsidRDefault="000B65E2" w:rsidP="00742311">
            <w:pPr>
              <w:tabs>
                <w:tab w:val="right" w:pos="1980"/>
                <w:tab w:val="left" w:pos="4860"/>
                <w:tab w:val="left" w:pos="5760"/>
                <w:tab w:val="left" w:pos="5850"/>
                <w:tab w:val="left" w:pos="7380"/>
                <w:tab w:val="left" w:pos="8460"/>
              </w:tabs>
              <w:jc w:val="right"/>
              <w:rPr>
                <w:b/>
                <w:bCs/>
                <w:lang w:bidi="en-US"/>
              </w:rPr>
            </w:pPr>
          </w:p>
        </w:tc>
      </w:tr>
    </w:tbl>
    <w:p w14:paraId="4E44A58B" w14:textId="27C59463" w:rsidR="00151B84" w:rsidRDefault="0072224F" w:rsidP="00344420">
      <w:pPr>
        <w:sectPr w:rsidR="00151B84" w:rsidSect="003C4A54">
          <w:headerReference w:type="even" r:id="rId15"/>
          <w:headerReference w:type="default" r:id="rId16"/>
          <w:footerReference w:type="even" r:id="rId17"/>
          <w:footerReference w:type="default" r:id="rId18"/>
          <w:headerReference w:type="first" r:id="rId19"/>
          <w:footerReference w:type="first" r:id="rId20"/>
          <w:pgSz w:w="12240" w:h="15840" w:code="1"/>
          <w:pgMar w:top="435" w:right="1440" w:bottom="1440" w:left="1440" w:header="720" w:footer="60" w:gutter="0"/>
          <w:cols w:space="720"/>
        </w:sectPr>
      </w:pPr>
      <w:r>
        <w:t xml:space="preserve">                    </w:t>
      </w:r>
      <w:r w:rsidR="003F69CB">
        <w:t xml:space="preserve"> </w:t>
      </w:r>
    </w:p>
    <w:p w14:paraId="3A8FB703" w14:textId="77777777" w:rsidR="003F69CB" w:rsidRDefault="003F69CB" w:rsidP="00DA37BB">
      <w:pPr>
        <w:pStyle w:val="Title1"/>
        <w:spacing w:before="0" w:after="60"/>
      </w:pPr>
      <w:r>
        <w:lastRenderedPageBreak/>
        <w:t>Change History Log</w:t>
      </w:r>
    </w:p>
    <w:tbl>
      <w:tblPr>
        <w:tblW w:w="9357"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43" w:type="dxa"/>
          <w:left w:w="43" w:type="dxa"/>
          <w:bottom w:w="43" w:type="dxa"/>
          <w:right w:w="43" w:type="dxa"/>
        </w:tblCellMar>
        <w:tblLook w:val="0000" w:firstRow="0" w:lastRow="0" w:firstColumn="0" w:lastColumn="0" w:noHBand="0" w:noVBand="0"/>
      </w:tblPr>
      <w:tblGrid>
        <w:gridCol w:w="897"/>
        <w:gridCol w:w="1710"/>
        <w:gridCol w:w="5310"/>
        <w:gridCol w:w="1440"/>
      </w:tblGrid>
      <w:tr w:rsidR="003F69CB" w:rsidRPr="00B76DB3" w14:paraId="0E04360F" w14:textId="77777777" w:rsidTr="003B7CE3">
        <w:trPr>
          <w:tblHeader/>
        </w:trPr>
        <w:tc>
          <w:tcPr>
            <w:tcW w:w="897" w:type="dxa"/>
            <w:shd w:val="pct10" w:color="auto" w:fill="auto"/>
          </w:tcPr>
          <w:p w14:paraId="366CCF0C" w14:textId="77777777" w:rsidR="003F69CB" w:rsidRPr="003B7CE3" w:rsidRDefault="003F69CB" w:rsidP="003B7CE3">
            <w:pPr>
              <w:pStyle w:val="Table-ColHead"/>
              <w:spacing w:before="0" w:after="0"/>
              <w:rPr>
                <w:rFonts w:ascii="Times New Roman" w:hAnsi="Times New Roman"/>
                <w:sz w:val="20"/>
              </w:rPr>
            </w:pPr>
            <w:r w:rsidRPr="003B7CE3">
              <w:rPr>
                <w:rFonts w:ascii="Times New Roman" w:hAnsi="Times New Roman"/>
                <w:sz w:val="20"/>
              </w:rPr>
              <w:t>Version</w:t>
            </w:r>
          </w:p>
        </w:tc>
        <w:tc>
          <w:tcPr>
            <w:tcW w:w="1710" w:type="dxa"/>
            <w:shd w:val="pct10" w:color="auto" w:fill="auto"/>
          </w:tcPr>
          <w:p w14:paraId="074FDADA" w14:textId="77777777" w:rsidR="003F69CB" w:rsidRPr="003B7CE3" w:rsidRDefault="003F69CB" w:rsidP="003B7CE3">
            <w:pPr>
              <w:pStyle w:val="Table-ColHead"/>
              <w:spacing w:before="0" w:after="0"/>
              <w:rPr>
                <w:rFonts w:ascii="Times New Roman" w:hAnsi="Times New Roman"/>
                <w:sz w:val="20"/>
              </w:rPr>
            </w:pPr>
            <w:r w:rsidRPr="003B7CE3">
              <w:rPr>
                <w:rFonts w:ascii="Times New Roman" w:hAnsi="Times New Roman"/>
                <w:sz w:val="20"/>
              </w:rPr>
              <w:t>Primary Author(s)</w:t>
            </w:r>
          </w:p>
        </w:tc>
        <w:tc>
          <w:tcPr>
            <w:tcW w:w="5310" w:type="dxa"/>
            <w:shd w:val="pct10" w:color="auto" w:fill="auto"/>
          </w:tcPr>
          <w:p w14:paraId="1D8B885B" w14:textId="77777777" w:rsidR="003F69CB" w:rsidRPr="003B7CE3" w:rsidRDefault="003F69CB" w:rsidP="003B7CE3">
            <w:pPr>
              <w:pStyle w:val="Table-ColHead"/>
              <w:spacing w:before="0" w:after="0"/>
              <w:rPr>
                <w:rFonts w:ascii="Times New Roman" w:hAnsi="Times New Roman"/>
                <w:sz w:val="20"/>
              </w:rPr>
            </w:pPr>
            <w:r w:rsidRPr="003B7CE3">
              <w:rPr>
                <w:rFonts w:ascii="Times New Roman" w:hAnsi="Times New Roman"/>
                <w:sz w:val="20"/>
              </w:rPr>
              <w:t>Description of Version</w:t>
            </w:r>
          </w:p>
        </w:tc>
        <w:tc>
          <w:tcPr>
            <w:tcW w:w="1440" w:type="dxa"/>
            <w:shd w:val="pct10" w:color="auto" w:fill="auto"/>
          </w:tcPr>
          <w:p w14:paraId="0CFAD684" w14:textId="77777777" w:rsidR="003F69CB" w:rsidRPr="003B7CE3" w:rsidRDefault="003F69CB" w:rsidP="003B7CE3">
            <w:pPr>
              <w:pStyle w:val="Table-ColHead"/>
              <w:spacing w:before="0" w:after="0"/>
              <w:rPr>
                <w:rFonts w:ascii="Times New Roman" w:hAnsi="Times New Roman"/>
                <w:sz w:val="20"/>
              </w:rPr>
            </w:pPr>
            <w:r w:rsidRPr="003B7CE3">
              <w:rPr>
                <w:rFonts w:ascii="Times New Roman" w:hAnsi="Times New Roman"/>
                <w:sz w:val="20"/>
              </w:rPr>
              <w:t xml:space="preserve">Date </w:t>
            </w:r>
            <w:r w:rsidR="001A320A" w:rsidRPr="003B7CE3">
              <w:rPr>
                <w:rFonts w:ascii="Times New Roman" w:hAnsi="Times New Roman"/>
                <w:sz w:val="20"/>
              </w:rPr>
              <w:t>Delivered</w:t>
            </w:r>
          </w:p>
        </w:tc>
      </w:tr>
      <w:tr w:rsidR="003F69CB" w14:paraId="2E3C250D" w14:textId="77777777" w:rsidTr="003B7CE3">
        <w:tc>
          <w:tcPr>
            <w:tcW w:w="897" w:type="dxa"/>
          </w:tcPr>
          <w:p w14:paraId="529AA874" w14:textId="657072A9" w:rsidR="003F69CB" w:rsidRPr="00B76DB3" w:rsidRDefault="00D669DC" w:rsidP="003B7CE3">
            <w:pPr>
              <w:pStyle w:val="Table-Text"/>
              <w:spacing w:before="0" w:after="0"/>
              <w:contextualSpacing/>
              <w:jc w:val="right"/>
            </w:pPr>
            <w:r>
              <w:t>2018.1</w:t>
            </w:r>
          </w:p>
        </w:tc>
        <w:tc>
          <w:tcPr>
            <w:tcW w:w="1710" w:type="dxa"/>
          </w:tcPr>
          <w:p w14:paraId="123D3D2A" w14:textId="0CBC1BB6" w:rsidR="003F69CB" w:rsidRPr="00B76DB3" w:rsidRDefault="00D669DC" w:rsidP="003B7CE3">
            <w:pPr>
              <w:pStyle w:val="Table-Text"/>
              <w:spacing w:before="0" w:after="0"/>
              <w:contextualSpacing/>
            </w:pPr>
            <w:r>
              <w:t>Todd Charleville</w:t>
            </w:r>
          </w:p>
        </w:tc>
        <w:tc>
          <w:tcPr>
            <w:tcW w:w="5310" w:type="dxa"/>
          </w:tcPr>
          <w:p w14:paraId="526031A0" w14:textId="7B3D184C" w:rsidR="003F69CB" w:rsidRPr="00B76DB3" w:rsidRDefault="00D669DC" w:rsidP="00A630BB">
            <w:pPr>
              <w:pStyle w:val="Table-Text"/>
              <w:spacing w:before="0" w:after="0"/>
              <w:contextualSpacing/>
            </w:pPr>
            <w:r>
              <w:t>Initial Setup for Pre-Test Survey</w:t>
            </w:r>
          </w:p>
        </w:tc>
        <w:tc>
          <w:tcPr>
            <w:tcW w:w="1440" w:type="dxa"/>
          </w:tcPr>
          <w:p w14:paraId="4F5C97E6" w14:textId="02357F7D" w:rsidR="003F69CB" w:rsidRPr="00B76DB3" w:rsidRDefault="00D669DC" w:rsidP="00D26968">
            <w:pPr>
              <w:pStyle w:val="Table-Text"/>
              <w:spacing w:before="0" w:after="0"/>
              <w:contextualSpacing/>
              <w:jc w:val="right"/>
            </w:pPr>
            <w:r>
              <w:t>8/</w:t>
            </w:r>
            <w:r w:rsidR="00D26968">
              <w:t>30</w:t>
            </w:r>
            <w:r>
              <w:t>/2018</w:t>
            </w:r>
          </w:p>
        </w:tc>
      </w:tr>
      <w:tr w:rsidR="00CC7FA2" w14:paraId="76315D6A" w14:textId="77777777" w:rsidTr="003B7CE3">
        <w:tc>
          <w:tcPr>
            <w:tcW w:w="897" w:type="dxa"/>
          </w:tcPr>
          <w:p w14:paraId="54663D09" w14:textId="033E5FE2" w:rsidR="00CC7FA2" w:rsidRPr="00B76DB3" w:rsidRDefault="00F263E0" w:rsidP="003B7CE3">
            <w:pPr>
              <w:pStyle w:val="Table-Text"/>
              <w:spacing w:before="0" w:after="0"/>
              <w:contextualSpacing/>
              <w:jc w:val="right"/>
            </w:pPr>
            <w:r>
              <w:t>2018.2</w:t>
            </w:r>
          </w:p>
        </w:tc>
        <w:tc>
          <w:tcPr>
            <w:tcW w:w="1710" w:type="dxa"/>
          </w:tcPr>
          <w:p w14:paraId="71406FE3" w14:textId="46AD1C34" w:rsidR="00CC7FA2" w:rsidRPr="00B76DB3" w:rsidRDefault="00F263E0" w:rsidP="003B7CE3">
            <w:pPr>
              <w:pStyle w:val="Table-Text"/>
              <w:spacing w:before="0" w:after="0"/>
              <w:contextualSpacing/>
            </w:pPr>
            <w:r>
              <w:t>Todd Charleville</w:t>
            </w:r>
          </w:p>
        </w:tc>
        <w:tc>
          <w:tcPr>
            <w:tcW w:w="5310" w:type="dxa"/>
          </w:tcPr>
          <w:p w14:paraId="6A70A002" w14:textId="77777777" w:rsidR="00CC7FA2" w:rsidRDefault="00F263E0" w:rsidP="005B22E7">
            <w:pPr>
              <w:pStyle w:val="Table-Text"/>
              <w:spacing w:before="0" w:after="0"/>
              <w:contextualSpacing/>
            </w:pPr>
            <w:r>
              <w:t>Added updates from USC.</w:t>
            </w:r>
            <w:r>
              <w:br/>
              <w:t xml:space="preserve">Assigned consistent response values for Don’t Know (88), </w:t>
            </w:r>
            <w:r w:rsidR="005B22E7">
              <w:t>Prefer not to answer (99), No (1), and Yes (2)</w:t>
            </w:r>
            <w:r>
              <w:br/>
              <w:t xml:space="preserve">Reordered response values </w:t>
            </w:r>
            <w:r w:rsidR="005B22E7">
              <w:t>on several items so responses are in order lowest to highest (i.e., F4, F5, F</w:t>
            </w:r>
            <w:proofErr w:type="gramStart"/>
            <w:r w:rsidR="005B22E7">
              <w:t>6,…</w:t>
            </w:r>
            <w:proofErr w:type="gramEnd"/>
            <w:r w:rsidR="005B22E7">
              <w:t>)</w:t>
            </w:r>
          </w:p>
          <w:p w14:paraId="127A9B00" w14:textId="77777777" w:rsidR="005B22E7" w:rsidRDefault="005B22E7" w:rsidP="00AA09FB">
            <w:pPr>
              <w:pStyle w:val="Table-Text"/>
              <w:spacing w:before="0" w:after="0"/>
              <w:contextualSpacing/>
            </w:pPr>
            <w:r>
              <w:t>Change items that refer to “</w:t>
            </w:r>
            <w:r w:rsidRPr="000061A3">
              <w:t>Older adult life</w:t>
            </w:r>
            <w:r>
              <w:t>” to be “</w:t>
            </w:r>
            <w:r w:rsidRPr="000061A3">
              <w:t>(age 3</w:t>
            </w:r>
            <w:r>
              <w:t>0…” instead of</w:t>
            </w:r>
            <w:r w:rsidRPr="000061A3">
              <w:t xml:space="preserve"> </w:t>
            </w:r>
            <w:r>
              <w:t>“</w:t>
            </w:r>
            <w:r w:rsidRPr="000061A3">
              <w:t>(age 3</w:t>
            </w:r>
            <w:r>
              <w:t>1…”</w:t>
            </w:r>
            <w:r w:rsidR="00AA09FB">
              <w:br/>
              <w:t xml:space="preserve">Changed </w:t>
            </w:r>
            <w:r w:rsidR="00AA09FB" w:rsidRPr="000061A3">
              <w:t>F1CM</w:t>
            </w:r>
            <w:r w:rsidR="00AA09FB">
              <w:t xml:space="preserve"> to be &lt;###&gt; instead of &lt;##</w:t>
            </w:r>
            <w:proofErr w:type="gramStart"/>
            <w:r w:rsidR="00AA09FB">
              <w:t>#.#</w:t>
            </w:r>
            <w:proofErr w:type="gramEnd"/>
            <w:r w:rsidR="00AA09FB">
              <w:t>#&gt; (to allow for dropdown on online survey)</w:t>
            </w:r>
          </w:p>
          <w:p w14:paraId="50114DB3" w14:textId="06DB4018" w:rsidR="003A59DD" w:rsidRPr="00B76DB3" w:rsidRDefault="003A59DD" w:rsidP="00AA09FB">
            <w:pPr>
              <w:pStyle w:val="Table-Text"/>
              <w:spacing w:before="0" w:after="0"/>
              <w:contextualSpacing/>
            </w:pPr>
            <w:r>
              <w:t>Added section for dropdown ranges on online form.</w:t>
            </w:r>
          </w:p>
        </w:tc>
        <w:tc>
          <w:tcPr>
            <w:tcW w:w="1440" w:type="dxa"/>
          </w:tcPr>
          <w:p w14:paraId="42DEBE25" w14:textId="2F5E73AA" w:rsidR="00CC7FA2" w:rsidRPr="00B76DB3" w:rsidRDefault="005B22E7" w:rsidP="003B7CE3">
            <w:pPr>
              <w:pStyle w:val="Table-Text"/>
              <w:spacing w:before="0" w:after="0"/>
              <w:contextualSpacing/>
              <w:jc w:val="right"/>
            </w:pPr>
            <w:r>
              <w:t>9/6/2018</w:t>
            </w:r>
          </w:p>
        </w:tc>
      </w:tr>
      <w:tr w:rsidR="00CC7FA2" w14:paraId="783B1D2B" w14:textId="77777777" w:rsidTr="003B7CE3">
        <w:tc>
          <w:tcPr>
            <w:tcW w:w="897" w:type="dxa"/>
          </w:tcPr>
          <w:p w14:paraId="5ED9B2C0" w14:textId="2348606B" w:rsidR="00CC7FA2" w:rsidRPr="00B76DB3" w:rsidRDefault="00AE7654" w:rsidP="003B7CE3">
            <w:pPr>
              <w:pStyle w:val="Table-Text"/>
              <w:spacing w:before="0" w:after="0"/>
              <w:contextualSpacing/>
              <w:jc w:val="right"/>
            </w:pPr>
            <w:r>
              <w:t>2018.3</w:t>
            </w:r>
          </w:p>
        </w:tc>
        <w:tc>
          <w:tcPr>
            <w:tcW w:w="1710" w:type="dxa"/>
          </w:tcPr>
          <w:p w14:paraId="60AB6AB5" w14:textId="6514EC68" w:rsidR="00CC7FA2" w:rsidRPr="00B76DB3" w:rsidRDefault="00AE7654" w:rsidP="003B7CE3">
            <w:pPr>
              <w:pStyle w:val="Table-Text"/>
              <w:spacing w:before="0" w:after="0"/>
              <w:contextualSpacing/>
            </w:pPr>
            <w:r>
              <w:t>Todd Charleville</w:t>
            </w:r>
          </w:p>
        </w:tc>
        <w:tc>
          <w:tcPr>
            <w:tcW w:w="5310" w:type="dxa"/>
          </w:tcPr>
          <w:p w14:paraId="2B297E5E" w14:textId="22CDD958" w:rsidR="00CC7FA2" w:rsidRPr="00B76DB3" w:rsidRDefault="00AE7654" w:rsidP="003B7CE3">
            <w:pPr>
              <w:pStyle w:val="Table-Text"/>
              <w:spacing w:before="0" w:after="0"/>
              <w:contextualSpacing/>
            </w:pPr>
            <w:r>
              <w:t>Added Location Name to Data File.</w:t>
            </w:r>
            <w:r>
              <w:br/>
            </w:r>
            <w:r w:rsidR="00771DC7">
              <w:t>Corrected response values for D5E-D5K.</w:t>
            </w:r>
          </w:p>
        </w:tc>
        <w:tc>
          <w:tcPr>
            <w:tcW w:w="1440" w:type="dxa"/>
          </w:tcPr>
          <w:p w14:paraId="71E1A31A" w14:textId="22D03036" w:rsidR="00CC7FA2" w:rsidRPr="00B76DB3" w:rsidRDefault="00AE7654" w:rsidP="003B7CE3">
            <w:pPr>
              <w:pStyle w:val="Table-Text"/>
              <w:spacing w:before="0" w:after="0"/>
              <w:contextualSpacing/>
              <w:jc w:val="right"/>
            </w:pPr>
            <w:r>
              <w:t>10/16/2018</w:t>
            </w:r>
          </w:p>
        </w:tc>
      </w:tr>
      <w:tr w:rsidR="00CC7FA2" w14:paraId="3F4D4CF9" w14:textId="77777777" w:rsidTr="003B7CE3">
        <w:tc>
          <w:tcPr>
            <w:tcW w:w="897" w:type="dxa"/>
          </w:tcPr>
          <w:p w14:paraId="0EDAFD39" w14:textId="3022320A" w:rsidR="00CC7FA2" w:rsidRPr="00B76DB3" w:rsidRDefault="00097B03" w:rsidP="003B7CE3">
            <w:pPr>
              <w:pStyle w:val="Table-Text"/>
              <w:spacing w:before="0" w:after="0"/>
              <w:contextualSpacing/>
              <w:jc w:val="right"/>
            </w:pPr>
            <w:r>
              <w:t>2018.4</w:t>
            </w:r>
          </w:p>
        </w:tc>
        <w:tc>
          <w:tcPr>
            <w:tcW w:w="1710" w:type="dxa"/>
          </w:tcPr>
          <w:p w14:paraId="02313E44" w14:textId="7A0AA4B3" w:rsidR="00CC7FA2" w:rsidRPr="00B76DB3" w:rsidRDefault="00097B03" w:rsidP="003B7CE3">
            <w:pPr>
              <w:pStyle w:val="Table-Text"/>
              <w:spacing w:before="0" w:after="0"/>
              <w:contextualSpacing/>
            </w:pPr>
            <w:r>
              <w:t>Todd Charleville</w:t>
            </w:r>
          </w:p>
        </w:tc>
        <w:tc>
          <w:tcPr>
            <w:tcW w:w="5310" w:type="dxa"/>
          </w:tcPr>
          <w:p w14:paraId="362E5FEA" w14:textId="6AAE2769" w:rsidR="00CC7FA2" w:rsidRPr="00B76DB3" w:rsidRDefault="00097B03" w:rsidP="004F7F92">
            <w:pPr>
              <w:pStyle w:val="Table-Text"/>
              <w:spacing w:before="0" w:after="0"/>
              <w:contextualSpacing/>
            </w:pPr>
            <w:r>
              <w:t>Updated dropdown ranges for B4Ab-B4Qb to 0-90 (</w:t>
            </w:r>
            <w:r w:rsidR="00E041DE">
              <w:t xml:space="preserve">section </w:t>
            </w:r>
            <w:r>
              <w:fldChar w:fldCharType="begin"/>
            </w:r>
            <w:r>
              <w:instrText xml:space="preserve"> REF _Ref528581031 \r \h </w:instrText>
            </w:r>
            <w:r>
              <w:fldChar w:fldCharType="separate"/>
            </w:r>
            <w:r w:rsidR="002A5B09">
              <w:t>1.4.2.1</w:t>
            </w:r>
            <w:r>
              <w:fldChar w:fldCharType="end"/>
            </w:r>
            <w:r>
              <w:t>)</w:t>
            </w:r>
            <w:r w:rsidR="00E041DE">
              <w:br/>
              <w:t xml:space="preserve">Also made some minor working/punctuation corrections in the Data file Layout (section </w:t>
            </w:r>
            <w:r w:rsidR="00E041DE">
              <w:fldChar w:fldCharType="begin"/>
            </w:r>
            <w:r w:rsidR="00E041DE">
              <w:instrText xml:space="preserve"> REF _Ref528582825 \r \h </w:instrText>
            </w:r>
            <w:r w:rsidR="00E041DE">
              <w:fldChar w:fldCharType="separate"/>
            </w:r>
            <w:r w:rsidR="002A5B09">
              <w:t>1.7.3.1</w:t>
            </w:r>
            <w:r w:rsidR="00E041DE">
              <w:fldChar w:fldCharType="end"/>
            </w:r>
            <w:r w:rsidR="00E041DE">
              <w:t>)</w:t>
            </w:r>
          </w:p>
        </w:tc>
        <w:tc>
          <w:tcPr>
            <w:tcW w:w="1440" w:type="dxa"/>
          </w:tcPr>
          <w:p w14:paraId="2C226A1B" w14:textId="7E717837" w:rsidR="00CC7FA2" w:rsidRPr="00B76DB3" w:rsidRDefault="00097B03" w:rsidP="003B7CE3">
            <w:pPr>
              <w:pStyle w:val="Table-Text"/>
              <w:spacing w:before="0" w:after="0"/>
              <w:contextualSpacing/>
              <w:jc w:val="right"/>
            </w:pPr>
            <w:r>
              <w:t>10/29/2018</w:t>
            </w:r>
          </w:p>
        </w:tc>
      </w:tr>
      <w:tr w:rsidR="00CC7FA2" w14:paraId="3AC1C6FE" w14:textId="77777777" w:rsidTr="003B7CE3">
        <w:tc>
          <w:tcPr>
            <w:tcW w:w="897" w:type="dxa"/>
          </w:tcPr>
          <w:p w14:paraId="138ECB05" w14:textId="0CA2BFF3" w:rsidR="00CC7FA2" w:rsidRPr="00B76DB3" w:rsidRDefault="0048368C" w:rsidP="003B7CE3">
            <w:pPr>
              <w:pStyle w:val="Table-Text"/>
              <w:spacing w:before="0" w:after="0"/>
              <w:contextualSpacing/>
              <w:jc w:val="right"/>
            </w:pPr>
            <w:r>
              <w:t>2019.1</w:t>
            </w:r>
          </w:p>
        </w:tc>
        <w:tc>
          <w:tcPr>
            <w:tcW w:w="1710" w:type="dxa"/>
          </w:tcPr>
          <w:p w14:paraId="680F3B22" w14:textId="30D89B30" w:rsidR="00CC7FA2" w:rsidRPr="00B76DB3" w:rsidRDefault="0048368C" w:rsidP="003B7CE3">
            <w:pPr>
              <w:pStyle w:val="Table-Text"/>
              <w:spacing w:before="0" w:after="0"/>
              <w:contextualSpacing/>
            </w:pPr>
            <w:r>
              <w:t>Todd Charleville</w:t>
            </w:r>
          </w:p>
        </w:tc>
        <w:tc>
          <w:tcPr>
            <w:tcW w:w="5310" w:type="dxa"/>
          </w:tcPr>
          <w:p w14:paraId="55BA9A54" w14:textId="20661449" w:rsidR="00CC7FA2" w:rsidRDefault="0048368C" w:rsidP="003B7CE3">
            <w:pPr>
              <w:pStyle w:val="Table-Text"/>
              <w:spacing w:before="0" w:after="0"/>
              <w:contextualSpacing/>
            </w:pPr>
            <w:r>
              <w:t>Updated for 2019</w:t>
            </w:r>
            <w:r>
              <w:br/>
              <w:t>Updated layouts for redesigned form.</w:t>
            </w:r>
            <w:r w:rsidR="002A1393">
              <w:br/>
            </w:r>
            <w:r w:rsidR="0075027C">
              <w:t xml:space="preserve">Changed </w:t>
            </w:r>
            <w:proofErr w:type="spellStart"/>
            <w:r w:rsidR="0075027C">
              <w:t>PatientID</w:t>
            </w:r>
            <w:proofErr w:type="spellEnd"/>
            <w:r w:rsidR="0075027C">
              <w:t xml:space="preserve"> to </w:t>
            </w:r>
            <w:proofErr w:type="spellStart"/>
            <w:r w:rsidR="0075027C">
              <w:t>SurveyID</w:t>
            </w:r>
            <w:proofErr w:type="spellEnd"/>
            <w:r w:rsidR="0075027C">
              <w:t xml:space="preserve"> throughout.</w:t>
            </w:r>
            <w:r w:rsidR="0075027C">
              <w:br/>
              <w:t xml:space="preserve">Updated </w:t>
            </w:r>
            <w:r w:rsidR="00E71B45">
              <w:t>section 1.2.1 Registry Contact File</w:t>
            </w:r>
            <w:r w:rsidR="0075027C">
              <w:t>.</w:t>
            </w:r>
          </w:p>
          <w:p w14:paraId="082E6790" w14:textId="25C4BC52" w:rsidR="0075027C" w:rsidRDefault="00E71B45" w:rsidP="003B7CE3">
            <w:pPr>
              <w:pStyle w:val="Table-Text"/>
              <w:spacing w:before="0" w:after="0"/>
              <w:contextualSpacing/>
            </w:pPr>
            <w:r>
              <w:t xml:space="preserve">Updated section 1.4.1 Paper Form, updated notes for </w:t>
            </w:r>
            <w:proofErr w:type="spellStart"/>
            <w:r>
              <w:t>SurveyID</w:t>
            </w:r>
            <w:proofErr w:type="spellEnd"/>
            <w:r>
              <w:t xml:space="preserve">, </w:t>
            </w:r>
            <w:proofErr w:type="spellStart"/>
            <w:r w:rsidR="0075027C">
              <w:t>ResponseID</w:t>
            </w:r>
            <w:proofErr w:type="spellEnd"/>
            <w:r w:rsidR="0075027C">
              <w:t xml:space="preserve"> </w:t>
            </w:r>
            <w:r>
              <w:t>and Instruction sheet</w:t>
            </w:r>
            <w:r w:rsidR="0075027C">
              <w:t>.</w:t>
            </w:r>
          </w:p>
          <w:p w14:paraId="570FD6BC" w14:textId="5AB8A3A6" w:rsidR="00E71B45" w:rsidRDefault="00E71B45" w:rsidP="003B7CE3">
            <w:pPr>
              <w:pStyle w:val="Table-Text"/>
              <w:spacing w:before="0" w:after="0"/>
              <w:contextualSpacing/>
            </w:pPr>
            <w:r>
              <w:t>Updated section 1.4.2.1 Online Form Dropdowns</w:t>
            </w:r>
          </w:p>
          <w:p w14:paraId="461A3285" w14:textId="77777777" w:rsidR="0075027C" w:rsidRDefault="0075027C" w:rsidP="003B7CE3">
            <w:pPr>
              <w:pStyle w:val="Table-Text"/>
              <w:spacing w:before="0" w:after="0"/>
              <w:contextualSpacing/>
            </w:pPr>
            <w:r>
              <w:t>Updated section 1.5 Returned Forms</w:t>
            </w:r>
          </w:p>
          <w:p w14:paraId="43F82111" w14:textId="77777777" w:rsidR="0075027C" w:rsidRDefault="0075027C" w:rsidP="003B7CE3">
            <w:pPr>
              <w:pStyle w:val="Table-Text"/>
              <w:spacing w:before="0" w:after="0"/>
              <w:contextualSpacing/>
            </w:pPr>
            <w:r>
              <w:t>Updated section 1.6 Form Data Capture</w:t>
            </w:r>
          </w:p>
          <w:p w14:paraId="2B5C69A9" w14:textId="24FCAA06" w:rsidR="0075027C" w:rsidRPr="00B76DB3" w:rsidRDefault="0075027C" w:rsidP="003B7CE3">
            <w:pPr>
              <w:pStyle w:val="Table-Text"/>
              <w:spacing w:before="0" w:after="0"/>
              <w:contextualSpacing/>
            </w:pPr>
            <w:r>
              <w:t>Added section 1.7.4 Grayscale Image Files</w:t>
            </w:r>
          </w:p>
        </w:tc>
        <w:tc>
          <w:tcPr>
            <w:tcW w:w="1440" w:type="dxa"/>
          </w:tcPr>
          <w:p w14:paraId="134E37DD" w14:textId="62D6A30D" w:rsidR="00CC7FA2" w:rsidRPr="00B76DB3" w:rsidRDefault="00B32323" w:rsidP="00EE5A8D">
            <w:pPr>
              <w:pStyle w:val="Table-Text"/>
              <w:spacing w:before="0" w:after="0"/>
              <w:contextualSpacing/>
              <w:jc w:val="right"/>
            </w:pPr>
            <w:r>
              <w:t>3</w:t>
            </w:r>
            <w:r w:rsidR="0048368C">
              <w:t>/</w:t>
            </w:r>
            <w:r w:rsidR="00EE5A8D">
              <w:t>27</w:t>
            </w:r>
            <w:r w:rsidR="0048368C">
              <w:t>/2019</w:t>
            </w:r>
          </w:p>
        </w:tc>
      </w:tr>
      <w:tr w:rsidR="00CC7FA2" w14:paraId="1BABAD51" w14:textId="77777777" w:rsidTr="003B7CE3">
        <w:tc>
          <w:tcPr>
            <w:tcW w:w="897" w:type="dxa"/>
          </w:tcPr>
          <w:p w14:paraId="282D23E8" w14:textId="0B2EC004" w:rsidR="00CC7FA2" w:rsidRPr="00B76DB3" w:rsidRDefault="009E3FD6" w:rsidP="003B7CE3">
            <w:pPr>
              <w:pStyle w:val="Table-Text"/>
              <w:spacing w:before="0" w:after="0"/>
              <w:contextualSpacing/>
              <w:jc w:val="right"/>
            </w:pPr>
            <w:r>
              <w:t>2019.2</w:t>
            </w:r>
          </w:p>
        </w:tc>
        <w:tc>
          <w:tcPr>
            <w:tcW w:w="1710" w:type="dxa"/>
          </w:tcPr>
          <w:p w14:paraId="66C73799" w14:textId="4F27C011" w:rsidR="00CC7FA2" w:rsidRPr="00B76DB3" w:rsidRDefault="009E3FD6" w:rsidP="003B7CE3">
            <w:pPr>
              <w:pStyle w:val="Table-Text"/>
              <w:spacing w:before="0" w:after="0"/>
              <w:contextualSpacing/>
            </w:pPr>
            <w:r>
              <w:t>Todd Charleville</w:t>
            </w:r>
          </w:p>
        </w:tc>
        <w:tc>
          <w:tcPr>
            <w:tcW w:w="5310" w:type="dxa"/>
          </w:tcPr>
          <w:p w14:paraId="3AFA53F6" w14:textId="77777777" w:rsidR="00CC7FA2" w:rsidRDefault="009E3FD6" w:rsidP="003B7CE3">
            <w:pPr>
              <w:pStyle w:val="Table-Text"/>
              <w:spacing w:before="0" w:after="0"/>
              <w:contextualSpacing/>
            </w:pPr>
            <w:r>
              <w:t>Minor wording updates/corrections from USC.</w:t>
            </w:r>
            <w:r>
              <w:br/>
              <w:t>Changed “Other” open-ended items in layout to allow maximum of 200 characters</w:t>
            </w:r>
            <w:r w:rsidR="00D90ABA">
              <w:t xml:space="preserve"> instead of 4,000</w:t>
            </w:r>
            <w:r>
              <w:t>.</w:t>
            </w:r>
          </w:p>
          <w:p w14:paraId="03ACCAE4" w14:textId="5CC5BEDB" w:rsidR="00BD05C1" w:rsidRPr="00B76DB3" w:rsidRDefault="00BD05C1" w:rsidP="00BD05C1">
            <w:pPr>
              <w:pStyle w:val="Table-Text"/>
              <w:spacing w:before="0" w:after="0"/>
              <w:contextualSpacing/>
            </w:pPr>
            <w:r>
              <w:t xml:space="preserve">Changed return values for F7Age and F7BAge </w:t>
            </w:r>
            <w:r w:rsidRPr="00BD05C1">
              <w:t>(Online uses dropdown with</w:t>
            </w:r>
            <w:r>
              <w:t xml:space="preserve"> </w:t>
            </w:r>
            <w:r w:rsidRPr="00BD05C1">
              <w:t>555 = “Less than 10”</w:t>
            </w:r>
            <w:r>
              <w:t xml:space="preserve"> </w:t>
            </w:r>
            <w:r w:rsidRPr="00BD05C1">
              <w:t>777 = “75+”)</w:t>
            </w:r>
            <w:r>
              <w:t>.</w:t>
            </w:r>
          </w:p>
        </w:tc>
        <w:tc>
          <w:tcPr>
            <w:tcW w:w="1440" w:type="dxa"/>
          </w:tcPr>
          <w:p w14:paraId="16F04C4C" w14:textId="30D85A95" w:rsidR="00CC7FA2" w:rsidRPr="00B76DB3" w:rsidRDefault="009E3FD6" w:rsidP="00774612">
            <w:pPr>
              <w:pStyle w:val="Table-Text"/>
              <w:spacing w:before="0" w:after="0"/>
              <w:contextualSpacing/>
              <w:jc w:val="right"/>
            </w:pPr>
            <w:r>
              <w:t>4/</w:t>
            </w:r>
            <w:r w:rsidR="00774612">
              <w:t>22</w:t>
            </w:r>
            <w:r>
              <w:t>/2019</w:t>
            </w:r>
          </w:p>
        </w:tc>
      </w:tr>
      <w:tr w:rsidR="00CC7FA2" w14:paraId="08CC8870" w14:textId="77777777" w:rsidTr="003B7CE3">
        <w:tc>
          <w:tcPr>
            <w:tcW w:w="897" w:type="dxa"/>
          </w:tcPr>
          <w:p w14:paraId="00AFDFC7" w14:textId="3CC102F1" w:rsidR="00CC7FA2" w:rsidRPr="00B76DB3" w:rsidRDefault="00660BA5" w:rsidP="003B7CE3">
            <w:pPr>
              <w:pStyle w:val="Table-Text"/>
              <w:spacing w:before="0" w:after="0"/>
              <w:contextualSpacing/>
              <w:jc w:val="right"/>
            </w:pPr>
            <w:r>
              <w:t>2019.3</w:t>
            </w:r>
          </w:p>
        </w:tc>
        <w:tc>
          <w:tcPr>
            <w:tcW w:w="1710" w:type="dxa"/>
          </w:tcPr>
          <w:p w14:paraId="762875E2" w14:textId="42CCC841" w:rsidR="00CC7FA2" w:rsidRPr="00B76DB3" w:rsidRDefault="00660BA5" w:rsidP="003B7CE3">
            <w:pPr>
              <w:pStyle w:val="Table-Text"/>
              <w:spacing w:before="0" w:after="0"/>
              <w:contextualSpacing/>
            </w:pPr>
            <w:r>
              <w:t>Todd Charleville</w:t>
            </w:r>
          </w:p>
        </w:tc>
        <w:tc>
          <w:tcPr>
            <w:tcW w:w="5310" w:type="dxa"/>
          </w:tcPr>
          <w:p w14:paraId="093F5FD5" w14:textId="35519B99" w:rsidR="00CC7FA2" w:rsidRPr="00B76DB3" w:rsidRDefault="00660BA5" w:rsidP="003B7CE3">
            <w:pPr>
              <w:pStyle w:val="Table-Text"/>
              <w:spacing w:before="0" w:after="0"/>
              <w:contextualSpacing/>
            </w:pPr>
            <w:r>
              <w:t>Corrected names of fields B2DNo, B2ENo, B2FNo (were all showing as B2CNo)</w:t>
            </w:r>
            <w:r w:rsidR="00A5448F">
              <w:br/>
              <w:t>Changed response values for A1Not to match web (paper only had a bubble for “Never had” so paper will return value of 2 if bubble was not marked)</w:t>
            </w:r>
          </w:p>
        </w:tc>
        <w:tc>
          <w:tcPr>
            <w:tcW w:w="1440" w:type="dxa"/>
          </w:tcPr>
          <w:p w14:paraId="5F4C2FA4" w14:textId="027B7918" w:rsidR="00CC7FA2" w:rsidRPr="00B76DB3" w:rsidRDefault="00660BA5" w:rsidP="003B7CE3">
            <w:pPr>
              <w:pStyle w:val="Table-Text"/>
              <w:spacing w:before="0" w:after="0"/>
              <w:contextualSpacing/>
              <w:jc w:val="right"/>
            </w:pPr>
            <w:r>
              <w:t>6/11/2019</w:t>
            </w:r>
          </w:p>
        </w:tc>
      </w:tr>
      <w:tr w:rsidR="007D382E" w14:paraId="0DDA46FE" w14:textId="77777777" w:rsidTr="003B7CE3">
        <w:tc>
          <w:tcPr>
            <w:tcW w:w="897" w:type="dxa"/>
          </w:tcPr>
          <w:p w14:paraId="13C9EF4C" w14:textId="1AC9D5F1" w:rsidR="007D382E" w:rsidRPr="00B76DB3" w:rsidRDefault="00194412" w:rsidP="003B7CE3">
            <w:pPr>
              <w:pStyle w:val="Table-Text"/>
              <w:spacing w:before="0" w:after="0"/>
              <w:contextualSpacing/>
              <w:jc w:val="right"/>
            </w:pPr>
            <w:r>
              <w:t>2019.4</w:t>
            </w:r>
          </w:p>
        </w:tc>
        <w:tc>
          <w:tcPr>
            <w:tcW w:w="1710" w:type="dxa"/>
          </w:tcPr>
          <w:p w14:paraId="44EDE18B" w14:textId="2C919429" w:rsidR="007D382E" w:rsidRPr="00B76DB3" w:rsidRDefault="00194412" w:rsidP="003B7CE3">
            <w:pPr>
              <w:pStyle w:val="Table-Text"/>
              <w:spacing w:before="0" w:after="0"/>
              <w:contextualSpacing/>
            </w:pPr>
            <w:r>
              <w:t>Todd Charleville</w:t>
            </w:r>
          </w:p>
        </w:tc>
        <w:tc>
          <w:tcPr>
            <w:tcW w:w="5310" w:type="dxa"/>
          </w:tcPr>
          <w:p w14:paraId="74F26E67" w14:textId="5E03BA14" w:rsidR="007D382E" w:rsidRPr="00B76DB3" w:rsidRDefault="00194412" w:rsidP="00596FE6">
            <w:pPr>
              <w:pStyle w:val="Table-Text"/>
              <w:spacing w:before="0" w:after="0"/>
              <w:contextualSpacing/>
            </w:pPr>
            <w:r>
              <w:t xml:space="preserve">Modified layout </w:t>
            </w:r>
            <w:r w:rsidR="00596FE6">
              <w:t xml:space="preserve">to include new field B2 and added notes for fields no longer on the revised form </w:t>
            </w:r>
            <w:r>
              <w:t>M-302587-3</w:t>
            </w:r>
            <w:r w:rsidR="00596FE6">
              <w:t>. Expect to continue to receive both M-302587-2 and M-302587-3.</w:t>
            </w:r>
          </w:p>
        </w:tc>
        <w:tc>
          <w:tcPr>
            <w:tcW w:w="1440" w:type="dxa"/>
          </w:tcPr>
          <w:p w14:paraId="13826E9D" w14:textId="0A3EB4A9" w:rsidR="007D382E" w:rsidRPr="00B76DB3" w:rsidRDefault="00194412" w:rsidP="003B7CE3">
            <w:pPr>
              <w:pStyle w:val="Table-Text"/>
              <w:spacing w:before="0" w:after="0"/>
              <w:contextualSpacing/>
              <w:jc w:val="right"/>
            </w:pPr>
            <w:r>
              <w:t>9/12/2019</w:t>
            </w:r>
          </w:p>
        </w:tc>
      </w:tr>
      <w:tr w:rsidR="005108D7" w14:paraId="33D0D027" w14:textId="77777777" w:rsidTr="003B7CE3">
        <w:tc>
          <w:tcPr>
            <w:tcW w:w="897" w:type="dxa"/>
          </w:tcPr>
          <w:p w14:paraId="36A9037F" w14:textId="341E4558" w:rsidR="005108D7" w:rsidRDefault="005108D7" w:rsidP="003B7CE3">
            <w:pPr>
              <w:pStyle w:val="Table-Text"/>
              <w:spacing w:before="0" w:after="0"/>
              <w:contextualSpacing/>
              <w:jc w:val="right"/>
            </w:pPr>
            <w:r>
              <w:t>2019.5</w:t>
            </w:r>
          </w:p>
        </w:tc>
        <w:tc>
          <w:tcPr>
            <w:tcW w:w="1710" w:type="dxa"/>
          </w:tcPr>
          <w:p w14:paraId="0CF7EFFD" w14:textId="2820C1C1" w:rsidR="005108D7" w:rsidRDefault="005108D7" w:rsidP="003B7CE3">
            <w:pPr>
              <w:pStyle w:val="Table-Text"/>
              <w:spacing w:before="0" w:after="0"/>
              <w:contextualSpacing/>
            </w:pPr>
            <w:r>
              <w:t>Todd Charleville</w:t>
            </w:r>
          </w:p>
        </w:tc>
        <w:tc>
          <w:tcPr>
            <w:tcW w:w="5310" w:type="dxa"/>
          </w:tcPr>
          <w:p w14:paraId="1EBE7003" w14:textId="0A2245C4" w:rsidR="005108D7" w:rsidRDefault="005108D7" w:rsidP="00596FE6">
            <w:pPr>
              <w:pStyle w:val="Table-Text"/>
              <w:spacing w:before="0" w:after="0"/>
              <w:contextualSpacing/>
            </w:pPr>
            <w:r>
              <w:t>Added event site registry.</w:t>
            </w:r>
          </w:p>
        </w:tc>
        <w:tc>
          <w:tcPr>
            <w:tcW w:w="1440" w:type="dxa"/>
          </w:tcPr>
          <w:p w14:paraId="0ADBF849" w14:textId="45D98F7E" w:rsidR="005108D7" w:rsidRDefault="005108D7" w:rsidP="003B7CE3">
            <w:pPr>
              <w:pStyle w:val="Table-Text"/>
              <w:spacing w:before="0" w:after="0"/>
              <w:contextualSpacing/>
              <w:jc w:val="right"/>
            </w:pPr>
            <w:r>
              <w:t>1/24/2020</w:t>
            </w:r>
          </w:p>
        </w:tc>
      </w:tr>
      <w:tr w:rsidR="00A040ED" w14:paraId="562B6D68" w14:textId="77777777" w:rsidTr="003B7CE3">
        <w:tc>
          <w:tcPr>
            <w:tcW w:w="897" w:type="dxa"/>
          </w:tcPr>
          <w:p w14:paraId="2A4E1B1D" w14:textId="286C7D71" w:rsidR="00A040ED" w:rsidRDefault="00A040ED" w:rsidP="003B7CE3">
            <w:pPr>
              <w:pStyle w:val="Table-Text"/>
              <w:spacing w:before="0" w:after="0"/>
              <w:contextualSpacing/>
              <w:jc w:val="right"/>
            </w:pPr>
            <w:r>
              <w:t>2019.6</w:t>
            </w:r>
          </w:p>
        </w:tc>
        <w:tc>
          <w:tcPr>
            <w:tcW w:w="1710" w:type="dxa"/>
          </w:tcPr>
          <w:p w14:paraId="1172FF81" w14:textId="58AD0C7F" w:rsidR="00A040ED" w:rsidRDefault="00A040ED" w:rsidP="003B7CE3">
            <w:pPr>
              <w:pStyle w:val="Table-Text"/>
              <w:spacing w:before="0" w:after="0"/>
              <w:contextualSpacing/>
            </w:pPr>
            <w:r>
              <w:t>Todd Charleville</w:t>
            </w:r>
          </w:p>
        </w:tc>
        <w:tc>
          <w:tcPr>
            <w:tcW w:w="5310" w:type="dxa"/>
          </w:tcPr>
          <w:p w14:paraId="03C0B4C9" w14:textId="3FA22744" w:rsidR="00A040ED" w:rsidRDefault="00A040ED" w:rsidP="00596FE6">
            <w:pPr>
              <w:pStyle w:val="Table-Text"/>
              <w:spacing w:before="0" w:after="0"/>
              <w:contextualSpacing/>
            </w:pPr>
            <w:r>
              <w:t>Added a 10</w:t>
            </w:r>
            <w:r w:rsidRPr="00A040ED">
              <w:rPr>
                <w:vertAlign w:val="superscript"/>
              </w:rPr>
              <w:t>th</w:t>
            </w:r>
            <w:r>
              <w:t xml:space="preserve"> registry site and additional print runs.</w:t>
            </w:r>
          </w:p>
        </w:tc>
        <w:tc>
          <w:tcPr>
            <w:tcW w:w="1440" w:type="dxa"/>
          </w:tcPr>
          <w:p w14:paraId="12E429FC" w14:textId="1B12BBAC" w:rsidR="00A040ED" w:rsidRDefault="00A040ED" w:rsidP="003B7CE3">
            <w:pPr>
              <w:pStyle w:val="Table-Text"/>
              <w:spacing w:before="0" w:after="0"/>
              <w:contextualSpacing/>
              <w:jc w:val="right"/>
            </w:pPr>
            <w:r>
              <w:t>10/27/2020</w:t>
            </w:r>
          </w:p>
        </w:tc>
      </w:tr>
      <w:tr w:rsidR="00A040ED" w14:paraId="03FEC86B" w14:textId="77777777" w:rsidTr="003B7CE3">
        <w:tc>
          <w:tcPr>
            <w:tcW w:w="897" w:type="dxa"/>
          </w:tcPr>
          <w:p w14:paraId="1729B6D8" w14:textId="77777777" w:rsidR="00A040ED" w:rsidRDefault="00A040ED" w:rsidP="003B7CE3">
            <w:pPr>
              <w:pStyle w:val="Table-Text"/>
              <w:spacing w:before="0" w:after="0"/>
              <w:contextualSpacing/>
              <w:jc w:val="right"/>
            </w:pPr>
          </w:p>
        </w:tc>
        <w:tc>
          <w:tcPr>
            <w:tcW w:w="1710" w:type="dxa"/>
          </w:tcPr>
          <w:p w14:paraId="36584094" w14:textId="77777777" w:rsidR="00A040ED" w:rsidRDefault="00A040ED" w:rsidP="003B7CE3">
            <w:pPr>
              <w:pStyle w:val="Table-Text"/>
              <w:spacing w:before="0" w:after="0"/>
              <w:contextualSpacing/>
            </w:pPr>
          </w:p>
        </w:tc>
        <w:tc>
          <w:tcPr>
            <w:tcW w:w="5310" w:type="dxa"/>
          </w:tcPr>
          <w:p w14:paraId="72B24BDF" w14:textId="77777777" w:rsidR="00A040ED" w:rsidRDefault="00A040ED" w:rsidP="00596FE6">
            <w:pPr>
              <w:pStyle w:val="Table-Text"/>
              <w:spacing w:before="0" w:after="0"/>
              <w:contextualSpacing/>
            </w:pPr>
          </w:p>
        </w:tc>
        <w:tc>
          <w:tcPr>
            <w:tcW w:w="1440" w:type="dxa"/>
          </w:tcPr>
          <w:p w14:paraId="3D15AF9C" w14:textId="77777777" w:rsidR="00A040ED" w:rsidRDefault="00A040ED" w:rsidP="003B7CE3">
            <w:pPr>
              <w:pStyle w:val="Table-Text"/>
              <w:spacing w:before="0" w:after="0"/>
              <w:contextualSpacing/>
              <w:jc w:val="right"/>
            </w:pPr>
          </w:p>
        </w:tc>
      </w:tr>
    </w:tbl>
    <w:p w14:paraId="19795305" w14:textId="1B8E5B18" w:rsidR="003F69CB" w:rsidRDefault="003F69CB" w:rsidP="00742311">
      <w:pPr>
        <w:pStyle w:val="Comment"/>
      </w:pPr>
      <w:r>
        <w:br w:type="page"/>
      </w:r>
    </w:p>
    <w:p w14:paraId="72F68E48" w14:textId="77777777" w:rsidR="00B77980" w:rsidRPr="00F83040" w:rsidRDefault="00B77980" w:rsidP="000826C9">
      <w:pPr>
        <w:pStyle w:val="TOC1"/>
        <w:rPr>
          <w:rStyle w:val="Strong"/>
          <w:b/>
          <w:sz w:val="28"/>
          <w:szCs w:val="28"/>
        </w:rPr>
      </w:pPr>
      <w:r w:rsidRPr="00F83040">
        <w:rPr>
          <w:rStyle w:val="Strong"/>
          <w:b/>
          <w:sz w:val="28"/>
          <w:szCs w:val="28"/>
        </w:rPr>
        <w:lastRenderedPageBreak/>
        <w:t>Table of Contents</w:t>
      </w:r>
    </w:p>
    <w:p w14:paraId="0B2298EF" w14:textId="0B2B9EAC" w:rsidR="002A5B09" w:rsidRDefault="00B77980">
      <w:pPr>
        <w:pStyle w:val="TOC1"/>
        <w:rPr>
          <w:rFonts w:asciiTheme="minorHAnsi" w:eastAsiaTheme="minorEastAsia" w:hAnsiTheme="minorHAnsi" w:cstheme="minorBidi"/>
          <w:b w:val="0"/>
          <w:caps w:val="0"/>
          <w:noProof/>
          <w:sz w:val="22"/>
          <w:szCs w:val="22"/>
        </w:rPr>
      </w:pPr>
      <w:r>
        <w:fldChar w:fldCharType="begin"/>
      </w:r>
      <w:r>
        <w:instrText xml:space="preserve"> TOC \o "1-</w:instrText>
      </w:r>
      <w:r w:rsidR="00786458">
        <w:instrText>4</w:instrText>
      </w:r>
      <w:r>
        <w:instrText xml:space="preserve">" </w:instrText>
      </w:r>
      <w:r>
        <w:fldChar w:fldCharType="separate"/>
      </w:r>
      <w:r w:rsidR="002A5B09">
        <w:rPr>
          <w:noProof/>
        </w:rPr>
        <w:t>Document Purpose</w:t>
      </w:r>
      <w:r w:rsidR="002A5B09">
        <w:rPr>
          <w:noProof/>
        </w:rPr>
        <w:tab/>
      </w:r>
      <w:r w:rsidR="002A5B09">
        <w:rPr>
          <w:noProof/>
        </w:rPr>
        <w:fldChar w:fldCharType="begin"/>
      </w:r>
      <w:r w:rsidR="002A5B09">
        <w:rPr>
          <w:noProof/>
        </w:rPr>
        <w:instrText xml:space="preserve"> PAGEREF _Toc54688519 \h </w:instrText>
      </w:r>
      <w:r w:rsidR="002A5B09">
        <w:rPr>
          <w:noProof/>
        </w:rPr>
      </w:r>
      <w:r w:rsidR="002A5B09">
        <w:rPr>
          <w:noProof/>
        </w:rPr>
        <w:fldChar w:fldCharType="separate"/>
      </w:r>
      <w:r w:rsidR="002A5B09">
        <w:rPr>
          <w:noProof/>
        </w:rPr>
        <w:t>4</w:t>
      </w:r>
      <w:r w:rsidR="002A5B09">
        <w:rPr>
          <w:noProof/>
        </w:rPr>
        <w:fldChar w:fldCharType="end"/>
      </w:r>
    </w:p>
    <w:p w14:paraId="4951ADFD" w14:textId="5173A84C" w:rsidR="002A5B09" w:rsidRDefault="002A5B09">
      <w:pPr>
        <w:pStyle w:val="TOC2"/>
        <w:rPr>
          <w:rFonts w:asciiTheme="minorHAnsi" w:eastAsiaTheme="minorEastAsia" w:hAnsiTheme="minorHAnsi" w:cstheme="minorBidi"/>
          <w:b w:val="0"/>
          <w:smallCaps w:val="0"/>
          <w:noProof/>
          <w:szCs w:val="22"/>
        </w:rPr>
      </w:pPr>
      <w:r>
        <w:rPr>
          <w:noProof/>
        </w:rPr>
        <w:t>Project Objectives</w:t>
      </w:r>
      <w:r>
        <w:rPr>
          <w:noProof/>
        </w:rPr>
        <w:tab/>
      </w:r>
      <w:r>
        <w:rPr>
          <w:noProof/>
        </w:rPr>
        <w:fldChar w:fldCharType="begin"/>
      </w:r>
      <w:r>
        <w:rPr>
          <w:noProof/>
        </w:rPr>
        <w:instrText xml:space="preserve"> PAGEREF _Toc54688520 \h </w:instrText>
      </w:r>
      <w:r>
        <w:rPr>
          <w:noProof/>
        </w:rPr>
      </w:r>
      <w:r>
        <w:rPr>
          <w:noProof/>
        </w:rPr>
        <w:fldChar w:fldCharType="separate"/>
      </w:r>
      <w:r>
        <w:rPr>
          <w:noProof/>
        </w:rPr>
        <w:t>4</w:t>
      </w:r>
      <w:r>
        <w:rPr>
          <w:noProof/>
        </w:rPr>
        <w:fldChar w:fldCharType="end"/>
      </w:r>
    </w:p>
    <w:p w14:paraId="5D8CA058" w14:textId="0B44A888" w:rsidR="002A5B09" w:rsidRDefault="002A5B09">
      <w:pPr>
        <w:pStyle w:val="TOC2"/>
        <w:rPr>
          <w:rFonts w:asciiTheme="minorHAnsi" w:eastAsiaTheme="minorEastAsia" w:hAnsiTheme="minorHAnsi" w:cstheme="minorBidi"/>
          <w:b w:val="0"/>
          <w:smallCaps w:val="0"/>
          <w:noProof/>
          <w:szCs w:val="22"/>
        </w:rPr>
      </w:pPr>
      <w:r>
        <w:rPr>
          <w:noProof/>
        </w:rPr>
        <w:t>Out of Scope</w:t>
      </w:r>
      <w:r>
        <w:rPr>
          <w:noProof/>
        </w:rPr>
        <w:tab/>
      </w:r>
      <w:r>
        <w:rPr>
          <w:noProof/>
        </w:rPr>
        <w:fldChar w:fldCharType="begin"/>
      </w:r>
      <w:r>
        <w:rPr>
          <w:noProof/>
        </w:rPr>
        <w:instrText xml:space="preserve"> PAGEREF _Toc54688521 \h </w:instrText>
      </w:r>
      <w:r>
        <w:rPr>
          <w:noProof/>
        </w:rPr>
      </w:r>
      <w:r>
        <w:rPr>
          <w:noProof/>
        </w:rPr>
        <w:fldChar w:fldCharType="separate"/>
      </w:r>
      <w:r>
        <w:rPr>
          <w:noProof/>
        </w:rPr>
        <w:t>4</w:t>
      </w:r>
      <w:r>
        <w:rPr>
          <w:noProof/>
        </w:rPr>
        <w:fldChar w:fldCharType="end"/>
      </w:r>
    </w:p>
    <w:p w14:paraId="76F03D36" w14:textId="43715A14" w:rsidR="002A5B09" w:rsidRDefault="002A5B09">
      <w:pPr>
        <w:pStyle w:val="TOC2"/>
        <w:rPr>
          <w:rFonts w:asciiTheme="minorHAnsi" w:eastAsiaTheme="minorEastAsia" w:hAnsiTheme="minorHAnsi" w:cstheme="minorBidi"/>
          <w:b w:val="0"/>
          <w:smallCaps w:val="0"/>
          <w:noProof/>
          <w:szCs w:val="22"/>
        </w:rPr>
      </w:pPr>
      <w:r>
        <w:rPr>
          <w:noProof/>
        </w:rPr>
        <w:t>General Design Considerations</w:t>
      </w:r>
      <w:r>
        <w:rPr>
          <w:noProof/>
        </w:rPr>
        <w:tab/>
      </w:r>
      <w:r>
        <w:rPr>
          <w:noProof/>
        </w:rPr>
        <w:fldChar w:fldCharType="begin"/>
      </w:r>
      <w:r>
        <w:rPr>
          <w:noProof/>
        </w:rPr>
        <w:instrText xml:space="preserve"> PAGEREF _Toc54688522 \h </w:instrText>
      </w:r>
      <w:r>
        <w:rPr>
          <w:noProof/>
        </w:rPr>
      </w:r>
      <w:r>
        <w:rPr>
          <w:noProof/>
        </w:rPr>
        <w:fldChar w:fldCharType="separate"/>
      </w:r>
      <w:r>
        <w:rPr>
          <w:noProof/>
        </w:rPr>
        <w:t>4</w:t>
      </w:r>
      <w:r>
        <w:rPr>
          <w:noProof/>
        </w:rPr>
        <w:fldChar w:fldCharType="end"/>
      </w:r>
    </w:p>
    <w:p w14:paraId="79693A5F" w14:textId="640163DA" w:rsidR="002A5B09" w:rsidRDefault="002A5B09">
      <w:pPr>
        <w:pStyle w:val="TOC2"/>
        <w:rPr>
          <w:rFonts w:asciiTheme="minorHAnsi" w:eastAsiaTheme="minorEastAsia" w:hAnsiTheme="minorHAnsi" w:cstheme="minorBidi"/>
          <w:b w:val="0"/>
          <w:smallCaps w:val="0"/>
          <w:noProof/>
          <w:szCs w:val="22"/>
        </w:rPr>
      </w:pPr>
      <w:r>
        <w:rPr>
          <w:noProof/>
        </w:rPr>
        <w:t>Project Specific Design Considerations</w:t>
      </w:r>
      <w:r>
        <w:rPr>
          <w:noProof/>
        </w:rPr>
        <w:tab/>
      </w:r>
      <w:r>
        <w:rPr>
          <w:noProof/>
        </w:rPr>
        <w:fldChar w:fldCharType="begin"/>
      </w:r>
      <w:r>
        <w:rPr>
          <w:noProof/>
        </w:rPr>
        <w:instrText xml:space="preserve"> PAGEREF _Toc54688523 \h </w:instrText>
      </w:r>
      <w:r>
        <w:rPr>
          <w:noProof/>
        </w:rPr>
      </w:r>
      <w:r>
        <w:rPr>
          <w:noProof/>
        </w:rPr>
        <w:fldChar w:fldCharType="separate"/>
      </w:r>
      <w:r>
        <w:rPr>
          <w:noProof/>
        </w:rPr>
        <w:t>4</w:t>
      </w:r>
      <w:r>
        <w:rPr>
          <w:noProof/>
        </w:rPr>
        <w:fldChar w:fldCharType="end"/>
      </w:r>
    </w:p>
    <w:p w14:paraId="54F15528" w14:textId="5EB35E3D" w:rsidR="002A5B09" w:rsidRDefault="002A5B09">
      <w:pPr>
        <w:pStyle w:val="TOC1"/>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General Process Flow</w:t>
      </w:r>
      <w:r>
        <w:rPr>
          <w:noProof/>
        </w:rPr>
        <w:tab/>
      </w:r>
      <w:r>
        <w:rPr>
          <w:noProof/>
        </w:rPr>
        <w:fldChar w:fldCharType="begin"/>
      </w:r>
      <w:r>
        <w:rPr>
          <w:noProof/>
        </w:rPr>
        <w:instrText xml:space="preserve"> PAGEREF _Toc54688524 \h </w:instrText>
      </w:r>
      <w:r>
        <w:rPr>
          <w:noProof/>
        </w:rPr>
      </w:r>
      <w:r>
        <w:rPr>
          <w:noProof/>
        </w:rPr>
        <w:fldChar w:fldCharType="separate"/>
      </w:r>
      <w:r>
        <w:rPr>
          <w:noProof/>
        </w:rPr>
        <w:t>6</w:t>
      </w:r>
      <w:r>
        <w:rPr>
          <w:noProof/>
        </w:rPr>
        <w:fldChar w:fldCharType="end"/>
      </w:r>
    </w:p>
    <w:p w14:paraId="495CC91B" w14:textId="2610A251" w:rsidR="002A5B09" w:rsidRDefault="002A5B09">
      <w:pPr>
        <w:pStyle w:val="TOC2"/>
        <w:rPr>
          <w:rFonts w:asciiTheme="minorHAnsi" w:eastAsiaTheme="minorEastAsia" w:hAnsiTheme="minorHAnsi" w:cstheme="minorBidi"/>
          <w:b w:val="0"/>
          <w:smallCaps w:val="0"/>
          <w:noProof/>
          <w:szCs w:val="22"/>
        </w:rPr>
      </w:pPr>
      <w:r>
        <w:rPr>
          <w:noProof/>
        </w:rPr>
        <w:t>1.1</w:t>
      </w:r>
      <w:r>
        <w:rPr>
          <w:rFonts w:asciiTheme="minorHAnsi" w:eastAsiaTheme="minorEastAsia" w:hAnsiTheme="minorHAnsi" w:cstheme="minorBidi"/>
          <w:b w:val="0"/>
          <w:smallCaps w:val="0"/>
          <w:noProof/>
          <w:szCs w:val="22"/>
        </w:rPr>
        <w:tab/>
      </w:r>
      <w:r>
        <w:rPr>
          <w:noProof/>
        </w:rPr>
        <w:t>Project Setup</w:t>
      </w:r>
      <w:r>
        <w:rPr>
          <w:noProof/>
        </w:rPr>
        <w:tab/>
      </w:r>
      <w:r>
        <w:rPr>
          <w:noProof/>
        </w:rPr>
        <w:fldChar w:fldCharType="begin"/>
      </w:r>
      <w:r>
        <w:rPr>
          <w:noProof/>
        </w:rPr>
        <w:instrText xml:space="preserve"> PAGEREF _Toc54688525 \h </w:instrText>
      </w:r>
      <w:r>
        <w:rPr>
          <w:noProof/>
        </w:rPr>
      </w:r>
      <w:r>
        <w:rPr>
          <w:noProof/>
        </w:rPr>
        <w:fldChar w:fldCharType="separate"/>
      </w:r>
      <w:r>
        <w:rPr>
          <w:noProof/>
        </w:rPr>
        <w:t>7</w:t>
      </w:r>
      <w:r>
        <w:rPr>
          <w:noProof/>
        </w:rPr>
        <w:fldChar w:fldCharType="end"/>
      </w:r>
    </w:p>
    <w:p w14:paraId="079BE807" w14:textId="051BF765" w:rsidR="002A5B09" w:rsidRDefault="002A5B09">
      <w:pPr>
        <w:pStyle w:val="TOC3"/>
        <w:rPr>
          <w:rFonts w:asciiTheme="minorHAnsi" w:eastAsiaTheme="minorEastAsia" w:hAnsiTheme="minorHAnsi" w:cstheme="minorBidi"/>
          <w:smallCaps w:val="0"/>
          <w:noProof/>
          <w:szCs w:val="22"/>
        </w:rPr>
      </w:pPr>
      <w:r>
        <w:rPr>
          <w:noProof/>
        </w:rPr>
        <w:t>1.1.1</w:t>
      </w:r>
      <w:r>
        <w:rPr>
          <w:rFonts w:asciiTheme="minorHAnsi" w:eastAsiaTheme="minorEastAsia" w:hAnsiTheme="minorHAnsi" w:cstheme="minorBidi"/>
          <w:smallCaps w:val="0"/>
          <w:noProof/>
          <w:szCs w:val="22"/>
        </w:rPr>
        <w:tab/>
      </w:r>
      <w:r>
        <w:rPr>
          <w:noProof/>
        </w:rPr>
        <w:t>Secure Transfer Setup</w:t>
      </w:r>
      <w:r>
        <w:rPr>
          <w:noProof/>
        </w:rPr>
        <w:tab/>
      </w:r>
      <w:r>
        <w:rPr>
          <w:noProof/>
        </w:rPr>
        <w:fldChar w:fldCharType="begin"/>
      </w:r>
      <w:r>
        <w:rPr>
          <w:noProof/>
        </w:rPr>
        <w:instrText xml:space="preserve"> PAGEREF _Toc54688526 \h </w:instrText>
      </w:r>
      <w:r>
        <w:rPr>
          <w:noProof/>
        </w:rPr>
      </w:r>
      <w:r>
        <w:rPr>
          <w:noProof/>
        </w:rPr>
        <w:fldChar w:fldCharType="separate"/>
      </w:r>
      <w:r>
        <w:rPr>
          <w:noProof/>
        </w:rPr>
        <w:t>7</w:t>
      </w:r>
      <w:r>
        <w:rPr>
          <w:noProof/>
        </w:rPr>
        <w:fldChar w:fldCharType="end"/>
      </w:r>
    </w:p>
    <w:p w14:paraId="03211882" w14:textId="505A444B" w:rsidR="002A5B09" w:rsidRDefault="002A5B09">
      <w:pPr>
        <w:pStyle w:val="TOC2"/>
        <w:rPr>
          <w:rFonts w:asciiTheme="minorHAnsi" w:eastAsiaTheme="minorEastAsia" w:hAnsiTheme="minorHAnsi" w:cstheme="minorBidi"/>
          <w:b w:val="0"/>
          <w:smallCaps w:val="0"/>
          <w:noProof/>
          <w:szCs w:val="22"/>
        </w:rPr>
      </w:pPr>
      <w:r>
        <w:rPr>
          <w:noProof/>
        </w:rPr>
        <w:t>1.2</w:t>
      </w:r>
      <w:r>
        <w:rPr>
          <w:rFonts w:asciiTheme="minorHAnsi" w:eastAsiaTheme="minorEastAsia" w:hAnsiTheme="minorHAnsi" w:cstheme="minorBidi"/>
          <w:b w:val="0"/>
          <w:smallCaps w:val="0"/>
          <w:noProof/>
          <w:szCs w:val="22"/>
        </w:rPr>
        <w:tab/>
      </w:r>
      <w:r>
        <w:rPr>
          <w:noProof/>
        </w:rPr>
        <w:t>Files from Customer</w:t>
      </w:r>
      <w:r>
        <w:rPr>
          <w:noProof/>
        </w:rPr>
        <w:tab/>
      </w:r>
      <w:r>
        <w:rPr>
          <w:noProof/>
        </w:rPr>
        <w:fldChar w:fldCharType="begin"/>
      </w:r>
      <w:r>
        <w:rPr>
          <w:noProof/>
        </w:rPr>
        <w:instrText xml:space="preserve"> PAGEREF _Toc54688527 \h </w:instrText>
      </w:r>
      <w:r>
        <w:rPr>
          <w:noProof/>
        </w:rPr>
      </w:r>
      <w:r>
        <w:rPr>
          <w:noProof/>
        </w:rPr>
        <w:fldChar w:fldCharType="separate"/>
      </w:r>
      <w:r>
        <w:rPr>
          <w:noProof/>
        </w:rPr>
        <w:t>7</w:t>
      </w:r>
      <w:r>
        <w:rPr>
          <w:noProof/>
        </w:rPr>
        <w:fldChar w:fldCharType="end"/>
      </w:r>
    </w:p>
    <w:p w14:paraId="27B5DD0A" w14:textId="56391663" w:rsidR="002A5B09" w:rsidRDefault="002A5B09">
      <w:pPr>
        <w:pStyle w:val="TOC3"/>
        <w:rPr>
          <w:rFonts w:asciiTheme="minorHAnsi" w:eastAsiaTheme="minorEastAsia" w:hAnsiTheme="minorHAnsi" w:cstheme="minorBidi"/>
          <w:smallCaps w:val="0"/>
          <w:noProof/>
          <w:szCs w:val="22"/>
        </w:rPr>
      </w:pPr>
      <w:r>
        <w:rPr>
          <w:noProof/>
        </w:rPr>
        <w:t>1.2.1</w:t>
      </w:r>
      <w:r>
        <w:rPr>
          <w:rFonts w:asciiTheme="minorHAnsi" w:eastAsiaTheme="minorEastAsia" w:hAnsiTheme="minorHAnsi" w:cstheme="minorBidi"/>
          <w:smallCaps w:val="0"/>
          <w:noProof/>
          <w:szCs w:val="22"/>
        </w:rPr>
        <w:tab/>
      </w:r>
      <w:r>
        <w:rPr>
          <w:noProof/>
        </w:rPr>
        <w:t>Registry Contact File</w:t>
      </w:r>
      <w:r>
        <w:rPr>
          <w:noProof/>
        </w:rPr>
        <w:tab/>
      </w:r>
      <w:r>
        <w:rPr>
          <w:noProof/>
        </w:rPr>
        <w:fldChar w:fldCharType="begin"/>
      </w:r>
      <w:r>
        <w:rPr>
          <w:noProof/>
        </w:rPr>
        <w:instrText xml:space="preserve"> PAGEREF _Toc54688528 \h </w:instrText>
      </w:r>
      <w:r>
        <w:rPr>
          <w:noProof/>
        </w:rPr>
      </w:r>
      <w:r>
        <w:rPr>
          <w:noProof/>
        </w:rPr>
        <w:fldChar w:fldCharType="separate"/>
      </w:r>
      <w:r>
        <w:rPr>
          <w:noProof/>
        </w:rPr>
        <w:t>7</w:t>
      </w:r>
      <w:r>
        <w:rPr>
          <w:noProof/>
        </w:rPr>
        <w:fldChar w:fldCharType="end"/>
      </w:r>
    </w:p>
    <w:p w14:paraId="06ED89C0" w14:textId="1C8F68BE" w:rsidR="002A5B09" w:rsidRDefault="002A5B09">
      <w:pPr>
        <w:pStyle w:val="TOC2"/>
        <w:rPr>
          <w:rFonts w:asciiTheme="minorHAnsi" w:eastAsiaTheme="minorEastAsia" w:hAnsiTheme="minorHAnsi" w:cstheme="minorBidi"/>
          <w:b w:val="0"/>
          <w:smallCaps w:val="0"/>
          <w:noProof/>
          <w:szCs w:val="22"/>
        </w:rPr>
      </w:pPr>
      <w:r>
        <w:rPr>
          <w:noProof/>
        </w:rPr>
        <w:t>1.3</w:t>
      </w:r>
      <w:r>
        <w:rPr>
          <w:rFonts w:asciiTheme="minorHAnsi" w:eastAsiaTheme="minorEastAsia" w:hAnsiTheme="minorHAnsi" w:cstheme="minorBidi"/>
          <w:b w:val="0"/>
          <w:smallCaps w:val="0"/>
          <w:noProof/>
          <w:szCs w:val="22"/>
        </w:rPr>
        <w:tab/>
      </w:r>
      <w:r>
        <w:rPr>
          <w:noProof/>
        </w:rPr>
        <w:t>Scantron File Process</w:t>
      </w:r>
      <w:r>
        <w:rPr>
          <w:noProof/>
        </w:rPr>
        <w:tab/>
      </w:r>
      <w:r>
        <w:rPr>
          <w:noProof/>
        </w:rPr>
        <w:fldChar w:fldCharType="begin"/>
      </w:r>
      <w:r>
        <w:rPr>
          <w:noProof/>
        </w:rPr>
        <w:instrText xml:space="preserve"> PAGEREF _Toc54688529 \h </w:instrText>
      </w:r>
      <w:r>
        <w:rPr>
          <w:noProof/>
        </w:rPr>
      </w:r>
      <w:r>
        <w:rPr>
          <w:noProof/>
        </w:rPr>
        <w:fldChar w:fldCharType="separate"/>
      </w:r>
      <w:r>
        <w:rPr>
          <w:noProof/>
        </w:rPr>
        <w:t>7</w:t>
      </w:r>
      <w:r>
        <w:rPr>
          <w:noProof/>
        </w:rPr>
        <w:fldChar w:fldCharType="end"/>
      </w:r>
    </w:p>
    <w:p w14:paraId="61CA4F4F" w14:textId="15C23BF8" w:rsidR="002A5B09" w:rsidRDefault="002A5B09">
      <w:pPr>
        <w:pStyle w:val="TOC2"/>
        <w:rPr>
          <w:rFonts w:asciiTheme="minorHAnsi" w:eastAsiaTheme="minorEastAsia" w:hAnsiTheme="minorHAnsi" w:cstheme="minorBidi"/>
          <w:b w:val="0"/>
          <w:smallCaps w:val="0"/>
          <w:noProof/>
          <w:szCs w:val="22"/>
        </w:rPr>
      </w:pPr>
      <w:r>
        <w:rPr>
          <w:noProof/>
        </w:rPr>
        <w:t>1.4</w:t>
      </w:r>
      <w:r>
        <w:rPr>
          <w:rFonts w:asciiTheme="minorHAnsi" w:eastAsiaTheme="minorEastAsia" w:hAnsiTheme="minorHAnsi" w:cstheme="minorBidi"/>
          <w:b w:val="0"/>
          <w:smallCaps w:val="0"/>
          <w:noProof/>
          <w:szCs w:val="22"/>
        </w:rPr>
        <w:tab/>
      </w:r>
      <w:r>
        <w:rPr>
          <w:noProof/>
        </w:rPr>
        <w:t>Form Distribution</w:t>
      </w:r>
      <w:r>
        <w:rPr>
          <w:noProof/>
        </w:rPr>
        <w:tab/>
      </w:r>
      <w:r>
        <w:rPr>
          <w:noProof/>
        </w:rPr>
        <w:fldChar w:fldCharType="begin"/>
      </w:r>
      <w:r>
        <w:rPr>
          <w:noProof/>
        </w:rPr>
        <w:instrText xml:space="preserve"> PAGEREF _Toc54688530 \h </w:instrText>
      </w:r>
      <w:r>
        <w:rPr>
          <w:noProof/>
        </w:rPr>
      </w:r>
      <w:r>
        <w:rPr>
          <w:noProof/>
        </w:rPr>
        <w:fldChar w:fldCharType="separate"/>
      </w:r>
      <w:r>
        <w:rPr>
          <w:noProof/>
        </w:rPr>
        <w:t>7</w:t>
      </w:r>
      <w:r>
        <w:rPr>
          <w:noProof/>
        </w:rPr>
        <w:fldChar w:fldCharType="end"/>
      </w:r>
    </w:p>
    <w:p w14:paraId="29516B42" w14:textId="77CBE524" w:rsidR="002A5B09" w:rsidRDefault="002A5B09">
      <w:pPr>
        <w:pStyle w:val="TOC3"/>
        <w:rPr>
          <w:rFonts w:asciiTheme="minorHAnsi" w:eastAsiaTheme="minorEastAsia" w:hAnsiTheme="minorHAnsi" w:cstheme="minorBidi"/>
          <w:smallCaps w:val="0"/>
          <w:noProof/>
          <w:szCs w:val="22"/>
        </w:rPr>
      </w:pPr>
      <w:r>
        <w:rPr>
          <w:noProof/>
        </w:rPr>
        <w:t>1.4.1</w:t>
      </w:r>
      <w:r>
        <w:rPr>
          <w:rFonts w:asciiTheme="minorHAnsi" w:eastAsiaTheme="minorEastAsia" w:hAnsiTheme="minorHAnsi" w:cstheme="minorBidi"/>
          <w:smallCaps w:val="0"/>
          <w:noProof/>
          <w:szCs w:val="22"/>
        </w:rPr>
        <w:tab/>
      </w:r>
      <w:r>
        <w:rPr>
          <w:noProof/>
        </w:rPr>
        <w:t>Paper Form</w:t>
      </w:r>
      <w:r>
        <w:rPr>
          <w:noProof/>
        </w:rPr>
        <w:tab/>
      </w:r>
      <w:r>
        <w:rPr>
          <w:noProof/>
        </w:rPr>
        <w:fldChar w:fldCharType="begin"/>
      </w:r>
      <w:r>
        <w:rPr>
          <w:noProof/>
        </w:rPr>
        <w:instrText xml:space="preserve"> PAGEREF _Toc54688531 \h </w:instrText>
      </w:r>
      <w:r>
        <w:rPr>
          <w:noProof/>
        </w:rPr>
      </w:r>
      <w:r>
        <w:rPr>
          <w:noProof/>
        </w:rPr>
        <w:fldChar w:fldCharType="separate"/>
      </w:r>
      <w:r>
        <w:rPr>
          <w:noProof/>
        </w:rPr>
        <w:t>7</w:t>
      </w:r>
      <w:r>
        <w:rPr>
          <w:noProof/>
        </w:rPr>
        <w:fldChar w:fldCharType="end"/>
      </w:r>
    </w:p>
    <w:p w14:paraId="338C897C" w14:textId="219E6C7A" w:rsidR="002A5B09" w:rsidRDefault="002A5B09">
      <w:pPr>
        <w:pStyle w:val="TOC3"/>
        <w:rPr>
          <w:rFonts w:asciiTheme="minorHAnsi" w:eastAsiaTheme="minorEastAsia" w:hAnsiTheme="minorHAnsi" w:cstheme="minorBidi"/>
          <w:smallCaps w:val="0"/>
          <w:noProof/>
          <w:szCs w:val="22"/>
        </w:rPr>
      </w:pPr>
      <w:r>
        <w:rPr>
          <w:noProof/>
        </w:rPr>
        <w:t>1.4.2</w:t>
      </w:r>
      <w:r>
        <w:rPr>
          <w:rFonts w:asciiTheme="minorHAnsi" w:eastAsiaTheme="minorEastAsia" w:hAnsiTheme="minorHAnsi" w:cstheme="minorBidi"/>
          <w:smallCaps w:val="0"/>
          <w:noProof/>
          <w:szCs w:val="22"/>
        </w:rPr>
        <w:tab/>
      </w:r>
      <w:r>
        <w:rPr>
          <w:noProof/>
        </w:rPr>
        <w:t>Online Form</w:t>
      </w:r>
      <w:r>
        <w:rPr>
          <w:noProof/>
        </w:rPr>
        <w:tab/>
      </w:r>
      <w:r>
        <w:rPr>
          <w:noProof/>
        </w:rPr>
        <w:fldChar w:fldCharType="begin"/>
      </w:r>
      <w:r>
        <w:rPr>
          <w:noProof/>
        </w:rPr>
        <w:instrText xml:space="preserve"> PAGEREF _Toc54688532 \h </w:instrText>
      </w:r>
      <w:r>
        <w:rPr>
          <w:noProof/>
        </w:rPr>
      </w:r>
      <w:r>
        <w:rPr>
          <w:noProof/>
        </w:rPr>
        <w:fldChar w:fldCharType="separate"/>
      </w:r>
      <w:r>
        <w:rPr>
          <w:noProof/>
        </w:rPr>
        <w:t>8</w:t>
      </w:r>
      <w:r>
        <w:rPr>
          <w:noProof/>
        </w:rPr>
        <w:fldChar w:fldCharType="end"/>
      </w:r>
    </w:p>
    <w:p w14:paraId="318330F7" w14:textId="3864D067" w:rsidR="002A5B09" w:rsidRDefault="002A5B09">
      <w:pPr>
        <w:pStyle w:val="TOC4"/>
        <w:rPr>
          <w:rFonts w:asciiTheme="minorHAnsi" w:eastAsiaTheme="minorEastAsia" w:hAnsiTheme="minorHAnsi" w:cstheme="minorBidi"/>
          <w:i w:val="0"/>
          <w:szCs w:val="22"/>
        </w:rPr>
      </w:pPr>
      <w:r>
        <w:t>1.4.2.1</w:t>
      </w:r>
      <w:r>
        <w:rPr>
          <w:rFonts w:asciiTheme="minorHAnsi" w:eastAsiaTheme="minorEastAsia" w:hAnsiTheme="minorHAnsi" w:cstheme="minorBidi"/>
          <w:i w:val="0"/>
          <w:szCs w:val="22"/>
        </w:rPr>
        <w:tab/>
      </w:r>
      <w:r>
        <w:t>Online Form Dropdowns</w:t>
      </w:r>
      <w:r>
        <w:tab/>
      </w:r>
      <w:r>
        <w:fldChar w:fldCharType="begin"/>
      </w:r>
      <w:r>
        <w:instrText xml:space="preserve"> PAGEREF _Toc54688533 \h </w:instrText>
      </w:r>
      <w:r>
        <w:fldChar w:fldCharType="separate"/>
      </w:r>
      <w:r>
        <w:t>8</w:t>
      </w:r>
      <w:r>
        <w:fldChar w:fldCharType="end"/>
      </w:r>
    </w:p>
    <w:p w14:paraId="10FA422F" w14:textId="7AC66C93" w:rsidR="002A5B09" w:rsidRDefault="002A5B09">
      <w:pPr>
        <w:pStyle w:val="TOC2"/>
        <w:rPr>
          <w:rFonts w:asciiTheme="minorHAnsi" w:eastAsiaTheme="minorEastAsia" w:hAnsiTheme="minorHAnsi" w:cstheme="minorBidi"/>
          <w:b w:val="0"/>
          <w:smallCaps w:val="0"/>
          <w:noProof/>
          <w:szCs w:val="22"/>
        </w:rPr>
      </w:pPr>
      <w:r>
        <w:rPr>
          <w:noProof/>
        </w:rPr>
        <w:t>1.5</w:t>
      </w:r>
      <w:r>
        <w:rPr>
          <w:rFonts w:asciiTheme="minorHAnsi" w:eastAsiaTheme="minorEastAsia" w:hAnsiTheme="minorHAnsi" w:cstheme="minorBidi"/>
          <w:b w:val="0"/>
          <w:smallCaps w:val="0"/>
          <w:noProof/>
          <w:szCs w:val="22"/>
        </w:rPr>
        <w:tab/>
      </w:r>
      <w:r>
        <w:rPr>
          <w:noProof/>
        </w:rPr>
        <w:t>Returned Forms</w:t>
      </w:r>
      <w:r>
        <w:rPr>
          <w:noProof/>
        </w:rPr>
        <w:tab/>
      </w:r>
      <w:r>
        <w:rPr>
          <w:noProof/>
        </w:rPr>
        <w:fldChar w:fldCharType="begin"/>
      </w:r>
      <w:r>
        <w:rPr>
          <w:noProof/>
        </w:rPr>
        <w:instrText xml:space="preserve"> PAGEREF _Toc54688534 \h </w:instrText>
      </w:r>
      <w:r>
        <w:rPr>
          <w:noProof/>
        </w:rPr>
      </w:r>
      <w:r>
        <w:rPr>
          <w:noProof/>
        </w:rPr>
        <w:fldChar w:fldCharType="separate"/>
      </w:r>
      <w:r>
        <w:rPr>
          <w:noProof/>
        </w:rPr>
        <w:t>8</w:t>
      </w:r>
      <w:r>
        <w:rPr>
          <w:noProof/>
        </w:rPr>
        <w:fldChar w:fldCharType="end"/>
      </w:r>
    </w:p>
    <w:p w14:paraId="6BC9BF5E" w14:textId="79CF5544" w:rsidR="002A5B09" w:rsidRDefault="002A5B09">
      <w:pPr>
        <w:pStyle w:val="TOC2"/>
        <w:rPr>
          <w:rFonts w:asciiTheme="minorHAnsi" w:eastAsiaTheme="minorEastAsia" w:hAnsiTheme="minorHAnsi" w:cstheme="minorBidi"/>
          <w:b w:val="0"/>
          <w:smallCaps w:val="0"/>
          <w:noProof/>
          <w:szCs w:val="22"/>
        </w:rPr>
      </w:pPr>
      <w:r>
        <w:rPr>
          <w:noProof/>
        </w:rPr>
        <w:t>1.6</w:t>
      </w:r>
      <w:r>
        <w:rPr>
          <w:rFonts w:asciiTheme="minorHAnsi" w:eastAsiaTheme="minorEastAsia" w:hAnsiTheme="minorHAnsi" w:cstheme="minorBidi"/>
          <w:b w:val="0"/>
          <w:smallCaps w:val="0"/>
          <w:noProof/>
          <w:szCs w:val="22"/>
        </w:rPr>
        <w:tab/>
      </w:r>
      <w:r w:rsidRPr="006B1D7E">
        <w:rPr>
          <w:bCs/>
          <w:noProof/>
        </w:rPr>
        <w:t xml:space="preserve">Form </w:t>
      </w:r>
      <w:r>
        <w:rPr>
          <w:noProof/>
        </w:rPr>
        <w:t>Data Capture</w:t>
      </w:r>
      <w:r>
        <w:rPr>
          <w:noProof/>
        </w:rPr>
        <w:tab/>
      </w:r>
      <w:r>
        <w:rPr>
          <w:noProof/>
        </w:rPr>
        <w:fldChar w:fldCharType="begin"/>
      </w:r>
      <w:r>
        <w:rPr>
          <w:noProof/>
        </w:rPr>
        <w:instrText xml:space="preserve"> PAGEREF _Toc54688535 \h </w:instrText>
      </w:r>
      <w:r>
        <w:rPr>
          <w:noProof/>
        </w:rPr>
      </w:r>
      <w:r>
        <w:rPr>
          <w:noProof/>
        </w:rPr>
        <w:fldChar w:fldCharType="separate"/>
      </w:r>
      <w:r>
        <w:rPr>
          <w:noProof/>
        </w:rPr>
        <w:t>9</w:t>
      </w:r>
      <w:r>
        <w:rPr>
          <w:noProof/>
        </w:rPr>
        <w:fldChar w:fldCharType="end"/>
      </w:r>
    </w:p>
    <w:p w14:paraId="35BF5F20" w14:textId="318E8E5F" w:rsidR="002A5B09" w:rsidRDefault="002A5B09">
      <w:pPr>
        <w:pStyle w:val="TOC2"/>
        <w:rPr>
          <w:rFonts w:asciiTheme="minorHAnsi" w:eastAsiaTheme="minorEastAsia" w:hAnsiTheme="minorHAnsi" w:cstheme="minorBidi"/>
          <w:b w:val="0"/>
          <w:smallCaps w:val="0"/>
          <w:noProof/>
          <w:szCs w:val="22"/>
        </w:rPr>
      </w:pPr>
      <w:r>
        <w:rPr>
          <w:noProof/>
        </w:rPr>
        <w:t>1.7</w:t>
      </w:r>
      <w:r>
        <w:rPr>
          <w:rFonts w:asciiTheme="minorHAnsi" w:eastAsiaTheme="minorEastAsia" w:hAnsiTheme="minorHAnsi" w:cstheme="minorBidi"/>
          <w:b w:val="0"/>
          <w:smallCaps w:val="0"/>
          <w:noProof/>
          <w:szCs w:val="22"/>
        </w:rPr>
        <w:tab/>
      </w:r>
      <w:r>
        <w:rPr>
          <w:noProof/>
        </w:rPr>
        <w:t>Files/Reports to Customer</w:t>
      </w:r>
      <w:r>
        <w:rPr>
          <w:noProof/>
        </w:rPr>
        <w:tab/>
      </w:r>
      <w:r>
        <w:rPr>
          <w:noProof/>
        </w:rPr>
        <w:fldChar w:fldCharType="begin"/>
      </w:r>
      <w:r>
        <w:rPr>
          <w:noProof/>
        </w:rPr>
        <w:instrText xml:space="preserve"> PAGEREF _Toc54688536 \h </w:instrText>
      </w:r>
      <w:r>
        <w:rPr>
          <w:noProof/>
        </w:rPr>
      </w:r>
      <w:r>
        <w:rPr>
          <w:noProof/>
        </w:rPr>
        <w:fldChar w:fldCharType="separate"/>
      </w:r>
      <w:r>
        <w:rPr>
          <w:noProof/>
        </w:rPr>
        <w:t>9</w:t>
      </w:r>
      <w:r>
        <w:rPr>
          <w:noProof/>
        </w:rPr>
        <w:fldChar w:fldCharType="end"/>
      </w:r>
    </w:p>
    <w:p w14:paraId="09B130B6" w14:textId="1EF668D9" w:rsidR="002A5B09" w:rsidRDefault="002A5B09">
      <w:pPr>
        <w:pStyle w:val="TOC3"/>
        <w:rPr>
          <w:rFonts w:asciiTheme="minorHAnsi" w:eastAsiaTheme="minorEastAsia" w:hAnsiTheme="minorHAnsi" w:cstheme="minorBidi"/>
          <w:smallCaps w:val="0"/>
          <w:noProof/>
          <w:szCs w:val="22"/>
        </w:rPr>
      </w:pPr>
      <w:r>
        <w:rPr>
          <w:noProof/>
        </w:rPr>
        <w:t>1.7.1</w:t>
      </w:r>
      <w:r>
        <w:rPr>
          <w:rFonts w:asciiTheme="minorHAnsi" w:eastAsiaTheme="minorEastAsia" w:hAnsiTheme="minorHAnsi" w:cstheme="minorBidi"/>
          <w:smallCaps w:val="0"/>
          <w:noProof/>
          <w:szCs w:val="22"/>
        </w:rPr>
        <w:tab/>
      </w:r>
      <w:r>
        <w:rPr>
          <w:noProof/>
        </w:rPr>
        <w:t>Registry SurveyID File</w:t>
      </w:r>
      <w:r>
        <w:rPr>
          <w:noProof/>
        </w:rPr>
        <w:tab/>
      </w:r>
      <w:r>
        <w:rPr>
          <w:noProof/>
        </w:rPr>
        <w:fldChar w:fldCharType="begin"/>
      </w:r>
      <w:r>
        <w:rPr>
          <w:noProof/>
        </w:rPr>
        <w:instrText xml:space="preserve"> PAGEREF _Toc54688537 \h </w:instrText>
      </w:r>
      <w:r>
        <w:rPr>
          <w:noProof/>
        </w:rPr>
      </w:r>
      <w:r>
        <w:rPr>
          <w:noProof/>
        </w:rPr>
        <w:fldChar w:fldCharType="separate"/>
      </w:r>
      <w:r>
        <w:rPr>
          <w:noProof/>
        </w:rPr>
        <w:t>9</w:t>
      </w:r>
      <w:r>
        <w:rPr>
          <w:noProof/>
        </w:rPr>
        <w:fldChar w:fldCharType="end"/>
      </w:r>
    </w:p>
    <w:p w14:paraId="6DA660AD" w14:textId="3D650580" w:rsidR="002A5B09" w:rsidRDefault="002A5B09">
      <w:pPr>
        <w:pStyle w:val="TOC4"/>
        <w:rPr>
          <w:rFonts w:asciiTheme="minorHAnsi" w:eastAsiaTheme="minorEastAsia" w:hAnsiTheme="minorHAnsi" w:cstheme="minorBidi"/>
          <w:i w:val="0"/>
          <w:szCs w:val="22"/>
        </w:rPr>
      </w:pPr>
      <w:r>
        <w:t>1.7.1.1</w:t>
      </w:r>
      <w:r>
        <w:rPr>
          <w:rFonts w:asciiTheme="minorHAnsi" w:eastAsiaTheme="minorEastAsia" w:hAnsiTheme="minorHAnsi" w:cstheme="minorBidi"/>
          <w:i w:val="0"/>
          <w:szCs w:val="22"/>
        </w:rPr>
        <w:tab/>
      </w:r>
      <w:r>
        <w:t>Registry SurveyID File Layout</w:t>
      </w:r>
      <w:r>
        <w:tab/>
      </w:r>
      <w:r>
        <w:fldChar w:fldCharType="begin"/>
      </w:r>
      <w:r>
        <w:instrText xml:space="preserve"> PAGEREF _Toc54688538 \h </w:instrText>
      </w:r>
      <w:r>
        <w:fldChar w:fldCharType="separate"/>
      </w:r>
      <w:r>
        <w:t>10</w:t>
      </w:r>
      <w:r>
        <w:fldChar w:fldCharType="end"/>
      </w:r>
    </w:p>
    <w:p w14:paraId="22D7AD48" w14:textId="21A3BD89" w:rsidR="002A5B09" w:rsidRDefault="002A5B09">
      <w:pPr>
        <w:pStyle w:val="TOC3"/>
        <w:rPr>
          <w:rFonts w:asciiTheme="minorHAnsi" w:eastAsiaTheme="minorEastAsia" w:hAnsiTheme="minorHAnsi" w:cstheme="minorBidi"/>
          <w:smallCaps w:val="0"/>
          <w:noProof/>
          <w:szCs w:val="22"/>
        </w:rPr>
      </w:pPr>
      <w:r>
        <w:rPr>
          <w:noProof/>
        </w:rPr>
        <w:t>1.7.2</w:t>
      </w:r>
      <w:r>
        <w:rPr>
          <w:rFonts w:asciiTheme="minorHAnsi" w:eastAsiaTheme="minorEastAsia" w:hAnsiTheme="minorHAnsi" w:cstheme="minorBidi"/>
          <w:smallCaps w:val="0"/>
          <w:noProof/>
          <w:szCs w:val="22"/>
        </w:rPr>
        <w:tab/>
      </w:r>
      <w:r>
        <w:rPr>
          <w:noProof/>
        </w:rPr>
        <w:t>Online Administration Site</w:t>
      </w:r>
      <w:r>
        <w:rPr>
          <w:noProof/>
        </w:rPr>
        <w:tab/>
      </w:r>
      <w:r>
        <w:rPr>
          <w:noProof/>
        </w:rPr>
        <w:fldChar w:fldCharType="begin"/>
      </w:r>
      <w:r>
        <w:rPr>
          <w:noProof/>
        </w:rPr>
        <w:instrText xml:space="preserve"> PAGEREF _Toc54688539 \h </w:instrText>
      </w:r>
      <w:r>
        <w:rPr>
          <w:noProof/>
        </w:rPr>
      </w:r>
      <w:r>
        <w:rPr>
          <w:noProof/>
        </w:rPr>
        <w:fldChar w:fldCharType="separate"/>
      </w:r>
      <w:r>
        <w:rPr>
          <w:noProof/>
        </w:rPr>
        <w:t>10</w:t>
      </w:r>
      <w:r>
        <w:rPr>
          <w:noProof/>
        </w:rPr>
        <w:fldChar w:fldCharType="end"/>
      </w:r>
    </w:p>
    <w:p w14:paraId="471F744E" w14:textId="45EE1218" w:rsidR="002A5B09" w:rsidRDefault="002A5B09">
      <w:pPr>
        <w:pStyle w:val="TOC3"/>
        <w:rPr>
          <w:rFonts w:asciiTheme="minorHAnsi" w:eastAsiaTheme="minorEastAsia" w:hAnsiTheme="minorHAnsi" w:cstheme="minorBidi"/>
          <w:smallCaps w:val="0"/>
          <w:noProof/>
          <w:szCs w:val="22"/>
        </w:rPr>
      </w:pPr>
      <w:r>
        <w:rPr>
          <w:noProof/>
        </w:rPr>
        <w:t>1.7.3</w:t>
      </w:r>
      <w:r>
        <w:rPr>
          <w:rFonts w:asciiTheme="minorHAnsi" w:eastAsiaTheme="minorEastAsia" w:hAnsiTheme="minorHAnsi" w:cstheme="minorBidi"/>
          <w:smallCaps w:val="0"/>
          <w:noProof/>
          <w:szCs w:val="22"/>
        </w:rPr>
        <w:tab/>
      </w:r>
      <w:r>
        <w:rPr>
          <w:noProof/>
        </w:rPr>
        <w:t>Data File</w:t>
      </w:r>
      <w:r>
        <w:rPr>
          <w:noProof/>
        </w:rPr>
        <w:tab/>
      </w:r>
      <w:r>
        <w:rPr>
          <w:noProof/>
        </w:rPr>
        <w:fldChar w:fldCharType="begin"/>
      </w:r>
      <w:r>
        <w:rPr>
          <w:noProof/>
        </w:rPr>
        <w:instrText xml:space="preserve"> PAGEREF _Toc54688540 \h </w:instrText>
      </w:r>
      <w:r>
        <w:rPr>
          <w:noProof/>
        </w:rPr>
      </w:r>
      <w:r>
        <w:rPr>
          <w:noProof/>
        </w:rPr>
        <w:fldChar w:fldCharType="separate"/>
      </w:r>
      <w:r>
        <w:rPr>
          <w:noProof/>
        </w:rPr>
        <w:t>10</w:t>
      </w:r>
      <w:r>
        <w:rPr>
          <w:noProof/>
        </w:rPr>
        <w:fldChar w:fldCharType="end"/>
      </w:r>
    </w:p>
    <w:p w14:paraId="1CBDA350" w14:textId="704F86DC" w:rsidR="002A5B09" w:rsidRDefault="002A5B09">
      <w:pPr>
        <w:pStyle w:val="TOC4"/>
        <w:rPr>
          <w:rFonts w:asciiTheme="minorHAnsi" w:eastAsiaTheme="minorEastAsia" w:hAnsiTheme="minorHAnsi" w:cstheme="minorBidi"/>
          <w:i w:val="0"/>
          <w:szCs w:val="22"/>
        </w:rPr>
      </w:pPr>
      <w:r>
        <w:t>1.7.3.1</w:t>
      </w:r>
      <w:r>
        <w:rPr>
          <w:rFonts w:asciiTheme="minorHAnsi" w:eastAsiaTheme="minorEastAsia" w:hAnsiTheme="minorHAnsi" w:cstheme="minorBidi"/>
          <w:i w:val="0"/>
          <w:szCs w:val="22"/>
        </w:rPr>
        <w:tab/>
      </w:r>
      <w:r>
        <w:t>Data File Layout</w:t>
      </w:r>
      <w:r>
        <w:tab/>
      </w:r>
      <w:r>
        <w:fldChar w:fldCharType="begin"/>
      </w:r>
      <w:r>
        <w:instrText xml:space="preserve"> PAGEREF _Toc54688541 \h </w:instrText>
      </w:r>
      <w:r>
        <w:fldChar w:fldCharType="separate"/>
      </w:r>
      <w:r>
        <w:t>10</w:t>
      </w:r>
      <w:r>
        <w:fldChar w:fldCharType="end"/>
      </w:r>
    </w:p>
    <w:p w14:paraId="322EF8C6" w14:textId="626E281D" w:rsidR="002A5B09" w:rsidRDefault="002A5B09">
      <w:pPr>
        <w:pStyle w:val="TOC3"/>
        <w:rPr>
          <w:rFonts w:asciiTheme="minorHAnsi" w:eastAsiaTheme="minorEastAsia" w:hAnsiTheme="minorHAnsi" w:cstheme="minorBidi"/>
          <w:smallCaps w:val="0"/>
          <w:noProof/>
          <w:szCs w:val="22"/>
        </w:rPr>
      </w:pPr>
      <w:r>
        <w:rPr>
          <w:noProof/>
        </w:rPr>
        <w:t>1.7.4</w:t>
      </w:r>
      <w:r>
        <w:rPr>
          <w:rFonts w:asciiTheme="minorHAnsi" w:eastAsiaTheme="minorEastAsia" w:hAnsiTheme="minorHAnsi" w:cstheme="minorBidi"/>
          <w:smallCaps w:val="0"/>
          <w:noProof/>
          <w:szCs w:val="22"/>
        </w:rPr>
        <w:tab/>
      </w:r>
      <w:r>
        <w:rPr>
          <w:noProof/>
        </w:rPr>
        <w:t>Grayscale Image Files</w:t>
      </w:r>
      <w:r>
        <w:rPr>
          <w:noProof/>
        </w:rPr>
        <w:tab/>
      </w:r>
      <w:r>
        <w:rPr>
          <w:noProof/>
        </w:rPr>
        <w:fldChar w:fldCharType="begin"/>
      </w:r>
      <w:r>
        <w:rPr>
          <w:noProof/>
        </w:rPr>
        <w:instrText xml:space="preserve"> PAGEREF _Toc54688542 \h </w:instrText>
      </w:r>
      <w:r>
        <w:rPr>
          <w:noProof/>
        </w:rPr>
      </w:r>
      <w:r>
        <w:rPr>
          <w:noProof/>
        </w:rPr>
        <w:fldChar w:fldCharType="separate"/>
      </w:r>
      <w:r>
        <w:rPr>
          <w:noProof/>
        </w:rPr>
        <w:t>36</w:t>
      </w:r>
      <w:r>
        <w:rPr>
          <w:noProof/>
        </w:rPr>
        <w:fldChar w:fldCharType="end"/>
      </w:r>
    </w:p>
    <w:p w14:paraId="4F0A8D0F" w14:textId="1B69D27B" w:rsidR="002A5B09" w:rsidRDefault="002A5B09">
      <w:pPr>
        <w:pStyle w:val="TOC2"/>
        <w:rPr>
          <w:rFonts w:asciiTheme="minorHAnsi" w:eastAsiaTheme="minorEastAsia" w:hAnsiTheme="minorHAnsi" w:cstheme="minorBidi"/>
          <w:b w:val="0"/>
          <w:smallCaps w:val="0"/>
          <w:noProof/>
          <w:szCs w:val="22"/>
        </w:rPr>
      </w:pPr>
      <w:r>
        <w:rPr>
          <w:noProof/>
        </w:rPr>
        <w:t>1.8</w:t>
      </w:r>
      <w:r>
        <w:rPr>
          <w:rFonts w:asciiTheme="minorHAnsi" w:eastAsiaTheme="minorEastAsia" w:hAnsiTheme="minorHAnsi" w:cstheme="minorBidi"/>
          <w:b w:val="0"/>
          <w:smallCaps w:val="0"/>
          <w:noProof/>
          <w:szCs w:val="22"/>
        </w:rPr>
        <w:tab/>
      </w:r>
      <w:r>
        <w:rPr>
          <w:noProof/>
        </w:rPr>
        <w:t>Project Clean Up</w:t>
      </w:r>
      <w:r>
        <w:rPr>
          <w:noProof/>
        </w:rPr>
        <w:tab/>
      </w:r>
      <w:r>
        <w:rPr>
          <w:noProof/>
        </w:rPr>
        <w:fldChar w:fldCharType="begin"/>
      </w:r>
      <w:r>
        <w:rPr>
          <w:noProof/>
        </w:rPr>
        <w:instrText xml:space="preserve"> PAGEREF _Toc54688543 \h </w:instrText>
      </w:r>
      <w:r>
        <w:rPr>
          <w:noProof/>
        </w:rPr>
      </w:r>
      <w:r>
        <w:rPr>
          <w:noProof/>
        </w:rPr>
        <w:fldChar w:fldCharType="separate"/>
      </w:r>
      <w:r>
        <w:rPr>
          <w:noProof/>
        </w:rPr>
        <w:t>36</w:t>
      </w:r>
      <w:r>
        <w:rPr>
          <w:noProof/>
        </w:rPr>
        <w:fldChar w:fldCharType="end"/>
      </w:r>
    </w:p>
    <w:p w14:paraId="1AAB70A8" w14:textId="2F8E8F77" w:rsidR="003F69CB" w:rsidRDefault="00B77980" w:rsidP="00742311">
      <w:r>
        <w:rPr>
          <w:sz w:val="24"/>
        </w:rPr>
        <w:fldChar w:fldCharType="end"/>
      </w:r>
    </w:p>
    <w:p w14:paraId="5BE73766" w14:textId="77777777" w:rsidR="00373B80" w:rsidRDefault="00373B80">
      <w:pPr>
        <w:rPr>
          <w:b/>
          <w:kern w:val="28"/>
          <w:sz w:val="28"/>
        </w:rPr>
      </w:pPr>
      <w:bookmarkStart w:id="2" w:name="_Toc437437500"/>
      <w:r>
        <w:br w:type="page"/>
      </w:r>
    </w:p>
    <w:p w14:paraId="60C7D332" w14:textId="217D3857" w:rsidR="003F69CB" w:rsidRDefault="000B232A" w:rsidP="00E41293">
      <w:pPr>
        <w:pStyle w:val="Heading1"/>
        <w:numPr>
          <w:ilvl w:val="0"/>
          <w:numId w:val="0"/>
        </w:numPr>
      </w:pPr>
      <w:bookmarkStart w:id="3" w:name="_Toc54688519"/>
      <w:r>
        <w:lastRenderedPageBreak/>
        <w:t xml:space="preserve">Document </w:t>
      </w:r>
      <w:r w:rsidRPr="002565D9">
        <w:t>Purpose</w:t>
      </w:r>
      <w:bookmarkEnd w:id="2"/>
      <w:bookmarkEnd w:id="3"/>
    </w:p>
    <w:p w14:paraId="6CFE1794" w14:textId="3DD83E5B" w:rsidR="002D79B1" w:rsidRDefault="002D79B1" w:rsidP="00742311">
      <w:pPr>
        <w:pStyle w:val="Comment"/>
        <w:rPr>
          <w:i w:val="0"/>
          <w:color w:val="auto"/>
        </w:rPr>
      </w:pPr>
      <w:bookmarkStart w:id="4" w:name="_Toc404901395"/>
      <w:bookmarkStart w:id="5" w:name="_Toc404901394"/>
      <w:r>
        <w:rPr>
          <w:i w:val="0"/>
          <w:color w:val="auto"/>
        </w:rPr>
        <w:t xml:space="preserve">This Technical Statement of Work (TSOW) documents the requirements for the </w:t>
      </w:r>
      <w:r w:rsidR="0092748D">
        <w:rPr>
          <w:i w:val="0"/>
          <w:color w:val="auto"/>
        </w:rPr>
        <w:fldChar w:fldCharType="begin"/>
      </w:r>
      <w:r w:rsidR="0092748D" w:rsidRPr="00B76DB3">
        <w:rPr>
          <w:i w:val="0"/>
          <w:color w:val="auto"/>
        </w:rPr>
        <w:instrText xml:space="preserve"> DOCPROPERTY  "Project name"  \* MERGEFORMAT </w:instrText>
      </w:r>
      <w:r w:rsidR="0092748D">
        <w:rPr>
          <w:i w:val="0"/>
          <w:color w:val="auto"/>
        </w:rPr>
        <w:fldChar w:fldCharType="separate"/>
      </w:r>
      <w:r w:rsidR="002A5B09">
        <w:rPr>
          <w:i w:val="0"/>
          <w:color w:val="auto"/>
        </w:rPr>
        <w:t>RESPOND Prostate Cancer Study - Phase 2</w:t>
      </w:r>
      <w:r w:rsidR="0092748D">
        <w:rPr>
          <w:i w:val="0"/>
          <w:color w:val="auto"/>
        </w:rPr>
        <w:fldChar w:fldCharType="end"/>
      </w:r>
      <w:r w:rsidRPr="005F6014">
        <w:rPr>
          <w:i w:val="0"/>
          <w:color w:val="auto"/>
        </w:rPr>
        <w:t xml:space="preserve"> </w:t>
      </w:r>
      <w:r w:rsidRPr="00E736C8">
        <w:rPr>
          <w:i w:val="0"/>
          <w:color w:val="auto"/>
        </w:rPr>
        <w:t>project.</w:t>
      </w:r>
      <w:r w:rsidR="0072224F">
        <w:rPr>
          <w:i w:val="0"/>
          <w:color w:val="auto"/>
        </w:rPr>
        <w:t xml:space="preserve"> </w:t>
      </w:r>
      <w:r w:rsidRPr="00E736C8">
        <w:rPr>
          <w:i w:val="0"/>
          <w:color w:val="auto"/>
        </w:rPr>
        <w:t>The purpose of this document is to communicate the</w:t>
      </w:r>
      <w:r>
        <w:rPr>
          <w:i w:val="0"/>
          <w:color w:val="auto"/>
        </w:rPr>
        <w:t xml:space="preserve"> interactions between </w:t>
      </w:r>
      <w:r w:rsidR="006D1FF9">
        <w:rPr>
          <w:i w:val="0"/>
          <w:color w:val="auto"/>
        </w:rPr>
        <w:fldChar w:fldCharType="begin"/>
      </w:r>
      <w:r w:rsidR="006D1FF9" w:rsidRPr="00B76DB3">
        <w:rPr>
          <w:i w:val="0"/>
          <w:color w:val="auto"/>
        </w:rPr>
        <w:instrText xml:space="preserve"> DOCPROPERTY  "Customer Name"  \* MERGEFORMAT </w:instrText>
      </w:r>
      <w:r w:rsidR="006D1FF9">
        <w:rPr>
          <w:i w:val="0"/>
          <w:color w:val="auto"/>
        </w:rPr>
        <w:fldChar w:fldCharType="separate"/>
      </w:r>
      <w:r w:rsidR="002A5B09">
        <w:rPr>
          <w:i w:val="0"/>
          <w:color w:val="auto"/>
        </w:rPr>
        <w:t>The Keck School of Medicine of USC</w:t>
      </w:r>
      <w:r w:rsidR="006D1FF9">
        <w:rPr>
          <w:i w:val="0"/>
          <w:color w:val="auto"/>
        </w:rPr>
        <w:fldChar w:fldCharType="end"/>
      </w:r>
      <w:r w:rsidR="00177DAF">
        <w:rPr>
          <w:i w:val="0"/>
          <w:color w:val="auto"/>
        </w:rPr>
        <w:t xml:space="preserve"> </w:t>
      </w:r>
      <w:r w:rsidR="00C03983" w:rsidRPr="00DA5C3D">
        <w:rPr>
          <w:i w:val="0"/>
          <w:color w:val="auto"/>
        </w:rPr>
        <w:t>(</w:t>
      </w:r>
      <w:r w:rsidR="0092748D">
        <w:rPr>
          <w:i w:val="0"/>
          <w:color w:val="auto"/>
        </w:rPr>
        <w:fldChar w:fldCharType="begin"/>
      </w:r>
      <w:r w:rsidR="0092748D" w:rsidRPr="00B76DB3">
        <w:rPr>
          <w:i w:val="0"/>
          <w:color w:val="auto"/>
        </w:rPr>
        <w:instrText xml:space="preserve"> DOCPROPERTY  "CustNameAbbr"  \* MERGEFORMAT </w:instrText>
      </w:r>
      <w:r w:rsidR="0092748D">
        <w:rPr>
          <w:i w:val="0"/>
          <w:color w:val="auto"/>
        </w:rPr>
        <w:fldChar w:fldCharType="separate"/>
      </w:r>
      <w:r w:rsidR="002A5B09">
        <w:rPr>
          <w:i w:val="0"/>
          <w:color w:val="auto"/>
        </w:rPr>
        <w:t>USC</w:t>
      </w:r>
      <w:r w:rsidR="0092748D">
        <w:rPr>
          <w:i w:val="0"/>
          <w:color w:val="auto"/>
        </w:rPr>
        <w:fldChar w:fldCharType="end"/>
      </w:r>
      <w:r w:rsidRPr="00DA5C3D">
        <w:rPr>
          <w:i w:val="0"/>
          <w:color w:val="auto"/>
        </w:rPr>
        <w:t>)</w:t>
      </w:r>
      <w:r w:rsidR="00A14726">
        <w:rPr>
          <w:i w:val="0"/>
          <w:color w:val="auto"/>
        </w:rPr>
        <w:t xml:space="preserve"> </w:t>
      </w:r>
      <w:r>
        <w:rPr>
          <w:i w:val="0"/>
          <w:color w:val="auto"/>
        </w:rPr>
        <w:t>and Scantron Survey Services.</w:t>
      </w:r>
      <w:r w:rsidR="0072224F">
        <w:rPr>
          <w:i w:val="0"/>
          <w:color w:val="auto"/>
        </w:rPr>
        <w:t xml:space="preserve"> </w:t>
      </w:r>
      <w:r>
        <w:rPr>
          <w:i w:val="0"/>
          <w:color w:val="auto"/>
        </w:rPr>
        <w:t>It will contain</w:t>
      </w:r>
      <w:bookmarkStart w:id="6" w:name="_Toc253139877"/>
      <w:bookmarkStart w:id="7" w:name="_Toc253139878"/>
      <w:bookmarkStart w:id="8" w:name="_Toc237950541"/>
      <w:bookmarkStart w:id="9" w:name="_Toc237950542"/>
      <w:bookmarkStart w:id="10" w:name="_Toc237950543"/>
      <w:bookmarkEnd w:id="6"/>
      <w:bookmarkEnd w:id="7"/>
      <w:bookmarkEnd w:id="8"/>
      <w:bookmarkEnd w:id="9"/>
      <w:bookmarkEnd w:id="10"/>
      <w:r>
        <w:rPr>
          <w:i w:val="0"/>
          <w:color w:val="auto"/>
        </w:rPr>
        <w:t xml:space="preserve"> all the technical information pertaining to file/report layout and content, methods of </w:t>
      </w:r>
      <w:r w:rsidR="002E1D41">
        <w:rPr>
          <w:i w:val="0"/>
          <w:color w:val="auto"/>
        </w:rPr>
        <w:t>transfer</w:t>
      </w:r>
      <w:r>
        <w:rPr>
          <w:i w:val="0"/>
          <w:color w:val="auto"/>
        </w:rPr>
        <w:t xml:space="preserve"> and any major processing that will occur.</w:t>
      </w:r>
    </w:p>
    <w:p w14:paraId="6ADB709D" w14:textId="77777777" w:rsidR="002D79B1" w:rsidRDefault="002D79B1" w:rsidP="002565D9">
      <w:pPr>
        <w:pStyle w:val="Heading2"/>
        <w:numPr>
          <w:ilvl w:val="0"/>
          <w:numId w:val="0"/>
        </w:numPr>
        <w:spacing w:before="120"/>
      </w:pPr>
      <w:bookmarkStart w:id="11" w:name="_Toc343681407"/>
      <w:bookmarkStart w:id="12" w:name="_Toc437437501"/>
      <w:bookmarkStart w:id="13" w:name="_Toc54688520"/>
      <w:r>
        <w:t>Project Objectives</w:t>
      </w:r>
      <w:bookmarkEnd w:id="11"/>
      <w:bookmarkEnd w:id="12"/>
      <w:bookmarkEnd w:id="13"/>
    </w:p>
    <w:p w14:paraId="433E7098" w14:textId="3A3CB23D" w:rsidR="00D669DC" w:rsidRDefault="00D669DC" w:rsidP="00D669DC">
      <w:r>
        <w:t xml:space="preserve">The Keck School of Medicine of USC received a grant from NIH to manage a prostate cancer research project.  The project will be conducted over five years and includes a paper and online version of a survey provided and processed by Scantron Survey Services over the first three years of the project.      </w:t>
      </w:r>
    </w:p>
    <w:p w14:paraId="7F7C2DF1" w14:textId="5ACE12CD" w:rsidR="002D79B1" w:rsidRPr="009E3FD6" w:rsidRDefault="00D669DC" w:rsidP="00D669DC">
      <w:r>
        <w:t xml:space="preserve">The study is </w:t>
      </w:r>
      <w:r w:rsidR="002E1D41" w:rsidRPr="009E3FD6">
        <w:t xml:space="preserve">the </w:t>
      </w:r>
      <w:r w:rsidRPr="009E3FD6">
        <w:t xml:space="preserve">Research on Prostate Cancer in African American Men: Defining the Roles of Genetics, </w:t>
      </w:r>
      <w:r w:rsidR="009E3FD6">
        <w:t xml:space="preserve">Tumor Markers, and Social Stress </w:t>
      </w:r>
      <w:r w:rsidR="00B32323" w:rsidRPr="009E3FD6">
        <w:t>or the “RESPOND” study.</w:t>
      </w:r>
    </w:p>
    <w:p w14:paraId="4EB15977" w14:textId="2699A59C" w:rsidR="00B32323" w:rsidRDefault="00B32323" w:rsidP="00B32323">
      <w:pPr>
        <w:spacing w:before="60"/>
      </w:pPr>
      <w:r w:rsidRPr="008957D3">
        <w:rPr>
          <w:lang w:bidi="en-US"/>
        </w:rPr>
        <w:t xml:space="preserve">There will be 9 cancer registries in 7 states who will enroll participants selected from each site’s cancer registry in monthly batches over a </w:t>
      </w:r>
      <w:proofErr w:type="gramStart"/>
      <w:r w:rsidRPr="008957D3">
        <w:rPr>
          <w:lang w:bidi="en-US"/>
        </w:rPr>
        <w:t>two and half year</w:t>
      </w:r>
      <w:proofErr w:type="gramEnd"/>
      <w:r w:rsidRPr="008957D3">
        <w:rPr>
          <w:lang w:bidi="en-US"/>
        </w:rPr>
        <w:t xml:space="preserve"> period. </w:t>
      </w:r>
      <w:r>
        <w:rPr>
          <w:lang w:bidi="en-US"/>
        </w:rPr>
        <w:t xml:space="preserve">In addition, a ‘virtual’ </w:t>
      </w:r>
      <w:r>
        <w:t>registry</w:t>
      </w:r>
      <w:r>
        <w:rPr>
          <w:lang w:bidi="en-US"/>
        </w:rPr>
        <w:t xml:space="preserve"> will be added for men who volunteer to participate through the study website</w:t>
      </w:r>
      <w:r w:rsidR="00525F79" w:rsidRPr="00525F79">
        <w:rPr>
          <w:lang w:bidi="en-US"/>
        </w:rPr>
        <w:t xml:space="preserve"> </w:t>
      </w:r>
      <w:r w:rsidR="00525F79">
        <w:rPr>
          <w:lang w:bidi="en-US"/>
        </w:rPr>
        <w:t>and who are not eligible to be included in the 9 cancer registries.</w:t>
      </w:r>
      <w:r w:rsidR="00525F79" w:rsidRPr="00525F79">
        <w:rPr>
          <w:lang w:bidi="en-US"/>
        </w:rPr>
        <w:t xml:space="preserve"> </w:t>
      </w:r>
      <w:proofErr w:type="gramStart"/>
      <w:r w:rsidR="00525F79">
        <w:rPr>
          <w:lang w:bidi="en-US"/>
        </w:rPr>
        <w:t>Also</w:t>
      </w:r>
      <w:proofErr w:type="gramEnd"/>
      <w:r w:rsidR="00525F79">
        <w:rPr>
          <w:lang w:bidi="en-US"/>
        </w:rPr>
        <w:t xml:space="preserve"> an ‘event’ registry</w:t>
      </w:r>
      <w:r w:rsidR="00525F79" w:rsidRPr="00525F79">
        <w:rPr>
          <w:lang w:bidi="en-US"/>
        </w:rPr>
        <w:t xml:space="preserve"> </w:t>
      </w:r>
      <w:r w:rsidR="00525F79">
        <w:rPr>
          <w:lang w:bidi="en-US"/>
        </w:rPr>
        <w:t>will be added for men who volunteer to participate at outreach events,</w:t>
      </w:r>
      <w:r>
        <w:rPr>
          <w:lang w:bidi="en-US"/>
        </w:rPr>
        <w:t xml:space="preserve"> and. These cases will be included in the </w:t>
      </w:r>
      <w:r w:rsidR="00BA2C86">
        <w:rPr>
          <w:lang w:bidi="en-US"/>
        </w:rPr>
        <w:t>Los Angeles</w:t>
      </w:r>
      <w:r>
        <w:rPr>
          <w:lang w:bidi="en-US"/>
        </w:rPr>
        <w:t xml:space="preserve"> </w:t>
      </w:r>
      <w:proofErr w:type="gramStart"/>
      <w:r>
        <w:rPr>
          <w:lang w:bidi="en-US"/>
        </w:rPr>
        <w:t>site, but</w:t>
      </w:r>
      <w:proofErr w:type="gramEnd"/>
      <w:r>
        <w:rPr>
          <w:lang w:bidi="en-US"/>
        </w:rPr>
        <w:t xml:space="preserve"> will receive a separate site code. Initial design of the paper survey questionnaire and online survey questionnaire have been completed under a Phase 1 TSOW. This Phase 2 TSOW will pick up where the Phase 1 TSOW left off on the project.</w:t>
      </w:r>
    </w:p>
    <w:p w14:paraId="59FB80F1" w14:textId="77777777" w:rsidR="002D79B1" w:rsidRDefault="002D79B1" w:rsidP="002565D9">
      <w:pPr>
        <w:pStyle w:val="Heading2"/>
        <w:numPr>
          <w:ilvl w:val="0"/>
          <w:numId w:val="0"/>
        </w:numPr>
        <w:spacing w:before="120"/>
      </w:pPr>
      <w:bookmarkStart w:id="14" w:name="_Toc343681408"/>
      <w:bookmarkStart w:id="15" w:name="_Toc437437502"/>
      <w:bookmarkStart w:id="16" w:name="_Toc54688521"/>
      <w:r>
        <w:t>Out of Scope</w:t>
      </w:r>
      <w:bookmarkEnd w:id="14"/>
      <w:bookmarkEnd w:id="15"/>
      <w:bookmarkEnd w:id="16"/>
    </w:p>
    <w:p w14:paraId="208E8A46" w14:textId="5EFCDE2F" w:rsidR="002D79B1" w:rsidRPr="004E2206" w:rsidRDefault="002D79B1" w:rsidP="00742311">
      <w:r>
        <w:t xml:space="preserve">While approval of the TSOW is dependent upon the content of the </w:t>
      </w:r>
      <w:r w:rsidR="00B76DB3">
        <w:t>form</w:t>
      </w:r>
      <w:r>
        <w:t xml:space="preserve">, the actual design and layout </w:t>
      </w:r>
      <w:r w:rsidR="006F0077">
        <w:t>of the paper forms</w:t>
      </w:r>
      <w:r w:rsidR="004B6391">
        <w:t xml:space="preserve"> and</w:t>
      </w:r>
      <w:r w:rsidR="006F0077">
        <w:t xml:space="preserve"> web site </w:t>
      </w:r>
      <w:r>
        <w:t>are outside the scope of this document.</w:t>
      </w:r>
    </w:p>
    <w:p w14:paraId="172CEF3A" w14:textId="5D5F2F86" w:rsidR="00A12D54" w:rsidRDefault="00A12D54" w:rsidP="00A12D54">
      <w:pPr>
        <w:pStyle w:val="Heading2"/>
        <w:numPr>
          <w:ilvl w:val="0"/>
          <w:numId w:val="0"/>
        </w:numPr>
        <w:spacing w:before="120"/>
      </w:pPr>
      <w:bookmarkStart w:id="17" w:name="_Toc54688522"/>
      <w:bookmarkStart w:id="18" w:name="_Toc343681409"/>
      <w:bookmarkStart w:id="19" w:name="_Toc437437503"/>
      <w:r>
        <w:t>General Design Considerations</w:t>
      </w:r>
      <w:bookmarkEnd w:id="17"/>
    </w:p>
    <w:p w14:paraId="4E5FE8B2" w14:textId="5B34A20B" w:rsidR="00A12D54" w:rsidRPr="00896E72" w:rsidRDefault="002E1D41" w:rsidP="00B3093F">
      <w:pPr>
        <w:pStyle w:val="ListParagraph"/>
        <w:numPr>
          <w:ilvl w:val="0"/>
          <w:numId w:val="4"/>
        </w:numPr>
        <w:ind w:left="720"/>
      </w:pPr>
      <w:r>
        <w:t>Scantron considers c</w:t>
      </w:r>
      <w:r w:rsidR="00A12D54" w:rsidRPr="00896E72">
        <w:t>lient information Non-Public Information (NPI</w:t>
      </w:r>
      <w:r w:rsidR="00EE502A">
        <w:t>)</w:t>
      </w:r>
      <w:r w:rsidR="00A12D54" w:rsidRPr="00896E72">
        <w:t xml:space="preserve">. </w:t>
      </w:r>
    </w:p>
    <w:p w14:paraId="506ECCC7" w14:textId="67F7971C" w:rsidR="00A12D54" w:rsidRPr="00896E72" w:rsidRDefault="00A12D54" w:rsidP="00A12D54">
      <w:pPr>
        <w:pStyle w:val="ListParagraph"/>
        <w:numPr>
          <w:ilvl w:val="0"/>
          <w:numId w:val="4"/>
        </w:numPr>
        <w:ind w:left="720"/>
      </w:pPr>
      <w:r w:rsidRPr="00896E72">
        <w:t>All data</w:t>
      </w:r>
      <w:r>
        <w:t xml:space="preserve"> and report transfers </w:t>
      </w:r>
      <w:r w:rsidR="002E1D41">
        <w:t>between Scantron and USC will</w:t>
      </w:r>
      <w:r>
        <w:t xml:space="preserve"> us</w:t>
      </w:r>
      <w:r w:rsidR="002E1D41">
        <w:t>e</w:t>
      </w:r>
      <w:r w:rsidRPr="00896E72">
        <w:t xml:space="preserve"> a Secure FTP site</w:t>
      </w:r>
      <w:r>
        <w:t>.</w:t>
      </w:r>
    </w:p>
    <w:p w14:paraId="175B686A" w14:textId="2590DAB9" w:rsidR="002D79B1" w:rsidRDefault="002D79B1" w:rsidP="002565D9">
      <w:pPr>
        <w:pStyle w:val="Heading2"/>
        <w:numPr>
          <w:ilvl w:val="0"/>
          <w:numId w:val="0"/>
        </w:numPr>
        <w:spacing w:before="120"/>
      </w:pPr>
      <w:bookmarkStart w:id="20" w:name="_Toc54688523"/>
      <w:r>
        <w:t>Project Specific Design Considerations</w:t>
      </w:r>
      <w:bookmarkEnd w:id="18"/>
      <w:bookmarkEnd w:id="19"/>
      <w:bookmarkEnd w:id="20"/>
    </w:p>
    <w:p w14:paraId="2C3D46D1" w14:textId="624C4376" w:rsidR="005302E8" w:rsidRDefault="003969B3" w:rsidP="00C16411">
      <w:pPr>
        <w:rPr>
          <w:lang w:bidi="en-US"/>
        </w:rPr>
      </w:pPr>
      <w:bookmarkStart w:id="21" w:name="_Toc437437504"/>
      <w:r>
        <w:rPr>
          <w:lang w:bidi="en-US"/>
        </w:rPr>
        <w:t xml:space="preserve">Phase 2 will continue with the single version of </w:t>
      </w:r>
      <w:r w:rsidR="005302E8">
        <w:rPr>
          <w:lang w:bidi="en-US"/>
        </w:rPr>
        <w:t xml:space="preserve">the </w:t>
      </w:r>
      <w:r>
        <w:rPr>
          <w:lang w:bidi="en-US"/>
        </w:rPr>
        <w:t>survey already developed in both paper and on-line formats by Scantron under the Phase 1 TSOW</w:t>
      </w:r>
      <w:r w:rsidR="00C16411">
        <w:rPr>
          <w:lang w:bidi="en-US"/>
        </w:rPr>
        <w:t>.</w:t>
      </w:r>
      <w:r w:rsidR="005302E8">
        <w:rPr>
          <w:lang w:bidi="en-US"/>
        </w:rPr>
        <w:t xml:space="preserve"> There will be </w:t>
      </w:r>
      <w:r w:rsidR="00DA3597">
        <w:rPr>
          <w:lang w:bidi="en-US"/>
        </w:rPr>
        <w:t>10</w:t>
      </w:r>
      <w:r w:rsidR="005302E8" w:rsidRPr="003969B3">
        <w:t xml:space="preserve"> registr</w:t>
      </w:r>
      <w:r w:rsidR="005302E8">
        <w:t>y</w:t>
      </w:r>
      <w:r w:rsidR="005302E8" w:rsidRPr="003969B3">
        <w:t xml:space="preserve"> sites</w:t>
      </w:r>
      <w:r w:rsidR="005108D7">
        <w:t>,</w:t>
      </w:r>
      <w:r w:rsidR="005302E8" w:rsidRPr="003969B3">
        <w:t xml:space="preserve"> 1 virtual site for participants registering on </w:t>
      </w:r>
      <w:r w:rsidR="005302E8">
        <w:t xml:space="preserve">the </w:t>
      </w:r>
      <w:r w:rsidR="005302E8" w:rsidRPr="003969B3">
        <w:t xml:space="preserve">USC hosted RESPOND website </w:t>
      </w:r>
      <w:r w:rsidR="005302E8">
        <w:t>(</w:t>
      </w:r>
      <w:r w:rsidR="00C1743A">
        <w:t>Respo</w:t>
      </w:r>
      <w:r w:rsidR="005302E8" w:rsidRPr="003969B3">
        <w:t>ndstudy.org)</w:t>
      </w:r>
      <w:r w:rsidR="005108D7">
        <w:t>, and 1 event site for participants registering at outreach events (added for 2020 and 2021)</w:t>
      </w:r>
      <w:r w:rsidR="005302E8">
        <w:t>.</w:t>
      </w:r>
    </w:p>
    <w:p w14:paraId="088FEEFB" w14:textId="7DB48A0A" w:rsidR="003969B3" w:rsidRPr="003969B3" w:rsidRDefault="003969B3" w:rsidP="005302E8">
      <w:pPr>
        <w:pStyle w:val="ListParagraph"/>
        <w:numPr>
          <w:ilvl w:val="0"/>
          <w:numId w:val="4"/>
        </w:numPr>
        <w:ind w:left="720"/>
      </w:pPr>
      <w:r w:rsidRPr="003969B3">
        <w:t>Phase 2 will include 2 print runs in 2019 and 1 print run in 2020 for the 2020 and 2021 survey years.</w:t>
      </w:r>
      <w:r w:rsidR="005302E8">
        <w:t xml:space="preserve"> </w:t>
      </w:r>
      <w:r w:rsidR="00DA3597">
        <w:t xml:space="preserve">An additional print run has been added to include additional volumes for 2020 and 2021.  </w:t>
      </w:r>
      <w:r w:rsidR="00C16411" w:rsidRPr="003969B3">
        <w:t>For each print run</w:t>
      </w:r>
      <w:r w:rsidR="00C16411">
        <w:t>:</w:t>
      </w:r>
    </w:p>
    <w:p w14:paraId="72CC588F" w14:textId="2B65E70E" w:rsidR="00D471AB" w:rsidRPr="003969B3" w:rsidRDefault="008C23C6" w:rsidP="005302E8">
      <w:pPr>
        <w:pStyle w:val="ListParagraph"/>
        <w:numPr>
          <w:ilvl w:val="1"/>
          <w:numId w:val="4"/>
        </w:numPr>
        <w:ind w:left="1080"/>
      </w:pPr>
      <w:r w:rsidRPr="003969B3">
        <w:t>Scantron will c</w:t>
      </w:r>
      <w:r w:rsidR="00F90CA1" w:rsidRPr="003969B3">
        <w:t xml:space="preserve">reate unique </w:t>
      </w:r>
      <w:proofErr w:type="spellStart"/>
      <w:r w:rsidR="00DF0545" w:rsidRPr="003969B3">
        <w:t>SurveyID</w:t>
      </w:r>
      <w:r w:rsidR="00AE65FD" w:rsidRPr="003969B3">
        <w:t>s</w:t>
      </w:r>
      <w:proofErr w:type="spellEnd"/>
      <w:r w:rsidR="00F90CA1" w:rsidRPr="003969B3">
        <w:t xml:space="preserve"> </w:t>
      </w:r>
      <w:r w:rsidR="00BE0043" w:rsidRPr="003969B3">
        <w:t>that can be used to identify the registries</w:t>
      </w:r>
      <w:r w:rsidR="003969B3" w:rsidRPr="003969B3">
        <w:t xml:space="preserve"> </w:t>
      </w:r>
      <w:r w:rsidR="00BE0043" w:rsidRPr="003969B3">
        <w:t>and individual</w:t>
      </w:r>
      <w:r w:rsidR="00F90CA1" w:rsidRPr="003969B3">
        <w:t xml:space="preserve"> participants</w:t>
      </w:r>
      <w:r w:rsidR="00BE0043" w:rsidRPr="003969B3">
        <w:t>.</w:t>
      </w:r>
      <w:r w:rsidR="00F90CA1" w:rsidRPr="003969B3">
        <w:t xml:space="preserve"> </w:t>
      </w:r>
      <w:proofErr w:type="spellStart"/>
      <w:r w:rsidR="00DF0545" w:rsidRPr="003969B3">
        <w:t>SurveyID</w:t>
      </w:r>
      <w:r w:rsidR="00AE65FD" w:rsidRPr="003969B3">
        <w:t>s</w:t>
      </w:r>
      <w:proofErr w:type="spellEnd"/>
      <w:r w:rsidR="00AE65FD" w:rsidRPr="003969B3">
        <w:t xml:space="preserve"> </w:t>
      </w:r>
      <w:r w:rsidR="00BE0043" w:rsidRPr="003969B3">
        <w:t>will</w:t>
      </w:r>
      <w:r w:rsidR="00F90CA1" w:rsidRPr="003969B3">
        <w:t xml:space="preserve"> be overprinted on the paper surveys and used as an Access Code for the online survey.</w:t>
      </w:r>
    </w:p>
    <w:p w14:paraId="310F3173" w14:textId="1AB62C66" w:rsidR="00D471AB" w:rsidRPr="00C16411" w:rsidRDefault="00C16411" w:rsidP="005302E8">
      <w:pPr>
        <w:pStyle w:val="ListParagraph"/>
        <w:numPr>
          <w:ilvl w:val="1"/>
          <w:numId w:val="4"/>
        </w:numPr>
        <w:ind w:left="1080"/>
      </w:pPr>
      <w:r>
        <w:t>A</w:t>
      </w:r>
      <w:r w:rsidR="009F7BB1" w:rsidRPr="00C16411">
        <w:t xml:space="preserve">n Excel file </w:t>
      </w:r>
      <w:r w:rsidR="00A630BB" w:rsidRPr="00C16411">
        <w:t xml:space="preserve">for each registry </w:t>
      </w:r>
      <w:r w:rsidR="009F7BB1" w:rsidRPr="00C16411">
        <w:t xml:space="preserve">with the </w:t>
      </w:r>
      <w:proofErr w:type="spellStart"/>
      <w:r w:rsidR="00DF0545" w:rsidRPr="00C16411">
        <w:t>SurveyID</w:t>
      </w:r>
      <w:r w:rsidR="00AE65FD" w:rsidRPr="00C16411">
        <w:t>s</w:t>
      </w:r>
      <w:proofErr w:type="spellEnd"/>
      <w:r w:rsidR="00AE65FD" w:rsidRPr="00C16411">
        <w:t xml:space="preserve"> </w:t>
      </w:r>
      <w:r w:rsidR="009F7BB1" w:rsidRPr="00C16411">
        <w:t>will be provided</w:t>
      </w:r>
      <w:r w:rsidR="0082454C" w:rsidRPr="00C16411">
        <w:t xml:space="preserve"> to USC</w:t>
      </w:r>
      <w:r w:rsidR="009F7BB1" w:rsidRPr="00C16411">
        <w:t>.</w:t>
      </w:r>
    </w:p>
    <w:p w14:paraId="34541A3A" w14:textId="17F657AA" w:rsidR="00EE502A" w:rsidRPr="00C16411" w:rsidRDefault="00EE502A" w:rsidP="005302E8">
      <w:pPr>
        <w:pStyle w:val="ListParagraph"/>
        <w:numPr>
          <w:ilvl w:val="1"/>
          <w:numId w:val="4"/>
        </w:numPr>
        <w:ind w:left="1080"/>
      </w:pPr>
      <w:r w:rsidRPr="00C16411">
        <w:t>Print and bulk ship paper survey</w:t>
      </w:r>
      <w:r w:rsidR="00C16411">
        <w:t>s</w:t>
      </w:r>
      <w:r w:rsidRPr="00C16411">
        <w:t xml:space="preserve"> to </w:t>
      </w:r>
      <w:r w:rsidR="00A630BB" w:rsidRPr="00C16411">
        <w:t xml:space="preserve">the </w:t>
      </w:r>
      <w:r w:rsidRPr="00C16411">
        <w:t>registries.</w:t>
      </w:r>
    </w:p>
    <w:p w14:paraId="4F663D9B" w14:textId="36D1BB16" w:rsidR="00C16411" w:rsidRDefault="00C16411" w:rsidP="00EE502A">
      <w:pPr>
        <w:pStyle w:val="ListParagraph"/>
        <w:numPr>
          <w:ilvl w:val="0"/>
          <w:numId w:val="4"/>
        </w:numPr>
        <w:ind w:left="720"/>
      </w:pPr>
      <w:r>
        <w:t xml:space="preserve">Registries will ship completed surveys to Scantron </w:t>
      </w:r>
      <w:proofErr w:type="gramStart"/>
      <w:r>
        <w:t>on a monthly basis</w:t>
      </w:r>
      <w:proofErr w:type="gramEnd"/>
      <w:r>
        <w:t>.</w:t>
      </w:r>
    </w:p>
    <w:p w14:paraId="5D9FBC94" w14:textId="37881312" w:rsidR="00EE502A" w:rsidRPr="00C16411" w:rsidRDefault="0050609F" w:rsidP="00EE502A">
      <w:pPr>
        <w:pStyle w:val="ListParagraph"/>
        <w:numPr>
          <w:ilvl w:val="0"/>
          <w:numId w:val="4"/>
        </w:numPr>
        <w:ind w:left="720"/>
      </w:pPr>
      <w:r w:rsidRPr="00C16411">
        <w:t>P</w:t>
      </w:r>
      <w:r w:rsidR="00EE502A" w:rsidRPr="00C16411">
        <w:t xml:space="preserve">aper surveys will </w:t>
      </w:r>
      <w:r w:rsidR="00BA2C86">
        <w:t xml:space="preserve">be </w:t>
      </w:r>
      <w:r w:rsidR="00124E12">
        <w:t>pre-edited and scanned</w:t>
      </w:r>
      <w:r w:rsidR="00EE502A" w:rsidRPr="00C16411">
        <w:t xml:space="preserve"> by Scantron.  </w:t>
      </w:r>
    </w:p>
    <w:p w14:paraId="78A94E2E" w14:textId="0E650FC1" w:rsidR="00EE502A" w:rsidRDefault="00C16411" w:rsidP="00EE502A">
      <w:pPr>
        <w:pStyle w:val="ListParagraph"/>
        <w:numPr>
          <w:ilvl w:val="0"/>
          <w:numId w:val="4"/>
        </w:numPr>
        <w:ind w:left="720"/>
      </w:pPr>
      <w:r>
        <w:t>H</w:t>
      </w:r>
      <w:r w:rsidR="0050609F">
        <w:t>ost</w:t>
      </w:r>
      <w:r w:rsidR="00EE502A">
        <w:t xml:space="preserve"> online survey that matches the paper version.  </w:t>
      </w:r>
    </w:p>
    <w:p w14:paraId="2FABAE7E" w14:textId="79B4803F" w:rsidR="009F7BB1" w:rsidRDefault="00C16411" w:rsidP="009F7BB1">
      <w:pPr>
        <w:pStyle w:val="ListParagraph"/>
        <w:numPr>
          <w:ilvl w:val="0"/>
          <w:numId w:val="4"/>
        </w:numPr>
        <w:ind w:left="720"/>
      </w:pPr>
      <w:r>
        <w:t>H</w:t>
      </w:r>
      <w:r w:rsidR="009F7BB1">
        <w:t xml:space="preserve">ost online </w:t>
      </w:r>
      <w:r w:rsidR="0082454C">
        <w:t xml:space="preserve">administrative site that will show participation status for </w:t>
      </w:r>
      <w:proofErr w:type="gramStart"/>
      <w:r w:rsidR="0082454C">
        <w:t>each individual</w:t>
      </w:r>
      <w:proofErr w:type="gramEnd"/>
      <w:r w:rsidR="0082454C">
        <w:t>, organized by registry with response rate for each registry</w:t>
      </w:r>
      <w:r>
        <w:t xml:space="preserve"> for </w:t>
      </w:r>
      <w:r w:rsidR="002A1393">
        <w:t xml:space="preserve">paper and </w:t>
      </w:r>
      <w:r>
        <w:t>online responses</w:t>
      </w:r>
      <w:r w:rsidR="009F7BB1">
        <w:t xml:space="preserve">.  </w:t>
      </w:r>
    </w:p>
    <w:p w14:paraId="47BFAC64" w14:textId="3B657717" w:rsidR="00B703A8" w:rsidRPr="005108D7" w:rsidRDefault="0050609F" w:rsidP="00A040ED">
      <w:pPr>
        <w:pStyle w:val="ListParagraph"/>
        <w:numPr>
          <w:ilvl w:val="0"/>
          <w:numId w:val="4"/>
        </w:numPr>
        <w:ind w:left="720"/>
        <w:rPr>
          <w:b/>
          <w:kern w:val="28"/>
          <w:sz w:val="28"/>
        </w:rPr>
      </w:pPr>
      <w:r>
        <w:lastRenderedPageBreak/>
        <w:t>Provide</w:t>
      </w:r>
      <w:r w:rsidR="00EE502A">
        <w:t xml:space="preserve"> </w:t>
      </w:r>
      <w:r w:rsidR="005302E8">
        <w:t xml:space="preserve">a </w:t>
      </w:r>
      <w:r>
        <w:t xml:space="preserve">raw </w:t>
      </w:r>
      <w:r w:rsidR="00EE502A">
        <w:t xml:space="preserve">data file </w:t>
      </w:r>
      <w:r>
        <w:t>for the online</w:t>
      </w:r>
      <w:r w:rsidR="00E33D0C">
        <w:t xml:space="preserve"> and paper</w:t>
      </w:r>
      <w:r>
        <w:t xml:space="preserve"> surveys </w:t>
      </w:r>
      <w:r w:rsidR="00BC4DE5">
        <w:t>and gra</w:t>
      </w:r>
      <w:r w:rsidR="005302E8">
        <w:t>yscale images of the paper surveys every 2 months.</w:t>
      </w:r>
      <w:r w:rsidR="00B703A8">
        <w:br w:type="page"/>
      </w:r>
    </w:p>
    <w:p w14:paraId="72638B36" w14:textId="2157FE33" w:rsidR="003F69CB" w:rsidRPr="002565D9" w:rsidRDefault="00980B1F" w:rsidP="002565D9">
      <w:pPr>
        <w:pStyle w:val="Heading1"/>
      </w:pPr>
      <w:bookmarkStart w:id="22" w:name="_Toc54688524"/>
      <w:r w:rsidRPr="002565D9">
        <w:lastRenderedPageBreak/>
        <w:t xml:space="preserve">General </w:t>
      </w:r>
      <w:r w:rsidR="0026036F" w:rsidRPr="002565D9">
        <w:t>Process Flow</w:t>
      </w:r>
      <w:bookmarkEnd w:id="21"/>
      <w:bookmarkEnd w:id="22"/>
      <w:r w:rsidR="003F69CB" w:rsidRPr="002565D9">
        <w:t xml:space="preserve"> </w:t>
      </w:r>
    </w:p>
    <w:p w14:paraId="6FE08881" w14:textId="56E7D8B2" w:rsidR="002B639E" w:rsidRPr="005F6014" w:rsidRDefault="00086E7F" w:rsidP="00742311">
      <w:pPr>
        <w:pStyle w:val="Comment"/>
        <w:ind w:left="720"/>
        <w:rPr>
          <w:i w:val="0"/>
          <w:color w:val="auto"/>
        </w:rPr>
      </w:pPr>
      <w:r w:rsidRPr="005F6014">
        <w:rPr>
          <w:i w:val="0"/>
          <w:color w:val="auto"/>
        </w:rPr>
        <w:t xml:space="preserve">The general processing flow </w:t>
      </w:r>
      <w:r w:rsidR="00580A8C" w:rsidRPr="005F6014">
        <w:rPr>
          <w:i w:val="0"/>
          <w:color w:val="auto"/>
        </w:rPr>
        <w:t xml:space="preserve">for </w:t>
      </w:r>
      <w:r w:rsidR="007A271E">
        <w:rPr>
          <w:i w:val="0"/>
          <w:color w:val="auto"/>
        </w:rPr>
        <w:t xml:space="preserve">the </w:t>
      </w:r>
      <w:r w:rsidR="00940EE1">
        <w:rPr>
          <w:i w:val="0"/>
          <w:color w:val="auto"/>
        </w:rPr>
        <w:fldChar w:fldCharType="begin"/>
      </w:r>
      <w:r w:rsidR="00940EE1">
        <w:rPr>
          <w:i w:val="0"/>
          <w:color w:val="auto"/>
        </w:rPr>
        <w:instrText xml:space="preserve"> DOCPROPERTY  "Project name"  \* MERGEFORMAT </w:instrText>
      </w:r>
      <w:r w:rsidR="00940EE1">
        <w:rPr>
          <w:i w:val="0"/>
          <w:color w:val="auto"/>
        </w:rPr>
        <w:fldChar w:fldCharType="separate"/>
      </w:r>
      <w:r w:rsidR="002A5B09">
        <w:rPr>
          <w:i w:val="0"/>
          <w:color w:val="auto"/>
        </w:rPr>
        <w:t>RESPOND Prostate Cancer Study - Phase 2</w:t>
      </w:r>
      <w:r w:rsidR="00940EE1">
        <w:rPr>
          <w:i w:val="0"/>
          <w:color w:val="auto"/>
        </w:rPr>
        <w:fldChar w:fldCharType="end"/>
      </w:r>
      <w:r w:rsidR="007A271E">
        <w:rPr>
          <w:i w:val="0"/>
          <w:color w:val="auto"/>
        </w:rPr>
        <w:t xml:space="preserve"> project</w:t>
      </w:r>
      <w:r w:rsidR="00557A7F" w:rsidRPr="005F6014">
        <w:rPr>
          <w:i w:val="0"/>
          <w:color w:val="auto"/>
        </w:rPr>
        <w:t>:</w:t>
      </w:r>
    </w:p>
    <w:p w14:paraId="13E1C0AA" w14:textId="77777777" w:rsidR="00E45913" w:rsidRDefault="00E45913">
      <w:pPr>
        <w:pStyle w:val="Comment"/>
        <w:rPr>
          <w:i w:val="0"/>
          <w:color w:val="auto"/>
        </w:rPr>
      </w:pPr>
    </w:p>
    <w:p w14:paraId="56A900B7" w14:textId="554862C7" w:rsidR="00220086" w:rsidRPr="00220086" w:rsidRDefault="00D21F7A" w:rsidP="003240E9">
      <w:pPr>
        <w:keepNext/>
        <w:jc w:val="center"/>
        <w:rPr>
          <w:sz w:val="18"/>
          <w:szCs w:val="18"/>
        </w:rPr>
      </w:pPr>
      <w:r>
        <w:rPr>
          <w:noProof/>
        </w:rPr>
      </w:r>
      <w:r w:rsidR="00D21F7A">
        <w:rPr>
          <w:noProof/>
        </w:rPr>
        <w:object w:dxaOrig="8877" w:dyaOrig="11598" w14:anchorId="36765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16.5pt;height:548.2pt;mso-width-percent:0;mso-height-percent:0;mso-width-percent:0;mso-height-percent:0" o:ole="">
            <v:imagedata r:id="rId21" o:title=""/>
          </v:shape>
          <o:OLEObject Type="Embed" ProgID="Visio.Drawing.11" ShapeID="_x0000_i1026" DrawAspect="Content" ObjectID="_1707768651" r:id="rId22"/>
        </w:object>
      </w:r>
    </w:p>
    <w:p w14:paraId="33A7CFB8" w14:textId="77777777" w:rsidR="009A2BD3" w:rsidRDefault="009A2BD3">
      <w:pPr>
        <w:rPr>
          <w:b/>
        </w:rPr>
      </w:pPr>
      <w:bookmarkStart w:id="23" w:name="_Toc437437505"/>
      <w:bookmarkStart w:id="24" w:name="_Ref487028556"/>
      <w:bookmarkStart w:id="25" w:name="_Ref487028567"/>
      <w:bookmarkStart w:id="26" w:name="_Ref487028575"/>
      <w:bookmarkStart w:id="27" w:name="_Ref487028582"/>
      <w:bookmarkStart w:id="28" w:name="_Ref487028600"/>
      <w:bookmarkStart w:id="29" w:name="_Ref494283838"/>
      <w:bookmarkStart w:id="30" w:name="_Ref494364134"/>
      <w:bookmarkStart w:id="31" w:name="_Ref500751868"/>
      <w:r>
        <w:br w:type="page"/>
      </w:r>
    </w:p>
    <w:p w14:paraId="42E3A88E" w14:textId="741DBB50" w:rsidR="00A934FD" w:rsidRDefault="00A934FD" w:rsidP="002565D9">
      <w:pPr>
        <w:pStyle w:val="Heading2"/>
        <w:numPr>
          <w:ilvl w:val="1"/>
          <w:numId w:val="5"/>
        </w:numPr>
      </w:pPr>
      <w:bookmarkStart w:id="32" w:name="_Toc54688525"/>
      <w:r w:rsidRPr="002565D9">
        <w:lastRenderedPageBreak/>
        <w:t>Project</w:t>
      </w:r>
      <w:r>
        <w:t xml:space="preserve"> Setup</w:t>
      </w:r>
      <w:bookmarkEnd w:id="23"/>
      <w:bookmarkEnd w:id="24"/>
      <w:bookmarkEnd w:id="25"/>
      <w:bookmarkEnd w:id="26"/>
      <w:bookmarkEnd w:id="27"/>
      <w:bookmarkEnd w:id="28"/>
      <w:bookmarkEnd w:id="29"/>
      <w:bookmarkEnd w:id="30"/>
      <w:bookmarkEnd w:id="31"/>
      <w:bookmarkEnd w:id="32"/>
    </w:p>
    <w:p w14:paraId="32C6327E" w14:textId="63D7F86E" w:rsidR="00340379" w:rsidRPr="00E736C8" w:rsidRDefault="00340379" w:rsidP="004678B7">
      <w:pPr>
        <w:numPr>
          <w:ilvl w:val="0"/>
          <w:numId w:val="3"/>
        </w:numPr>
        <w:tabs>
          <w:tab w:val="clear" w:pos="720"/>
          <w:tab w:val="num" w:pos="1080"/>
          <w:tab w:val="left" w:pos="4320"/>
        </w:tabs>
        <w:ind w:left="1080"/>
      </w:pPr>
      <w:r w:rsidRPr="00E736C8">
        <w:t>Customer Name</w:t>
      </w:r>
      <w:r w:rsidR="003C7E0C" w:rsidRPr="00E736C8">
        <w:t>:</w:t>
      </w:r>
      <w:r w:rsidR="00BA1DFC">
        <w:tab/>
      </w:r>
      <w:fldSimple w:instr=" DOCPROPERTY  &quot;Customer Name&quot;  \* MERGEFORMAT ">
        <w:r w:rsidR="002A5B09">
          <w:t>The Keck School of Medicine of USC</w:t>
        </w:r>
      </w:fldSimple>
    </w:p>
    <w:p w14:paraId="788BDC9E" w14:textId="331D2977" w:rsidR="00340379" w:rsidRPr="00DA5C3D" w:rsidRDefault="00340379" w:rsidP="004678B7">
      <w:pPr>
        <w:numPr>
          <w:ilvl w:val="0"/>
          <w:numId w:val="3"/>
        </w:numPr>
        <w:tabs>
          <w:tab w:val="clear" w:pos="720"/>
          <w:tab w:val="num" w:pos="1080"/>
          <w:tab w:val="left" w:pos="4320"/>
        </w:tabs>
        <w:ind w:left="1080"/>
      </w:pPr>
      <w:r w:rsidRPr="00E736C8">
        <w:t>Customer Abbreviated Name</w:t>
      </w:r>
      <w:r w:rsidR="003C7E0C" w:rsidRPr="00E736C8">
        <w:t>:</w:t>
      </w:r>
      <w:r w:rsidR="00BA1DFC">
        <w:tab/>
      </w:r>
      <w:fldSimple w:instr=" DOCPROPERTY  &quot;CustNameAbbr&quot;  \* MERGEFORMAT ">
        <w:r w:rsidR="002A5B09">
          <w:t>USC</w:t>
        </w:r>
      </w:fldSimple>
    </w:p>
    <w:p w14:paraId="49C78EDA" w14:textId="3D8C67A5" w:rsidR="006E534A" w:rsidRPr="00AE3950" w:rsidRDefault="006E534A" w:rsidP="004678B7">
      <w:pPr>
        <w:numPr>
          <w:ilvl w:val="0"/>
          <w:numId w:val="3"/>
        </w:numPr>
        <w:tabs>
          <w:tab w:val="num" w:pos="1080"/>
          <w:tab w:val="left" w:pos="4320"/>
        </w:tabs>
        <w:ind w:left="1080"/>
      </w:pPr>
      <w:r w:rsidRPr="00AE3950">
        <w:t>Customer Contact</w:t>
      </w:r>
      <w:r w:rsidRPr="00AE3950">
        <w:rPr>
          <w:szCs w:val="22"/>
        </w:rPr>
        <w:t>:</w:t>
      </w:r>
      <w:r w:rsidR="004678B7">
        <w:rPr>
          <w:szCs w:val="22"/>
        </w:rPr>
        <w:tab/>
      </w:r>
      <w:r w:rsidR="002959D9">
        <w:rPr>
          <w:szCs w:val="22"/>
        </w:rPr>
        <w:t>Ann Hamilton, Ph.D.</w:t>
      </w:r>
    </w:p>
    <w:p w14:paraId="07C02095" w14:textId="4C2FF3BD" w:rsidR="006E534A" w:rsidRPr="00AE3950" w:rsidRDefault="006E534A" w:rsidP="001906ED">
      <w:pPr>
        <w:numPr>
          <w:ilvl w:val="0"/>
          <w:numId w:val="3"/>
        </w:numPr>
        <w:tabs>
          <w:tab w:val="num" w:pos="1080"/>
          <w:tab w:val="left" w:pos="4320"/>
        </w:tabs>
        <w:ind w:left="1080"/>
      </w:pPr>
      <w:r w:rsidRPr="001906ED">
        <w:t>Customer Contact Email:</w:t>
      </w:r>
      <w:r w:rsidR="004678B7" w:rsidRPr="001906ED">
        <w:tab/>
      </w:r>
      <w:r w:rsidR="002959D9">
        <w:t>ahamilt@med.usc.edu</w:t>
      </w:r>
    </w:p>
    <w:p w14:paraId="74521B69" w14:textId="46C637FD" w:rsidR="00EB6E1E" w:rsidRPr="00177DAF" w:rsidRDefault="00EB6E1E" w:rsidP="00EB6E1E">
      <w:pPr>
        <w:numPr>
          <w:ilvl w:val="0"/>
          <w:numId w:val="3"/>
        </w:numPr>
        <w:tabs>
          <w:tab w:val="clear" w:pos="720"/>
          <w:tab w:val="num" w:pos="1080"/>
        </w:tabs>
        <w:ind w:left="1080"/>
      </w:pPr>
      <w:bookmarkStart w:id="33" w:name="_Toc428276124"/>
      <w:bookmarkStart w:id="34" w:name="_Toc437437506"/>
      <w:r w:rsidRPr="00177DAF">
        <w:t xml:space="preserve">Form ID(s): </w:t>
      </w:r>
    </w:p>
    <w:p w14:paraId="527928C8" w14:textId="694A6E88" w:rsidR="000E7E8C" w:rsidRDefault="000E7E8C" w:rsidP="000E7E8C">
      <w:pPr>
        <w:numPr>
          <w:ilvl w:val="1"/>
          <w:numId w:val="3"/>
        </w:numPr>
      </w:pPr>
      <w:bookmarkStart w:id="35" w:name="_Ref494283844"/>
      <w:r w:rsidRPr="00FF7DF7">
        <w:t>M-</w:t>
      </w:r>
      <w:r>
        <w:t>302587-2</w:t>
      </w:r>
      <w:r w:rsidRPr="00FF7DF7">
        <w:t xml:space="preserve"> </w:t>
      </w:r>
      <w:r>
        <w:t>–</w:t>
      </w:r>
      <w:r w:rsidRPr="00FF7DF7">
        <w:t xml:space="preserve"> </w:t>
      </w:r>
      <w:r>
        <w:t>RESPOND Survey (Original 3/2019)</w:t>
      </w:r>
    </w:p>
    <w:p w14:paraId="17102F63" w14:textId="6608D16D" w:rsidR="002565D9" w:rsidRDefault="002565D9" w:rsidP="002565D9">
      <w:pPr>
        <w:numPr>
          <w:ilvl w:val="1"/>
          <w:numId w:val="3"/>
        </w:numPr>
      </w:pPr>
      <w:r w:rsidRPr="00FF7DF7">
        <w:t>M-</w:t>
      </w:r>
      <w:r w:rsidR="002959D9">
        <w:t>302587-</w:t>
      </w:r>
      <w:r w:rsidR="00194412">
        <w:t>3</w:t>
      </w:r>
      <w:r w:rsidRPr="00FF7DF7">
        <w:t xml:space="preserve"> </w:t>
      </w:r>
      <w:r>
        <w:t>–</w:t>
      </w:r>
      <w:r w:rsidRPr="00FF7DF7">
        <w:t xml:space="preserve"> </w:t>
      </w:r>
      <w:r w:rsidR="002959D9">
        <w:t>RESPOND Survey</w:t>
      </w:r>
      <w:r w:rsidR="000E7E8C">
        <w:t xml:space="preserve"> (Revised 9/2019, minor revisions)</w:t>
      </w:r>
    </w:p>
    <w:p w14:paraId="7D59AE4E" w14:textId="6125966B" w:rsidR="00BA2C86" w:rsidRDefault="00BA2C86" w:rsidP="002565D9">
      <w:pPr>
        <w:numPr>
          <w:ilvl w:val="1"/>
          <w:numId w:val="3"/>
        </w:numPr>
      </w:pPr>
      <w:r>
        <w:t>303605-1 – Instruction Sheet</w:t>
      </w:r>
    </w:p>
    <w:p w14:paraId="360ECC85" w14:textId="376B03E6" w:rsidR="0097073B" w:rsidRPr="00177DAF" w:rsidRDefault="0097073B" w:rsidP="0097073B">
      <w:pPr>
        <w:numPr>
          <w:ilvl w:val="0"/>
          <w:numId w:val="3"/>
        </w:numPr>
        <w:tabs>
          <w:tab w:val="clear" w:pos="720"/>
          <w:tab w:val="num" w:pos="1080"/>
        </w:tabs>
        <w:ind w:left="1080"/>
      </w:pPr>
      <w:bookmarkStart w:id="36" w:name="_Ref518041866"/>
      <w:r w:rsidRPr="00177DAF">
        <w:t xml:space="preserve">Form </w:t>
      </w:r>
      <w:r>
        <w:t>URL</w:t>
      </w:r>
      <w:r w:rsidRPr="00177DAF">
        <w:t xml:space="preserve">(s): </w:t>
      </w:r>
    </w:p>
    <w:p w14:paraId="70C8E68D" w14:textId="160CE154" w:rsidR="0097073B" w:rsidRDefault="009A2BD3" w:rsidP="0097073B">
      <w:pPr>
        <w:numPr>
          <w:ilvl w:val="1"/>
          <w:numId w:val="3"/>
        </w:numPr>
      </w:pPr>
      <w:r>
        <w:t xml:space="preserve">RESPOND Survey - </w:t>
      </w:r>
      <w:r w:rsidR="002959D9" w:rsidRPr="009A2BD3">
        <w:rPr>
          <w:rStyle w:val="Hyperlink"/>
          <w:color w:val="auto"/>
          <w:u w:val="none"/>
        </w:rPr>
        <w:t>https://www.surveygroup.com/USC/RESPOND</w:t>
      </w:r>
      <w:r w:rsidR="00596FE6">
        <w:rPr>
          <w:rStyle w:val="Hyperlink"/>
          <w:color w:val="auto"/>
          <w:u w:val="none"/>
        </w:rPr>
        <w:br/>
      </w:r>
      <w:r w:rsidR="00596FE6">
        <w:t xml:space="preserve">(web survey will match </w:t>
      </w:r>
      <w:r w:rsidR="00596FE6" w:rsidRPr="00FF7DF7">
        <w:t>M-</w:t>
      </w:r>
      <w:r w:rsidR="00596FE6">
        <w:t>302587-3 question set)</w:t>
      </w:r>
    </w:p>
    <w:p w14:paraId="6ED40AC1" w14:textId="581571B7" w:rsidR="009A2BD3" w:rsidRDefault="009A2BD3" w:rsidP="009A2BD3">
      <w:pPr>
        <w:numPr>
          <w:ilvl w:val="1"/>
          <w:numId w:val="3"/>
        </w:numPr>
      </w:pPr>
      <w:bookmarkStart w:id="37" w:name="_Ref520985431"/>
      <w:r>
        <w:t xml:space="preserve">Administrative Site - </w:t>
      </w:r>
      <w:r w:rsidRPr="009A2BD3">
        <w:rPr>
          <w:rStyle w:val="Hyperlink"/>
          <w:color w:val="auto"/>
          <w:u w:val="none"/>
        </w:rPr>
        <w:t>https://www.surveygroup.com/USC/RESPOND</w:t>
      </w:r>
      <w:r>
        <w:rPr>
          <w:rStyle w:val="Hyperlink"/>
          <w:color w:val="auto"/>
          <w:u w:val="none"/>
        </w:rPr>
        <w:t>/Admin</w:t>
      </w:r>
    </w:p>
    <w:p w14:paraId="36371B79" w14:textId="77777777" w:rsidR="00BA1DFC" w:rsidRDefault="00BA1DFC" w:rsidP="003B4DDA">
      <w:pPr>
        <w:pStyle w:val="Heading3"/>
      </w:pPr>
      <w:bookmarkStart w:id="38" w:name="_Ref523415434"/>
      <w:bookmarkStart w:id="39" w:name="_Ref523415435"/>
      <w:bookmarkStart w:id="40" w:name="_Toc54688526"/>
      <w:r w:rsidRPr="003B4DDA">
        <w:t>Secure</w:t>
      </w:r>
      <w:r>
        <w:t xml:space="preserve"> Transfer Setup</w:t>
      </w:r>
      <w:bookmarkEnd w:id="33"/>
      <w:bookmarkEnd w:id="34"/>
      <w:bookmarkEnd w:id="35"/>
      <w:bookmarkEnd w:id="36"/>
      <w:bookmarkEnd w:id="37"/>
      <w:bookmarkEnd w:id="38"/>
      <w:bookmarkEnd w:id="39"/>
      <w:bookmarkEnd w:id="40"/>
    </w:p>
    <w:p w14:paraId="40C590C9" w14:textId="7ABBF38E" w:rsidR="00F83C11" w:rsidRDefault="00F83C11" w:rsidP="00F83C11">
      <w:pPr>
        <w:ind w:left="720"/>
      </w:pPr>
      <w:r>
        <w:t>Contact Data</w:t>
      </w:r>
      <w:r w:rsidR="00944EA1">
        <w:t xml:space="preserve">, </w:t>
      </w:r>
      <w:r w:rsidR="00DF09C6">
        <w:t xml:space="preserve">Form Data, </w:t>
      </w:r>
      <w:r w:rsidR="00944EA1">
        <w:t>Reports, Images, etc</w:t>
      </w:r>
      <w:r>
        <w:t>.</w:t>
      </w:r>
    </w:p>
    <w:p w14:paraId="26404AD8" w14:textId="77994DE4" w:rsidR="00F83C11" w:rsidRDefault="00F83C11" w:rsidP="005F77DA">
      <w:pPr>
        <w:tabs>
          <w:tab w:val="left" w:pos="1980"/>
          <w:tab w:val="left" w:pos="4320"/>
        </w:tabs>
        <w:ind w:left="1440"/>
      </w:pPr>
      <w:r>
        <w:t>Scantron’s SFTP Site:</w:t>
      </w:r>
      <w:r w:rsidR="005F77DA">
        <w:br/>
      </w:r>
      <w:r w:rsidR="005F77DA">
        <w:tab/>
        <w:t>URL:</w:t>
      </w:r>
      <w:r>
        <w:tab/>
        <w:t>https://databridge.scantron.com</w:t>
      </w:r>
    </w:p>
    <w:p w14:paraId="12ECCA6C" w14:textId="7CFCB577" w:rsidR="005F77DA" w:rsidRDefault="005F77DA" w:rsidP="005F77DA">
      <w:pPr>
        <w:tabs>
          <w:tab w:val="left" w:pos="1980"/>
          <w:tab w:val="left" w:pos="4320"/>
        </w:tabs>
        <w:ind w:left="1440"/>
      </w:pPr>
      <w:r>
        <w:tab/>
        <w:t>SFTP:</w:t>
      </w:r>
      <w:r>
        <w:tab/>
        <w:t>sftp://databridge.scantron.com</w:t>
      </w:r>
    </w:p>
    <w:p w14:paraId="0B8411D8" w14:textId="48423254" w:rsidR="00F83C11" w:rsidRDefault="00F83C11" w:rsidP="00F83C11">
      <w:pPr>
        <w:tabs>
          <w:tab w:val="left" w:pos="4320"/>
        </w:tabs>
        <w:ind w:left="1440"/>
      </w:pPr>
      <w:r>
        <w:t>Account:</w:t>
      </w:r>
      <w:r>
        <w:tab/>
      </w:r>
      <w:proofErr w:type="spellStart"/>
      <w:r w:rsidR="00BA2C86">
        <w:t>rpinder</w:t>
      </w:r>
      <w:proofErr w:type="spellEnd"/>
    </w:p>
    <w:p w14:paraId="64AD48FC" w14:textId="322B764A" w:rsidR="00F83C11" w:rsidRPr="00EA08E8" w:rsidRDefault="00F83C11" w:rsidP="00F83C11">
      <w:pPr>
        <w:tabs>
          <w:tab w:val="left" w:pos="4320"/>
        </w:tabs>
        <w:ind w:left="1440"/>
      </w:pPr>
      <w:r>
        <w:t>Home Folder:</w:t>
      </w:r>
      <w:r>
        <w:tab/>
      </w:r>
      <w:r w:rsidR="00C56C2D">
        <w:t>Home\</w:t>
      </w:r>
      <w:r w:rsidR="00BA2C86">
        <w:t>Rich Pinder</w:t>
      </w:r>
    </w:p>
    <w:p w14:paraId="5A8BE136" w14:textId="5A770D1C" w:rsidR="00E41293" w:rsidRDefault="00373B80" w:rsidP="00E41293">
      <w:pPr>
        <w:pStyle w:val="Heading2"/>
        <w:numPr>
          <w:ilvl w:val="1"/>
          <w:numId w:val="5"/>
        </w:numPr>
      </w:pPr>
      <w:bookmarkStart w:id="41" w:name="_Toc270947603"/>
      <w:bookmarkStart w:id="42" w:name="_Toc270339001"/>
      <w:bookmarkStart w:id="43" w:name="_Toc469484072"/>
      <w:bookmarkStart w:id="44" w:name="_Toc54688527"/>
      <w:bookmarkStart w:id="45" w:name="_Toc437437507"/>
      <w:r>
        <w:t xml:space="preserve">Files from </w:t>
      </w:r>
      <w:r w:rsidR="00E41293">
        <w:t>Customer</w:t>
      </w:r>
      <w:bookmarkEnd w:id="41"/>
      <w:bookmarkEnd w:id="42"/>
      <w:bookmarkEnd w:id="43"/>
      <w:bookmarkEnd w:id="44"/>
    </w:p>
    <w:bookmarkEnd w:id="45"/>
    <w:p w14:paraId="3DCDFEB4" w14:textId="43CC430A" w:rsidR="005C34FB" w:rsidRPr="00E15E25" w:rsidRDefault="001B4F32" w:rsidP="00742311">
      <w:pPr>
        <w:ind w:left="720"/>
      </w:pPr>
      <w:r>
        <w:t>The custo</w:t>
      </w:r>
      <w:r w:rsidR="000D3F1D">
        <w:t>mer will provide Scantron with</w:t>
      </w:r>
      <w:r>
        <w:t xml:space="preserve"> file</w:t>
      </w:r>
      <w:r w:rsidR="000D3F1D">
        <w:t>s</w:t>
      </w:r>
      <w:r>
        <w:t xml:space="preserve"> </w:t>
      </w:r>
      <w:r w:rsidR="007502DA">
        <w:t>needed</w:t>
      </w:r>
      <w:r>
        <w:t xml:space="preserve"> f</w:t>
      </w:r>
      <w:r w:rsidR="00D93433">
        <w:t>or</w:t>
      </w:r>
      <w:r>
        <w:t xml:space="preserve"> the</w:t>
      </w:r>
      <w:r w:rsidR="00D93433">
        <w:t xml:space="preserve"> </w:t>
      </w:r>
      <w:fldSimple w:instr=" DOCPROPERTY  &quot;Project name&quot;  \* MERGEFORMAT ">
        <w:r w:rsidR="002A5B09">
          <w:t>RESPOND Prostate Cancer Study - Phase 2</w:t>
        </w:r>
      </w:fldSimple>
      <w:r w:rsidR="0045264E">
        <w:t xml:space="preserve"> </w:t>
      </w:r>
      <w:r w:rsidR="00D93433">
        <w:t>project</w:t>
      </w:r>
      <w:r w:rsidR="005C34FB">
        <w:t xml:space="preserve">. </w:t>
      </w:r>
    </w:p>
    <w:p w14:paraId="22B1133D" w14:textId="0C5EF131" w:rsidR="00DD1A84" w:rsidRDefault="00A77F6B" w:rsidP="00E41293">
      <w:pPr>
        <w:pStyle w:val="Heading3"/>
      </w:pPr>
      <w:bookmarkStart w:id="46" w:name="_Toc279483213"/>
      <w:bookmarkStart w:id="47" w:name="_Toc279567743"/>
      <w:bookmarkStart w:id="48" w:name="_Toc437437508"/>
      <w:bookmarkStart w:id="49" w:name="_Ref494283854"/>
      <w:bookmarkStart w:id="50" w:name="_Toc54688528"/>
      <w:r>
        <w:t xml:space="preserve">Registry </w:t>
      </w:r>
      <w:r w:rsidR="00DD1A84" w:rsidRPr="00E41293">
        <w:t>Contact</w:t>
      </w:r>
      <w:r w:rsidR="00DD1A84">
        <w:t xml:space="preserve"> File</w:t>
      </w:r>
      <w:bookmarkEnd w:id="46"/>
      <w:bookmarkEnd w:id="47"/>
      <w:bookmarkEnd w:id="48"/>
      <w:bookmarkEnd w:id="49"/>
      <w:bookmarkEnd w:id="50"/>
    </w:p>
    <w:p w14:paraId="28747C5C" w14:textId="24865B71" w:rsidR="007502DA" w:rsidRDefault="00A77F6B" w:rsidP="007502DA">
      <w:pPr>
        <w:ind w:left="720"/>
      </w:pPr>
      <w:r>
        <w:t>T</w:t>
      </w:r>
      <w:r w:rsidR="007502DA">
        <w:t xml:space="preserve">he customer will provide </w:t>
      </w:r>
      <w:r>
        <w:t xml:space="preserve">delivery addresses for </w:t>
      </w:r>
      <w:r w:rsidR="00DA3597">
        <w:t>10</w:t>
      </w:r>
      <w:r w:rsidRPr="00F517BF">
        <w:t xml:space="preserve"> registries</w:t>
      </w:r>
      <w:r w:rsidR="005108D7">
        <w:t>,</w:t>
      </w:r>
      <w:r w:rsidR="00F517BF">
        <w:t xml:space="preserve"> 1 virtual registry</w:t>
      </w:r>
      <w:r w:rsidR="005108D7">
        <w:t>, and 1 event registry</w:t>
      </w:r>
      <w:r w:rsidR="007502DA">
        <w:t>.</w:t>
      </w:r>
    </w:p>
    <w:p w14:paraId="4E07A54E" w14:textId="4245D06D" w:rsidR="00BA2C86" w:rsidRDefault="00293DCD" w:rsidP="007502DA">
      <w:pPr>
        <w:ind w:left="720"/>
      </w:pPr>
      <w:r>
        <w:t>Scantron will determine p</w:t>
      </w:r>
      <w:r w:rsidR="00BA2C86">
        <w:t>rint quantities for each of the registries</w:t>
      </w:r>
      <w:r>
        <w:t xml:space="preserve"> and get approval from USC</w:t>
      </w:r>
      <w:r w:rsidR="00BA2C86">
        <w:t xml:space="preserve"> before each print run.</w:t>
      </w:r>
    </w:p>
    <w:p w14:paraId="6239D34D" w14:textId="4B13569B" w:rsidR="008B03C2" w:rsidRDefault="008B03C2" w:rsidP="008B03C2">
      <w:pPr>
        <w:pStyle w:val="Heading2"/>
        <w:numPr>
          <w:ilvl w:val="1"/>
          <w:numId w:val="5"/>
        </w:numPr>
      </w:pPr>
      <w:bookmarkStart w:id="51" w:name="_Toc469484077"/>
      <w:bookmarkStart w:id="52" w:name="_Toc54688529"/>
      <w:r>
        <w:t>Scantron File Process</w:t>
      </w:r>
      <w:bookmarkEnd w:id="51"/>
      <w:bookmarkEnd w:id="52"/>
    </w:p>
    <w:p w14:paraId="5020F123" w14:textId="217E3A76" w:rsidR="008B03C2" w:rsidRPr="00F517BF" w:rsidRDefault="008B03C2" w:rsidP="0046007E">
      <w:pPr>
        <w:numPr>
          <w:ilvl w:val="0"/>
          <w:numId w:val="6"/>
        </w:numPr>
      </w:pPr>
      <w:r w:rsidRPr="00F517BF">
        <w:t xml:space="preserve">A </w:t>
      </w:r>
      <w:proofErr w:type="spellStart"/>
      <w:r w:rsidR="00DF0545" w:rsidRPr="00F517BF">
        <w:t>SurveyID</w:t>
      </w:r>
      <w:proofErr w:type="spellEnd"/>
      <w:r w:rsidR="00AE65FD" w:rsidRPr="00F517BF">
        <w:t xml:space="preserve"> </w:t>
      </w:r>
      <w:r w:rsidRPr="00F517BF">
        <w:t xml:space="preserve">will be assigned </w:t>
      </w:r>
      <w:r w:rsidR="00EB5ACB" w:rsidRPr="00F517BF">
        <w:t xml:space="preserve">based on quantities </w:t>
      </w:r>
      <w:r w:rsidR="00293DCD">
        <w:t>approved by USC</w:t>
      </w:r>
      <w:r w:rsidR="00EB5ACB" w:rsidRPr="00F517BF">
        <w:t xml:space="preserve">. The first 2-digits will identify the Registry, the next </w:t>
      </w:r>
      <w:r w:rsidR="00D26968" w:rsidRPr="00F517BF">
        <w:t>4</w:t>
      </w:r>
      <w:r w:rsidR="00EB5ACB" w:rsidRPr="00F517BF">
        <w:t xml:space="preserve"> digits will identify the individual participants.</w:t>
      </w:r>
      <w:r w:rsidR="00A040ED">
        <w:t xml:space="preserve"> If there are more than 9,999 participants a second location identifier will be used for the first 2-digits but will be reported together </w:t>
      </w:r>
      <w:r w:rsidR="00035EBE">
        <w:t xml:space="preserve">in Excel files and on the </w:t>
      </w:r>
      <w:proofErr w:type="gramStart"/>
      <w:r w:rsidR="00035EBE">
        <w:t>Admin</w:t>
      </w:r>
      <w:proofErr w:type="gramEnd"/>
      <w:r w:rsidR="00035EBE">
        <w:t xml:space="preserve"> site (i.e., Georgia will use location IDs 20 and 21).</w:t>
      </w:r>
    </w:p>
    <w:p w14:paraId="686F1F27" w14:textId="63B7F42F" w:rsidR="004C7E01" w:rsidRDefault="00DF0545" w:rsidP="0046007E">
      <w:pPr>
        <w:numPr>
          <w:ilvl w:val="0"/>
          <w:numId w:val="6"/>
        </w:numPr>
      </w:pPr>
      <w:bookmarkStart w:id="53" w:name="_Toc437437512"/>
      <w:proofErr w:type="spellStart"/>
      <w:r>
        <w:t>SurveyID</w:t>
      </w:r>
      <w:r w:rsidR="00F517BF">
        <w:t>s</w:t>
      </w:r>
      <w:proofErr w:type="spellEnd"/>
      <w:r w:rsidR="00AE65FD">
        <w:t xml:space="preserve"> </w:t>
      </w:r>
      <w:r w:rsidR="00EB5ACB">
        <w:t xml:space="preserve">will also work as an </w:t>
      </w:r>
      <w:r w:rsidR="004C7E01">
        <w:t xml:space="preserve">Access Code </w:t>
      </w:r>
      <w:r w:rsidR="00EB5ACB">
        <w:t>for the online survey.</w:t>
      </w:r>
    </w:p>
    <w:p w14:paraId="0BCE21DF" w14:textId="149CC388" w:rsidR="001B6730" w:rsidRDefault="001B6730" w:rsidP="0046007E">
      <w:pPr>
        <w:numPr>
          <w:ilvl w:val="0"/>
          <w:numId w:val="6"/>
        </w:numPr>
      </w:pPr>
      <w:r w:rsidRPr="00F517BF">
        <w:t xml:space="preserve">An Excel file will be returned to </w:t>
      </w:r>
      <w:r w:rsidR="00F517BF">
        <w:t>each registry</w:t>
      </w:r>
      <w:r w:rsidRPr="00F517BF">
        <w:t xml:space="preserve"> with the </w:t>
      </w:r>
      <w:proofErr w:type="spellStart"/>
      <w:r w:rsidR="00DF0545" w:rsidRPr="00F517BF">
        <w:t>SurveyID</w:t>
      </w:r>
      <w:r w:rsidRPr="00F517BF">
        <w:t>s</w:t>
      </w:r>
      <w:proofErr w:type="spellEnd"/>
      <w:r w:rsidRPr="00F517BF">
        <w:t xml:space="preserve"> (see section </w:t>
      </w:r>
      <w:r w:rsidRPr="00F517BF">
        <w:fldChar w:fldCharType="begin"/>
      </w:r>
      <w:r w:rsidRPr="00F517BF">
        <w:instrText xml:space="preserve"> REF _Ref522714400 \r \h </w:instrText>
      </w:r>
      <w:r w:rsidR="008C5F39" w:rsidRPr="00F517BF">
        <w:instrText xml:space="preserve"> \* MERGEFORMAT </w:instrText>
      </w:r>
      <w:r w:rsidRPr="00F517BF">
        <w:fldChar w:fldCharType="separate"/>
      </w:r>
      <w:r w:rsidR="002A5B09">
        <w:t>1.7.1</w:t>
      </w:r>
      <w:r w:rsidRPr="00F517BF">
        <w:fldChar w:fldCharType="end"/>
      </w:r>
      <w:r w:rsidRPr="00F517BF">
        <w:t>)</w:t>
      </w:r>
    </w:p>
    <w:p w14:paraId="03246BC9" w14:textId="66DE97B8" w:rsidR="00F90435" w:rsidRPr="00F517BF" w:rsidRDefault="00F90435" w:rsidP="0046007E">
      <w:pPr>
        <w:numPr>
          <w:ilvl w:val="0"/>
          <w:numId w:val="6"/>
        </w:numPr>
      </w:pPr>
      <w:r>
        <w:t xml:space="preserve">Print files will be created for each </w:t>
      </w:r>
      <w:r w:rsidR="00812785">
        <w:t xml:space="preserve">print period </w:t>
      </w:r>
      <w:r w:rsidR="00293DCD">
        <w:t xml:space="preserve">at </w:t>
      </w:r>
      <w:r w:rsidR="00EE5A8D">
        <w:t xml:space="preserve">the </w:t>
      </w:r>
      <w:r w:rsidR="00293DCD">
        <w:t xml:space="preserve">time of </w:t>
      </w:r>
      <w:r w:rsidR="00EE5A8D">
        <w:t xml:space="preserve">the </w:t>
      </w:r>
      <w:r w:rsidR="00293DCD">
        <w:t>print run</w:t>
      </w:r>
      <w:r w:rsidR="00812785">
        <w:t>.</w:t>
      </w:r>
    </w:p>
    <w:p w14:paraId="52E89C73" w14:textId="7E156D3D" w:rsidR="00D76022" w:rsidRDefault="00180314" w:rsidP="00E41293">
      <w:pPr>
        <w:pStyle w:val="Heading2"/>
      </w:pPr>
      <w:bookmarkStart w:id="54" w:name="_Toc54688530"/>
      <w:r>
        <w:t>Form</w:t>
      </w:r>
      <w:r w:rsidR="00D76022">
        <w:t xml:space="preserve"> </w:t>
      </w:r>
      <w:r w:rsidR="00D76022" w:rsidRPr="00E41293">
        <w:t>Distribution</w:t>
      </w:r>
      <w:bookmarkEnd w:id="53"/>
      <w:bookmarkEnd w:id="54"/>
    </w:p>
    <w:p w14:paraId="052E4A48" w14:textId="7A4D2735" w:rsidR="000E3E6C" w:rsidRDefault="00815850" w:rsidP="000E3E6C">
      <w:pPr>
        <w:pStyle w:val="Heading3"/>
      </w:pPr>
      <w:bookmarkStart w:id="55" w:name="_Toc54688531"/>
      <w:bookmarkStart w:id="56" w:name="_Toc437437514"/>
      <w:r>
        <w:t xml:space="preserve">Paper </w:t>
      </w:r>
      <w:r w:rsidR="000E3E6C">
        <w:t>Form</w:t>
      </w:r>
      <w:bookmarkEnd w:id="55"/>
    </w:p>
    <w:p w14:paraId="2CC854A2" w14:textId="6C12D4AE" w:rsidR="008B03C2" w:rsidRPr="00F517BF" w:rsidRDefault="008B03C2" w:rsidP="0046007E">
      <w:pPr>
        <w:ind w:left="720"/>
      </w:pPr>
      <w:r w:rsidRPr="00F517BF">
        <w:t xml:space="preserve">Scantron will </w:t>
      </w:r>
      <w:r w:rsidR="001D608C" w:rsidRPr="00F517BF">
        <w:t>print</w:t>
      </w:r>
      <w:r w:rsidRPr="00F517BF">
        <w:t xml:space="preserve"> </w:t>
      </w:r>
      <w:r w:rsidR="00180314" w:rsidRPr="00F517BF">
        <w:t>forms</w:t>
      </w:r>
      <w:r w:rsidRPr="00F517BF">
        <w:t xml:space="preserve"> </w:t>
      </w:r>
      <w:r w:rsidR="00293DCD">
        <w:t xml:space="preserve">and instruction sheets </w:t>
      </w:r>
      <w:r w:rsidRPr="00F517BF">
        <w:t xml:space="preserve">to be </w:t>
      </w:r>
      <w:r w:rsidR="00795FE1" w:rsidRPr="00F517BF">
        <w:t xml:space="preserve">bulk shipped to each of the </w:t>
      </w:r>
      <w:r w:rsidR="00A630BB" w:rsidRPr="00F517BF">
        <w:t>r</w:t>
      </w:r>
      <w:r w:rsidR="00795FE1" w:rsidRPr="00F517BF">
        <w:t>egistries identified in the Registry Contact File</w:t>
      </w:r>
      <w:r w:rsidR="003A59DD" w:rsidRPr="00F517BF">
        <w:t>.</w:t>
      </w:r>
    </w:p>
    <w:p w14:paraId="6BDDD095" w14:textId="423C8C47" w:rsidR="008B03C2" w:rsidRDefault="008B03C2" w:rsidP="00795FE1">
      <w:pPr>
        <w:numPr>
          <w:ilvl w:val="0"/>
          <w:numId w:val="6"/>
        </w:numPr>
      </w:pPr>
      <w:r w:rsidRPr="00F517BF">
        <w:lastRenderedPageBreak/>
        <w:t xml:space="preserve">Scantron will personalize the </w:t>
      </w:r>
      <w:r w:rsidR="00180314" w:rsidRPr="00F517BF">
        <w:t>forms</w:t>
      </w:r>
      <w:r w:rsidRPr="00F517BF">
        <w:t xml:space="preserve"> </w:t>
      </w:r>
      <w:r w:rsidR="001D608C" w:rsidRPr="00F517BF">
        <w:t xml:space="preserve">for each </w:t>
      </w:r>
      <w:r w:rsidR="00795FE1" w:rsidRPr="00F517BF">
        <w:t>participant</w:t>
      </w:r>
      <w:r w:rsidR="001D608C" w:rsidRPr="00F517BF">
        <w:t xml:space="preserve"> </w:t>
      </w:r>
      <w:r w:rsidRPr="00F517BF">
        <w:t xml:space="preserve">by </w:t>
      </w:r>
      <w:r w:rsidR="001D608C" w:rsidRPr="00F517BF">
        <w:t>over</w:t>
      </w:r>
      <w:r w:rsidRPr="00F517BF">
        <w:t>printing the</w:t>
      </w:r>
      <w:r w:rsidR="00795FE1" w:rsidRPr="00F517BF">
        <w:t xml:space="preserve"> </w:t>
      </w:r>
      <w:proofErr w:type="spellStart"/>
      <w:r w:rsidR="00DF0545" w:rsidRPr="00F517BF">
        <w:t>SurveyID</w:t>
      </w:r>
      <w:proofErr w:type="spellEnd"/>
      <w:r w:rsidR="00293DCD">
        <w:t xml:space="preserve"> as a human readable number in the VIP location at the top of page one and as a barcode at the top of page one along with an eye-readable </w:t>
      </w:r>
      <w:r w:rsidR="00E435AD">
        <w:t xml:space="preserve">number </w:t>
      </w:r>
      <w:r w:rsidR="00293DCD">
        <w:t>directly below the barcode</w:t>
      </w:r>
      <w:r w:rsidR="00795FE1" w:rsidRPr="00F517BF">
        <w:t>.</w:t>
      </w:r>
      <w:r w:rsidRPr="00F517BF">
        <w:t xml:space="preserve"> </w:t>
      </w:r>
      <w:r w:rsidR="00795FE1" w:rsidRPr="00F517BF">
        <w:t xml:space="preserve">The </w:t>
      </w:r>
      <w:proofErr w:type="spellStart"/>
      <w:r w:rsidR="00DF0545" w:rsidRPr="00F517BF">
        <w:t>SurveyID</w:t>
      </w:r>
      <w:proofErr w:type="spellEnd"/>
      <w:r w:rsidR="00AE65FD" w:rsidRPr="00F517BF">
        <w:t xml:space="preserve"> </w:t>
      </w:r>
      <w:r w:rsidRPr="00F517BF">
        <w:t xml:space="preserve">will </w:t>
      </w:r>
      <w:r w:rsidR="00795FE1" w:rsidRPr="00F517BF">
        <w:t xml:space="preserve">also </w:t>
      </w:r>
      <w:r w:rsidRPr="00F517BF">
        <w:t xml:space="preserve">be encoded </w:t>
      </w:r>
      <w:r w:rsidR="00293DCD">
        <w:t xml:space="preserve">at the bottom of the first page and last page of the </w:t>
      </w:r>
      <w:r w:rsidR="00180314" w:rsidRPr="00F517BF">
        <w:t>form</w:t>
      </w:r>
      <w:r w:rsidR="00795FE1" w:rsidRPr="00F517BF">
        <w:t xml:space="preserve"> as a scannable binary field</w:t>
      </w:r>
      <w:r w:rsidR="00293DCD">
        <w:t xml:space="preserve"> with an eye-readable number </w:t>
      </w:r>
      <w:r w:rsidR="00E435AD">
        <w:t>to the right on the page</w:t>
      </w:r>
      <w:r w:rsidR="00795FE1" w:rsidRPr="00F517BF">
        <w:t>.</w:t>
      </w:r>
    </w:p>
    <w:p w14:paraId="463D4BB7" w14:textId="3B45FA74" w:rsidR="00F517BF" w:rsidRDefault="00F517BF" w:rsidP="00795FE1">
      <w:pPr>
        <w:numPr>
          <w:ilvl w:val="0"/>
          <w:numId w:val="6"/>
        </w:numPr>
      </w:pPr>
      <w:r>
        <w:t>Paper forms include a</w:t>
      </w:r>
      <w:r w:rsidR="00202961">
        <w:t xml:space="preserve"> </w:t>
      </w:r>
      <w:proofErr w:type="spellStart"/>
      <w:r w:rsidR="00202961">
        <w:t>RespondID</w:t>
      </w:r>
      <w:proofErr w:type="spellEnd"/>
      <w:r w:rsidR="00202961">
        <w:t xml:space="preserve"> </w:t>
      </w:r>
      <w:r>
        <w:t>area on the last page for barcode labels. The barcode labels will be created by the registries and will include a unique identifier assigned by the registries to identify the participants.</w:t>
      </w:r>
      <w:r w:rsidR="00202961">
        <w:t xml:space="preserve"> Some participants may be sent a follow-up paper survey, the </w:t>
      </w:r>
      <w:proofErr w:type="spellStart"/>
      <w:r w:rsidR="00202961">
        <w:t>RespondID</w:t>
      </w:r>
      <w:proofErr w:type="spellEnd"/>
      <w:r w:rsidR="00202961">
        <w:t xml:space="preserve"> will match the </w:t>
      </w:r>
      <w:proofErr w:type="spellStart"/>
      <w:r w:rsidR="00202961">
        <w:t>RespondID</w:t>
      </w:r>
      <w:proofErr w:type="spellEnd"/>
      <w:r w:rsidR="00202961">
        <w:t xml:space="preserve"> on the initial paper survey. The </w:t>
      </w:r>
      <w:proofErr w:type="spellStart"/>
      <w:r w:rsidR="00202961">
        <w:t>Respon</w:t>
      </w:r>
      <w:r w:rsidR="009E3FD6">
        <w:t>d</w:t>
      </w:r>
      <w:r w:rsidR="00202961">
        <w:t>ID</w:t>
      </w:r>
      <w:proofErr w:type="spellEnd"/>
      <w:r w:rsidR="00202961">
        <w:t xml:space="preserve"> will be an 8-digit number, t</w:t>
      </w:r>
      <w:r w:rsidR="00202961" w:rsidRPr="00F517BF">
        <w:t xml:space="preserve">he first 2-digits will identify the Registry, the next </w:t>
      </w:r>
      <w:r w:rsidR="00202961">
        <w:t>6</w:t>
      </w:r>
      <w:r w:rsidR="00202961" w:rsidRPr="00F517BF">
        <w:t xml:space="preserve"> digits will identify the individual participant</w:t>
      </w:r>
      <w:r w:rsidR="002A5B09">
        <w:t xml:space="preserve"> (</w:t>
      </w:r>
      <w:r w:rsidR="002A5B09" w:rsidRPr="002A5B09">
        <w:rPr>
          <w:b/>
        </w:rPr>
        <w:t>Note</w:t>
      </w:r>
      <w:r w:rsidR="002A5B09">
        <w:t>: rule was not used by all Registries)</w:t>
      </w:r>
      <w:r w:rsidR="00202961">
        <w:t>.</w:t>
      </w:r>
    </w:p>
    <w:p w14:paraId="704CAE0F" w14:textId="16F9E0CC" w:rsidR="00E435AD" w:rsidRPr="00F517BF" w:rsidRDefault="00E435AD" w:rsidP="00795FE1">
      <w:pPr>
        <w:numPr>
          <w:ilvl w:val="0"/>
          <w:numId w:val="6"/>
        </w:numPr>
      </w:pPr>
      <w:r>
        <w:t>Instruction sheets are generic 8.5x11 sheets providing the participants basic instructions and examples for completing the survey accurately.</w:t>
      </w:r>
    </w:p>
    <w:p w14:paraId="0091D4B5" w14:textId="77777777" w:rsidR="00815850" w:rsidRDefault="00815850" w:rsidP="00815850">
      <w:pPr>
        <w:pStyle w:val="Heading3"/>
      </w:pPr>
      <w:bookmarkStart w:id="57" w:name="_Toc54688532"/>
      <w:bookmarkStart w:id="58" w:name="_Toc469484079"/>
      <w:bookmarkStart w:id="59" w:name="_Toc270596688"/>
      <w:bookmarkEnd w:id="56"/>
      <w:r w:rsidRPr="00E41293">
        <w:t>Online</w:t>
      </w:r>
      <w:r>
        <w:t xml:space="preserve"> Form</w:t>
      </w:r>
      <w:bookmarkEnd w:id="57"/>
    </w:p>
    <w:p w14:paraId="7599E0D1" w14:textId="77777777" w:rsidR="00815850" w:rsidRDefault="00815850" w:rsidP="00815850">
      <w:pPr>
        <w:ind w:left="720"/>
      </w:pPr>
      <w:r>
        <w:t>Scantron will host an online version of the form.</w:t>
      </w:r>
    </w:p>
    <w:p w14:paraId="2B52B38E" w14:textId="49AA3018" w:rsidR="00815850" w:rsidRDefault="00815850" w:rsidP="00815850">
      <w:pPr>
        <w:numPr>
          <w:ilvl w:val="0"/>
          <w:numId w:val="12"/>
        </w:numPr>
        <w:tabs>
          <w:tab w:val="left" w:pos="1080"/>
        </w:tabs>
      </w:pPr>
      <w:r w:rsidRPr="00794CE8">
        <w:t>URL: https:</w:t>
      </w:r>
      <w:r w:rsidR="0097073B">
        <w:t>//</w:t>
      </w:r>
      <w:r w:rsidRPr="00794CE8">
        <w:t>www.surveygroup.com</w:t>
      </w:r>
      <w:r w:rsidR="0097073B">
        <w:t>/</w:t>
      </w:r>
      <w:r w:rsidR="00795FE1">
        <w:t>USC/RESPOND</w:t>
      </w:r>
    </w:p>
    <w:p w14:paraId="2103EA34" w14:textId="785B91FD" w:rsidR="00640A48" w:rsidRPr="00794CE8" w:rsidRDefault="00640A48" w:rsidP="00815850">
      <w:pPr>
        <w:numPr>
          <w:ilvl w:val="0"/>
          <w:numId w:val="12"/>
        </w:numPr>
        <w:tabs>
          <w:tab w:val="left" w:pos="1080"/>
        </w:tabs>
      </w:pPr>
      <w:r>
        <w:t>USC will have their own site with a link to Scantron’s URL.</w:t>
      </w:r>
    </w:p>
    <w:p w14:paraId="55D92724" w14:textId="1D8487A3" w:rsidR="00640A48" w:rsidRDefault="00815850" w:rsidP="00640A48">
      <w:pPr>
        <w:numPr>
          <w:ilvl w:val="0"/>
          <w:numId w:val="12"/>
        </w:numPr>
        <w:tabs>
          <w:tab w:val="left" w:pos="1080"/>
        </w:tabs>
      </w:pPr>
      <w:r>
        <w:t xml:space="preserve">The </w:t>
      </w:r>
      <w:r w:rsidR="00640A48">
        <w:t xml:space="preserve">USC </w:t>
      </w:r>
      <w:r>
        <w:t xml:space="preserve">URL and a unique </w:t>
      </w:r>
      <w:proofErr w:type="spellStart"/>
      <w:r w:rsidR="00E435AD">
        <w:t>SurveyID</w:t>
      </w:r>
      <w:proofErr w:type="spellEnd"/>
      <w:r w:rsidR="00E435AD">
        <w:t xml:space="preserve"> acting as an a</w:t>
      </w:r>
      <w:r>
        <w:t xml:space="preserve">ccess </w:t>
      </w:r>
      <w:r w:rsidR="00E435AD">
        <w:t>c</w:t>
      </w:r>
      <w:r>
        <w:t xml:space="preserve">ode for the member will be included on the </w:t>
      </w:r>
      <w:r w:rsidR="00640A48">
        <w:t>cover page provided by USC</w:t>
      </w:r>
      <w:r>
        <w:t>.</w:t>
      </w:r>
    </w:p>
    <w:p w14:paraId="23D84DCB" w14:textId="43332C71" w:rsidR="00815850" w:rsidRDefault="00815850" w:rsidP="00815850">
      <w:pPr>
        <w:numPr>
          <w:ilvl w:val="0"/>
          <w:numId w:val="12"/>
        </w:numPr>
        <w:tabs>
          <w:tab w:val="left" w:pos="1080"/>
        </w:tabs>
      </w:pPr>
      <w:r>
        <w:t>Welcome page</w:t>
      </w:r>
      <w:r w:rsidRPr="00444554">
        <w:t xml:space="preserve"> will include introductory</w:t>
      </w:r>
      <w:r w:rsidR="00E435AD">
        <w:t xml:space="preserve"> and IRB</w:t>
      </w:r>
      <w:r w:rsidRPr="00444554">
        <w:t xml:space="preserve"> text</w:t>
      </w:r>
      <w:r>
        <w:t>.</w:t>
      </w:r>
    </w:p>
    <w:p w14:paraId="3C2D2543" w14:textId="798157B6" w:rsidR="00815850" w:rsidRDefault="00815850" w:rsidP="00815850">
      <w:pPr>
        <w:numPr>
          <w:ilvl w:val="0"/>
          <w:numId w:val="12"/>
        </w:numPr>
        <w:tabs>
          <w:tab w:val="left" w:pos="1080"/>
        </w:tabs>
      </w:pPr>
      <w:r>
        <w:t>Site will include Save and Resume</w:t>
      </w:r>
      <w:r w:rsidR="00CC28E5">
        <w:t>.</w:t>
      </w:r>
    </w:p>
    <w:p w14:paraId="011BA552" w14:textId="71CA9EE0" w:rsidR="007116ED" w:rsidRDefault="007116ED" w:rsidP="00CC28E5">
      <w:pPr>
        <w:numPr>
          <w:ilvl w:val="0"/>
          <w:numId w:val="12"/>
        </w:numPr>
        <w:tabs>
          <w:tab w:val="left" w:pos="1080"/>
        </w:tabs>
      </w:pPr>
      <w:r>
        <w:t xml:space="preserve">A Thank You page will be included with a redirect to </w:t>
      </w:r>
      <w:r w:rsidR="00CC28E5" w:rsidRPr="00CC28E5">
        <w:t>http://respondstudy.org</w:t>
      </w:r>
      <w:r w:rsidR="00CC28E5">
        <w:t>.</w:t>
      </w:r>
    </w:p>
    <w:p w14:paraId="2AFB3DE1" w14:textId="473547C9" w:rsidR="00815850" w:rsidRPr="009E3FD6" w:rsidRDefault="00DF0545" w:rsidP="00815850">
      <w:pPr>
        <w:numPr>
          <w:ilvl w:val="0"/>
          <w:numId w:val="12"/>
        </w:numPr>
        <w:tabs>
          <w:tab w:val="left" w:pos="1080"/>
        </w:tabs>
      </w:pPr>
      <w:r w:rsidRPr="009E3FD6">
        <w:t xml:space="preserve">If </w:t>
      </w:r>
      <w:r w:rsidR="008970C1" w:rsidRPr="009E3FD6">
        <w:t>a participant has</w:t>
      </w:r>
      <w:r w:rsidR="00815850" w:rsidRPr="009E3FD6">
        <w:t xml:space="preserve"> started but not completed</w:t>
      </w:r>
      <w:r w:rsidR="008970C1" w:rsidRPr="009E3FD6">
        <w:t xml:space="preserve"> a survey</w:t>
      </w:r>
      <w:r w:rsidRPr="009E3FD6">
        <w:t xml:space="preserve">, </w:t>
      </w:r>
      <w:r w:rsidR="002A1393" w:rsidRPr="009E3FD6">
        <w:t xml:space="preserve">at the close of the project </w:t>
      </w:r>
      <w:r w:rsidRPr="009E3FD6">
        <w:t>the</w:t>
      </w:r>
      <w:r w:rsidR="008970C1" w:rsidRPr="009E3FD6">
        <w:t xml:space="preserve"> survey</w:t>
      </w:r>
      <w:r w:rsidR="00815850" w:rsidRPr="009E3FD6">
        <w:t xml:space="preserve"> will be </w:t>
      </w:r>
      <w:r w:rsidR="002A1393" w:rsidRPr="009E3FD6">
        <w:t xml:space="preserve">processed with other completed </w:t>
      </w:r>
      <w:proofErr w:type="gramStart"/>
      <w:r w:rsidR="002A1393" w:rsidRPr="009E3FD6">
        <w:t>surveys, but</w:t>
      </w:r>
      <w:proofErr w:type="gramEnd"/>
      <w:r w:rsidR="002A1393" w:rsidRPr="009E3FD6">
        <w:t xml:space="preserve"> </w:t>
      </w:r>
      <w:r w:rsidR="00815850" w:rsidRPr="009E3FD6">
        <w:t xml:space="preserve">marked as </w:t>
      </w:r>
      <w:r w:rsidR="00F96FC1" w:rsidRPr="009E3FD6">
        <w:t>started but not completed</w:t>
      </w:r>
      <w:r w:rsidR="00815850" w:rsidRPr="009E3FD6">
        <w:t>.</w:t>
      </w:r>
    </w:p>
    <w:p w14:paraId="7FDCD091" w14:textId="600609C6" w:rsidR="000A52CD" w:rsidRDefault="000A52CD" w:rsidP="000A52CD">
      <w:pPr>
        <w:pStyle w:val="Heading4"/>
      </w:pPr>
      <w:bookmarkStart w:id="60" w:name="_Ref528581031"/>
      <w:bookmarkStart w:id="61" w:name="_Toc54688533"/>
      <w:r w:rsidRPr="00E41293">
        <w:t>Online</w:t>
      </w:r>
      <w:r>
        <w:t xml:space="preserve"> Form Dropdowns</w:t>
      </w:r>
      <w:bookmarkEnd w:id="60"/>
      <w:bookmarkEnd w:id="61"/>
    </w:p>
    <w:p w14:paraId="553A4E79" w14:textId="7579AF4C" w:rsidR="000A52CD" w:rsidRDefault="000A52CD" w:rsidP="000A52CD">
      <w:pPr>
        <w:spacing w:after="120"/>
        <w:ind w:left="720"/>
      </w:pPr>
      <w:r>
        <w:t>For the following items, a dropdown box with assigned ranges will be used on the online form.</w:t>
      </w:r>
    </w:p>
    <w:tbl>
      <w:tblPr>
        <w:tblW w:w="8640" w:type="dxa"/>
        <w:tblInd w:w="71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top w:w="14" w:type="dxa"/>
          <w:left w:w="72" w:type="dxa"/>
          <w:bottom w:w="14" w:type="dxa"/>
          <w:right w:w="72" w:type="dxa"/>
        </w:tblCellMar>
        <w:tblLook w:val="00A0" w:firstRow="1" w:lastRow="0" w:firstColumn="1" w:lastColumn="0" w:noHBand="0" w:noVBand="0"/>
      </w:tblPr>
      <w:tblGrid>
        <w:gridCol w:w="1350"/>
        <w:gridCol w:w="1530"/>
        <w:gridCol w:w="5760"/>
      </w:tblGrid>
      <w:tr w:rsidR="000A52CD" w:rsidRPr="000061A3" w14:paraId="0145B762" w14:textId="77777777" w:rsidTr="003A59DD">
        <w:trPr>
          <w:cantSplit/>
          <w:tblHeader/>
        </w:trPr>
        <w:tc>
          <w:tcPr>
            <w:tcW w:w="1350" w:type="dxa"/>
            <w:tcBorders>
              <w:top w:val="single" w:sz="8" w:space="0" w:color="auto"/>
            </w:tcBorders>
            <w:shd w:val="clear" w:color="auto" w:fill="B8CCE4"/>
          </w:tcPr>
          <w:p w14:paraId="3E0CF894" w14:textId="77777777" w:rsidR="000A52CD" w:rsidRPr="000061A3" w:rsidRDefault="000A52CD" w:rsidP="00A73C8B">
            <w:pPr>
              <w:rPr>
                <w:b/>
                <w:sz w:val="20"/>
              </w:rPr>
            </w:pPr>
            <w:r>
              <w:rPr>
                <w:b/>
                <w:sz w:val="20"/>
              </w:rPr>
              <w:t>Field</w:t>
            </w:r>
            <w:r w:rsidRPr="000061A3">
              <w:rPr>
                <w:b/>
                <w:sz w:val="20"/>
              </w:rPr>
              <w:t xml:space="preserve"> Name</w:t>
            </w:r>
          </w:p>
        </w:tc>
        <w:tc>
          <w:tcPr>
            <w:tcW w:w="1530" w:type="dxa"/>
            <w:tcBorders>
              <w:top w:val="single" w:sz="8" w:space="0" w:color="auto"/>
            </w:tcBorders>
            <w:shd w:val="clear" w:color="auto" w:fill="B8CCE4"/>
          </w:tcPr>
          <w:p w14:paraId="12A921B5" w14:textId="101F89E1" w:rsidR="000A52CD" w:rsidRPr="000061A3" w:rsidRDefault="000A52CD" w:rsidP="000A52CD">
            <w:pPr>
              <w:rPr>
                <w:b/>
                <w:sz w:val="20"/>
              </w:rPr>
            </w:pPr>
            <w:r>
              <w:rPr>
                <w:b/>
                <w:sz w:val="20"/>
              </w:rPr>
              <w:t>Range</w:t>
            </w:r>
          </w:p>
        </w:tc>
        <w:tc>
          <w:tcPr>
            <w:tcW w:w="5760" w:type="dxa"/>
            <w:tcBorders>
              <w:top w:val="single" w:sz="8" w:space="0" w:color="auto"/>
            </w:tcBorders>
            <w:shd w:val="clear" w:color="auto" w:fill="B8CCE4"/>
          </w:tcPr>
          <w:p w14:paraId="044C6184" w14:textId="20E0A647" w:rsidR="000A52CD" w:rsidRPr="000061A3" w:rsidRDefault="000A52CD" w:rsidP="00A73C8B">
            <w:pPr>
              <w:ind w:left="-18"/>
              <w:rPr>
                <w:b/>
                <w:sz w:val="20"/>
              </w:rPr>
            </w:pPr>
            <w:r>
              <w:rPr>
                <w:b/>
                <w:sz w:val="20"/>
              </w:rPr>
              <w:t>Notes</w:t>
            </w:r>
          </w:p>
        </w:tc>
      </w:tr>
      <w:tr w:rsidR="000A52CD" w:rsidRPr="000061A3" w14:paraId="799A1B6B" w14:textId="77777777" w:rsidTr="00E435AD">
        <w:trPr>
          <w:cantSplit/>
        </w:trPr>
        <w:tc>
          <w:tcPr>
            <w:tcW w:w="1350" w:type="dxa"/>
          </w:tcPr>
          <w:p w14:paraId="6A98E771" w14:textId="7231064B" w:rsidR="000A52CD" w:rsidRPr="000A52CD" w:rsidRDefault="000A52CD" w:rsidP="00A73C8B">
            <w:pPr>
              <w:pStyle w:val="NormalIndent"/>
              <w:ind w:left="0"/>
              <w:rPr>
                <w:sz w:val="20"/>
              </w:rPr>
            </w:pPr>
            <w:r w:rsidRPr="000A52CD">
              <w:rPr>
                <w:sz w:val="20"/>
              </w:rPr>
              <w:t>A1Month</w:t>
            </w:r>
          </w:p>
        </w:tc>
        <w:tc>
          <w:tcPr>
            <w:tcW w:w="1530" w:type="dxa"/>
            <w:shd w:val="clear" w:color="auto" w:fill="auto"/>
          </w:tcPr>
          <w:p w14:paraId="06F3C6C7" w14:textId="063A4641" w:rsidR="000A52CD" w:rsidRPr="000A52CD" w:rsidRDefault="000A52CD" w:rsidP="000A52CD">
            <w:pPr>
              <w:pStyle w:val="NormalIndent"/>
              <w:ind w:left="0"/>
              <w:rPr>
                <w:sz w:val="20"/>
              </w:rPr>
            </w:pPr>
            <w:r>
              <w:rPr>
                <w:sz w:val="20"/>
              </w:rPr>
              <w:t>1-12</w:t>
            </w:r>
          </w:p>
        </w:tc>
        <w:tc>
          <w:tcPr>
            <w:tcW w:w="5760" w:type="dxa"/>
          </w:tcPr>
          <w:p w14:paraId="7120278C" w14:textId="0AC7C9A1" w:rsidR="000A52CD" w:rsidRPr="000A52CD" w:rsidRDefault="00850C89" w:rsidP="00850C89">
            <w:pPr>
              <w:pStyle w:val="NormalIndent"/>
              <w:tabs>
                <w:tab w:val="left" w:pos="106"/>
              </w:tabs>
              <w:ind w:left="0"/>
              <w:rPr>
                <w:sz w:val="20"/>
              </w:rPr>
            </w:pPr>
            <w:r>
              <w:rPr>
                <w:sz w:val="20"/>
              </w:rPr>
              <w:t>If displaying</w:t>
            </w:r>
            <w:r w:rsidR="000A52CD">
              <w:rPr>
                <w:sz w:val="20"/>
              </w:rPr>
              <w:t xml:space="preserve"> Jan, </w:t>
            </w:r>
            <w:proofErr w:type="gramStart"/>
            <w:r w:rsidR="000A52CD">
              <w:rPr>
                <w:sz w:val="20"/>
              </w:rPr>
              <w:t>Feb,…</w:t>
            </w:r>
            <w:proofErr w:type="gramEnd"/>
            <w:r w:rsidR="000A52CD">
              <w:rPr>
                <w:sz w:val="20"/>
              </w:rPr>
              <w:t xml:space="preserve"> return numeric value in data</w:t>
            </w:r>
          </w:p>
        </w:tc>
      </w:tr>
      <w:tr w:rsidR="000A52CD" w:rsidRPr="000061A3" w14:paraId="7518FCAC" w14:textId="77777777" w:rsidTr="00E435AD">
        <w:trPr>
          <w:cantSplit/>
        </w:trPr>
        <w:tc>
          <w:tcPr>
            <w:tcW w:w="1350" w:type="dxa"/>
          </w:tcPr>
          <w:p w14:paraId="281AD7ED" w14:textId="264838A4" w:rsidR="000A52CD" w:rsidRPr="000A52CD" w:rsidRDefault="000A52CD" w:rsidP="00A73C8B">
            <w:pPr>
              <w:pStyle w:val="NormalIndent"/>
              <w:ind w:left="0"/>
              <w:rPr>
                <w:sz w:val="20"/>
              </w:rPr>
            </w:pPr>
            <w:r w:rsidRPr="000A52CD">
              <w:rPr>
                <w:sz w:val="20"/>
              </w:rPr>
              <w:t>A1Year</w:t>
            </w:r>
          </w:p>
        </w:tc>
        <w:tc>
          <w:tcPr>
            <w:tcW w:w="1530" w:type="dxa"/>
            <w:shd w:val="clear" w:color="auto" w:fill="auto"/>
          </w:tcPr>
          <w:p w14:paraId="28DA62E9" w14:textId="324EAABD" w:rsidR="000A52CD" w:rsidRPr="00F54D51" w:rsidRDefault="00850C89" w:rsidP="00E435AD">
            <w:pPr>
              <w:pStyle w:val="NormalIndent"/>
              <w:ind w:left="0"/>
              <w:rPr>
                <w:sz w:val="20"/>
              </w:rPr>
            </w:pPr>
            <w:r w:rsidRPr="00F54D51">
              <w:rPr>
                <w:sz w:val="20"/>
              </w:rPr>
              <w:t>200</w:t>
            </w:r>
            <w:r w:rsidR="00E435AD">
              <w:rPr>
                <w:sz w:val="20"/>
              </w:rPr>
              <w:t>5</w:t>
            </w:r>
            <w:r w:rsidRPr="00F54D51">
              <w:rPr>
                <w:sz w:val="20"/>
              </w:rPr>
              <w:t>-202</w:t>
            </w:r>
            <w:r w:rsidR="00E435AD">
              <w:rPr>
                <w:sz w:val="20"/>
              </w:rPr>
              <w:t>1</w:t>
            </w:r>
          </w:p>
        </w:tc>
        <w:tc>
          <w:tcPr>
            <w:tcW w:w="5760" w:type="dxa"/>
          </w:tcPr>
          <w:p w14:paraId="7AD91574" w14:textId="77777777" w:rsidR="000A52CD" w:rsidRPr="000A52CD" w:rsidRDefault="000A52CD" w:rsidP="00A73C8B">
            <w:pPr>
              <w:pStyle w:val="NormalIndent"/>
              <w:tabs>
                <w:tab w:val="left" w:pos="106"/>
              </w:tabs>
              <w:ind w:left="0"/>
              <w:rPr>
                <w:sz w:val="20"/>
              </w:rPr>
            </w:pPr>
          </w:p>
        </w:tc>
      </w:tr>
      <w:tr w:rsidR="000A52CD" w:rsidRPr="000061A3" w14:paraId="26C969BE" w14:textId="77777777" w:rsidTr="00E435AD">
        <w:trPr>
          <w:cantSplit/>
        </w:trPr>
        <w:tc>
          <w:tcPr>
            <w:tcW w:w="1350" w:type="dxa"/>
          </w:tcPr>
          <w:p w14:paraId="5AA2444D" w14:textId="43024728" w:rsidR="000A52CD" w:rsidRPr="000A52CD" w:rsidRDefault="000A52CD" w:rsidP="00A73C8B">
            <w:pPr>
              <w:pStyle w:val="NormalIndent"/>
              <w:ind w:left="0"/>
              <w:rPr>
                <w:sz w:val="20"/>
              </w:rPr>
            </w:pPr>
            <w:r>
              <w:rPr>
                <w:sz w:val="20"/>
              </w:rPr>
              <w:t>A4Month</w:t>
            </w:r>
          </w:p>
        </w:tc>
        <w:tc>
          <w:tcPr>
            <w:tcW w:w="1530" w:type="dxa"/>
            <w:shd w:val="clear" w:color="auto" w:fill="auto"/>
          </w:tcPr>
          <w:p w14:paraId="1E231484" w14:textId="064EB992" w:rsidR="000A52CD" w:rsidRPr="000A52CD" w:rsidRDefault="00850C89" w:rsidP="000A52CD">
            <w:pPr>
              <w:pStyle w:val="NormalIndent"/>
              <w:ind w:left="0"/>
              <w:rPr>
                <w:sz w:val="20"/>
              </w:rPr>
            </w:pPr>
            <w:r>
              <w:rPr>
                <w:sz w:val="20"/>
              </w:rPr>
              <w:t>1-12</w:t>
            </w:r>
          </w:p>
        </w:tc>
        <w:tc>
          <w:tcPr>
            <w:tcW w:w="5760" w:type="dxa"/>
          </w:tcPr>
          <w:p w14:paraId="480C9BFF" w14:textId="44C7F540" w:rsidR="000A52CD" w:rsidRPr="000A52CD" w:rsidRDefault="00850C89" w:rsidP="00A73C8B">
            <w:pPr>
              <w:pStyle w:val="NormalIndent"/>
              <w:tabs>
                <w:tab w:val="left" w:pos="106"/>
              </w:tabs>
              <w:ind w:left="0"/>
              <w:rPr>
                <w:sz w:val="20"/>
              </w:rPr>
            </w:pPr>
            <w:r>
              <w:rPr>
                <w:sz w:val="20"/>
              </w:rPr>
              <w:t xml:space="preserve">If displaying Jan, </w:t>
            </w:r>
            <w:proofErr w:type="gramStart"/>
            <w:r>
              <w:rPr>
                <w:sz w:val="20"/>
              </w:rPr>
              <w:t>Feb,…</w:t>
            </w:r>
            <w:proofErr w:type="gramEnd"/>
            <w:r>
              <w:rPr>
                <w:sz w:val="20"/>
              </w:rPr>
              <w:t xml:space="preserve"> return numeric value in data</w:t>
            </w:r>
          </w:p>
        </w:tc>
      </w:tr>
      <w:tr w:rsidR="000A52CD" w:rsidRPr="000061A3" w14:paraId="458CBF22" w14:textId="77777777" w:rsidTr="00E435AD">
        <w:trPr>
          <w:cantSplit/>
        </w:trPr>
        <w:tc>
          <w:tcPr>
            <w:tcW w:w="1350" w:type="dxa"/>
          </w:tcPr>
          <w:p w14:paraId="17EA6B47" w14:textId="4F6E0916" w:rsidR="000A52CD" w:rsidRPr="000A52CD" w:rsidRDefault="000A52CD" w:rsidP="00A73C8B">
            <w:pPr>
              <w:pStyle w:val="NormalIndent"/>
              <w:ind w:left="0"/>
              <w:rPr>
                <w:sz w:val="20"/>
              </w:rPr>
            </w:pPr>
            <w:r>
              <w:rPr>
                <w:sz w:val="20"/>
              </w:rPr>
              <w:t>A4Year</w:t>
            </w:r>
          </w:p>
        </w:tc>
        <w:tc>
          <w:tcPr>
            <w:tcW w:w="1530" w:type="dxa"/>
            <w:shd w:val="clear" w:color="auto" w:fill="auto"/>
          </w:tcPr>
          <w:p w14:paraId="172240B0" w14:textId="7A2BA276" w:rsidR="000A52CD" w:rsidRPr="000A52CD" w:rsidRDefault="00850C89" w:rsidP="00E435AD">
            <w:pPr>
              <w:pStyle w:val="NormalIndent"/>
              <w:ind w:left="0"/>
              <w:rPr>
                <w:sz w:val="20"/>
              </w:rPr>
            </w:pPr>
            <w:r>
              <w:rPr>
                <w:sz w:val="20"/>
              </w:rPr>
              <w:t>1930-200</w:t>
            </w:r>
            <w:r w:rsidR="00E435AD">
              <w:rPr>
                <w:sz w:val="20"/>
              </w:rPr>
              <w:t>1</w:t>
            </w:r>
          </w:p>
        </w:tc>
        <w:tc>
          <w:tcPr>
            <w:tcW w:w="5760" w:type="dxa"/>
          </w:tcPr>
          <w:p w14:paraId="787898D9" w14:textId="2DD6B8CE" w:rsidR="000A52CD" w:rsidRPr="000A52CD" w:rsidRDefault="000A52CD" w:rsidP="00A73C8B">
            <w:pPr>
              <w:pStyle w:val="NormalIndent"/>
              <w:tabs>
                <w:tab w:val="left" w:pos="106"/>
              </w:tabs>
              <w:ind w:left="0"/>
              <w:rPr>
                <w:sz w:val="20"/>
              </w:rPr>
            </w:pPr>
          </w:p>
        </w:tc>
      </w:tr>
      <w:tr w:rsidR="000A52CD" w:rsidRPr="000061A3" w14:paraId="321D7F2C" w14:textId="77777777" w:rsidTr="00E435AD">
        <w:trPr>
          <w:cantSplit/>
        </w:trPr>
        <w:tc>
          <w:tcPr>
            <w:tcW w:w="1350" w:type="dxa"/>
          </w:tcPr>
          <w:p w14:paraId="680DA811" w14:textId="5DBFF3DE" w:rsidR="000A52CD" w:rsidRDefault="000A52CD" w:rsidP="000A52CD">
            <w:pPr>
              <w:pStyle w:val="NormalIndent"/>
              <w:ind w:left="0"/>
              <w:rPr>
                <w:sz w:val="20"/>
              </w:rPr>
            </w:pPr>
            <w:r w:rsidRPr="000061A3">
              <w:rPr>
                <w:sz w:val="20"/>
              </w:rPr>
              <w:t>F1FT</w:t>
            </w:r>
          </w:p>
        </w:tc>
        <w:tc>
          <w:tcPr>
            <w:tcW w:w="1530" w:type="dxa"/>
            <w:shd w:val="clear" w:color="auto" w:fill="auto"/>
          </w:tcPr>
          <w:p w14:paraId="6EF57162" w14:textId="1E5D1825" w:rsidR="000A52CD" w:rsidRPr="0025627E" w:rsidRDefault="00E435AD" w:rsidP="00E435AD">
            <w:pPr>
              <w:pStyle w:val="NormalIndent"/>
              <w:ind w:left="0"/>
              <w:rPr>
                <w:sz w:val="20"/>
              </w:rPr>
            </w:pPr>
            <w:r>
              <w:rPr>
                <w:sz w:val="20"/>
              </w:rPr>
              <w:t>3</w:t>
            </w:r>
            <w:r w:rsidR="0025627E">
              <w:rPr>
                <w:sz w:val="20"/>
              </w:rPr>
              <w:t>-</w:t>
            </w:r>
            <w:r>
              <w:rPr>
                <w:sz w:val="20"/>
              </w:rPr>
              <w:t>7</w:t>
            </w:r>
          </w:p>
        </w:tc>
        <w:tc>
          <w:tcPr>
            <w:tcW w:w="5760" w:type="dxa"/>
            <w:shd w:val="clear" w:color="auto" w:fill="auto"/>
          </w:tcPr>
          <w:p w14:paraId="590BBB4E" w14:textId="74FE1D09" w:rsidR="000A52CD" w:rsidRPr="000A52CD" w:rsidRDefault="000A52CD" w:rsidP="000A52CD">
            <w:pPr>
              <w:pStyle w:val="NormalIndent"/>
              <w:tabs>
                <w:tab w:val="left" w:pos="106"/>
              </w:tabs>
              <w:ind w:left="0"/>
              <w:rPr>
                <w:sz w:val="20"/>
              </w:rPr>
            </w:pPr>
          </w:p>
        </w:tc>
      </w:tr>
      <w:tr w:rsidR="000A52CD" w:rsidRPr="000061A3" w14:paraId="0BB90FBA" w14:textId="77777777" w:rsidTr="00E435AD">
        <w:trPr>
          <w:cantSplit/>
        </w:trPr>
        <w:tc>
          <w:tcPr>
            <w:tcW w:w="1350" w:type="dxa"/>
          </w:tcPr>
          <w:p w14:paraId="3C428960" w14:textId="27FB6E42" w:rsidR="000A52CD" w:rsidRDefault="000A52CD" w:rsidP="000A52CD">
            <w:pPr>
              <w:pStyle w:val="NormalIndent"/>
              <w:ind w:left="0"/>
              <w:rPr>
                <w:sz w:val="20"/>
              </w:rPr>
            </w:pPr>
            <w:r w:rsidRPr="000061A3">
              <w:rPr>
                <w:sz w:val="20"/>
              </w:rPr>
              <w:t>F1IN</w:t>
            </w:r>
          </w:p>
        </w:tc>
        <w:tc>
          <w:tcPr>
            <w:tcW w:w="1530" w:type="dxa"/>
            <w:shd w:val="clear" w:color="auto" w:fill="auto"/>
          </w:tcPr>
          <w:p w14:paraId="5F9CF5F3" w14:textId="4A4D0339" w:rsidR="000A52CD" w:rsidRPr="0025627E" w:rsidRDefault="00850C89" w:rsidP="00E435AD">
            <w:pPr>
              <w:pStyle w:val="NormalIndent"/>
              <w:ind w:left="0"/>
              <w:rPr>
                <w:sz w:val="20"/>
              </w:rPr>
            </w:pPr>
            <w:r w:rsidRPr="0025627E">
              <w:rPr>
                <w:sz w:val="20"/>
              </w:rPr>
              <w:t>0-1</w:t>
            </w:r>
            <w:r w:rsidR="00E435AD">
              <w:rPr>
                <w:sz w:val="20"/>
              </w:rPr>
              <w:t>1</w:t>
            </w:r>
          </w:p>
        </w:tc>
        <w:tc>
          <w:tcPr>
            <w:tcW w:w="5760" w:type="dxa"/>
            <w:shd w:val="clear" w:color="auto" w:fill="auto"/>
          </w:tcPr>
          <w:p w14:paraId="23944F75" w14:textId="536ABF19" w:rsidR="000A52CD" w:rsidRPr="000A52CD" w:rsidRDefault="000A52CD" w:rsidP="00F96FC1">
            <w:pPr>
              <w:pStyle w:val="NormalIndent"/>
              <w:tabs>
                <w:tab w:val="left" w:pos="106"/>
              </w:tabs>
              <w:ind w:left="0"/>
              <w:rPr>
                <w:sz w:val="20"/>
              </w:rPr>
            </w:pPr>
          </w:p>
        </w:tc>
      </w:tr>
      <w:tr w:rsidR="000A52CD" w:rsidRPr="000061A3" w14:paraId="617E7C19" w14:textId="77777777" w:rsidTr="00E435AD">
        <w:trPr>
          <w:cantSplit/>
        </w:trPr>
        <w:tc>
          <w:tcPr>
            <w:tcW w:w="1350" w:type="dxa"/>
          </w:tcPr>
          <w:p w14:paraId="1B642083" w14:textId="73C18EF3" w:rsidR="000A52CD" w:rsidRDefault="000A52CD" w:rsidP="000A52CD">
            <w:pPr>
              <w:pStyle w:val="NormalIndent"/>
              <w:ind w:left="0"/>
              <w:rPr>
                <w:sz w:val="20"/>
              </w:rPr>
            </w:pPr>
            <w:r w:rsidRPr="000061A3">
              <w:rPr>
                <w:sz w:val="20"/>
              </w:rPr>
              <w:t>F1CM</w:t>
            </w:r>
          </w:p>
        </w:tc>
        <w:tc>
          <w:tcPr>
            <w:tcW w:w="1530" w:type="dxa"/>
            <w:shd w:val="clear" w:color="auto" w:fill="auto"/>
          </w:tcPr>
          <w:p w14:paraId="6B400446" w14:textId="4926E47A" w:rsidR="000A52CD" w:rsidRPr="000A52CD" w:rsidRDefault="00E435AD" w:rsidP="00E435AD">
            <w:pPr>
              <w:pStyle w:val="NormalIndent"/>
              <w:ind w:left="0"/>
              <w:rPr>
                <w:sz w:val="20"/>
              </w:rPr>
            </w:pPr>
            <w:r>
              <w:rPr>
                <w:sz w:val="20"/>
              </w:rPr>
              <w:t>9</w:t>
            </w:r>
            <w:r w:rsidR="00850C89">
              <w:rPr>
                <w:sz w:val="20"/>
              </w:rPr>
              <w:t>1-2</w:t>
            </w:r>
            <w:r>
              <w:rPr>
                <w:sz w:val="20"/>
              </w:rPr>
              <w:t>42</w:t>
            </w:r>
          </w:p>
        </w:tc>
        <w:tc>
          <w:tcPr>
            <w:tcW w:w="5760" w:type="dxa"/>
            <w:shd w:val="clear" w:color="auto" w:fill="auto"/>
          </w:tcPr>
          <w:p w14:paraId="11F0E499" w14:textId="0A6E03CF" w:rsidR="000A52CD" w:rsidRPr="000A52CD" w:rsidRDefault="000A52CD" w:rsidP="000A52CD">
            <w:pPr>
              <w:pStyle w:val="NormalIndent"/>
              <w:tabs>
                <w:tab w:val="left" w:pos="106"/>
              </w:tabs>
              <w:ind w:left="0"/>
              <w:rPr>
                <w:sz w:val="20"/>
              </w:rPr>
            </w:pPr>
          </w:p>
        </w:tc>
      </w:tr>
      <w:tr w:rsidR="000A52CD" w:rsidRPr="000061A3" w14:paraId="6FBA4E95" w14:textId="77777777" w:rsidTr="00E435AD">
        <w:trPr>
          <w:cantSplit/>
        </w:trPr>
        <w:tc>
          <w:tcPr>
            <w:tcW w:w="1350" w:type="dxa"/>
          </w:tcPr>
          <w:p w14:paraId="029812CA" w14:textId="6395EA39" w:rsidR="000A52CD" w:rsidRDefault="000A52CD" w:rsidP="000A52CD">
            <w:pPr>
              <w:pStyle w:val="NormalIndent"/>
              <w:ind w:left="0"/>
              <w:rPr>
                <w:sz w:val="20"/>
              </w:rPr>
            </w:pPr>
            <w:r w:rsidRPr="000061A3">
              <w:rPr>
                <w:sz w:val="20"/>
              </w:rPr>
              <w:t>F2LBS</w:t>
            </w:r>
          </w:p>
        </w:tc>
        <w:tc>
          <w:tcPr>
            <w:tcW w:w="1530" w:type="dxa"/>
            <w:shd w:val="clear" w:color="auto" w:fill="auto"/>
          </w:tcPr>
          <w:p w14:paraId="1F158B1A" w14:textId="2266973E" w:rsidR="000A52CD" w:rsidRPr="000A52CD" w:rsidRDefault="00850C89" w:rsidP="00E435AD">
            <w:pPr>
              <w:pStyle w:val="NormalIndent"/>
              <w:ind w:left="0"/>
              <w:rPr>
                <w:sz w:val="20"/>
              </w:rPr>
            </w:pPr>
            <w:r>
              <w:rPr>
                <w:sz w:val="20"/>
              </w:rPr>
              <w:t>70-4</w:t>
            </w:r>
            <w:r w:rsidR="00E435AD">
              <w:rPr>
                <w:sz w:val="20"/>
              </w:rPr>
              <w:t>99</w:t>
            </w:r>
          </w:p>
        </w:tc>
        <w:tc>
          <w:tcPr>
            <w:tcW w:w="5760" w:type="dxa"/>
            <w:shd w:val="clear" w:color="auto" w:fill="auto"/>
          </w:tcPr>
          <w:p w14:paraId="1886355F" w14:textId="77777777" w:rsidR="000A52CD" w:rsidRPr="000A52CD" w:rsidRDefault="000A52CD" w:rsidP="000A52CD">
            <w:pPr>
              <w:pStyle w:val="NormalIndent"/>
              <w:tabs>
                <w:tab w:val="left" w:pos="106"/>
              </w:tabs>
              <w:ind w:left="0"/>
              <w:rPr>
                <w:sz w:val="20"/>
              </w:rPr>
            </w:pPr>
          </w:p>
        </w:tc>
      </w:tr>
      <w:tr w:rsidR="000A52CD" w:rsidRPr="000061A3" w14:paraId="7C2427C3" w14:textId="77777777" w:rsidTr="00E435AD">
        <w:trPr>
          <w:cantSplit/>
        </w:trPr>
        <w:tc>
          <w:tcPr>
            <w:tcW w:w="1350" w:type="dxa"/>
          </w:tcPr>
          <w:p w14:paraId="6BEA20B2" w14:textId="094786EB" w:rsidR="000A52CD" w:rsidRDefault="000A52CD" w:rsidP="000A52CD">
            <w:pPr>
              <w:pStyle w:val="NormalIndent"/>
              <w:ind w:left="0"/>
              <w:rPr>
                <w:sz w:val="20"/>
              </w:rPr>
            </w:pPr>
            <w:r w:rsidRPr="000061A3">
              <w:rPr>
                <w:sz w:val="20"/>
              </w:rPr>
              <w:t>F2KGS</w:t>
            </w:r>
          </w:p>
        </w:tc>
        <w:tc>
          <w:tcPr>
            <w:tcW w:w="1530" w:type="dxa"/>
            <w:shd w:val="clear" w:color="auto" w:fill="auto"/>
          </w:tcPr>
          <w:p w14:paraId="0FF5339E" w14:textId="52054A47" w:rsidR="000A52CD" w:rsidRPr="000A52CD" w:rsidRDefault="00850C89" w:rsidP="00E435AD">
            <w:pPr>
              <w:pStyle w:val="NormalIndent"/>
              <w:ind w:left="0"/>
              <w:rPr>
                <w:sz w:val="20"/>
              </w:rPr>
            </w:pPr>
            <w:r>
              <w:rPr>
                <w:sz w:val="20"/>
              </w:rPr>
              <w:t>31-</w:t>
            </w:r>
            <w:r w:rsidR="00E435AD">
              <w:rPr>
                <w:sz w:val="20"/>
              </w:rPr>
              <w:t>227</w:t>
            </w:r>
          </w:p>
        </w:tc>
        <w:tc>
          <w:tcPr>
            <w:tcW w:w="5760" w:type="dxa"/>
            <w:shd w:val="clear" w:color="auto" w:fill="auto"/>
          </w:tcPr>
          <w:p w14:paraId="4CC9FE0D" w14:textId="77777777" w:rsidR="000A52CD" w:rsidRPr="000A52CD" w:rsidRDefault="000A52CD" w:rsidP="000A52CD">
            <w:pPr>
              <w:pStyle w:val="NormalIndent"/>
              <w:tabs>
                <w:tab w:val="left" w:pos="106"/>
              </w:tabs>
              <w:ind w:left="0"/>
              <w:rPr>
                <w:sz w:val="20"/>
              </w:rPr>
            </w:pPr>
          </w:p>
        </w:tc>
      </w:tr>
      <w:tr w:rsidR="000A52CD" w:rsidRPr="000061A3" w14:paraId="00C0F39E" w14:textId="77777777" w:rsidTr="00E435AD">
        <w:trPr>
          <w:cantSplit/>
        </w:trPr>
        <w:tc>
          <w:tcPr>
            <w:tcW w:w="1350" w:type="dxa"/>
          </w:tcPr>
          <w:p w14:paraId="58ADF652" w14:textId="7CAB1089" w:rsidR="000A52CD" w:rsidRDefault="000A52CD" w:rsidP="006B1D72">
            <w:pPr>
              <w:pStyle w:val="NormalIndent"/>
              <w:ind w:left="0"/>
              <w:rPr>
                <w:sz w:val="20"/>
              </w:rPr>
            </w:pPr>
            <w:r>
              <w:rPr>
                <w:sz w:val="20"/>
              </w:rPr>
              <w:t>F7</w:t>
            </w:r>
            <w:r w:rsidR="006B1D72">
              <w:rPr>
                <w:sz w:val="20"/>
              </w:rPr>
              <w:t>Age</w:t>
            </w:r>
          </w:p>
        </w:tc>
        <w:tc>
          <w:tcPr>
            <w:tcW w:w="1530" w:type="dxa"/>
            <w:shd w:val="clear" w:color="auto" w:fill="auto"/>
          </w:tcPr>
          <w:p w14:paraId="24CF8168" w14:textId="512817F1" w:rsidR="000A52CD" w:rsidRPr="000A52CD" w:rsidRDefault="00850C89" w:rsidP="000A52CD">
            <w:pPr>
              <w:pStyle w:val="NormalIndent"/>
              <w:ind w:left="0"/>
              <w:rPr>
                <w:sz w:val="20"/>
              </w:rPr>
            </w:pPr>
            <w:r>
              <w:rPr>
                <w:sz w:val="20"/>
              </w:rPr>
              <w:t>&lt;10-75</w:t>
            </w:r>
            <w:r w:rsidR="00E435AD">
              <w:rPr>
                <w:sz w:val="20"/>
              </w:rPr>
              <w:t>+</w:t>
            </w:r>
          </w:p>
        </w:tc>
        <w:tc>
          <w:tcPr>
            <w:tcW w:w="5760" w:type="dxa"/>
            <w:shd w:val="clear" w:color="auto" w:fill="auto"/>
          </w:tcPr>
          <w:p w14:paraId="47A42F8C" w14:textId="52291930" w:rsidR="00E435AD" w:rsidRPr="000A52CD" w:rsidRDefault="00E435AD" w:rsidP="00BD05C1">
            <w:pPr>
              <w:pStyle w:val="CommentText"/>
            </w:pPr>
            <w:r>
              <w:t xml:space="preserve">Value is returned in data (with </w:t>
            </w:r>
            <w:r w:rsidR="00BD05C1">
              <w:t>555</w:t>
            </w:r>
            <w:r>
              <w:t xml:space="preserve">=&lt;10 and </w:t>
            </w:r>
            <w:r w:rsidR="00BD05C1">
              <w:t>777</w:t>
            </w:r>
            <w:r>
              <w:t>=75+</w:t>
            </w:r>
            <w:r w:rsidR="00BD05C1">
              <w:t>)</w:t>
            </w:r>
          </w:p>
        </w:tc>
      </w:tr>
      <w:tr w:rsidR="000A52CD" w:rsidRPr="000061A3" w14:paraId="27740A46" w14:textId="77777777" w:rsidTr="00E435AD">
        <w:trPr>
          <w:cantSplit/>
        </w:trPr>
        <w:tc>
          <w:tcPr>
            <w:tcW w:w="1350" w:type="dxa"/>
          </w:tcPr>
          <w:p w14:paraId="0C91F8D5" w14:textId="7408DAE1" w:rsidR="000A52CD" w:rsidRDefault="000A52CD" w:rsidP="00BD05C1">
            <w:pPr>
              <w:pStyle w:val="NormalIndent"/>
              <w:ind w:left="0"/>
              <w:rPr>
                <w:sz w:val="20"/>
              </w:rPr>
            </w:pPr>
            <w:r>
              <w:rPr>
                <w:sz w:val="20"/>
              </w:rPr>
              <w:t>F7</w:t>
            </w:r>
            <w:r w:rsidR="00BD05C1">
              <w:rPr>
                <w:sz w:val="20"/>
              </w:rPr>
              <w:t>B</w:t>
            </w:r>
            <w:r w:rsidR="006B1D72">
              <w:rPr>
                <w:sz w:val="20"/>
              </w:rPr>
              <w:t>Age</w:t>
            </w:r>
          </w:p>
        </w:tc>
        <w:tc>
          <w:tcPr>
            <w:tcW w:w="1530" w:type="dxa"/>
            <w:shd w:val="clear" w:color="auto" w:fill="auto"/>
          </w:tcPr>
          <w:p w14:paraId="5703C9BC" w14:textId="3CEE938D" w:rsidR="000A52CD" w:rsidRPr="000A52CD" w:rsidRDefault="00850C89" w:rsidP="000A52CD">
            <w:pPr>
              <w:pStyle w:val="NormalIndent"/>
              <w:ind w:left="0"/>
              <w:rPr>
                <w:sz w:val="20"/>
              </w:rPr>
            </w:pPr>
            <w:r>
              <w:rPr>
                <w:sz w:val="20"/>
              </w:rPr>
              <w:t>&lt;10-75</w:t>
            </w:r>
            <w:r w:rsidR="00E435AD">
              <w:rPr>
                <w:sz w:val="20"/>
              </w:rPr>
              <w:t>+</w:t>
            </w:r>
          </w:p>
        </w:tc>
        <w:tc>
          <w:tcPr>
            <w:tcW w:w="5760" w:type="dxa"/>
            <w:shd w:val="clear" w:color="auto" w:fill="auto"/>
          </w:tcPr>
          <w:p w14:paraId="475F20A4" w14:textId="16B5AEC4" w:rsidR="000A52CD" w:rsidRPr="000A52CD" w:rsidRDefault="00E435AD" w:rsidP="00BD05C1">
            <w:pPr>
              <w:pStyle w:val="CommentText"/>
            </w:pPr>
            <w:r>
              <w:t xml:space="preserve">Value is returned in data (with </w:t>
            </w:r>
            <w:r w:rsidR="00BD05C1">
              <w:t>555</w:t>
            </w:r>
            <w:r>
              <w:t xml:space="preserve">=&lt;10 and </w:t>
            </w:r>
            <w:r w:rsidR="00BD05C1">
              <w:t>777</w:t>
            </w:r>
            <w:r>
              <w:t>=75+</w:t>
            </w:r>
            <w:r w:rsidR="00BD05C1">
              <w:t>)</w:t>
            </w:r>
          </w:p>
        </w:tc>
      </w:tr>
    </w:tbl>
    <w:p w14:paraId="35C3C05F" w14:textId="16B044FD" w:rsidR="00D35001" w:rsidRDefault="00D35001" w:rsidP="00D35001">
      <w:pPr>
        <w:pStyle w:val="Heading2"/>
        <w:numPr>
          <w:ilvl w:val="1"/>
          <w:numId w:val="5"/>
        </w:numPr>
      </w:pPr>
      <w:bookmarkStart w:id="62" w:name="_Toc54688534"/>
      <w:r>
        <w:t xml:space="preserve">Returned </w:t>
      </w:r>
      <w:bookmarkEnd w:id="58"/>
      <w:r w:rsidR="00180314">
        <w:t>Forms</w:t>
      </w:r>
      <w:bookmarkEnd w:id="62"/>
    </w:p>
    <w:p w14:paraId="40267A25" w14:textId="6143B9F5" w:rsidR="00CA23D3" w:rsidRPr="00CA23D3" w:rsidRDefault="00CA23D3" w:rsidP="006B1D72">
      <w:pPr>
        <w:numPr>
          <w:ilvl w:val="0"/>
          <w:numId w:val="10"/>
        </w:numPr>
        <w:ind w:left="1080"/>
      </w:pPr>
      <w:bookmarkStart w:id="63" w:name="_Toc270947617"/>
      <w:bookmarkStart w:id="64" w:name="_Toc270339015"/>
      <w:bookmarkStart w:id="65" w:name="_Toc270339019"/>
      <w:bookmarkStart w:id="66" w:name="_Toc343681423"/>
      <w:bookmarkStart w:id="67" w:name="_Toc437437516"/>
      <w:bookmarkStart w:id="68" w:name="_Ref494364160"/>
      <w:bookmarkStart w:id="69" w:name="_Ref508177397"/>
      <w:r w:rsidRPr="00CA23D3">
        <w:t xml:space="preserve">Surveys will be collected by the registries and sent to Scantron </w:t>
      </w:r>
      <w:proofErr w:type="gramStart"/>
      <w:r w:rsidRPr="00CA23D3">
        <w:t>on a monthly basis</w:t>
      </w:r>
      <w:proofErr w:type="gramEnd"/>
      <w:r w:rsidRPr="00CA23D3">
        <w:t>.</w:t>
      </w:r>
    </w:p>
    <w:p w14:paraId="000379C3" w14:textId="19071F84" w:rsidR="006B1D72" w:rsidRPr="00CA23D3" w:rsidRDefault="006B1D72" w:rsidP="00926596">
      <w:pPr>
        <w:numPr>
          <w:ilvl w:val="0"/>
          <w:numId w:val="10"/>
        </w:numPr>
        <w:ind w:left="1080"/>
      </w:pPr>
      <w:r w:rsidRPr="00CA23D3">
        <w:t xml:space="preserve">The return </w:t>
      </w:r>
      <w:r w:rsidR="00CA23D3" w:rsidRPr="00CA23D3">
        <w:t>packages</w:t>
      </w:r>
      <w:r w:rsidRPr="00CA23D3">
        <w:t xml:space="preserve"> will be opened by Scantron</w:t>
      </w:r>
      <w:r w:rsidR="00CA23D3" w:rsidRPr="00CA23D3">
        <w:t xml:space="preserve"> and</w:t>
      </w:r>
      <w:r w:rsidRPr="00CA23D3">
        <w:t xml:space="preserve"> batched for data capture.</w:t>
      </w:r>
    </w:p>
    <w:p w14:paraId="2062E118" w14:textId="6CB90F80" w:rsidR="006B1D72" w:rsidRPr="00CA23D3" w:rsidRDefault="00CA23D3" w:rsidP="006B1D72">
      <w:pPr>
        <w:numPr>
          <w:ilvl w:val="0"/>
          <w:numId w:val="10"/>
        </w:numPr>
        <w:ind w:left="1080"/>
      </w:pPr>
      <w:r w:rsidRPr="00CA23D3">
        <w:t>Returned packages should not include any white mail (non-forms) and should be free of paper clips, post-it notes, and rubber bands</w:t>
      </w:r>
      <w:r w:rsidR="006B1D72" w:rsidRPr="00CA23D3">
        <w:t>.</w:t>
      </w:r>
    </w:p>
    <w:p w14:paraId="6489EE35" w14:textId="1547E821" w:rsidR="006C7BEF" w:rsidRPr="00CA23D3" w:rsidRDefault="006B1D72" w:rsidP="00F96FC1">
      <w:pPr>
        <w:numPr>
          <w:ilvl w:val="0"/>
          <w:numId w:val="10"/>
        </w:numPr>
        <w:ind w:left="1080"/>
      </w:pPr>
      <w:r w:rsidRPr="00CA23D3">
        <w:lastRenderedPageBreak/>
        <w:t>All unscannable forms will be labeled as such and returned to the Customer. Data contained on unscannable forms will not be part of the final data file.</w:t>
      </w:r>
    </w:p>
    <w:p w14:paraId="44552955" w14:textId="0828D9BC" w:rsidR="00F96FC1" w:rsidRPr="009E3FD6" w:rsidRDefault="00F96FC1" w:rsidP="00F96FC1">
      <w:pPr>
        <w:numPr>
          <w:ilvl w:val="0"/>
          <w:numId w:val="10"/>
        </w:numPr>
        <w:tabs>
          <w:tab w:val="left" w:pos="1440"/>
        </w:tabs>
        <w:ind w:left="1080"/>
      </w:pPr>
      <w:r w:rsidRPr="009E3FD6">
        <w:t>Unscannable forms will be returned to:</w:t>
      </w:r>
      <w:r w:rsidRPr="009E3FD6">
        <w:br/>
      </w:r>
      <w:r w:rsidRPr="009E3FD6">
        <w:tab/>
      </w:r>
      <w:r w:rsidR="00812785" w:rsidRPr="009E3FD6">
        <w:t>Ann Hamilton, Ph.D.</w:t>
      </w:r>
      <w:r w:rsidR="00812785" w:rsidRPr="009E3FD6">
        <w:br/>
      </w:r>
      <w:r w:rsidR="00812785" w:rsidRPr="009E3FD6">
        <w:tab/>
        <w:t>Keck School of Medicine of USC</w:t>
      </w:r>
      <w:r w:rsidRPr="009E3FD6">
        <w:br/>
      </w:r>
      <w:r w:rsidRPr="009E3FD6">
        <w:tab/>
      </w:r>
      <w:r w:rsidR="00812785" w:rsidRPr="009E3FD6">
        <w:t xml:space="preserve">2001 N Soto ST, </w:t>
      </w:r>
      <w:r w:rsidR="009E3FD6">
        <w:t xml:space="preserve">SSB318B </w:t>
      </w:r>
      <w:r w:rsidR="00812785" w:rsidRPr="009E3FD6">
        <w:t>MC9239</w:t>
      </w:r>
    </w:p>
    <w:p w14:paraId="121F889C" w14:textId="6617E1E2" w:rsidR="00F96FC1" w:rsidRDefault="00F96FC1" w:rsidP="00F96FC1">
      <w:pPr>
        <w:ind w:left="1080"/>
      </w:pPr>
      <w:r w:rsidRPr="009E3FD6">
        <w:tab/>
      </w:r>
      <w:r w:rsidR="00812785" w:rsidRPr="009E3FD6">
        <w:t>Los Angeles</w:t>
      </w:r>
      <w:r w:rsidRPr="009E3FD6">
        <w:t xml:space="preserve">, </w:t>
      </w:r>
      <w:r w:rsidR="00812785" w:rsidRPr="009E3FD6">
        <w:t>CA</w:t>
      </w:r>
      <w:r w:rsidRPr="009E3FD6">
        <w:t xml:space="preserve"> </w:t>
      </w:r>
      <w:r w:rsidR="00812785" w:rsidRPr="009E3FD6">
        <w:t>90089</w:t>
      </w:r>
      <w:r w:rsidR="009E3FD6">
        <w:t>-9239</w:t>
      </w:r>
    </w:p>
    <w:p w14:paraId="321351B7" w14:textId="2E65EF11" w:rsidR="006B1D72" w:rsidRDefault="00CA23D3" w:rsidP="00926596">
      <w:pPr>
        <w:numPr>
          <w:ilvl w:val="0"/>
          <w:numId w:val="10"/>
        </w:numPr>
        <w:ind w:left="1080"/>
      </w:pPr>
      <w:r>
        <w:t>Scantron will review all surveys and make required edits for the following:</w:t>
      </w:r>
    </w:p>
    <w:p w14:paraId="17911F78" w14:textId="23D5DF41" w:rsidR="00CA23D3" w:rsidRDefault="00CA23D3" w:rsidP="00CA23D3">
      <w:pPr>
        <w:numPr>
          <w:ilvl w:val="1"/>
          <w:numId w:val="10"/>
        </w:numPr>
        <w:ind w:left="1440"/>
      </w:pPr>
      <w:r>
        <w:t>Edit for red ink by transcribing over the red ink with a black pen.</w:t>
      </w:r>
    </w:p>
    <w:bookmarkEnd w:id="63"/>
    <w:bookmarkEnd w:id="64"/>
    <w:p w14:paraId="7ADE5779" w14:textId="1DEAC95E" w:rsidR="00CA23D3" w:rsidRPr="00BD5EEB" w:rsidRDefault="00CA23D3" w:rsidP="00CA23D3">
      <w:pPr>
        <w:numPr>
          <w:ilvl w:val="1"/>
          <w:numId w:val="10"/>
        </w:numPr>
        <w:ind w:left="1440"/>
      </w:pPr>
      <w:r w:rsidRPr="00BD5EEB">
        <w:t>Review for written comments on the surveys</w:t>
      </w:r>
      <w:r>
        <w:t xml:space="preserve"> and whether they impact the response bubbles. If a comment is written over a response bubble, Scantron will white-out any writing that is in a response bubble.</w:t>
      </w:r>
    </w:p>
    <w:p w14:paraId="3ECEACC0" w14:textId="6E62909B" w:rsidR="00CA23D3" w:rsidRDefault="00CA23D3" w:rsidP="00CA23D3">
      <w:pPr>
        <w:numPr>
          <w:ilvl w:val="1"/>
          <w:numId w:val="10"/>
        </w:numPr>
        <w:ind w:left="1440"/>
      </w:pPr>
      <w:r>
        <w:t xml:space="preserve">Edit </w:t>
      </w:r>
      <w:r w:rsidRPr="00BD5EEB">
        <w:t xml:space="preserve">for </w:t>
      </w:r>
      <w:r>
        <w:t xml:space="preserve">stray marks, bleed-through </w:t>
      </w:r>
      <w:proofErr w:type="gramStart"/>
      <w:r>
        <w:t>marks</w:t>
      </w:r>
      <w:proofErr w:type="gramEnd"/>
      <w:r>
        <w:t xml:space="preserve"> and erasure marks by using white-out.</w:t>
      </w:r>
    </w:p>
    <w:p w14:paraId="19C61BE4" w14:textId="3EEE3E27" w:rsidR="00CA23D3" w:rsidRDefault="00CA23D3" w:rsidP="00CA23D3">
      <w:pPr>
        <w:numPr>
          <w:ilvl w:val="1"/>
          <w:numId w:val="10"/>
        </w:numPr>
        <w:ind w:left="1440"/>
      </w:pPr>
      <w:r>
        <w:t>Darken any partial bubble marks.</w:t>
      </w:r>
    </w:p>
    <w:p w14:paraId="6028C102" w14:textId="6374A9CA" w:rsidR="00CA23D3" w:rsidRPr="00BD5EEB" w:rsidRDefault="00CA23D3" w:rsidP="00CA23D3">
      <w:pPr>
        <w:numPr>
          <w:ilvl w:val="1"/>
          <w:numId w:val="10"/>
        </w:numPr>
        <w:ind w:left="1440"/>
      </w:pPr>
      <w:r>
        <w:t xml:space="preserve">Edit for multiple responses to a question where only one response is required. Erasures or bubbles crossed out will be reviewed to determine if there is an intended response. The erasure or cross-out will be whited-out and the intended response will be darkened if necessary. </w:t>
      </w:r>
    </w:p>
    <w:p w14:paraId="0787209B" w14:textId="152B3A5B" w:rsidR="00690D8A" w:rsidRDefault="00644290" w:rsidP="00E41293">
      <w:pPr>
        <w:pStyle w:val="Heading2"/>
      </w:pPr>
      <w:bookmarkStart w:id="70" w:name="_Toc54688535"/>
      <w:r>
        <w:rPr>
          <w:bCs/>
          <w:szCs w:val="22"/>
        </w:rPr>
        <w:t>Form</w:t>
      </w:r>
      <w:r w:rsidR="00690D8A">
        <w:rPr>
          <w:bCs/>
          <w:szCs w:val="22"/>
        </w:rPr>
        <w:t xml:space="preserve"> </w:t>
      </w:r>
      <w:r w:rsidR="00690D8A" w:rsidRPr="00E41293">
        <w:t>Data</w:t>
      </w:r>
      <w:r w:rsidR="00690D8A">
        <w:t xml:space="preserve"> Capture</w:t>
      </w:r>
      <w:bookmarkEnd w:id="65"/>
      <w:bookmarkEnd w:id="66"/>
      <w:bookmarkEnd w:id="67"/>
      <w:bookmarkEnd w:id="68"/>
      <w:bookmarkEnd w:id="69"/>
      <w:bookmarkEnd w:id="70"/>
    </w:p>
    <w:p w14:paraId="16C63BA3" w14:textId="77777777" w:rsidR="006B1D72" w:rsidRPr="006E78BE" w:rsidRDefault="006B1D72" w:rsidP="006B1D72">
      <w:pPr>
        <w:numPr>
          <w:ilvl w:val="0"/>
          <w:numId w:val="7"/>
        </w:numPr>
        <w:ind w:left="1080"/>
      </w:pPr>
      <w:bookmarkStart w:id="71" w:name="_Toc437437520"/>
      <w:bookmarkStart w:id="72" w:name="_Ref487614768"/>
      <w:r w:rsidRPr="006E78BE">
        <w:t>The paper f</w:t>
      </w:r>
      <w:r w:rsidRPr="006E78BE">
        <w:rPr>
          <w:bCs/>
          <w:szCs w:val="22"/>
        </w:rPr>
        <w:t xml:space="preserve">orms </w:t>
      </w:r>
      <w:r w:rsidRPr="006E78BE">
        <w:t>will be scanned using Scantron’s standard scanning process.</w:t>
      </w:r>
    </w:p>
    <w:p w14:paraId="4DEA9888" w14:textId="02AD57FC" w:rsidR="006B1D72" w:rsidRPr="006E78BE" w:rsidRDefault="00F90435" w:rsidP="006B1D72">
      <w:pPr>
        <w:numPr>
          <w:ilvl w:val="0"/>
          <w:numId w:val="7"/>
        </w:numPr>
        <w:ind w:left="1080"/>
      </w:pPr>
      <w:r>
        <w:t>Gr</w:t>
      </w:r>
      <w:r w:rsidR="00BC4DE5">
        <w:t>a</w:t>
      </w:r>
      <w:r>
        <w:t>yscale i</w:t>
      </w:r>
      <w:r w:rsidR="006B1D72" w:rsidRPr="006E78BE">
        <w:t xml:space="preserve">mages of each </w:t>
      </w:r>
      <w:r>
        <w:t xml:space="preserve">paper </w:t>
      </w:r>
      <w:r w:rsidR="006B1D72" w:rsidRPr="006E78BE">
        <w:t>form will be captured.</w:t>
      </w:r>
    </w:p>
    <w:p w14:paraId="3BEA7BB6" w14:textId="77777777" w:rsidR="006B1D72" w:rsidRPr="006E78BE" w:rsidRDefault="006B1D72" w:rsidP="006B1D72">
      <w:pPr>
        <w:numPr>
          <w:ilvl w:val="0"/>
          <w:numId w:val="7"/>
        </w:numPr>
        <w:ind w:left="1080"/>
      </w:pPr>
      <w:r w:rsidRPr="006E78BE">
        <w:t xml:space="preserve">If an item has no response, then a blank </w:t>
      </w:r>
      <w:proofErr w:type="gramStart"/>
      <w:r w:rsidRPr="006E78BE">
        <w:t>“ ”</w:t>
      </w:r>
      <w:proofErr w:type="gramEnd"/>
      <w:r w:rsidRPr="006E78BE">
        <w:t xml:space="preserve"> will be returned. The item will not be reviewed for correction.</w:t>
      </w:r>
    </w:p>
    <w:p w14:paraId="2D98DAF2" w14:textId="0A5E4716" w:rsidR="006B1D72" w:rsidRPr="006E78BE" w:rsidRDefault="006B1D72" w:rsidP="006B1D72">
      <w:pPr>
        <w:numPr>
          <w:ilvl w:val="0"/>
          <w:numId w:val="7"/>
        </w:numPr>
        <w:ind w:left="1080"/>
      </w:pPr>
      <w:r w:rsidRPr="006E78BE">
        <w:t>If a single choice item has multiple responses, an asterisk “*” will be returned. The item will be reviewed for correction.</w:t>
      </w:r>
    </w:p>
    <w:p w14:paraId="6DE74EAD" w14:textId="6168CB22" w:rsidR="006E78BE" w:rsidRPr="006E78BE" w:rsidRDefault="00812785" w:rsidP="006B1D72">
      <w:pPr>
        <w:numPr>
          <w:ilvl w:val="0"/>
          <w:numId w:val="7"/>
        </w:numPr>
        <w:ind w:left="1080"/>
      </w:pPr>
      <w:bookmarkStart w:id="73" w:name="_Toc437437519"/>
      <w:bookmarkStart w:id="74" w:name="_Ref508177403"/>
      <w:proofErr w:type="spellStart"/>
      <w:r>
        <w:t>SurveyID</w:t>
      </w:r>
      <w:proofErr w:type="spellEnd"/>
      <w:r>
        <w:t xml:space="preserve"> and </w:t>
      </w:r>
      <w:proofErr w:type="spellStart"/>
      <w:r>
        <w:t>RespondID</w:t>
      </w:r>
      <w:proofErr w:type="spellEnd"/>
      <w:r>
        <w:t xml:space="preserve"> </w:t>
      </w:r>
      <w:r w:rsidR="006E78BE" w:rsidRPr="006E78BE">
        <w:t>Barcodes will be reviewed and keyed if not read.</w:t>
      </w:r>
    </w:p>
    <w:p w14:paraId="2798570D" w14:textId="5959DA24" w:rsidR="006E78BE" w:rsidRPr="006E78BE" w:rsidRDefault="006E78BE" w:rsidP="006B1D72">
      <w:pPr>
        <w:numPr>
          <w:ilvl w:val="0"/>
          <w:numId w:val="7"/>
        </w:numPr>
        <w:ind w:left="1080"/>
      </w:pPr>
      <w:r w:rsidRPr="006E78BE">
        <w:t>Questionable constrained print fields will be reviewed and corrected.</w:t>
      </w:r>
    </w:p>
    <w:p w14:paraId="5C1449FB" w14:textId="101C4539" w:rsidR="006B1D72" w:rsidRPr="006E78BE" w:rsidRDefault="006B1D72" w:rsidP="006B1D72">
      <w:pPr>
        <w:numPr>
          <w:ilvl w:val="0"/>
          <w:numId w:val="7"/>
        </w:numPr>
        <w:ind w:left="1080"/>
      </w:pPr>
      <w:r w:rsidRPr="006E78BE">
        <w:t>Open-ended items will be keyed using Scantron’s standard practices for comment keying.</w:t>
      </w:r>
    </w:p>
    <w:p w14:paraId="11671ABF" w14:textId="04339CDB" w:rsidR="006B1D72" w:rsidRPr="006E78BE" w:rsidRDefault="006B1D72" w:rsidP="006B1D72">
      <w:pPr>
        <w:numPr>
          <w:ilvl w:val="0"/>
          <w:numId w:val="7"/>
        </w:numPr>
        <w:ind w:left="1080"/>
      </w:pPr>
      <w:r w:rsidRPr="006E78BE">
        <w:t xml:space="preserve">Data will be merged with Online </w:t>
      </w:r>
      <w:r w:rsidRPr="00E435AD">
        <w:t>data</w:t>
      </w:r>
      <w:r w:rsidR="00812785" w:rsidRPr="00E435AD">
        <w:t xml:space="preserve"> </w:t>
      </w:r>
      <w:r w:rsidR="00812785" w:rsidRPr="009E3FD6">
        <w:t xml:space="preserve">(Online data does not include </w:t>
      </w:r>
      <w:proofErr w:type="spellStart"/>
      <w:r w:rsidR="00812785" w:rsidRPr="009E3FD6">
        <w:t>RespondID</w:t>
      </w:r>
      <w:proofErr w:type="spellEnd"/>
      <w:r w:rsidR="00812785" w:rsidRPr="009E3FD6">
        <w:t>)</w:t>
      </w:r>
      <w:r w:rsidRPr="009E3FD6">
        <w:t>.</w:t>
      </w:r>
    </w:p>
    <w:p w14:paraId="3B79CED4" w14:textId="4383F758" w:rsidR="006B1D72" w:rsidRPr="006E78BE" w:rsidRDefault="006B1D72" w:rsidP="006B1D72">
      <w:pPr>
        <w:numPr>
          <w:ilvl w:val="0"/>
          <w:numId w:val="7"/>
        </w:numPr>
        <w:ind w:left="1080"/>
      </w:pPr>
      <w:r w:rsidRPr="006E78BE">
        <w:t>Response methodology will be tracked (Paper, Online</w:t>
      </w:r>
      <w:r w:rsidR="00F90435">
        <w:t xml:space="preserve">, </w:t>
      </w:r>
      <w:proofErr w:type="gramStart"/>
      <w:r w:rsidR="00F90435">
        <w:t>Online</w:t>
      </w:r>
      <w:r w:rsidR="00812785">
        <w:t>-s</w:t>
      </w:r>
      <w:r w:rsidR="00F90435">
        <w:t>tarted</w:t>
      </w:r>
      <w:proofErr w:type="gramEnd"/>
      <w:r w:rsidR="00F90435">
        <w:t xml:space="preserve"> but not </w:t>
      </w:r>
      <w:r w:rsidR="00812785">
        <w:t>c</w:t>
      </w:r>
      <w:r w:rsidR="00F90435">
        <w:t>ompleted</w:t>
      </w:r>
      <w:r w:rsidR="006E78BE" w:rsidRPr="006E78BE">
        <w:t>)</w:t>
      </w:r>
    </w:p>
    <w:p w14:paraId="01235980" w14:textId="52B4834C" w:rsidR="00D05B88" w:rsidRDefault="00D05B88" w:rsidP="00E41293">
      <w:pPr>
        <w:pStyle w:val="Heading2"/>
      </w:pPr>
      <w:bookmarkStart w:id="75" w:name="_Toc54688536"/>
      <w:bookmarkEnd w:id="73"/>
      <w:bookmarkEnd w:id="74"/>
      <w:r>
        <w:t>File</w:t>
      </w:r>
      <w:r w:rsidR="001B2649">
        <w:t>s</w:t>
      </w:r>
      <w:r>
        <w:t xml:space="preserve">/Reports </w:t>
      </w:r>
      <w:r w:rsidR="00174FE5">
        <w:t>to</w:t>
      </w:r>
      <w:r>
        <w:t xml:space="preserve"> Customer</w:t>
      </w:r>
      <w:bookmarkEnd w:id="59"/>
      <w:bookmarkEnd w:id="71"/>
      <w:bookmarkEnd w:id="72"/>
      <w:bookmarkEnd w:id="75"/>
    </w:p>
    <w:p w14:paraId="442D2F09" w14:textId="00A06096" w:rsidR="00690D8A" w:rsidRDefault="006C3CFF" w:rsidP="00742311">
      <w:pPr>
        <w:ind w:left="720"/>
      </w:pPr>
      <w:r>
        <w:t xml:space="preserve">When the </w:t>
      </w:r>
      <w:r w:rsidR="00AC4D93">
        <w:t>print file is created</w:t>
      </w:r>
      <w:r w:rsidR="00690D8A">
        <w:t>, Scantron will generate:</w:t>
      </w:r>
    </w:p>
    <w:p w14:paraId="575BC7E4" w14:textId="610EE83A" w:rsidR="00BE46FE" w:rsidRPr="006E78BE" w:rsidRDefault="006C3CFF" w:rsidP="00BE46FE">
      <w:pPr>
        <w:pStyle w:val="ListParagraph"/>
        <w:numPr>
          <w:ilvl w:val="0"/>
          <w:numId w:val="11"/>
        </w:numPr>
        <w:ind w:left="1080"/>
      </w:pPr>
      <w:r w:rsidRPr="006E78BE">
        <w:t xml:space="preserve">Excel </w:t>
      </w:r>
      <w:r w:rsidR="00BE46FE" w:rsidRPr="006E78BE">
        <w:t>Registry</w:t>
      </w:r>
      <w:r w:rsidRPr="006E78BE">
        <w:t xml:space="preserve"> </w:t>
      </w:r>
      <w:proofErr w:type="spellStart"/>
      <w:r w:rsidR="00DF0545" w:rsidRPr="006E78BE">
        <w:t>SurveyID</w:t>
      </w:r>
      <w:proofErr w:type="spellEnd"/>
      <w:r w:rsidR="00AE65FD" w:rsidRPr="006E78BE">
        <w:t xml:space="preserve"> </w:t>
      </w:r>
      <w:r w:rsidR="00BE46FE" w:rsidRPr="006E78BE">
        <w:t>File</w:t>
      </w:r>
      <w:r w:rsidR="006E78BE" w:rsidRPr="006E78BE">
        <w:t>s</w:t>
      </w:r>
    </w:p>
    <w:p w14:paraId="2A2F3534" w14:textId="2DE0D147" w:rsidR="00282303" w:rsidRPr="006E78BE" w:rsidRDefault="00282303" w:rsidP="00AE65FD">
      <w:pPr>
        <w:pStyle w:val="ListParagraph"/>
        <w:numPr>
          <w:ilvl w:val="0"/>
          <w:numId w:val="11"/>
        </w:numPr>
        <w:ind w:left="1080"/>
      </w:pPr>
      <w:r w:rsidRPr="006E78BE">
        <w:t>O</w:t>
      </w:r>
      <w:r w:rsidR="00BE46FE" w:rsidRPr="006E78BE">
        <w:t xml:space="preserve">nline Administration Site with Response Status for Registry </w:t>
      </w:r>
      <w:proofErr w:type="spellStart"/>
      <w:r w:rsidR="00DF0545" w:rsidRPr="006E78BE">
        <w:t>SurveyID</w:t>
      </w:r>
      <w:r w:rsidR="00AE65FD" w:rsidRPr="006E78BE">
        <w:t>s</w:t>
      </w:r>
      <w:proofErr w:type="spellEnd"/>
    </w:p>
    <w:p w14:paraId="33E4A3DD" w14:textId="3FE09395" w:rsidR="00690D8A" w:rsidRDefault="00926596" w:rsidP="00786458">
      <w:pPr>
        <w:keepNext/>
        <w:spacing w:before="120"/>
        <w:ind w:left="720"/>
      </w:pPr>
      <w:r>
        <w:t>For each collection period (a</w:t>
      </w:r>
      <w:r w:rsidR="006E78BE">
        <w:t>bout every 2 months</w:t>
      </w:r>
      <w:r>
        <w:t>)</w:t>
      </w:r>
      <w:r w:rsidR="00BE46FE">
        <w:t>, Scantron will generate</w:t>
      </w:r>
      <w:r w:rsidR="00690D8A">
        <w:t>:</w:t>
      </w:r>
    </w:p>
    <w:p w14:paraId="656F2EE6" w14:textId="75CAE9FB" w:rsidR="00690D8A" w:rsidRDefault="00BE46FE" w:rsidP="00DF7100">
      <w:pPr>
        <w:pStyle w:val="ListParagraph"/>
        <w:numPr>
          <w:ilvl w:val="0"/>
          <w:numId w:val="11"/>
        </w:numPr>
        <w:ind w:left="1080"/>
      </w:pPr>
      <w:r>
        <w:t>Data File with survey responses</w:t>
      </w:r>
      <w:r w:rsidR="006E78BE">
        <w:t xml:space="preserve"> for the collection period</w:t>
      </w:r>
    </w:p>
    <w:p w14:paraId="67EF51AA" w14:textId="4D90AA01" w:rsidR="006E78BE" w:rsidRDefault="00BC4DE5" w:rsidP="00DF7100">
      <w:pPr>
        <w:pStyle w:val="ListParagraph"/>
        <w:numPr>
          <w:ilvl w:val="0"/>
          <w:numId w:val="11"/>
        </w:numPr>
        <w:ind w:left="1080"/>
      </w:pPr>
      <w:r>
        <w:t>Grayscale i</w:t>
      </w:r>
      <w:r w:rsidR="006E78BE">
        <w:t>mages of the paper surveys for the collection period</w:t>
      </w:r>
    </w:p>
    <w:p w14:paraId="7BA536C3" w14:textId="04D0689E" w:rsidR="00D05B88" w:rsidRPr="006E78BE" w:rsidRDefault="00BE46FE" w:rsidP="00E41293">
      <w:pPr>
        <w:pStyle w:val="Heading3"/>
      </w:pPr>
      <w:bookmarkStart w:id="76" w:name="_Toc437437521"/>
      <w:bookmarkStart w:id="77" w:name="_Ref522714400"/>
      <w:bookmarkStart w:id="78" w:name="_Toc54688537"/>
      <w:r w:rsidRPr="006E78BE">
        <w:t xml:space="preserve">Registry </w:t>
      </w:r>
      <w:proofErr w:type="spellStart"/>
      <w:r w:rsidR="00DF0545" w:rsidRPr="006E78BE">
        <w:t>SurveyID</w:t>
      </w:r>
      <w:proofErr w:type="spellEnd"/>
      <w:r w:rsidRPr="006E78BE">
        <w:t xml:space="preserve"> </w:t>
      </w:r>
      <w:r w:rsidR="00D05B88" w:rsidRPr="006E78BE">
        <w:t>File</w:t>
      </w:r>
      <w:bookmarkEnd w:id="76"/>
      <w:bookmarkEnd w:id="77"/>
      <w:bookmarkEnd w:id="78"/>
    </w:p>
    <w:p w14:paraId="1C01A757" w14:textId="4723F16E" w:rsidR="00397409" w:rsidRPr="006E78BE" w:rsidRDefault="00BE46FE" w:rsidP="00397409">
      <w:pPr>
        <w:ind w:left="720"/>
      </w:pPr>
      <w:bookmarkStart w:id="79" w:name="_Toc517791062"/>
      <w:bookmarkStart w:id="80" w:name="_Ref488230269"/>
      <w:bookmarkStart w:id="81" w:name="_Toc357769101"/>
      <w:bookmarkStart w:id="82" w:name="_Ref384048645"/>
      <w:bookmarkStart w:id="83" w:name="_Toc437437522"/>
      <w:bookmarkStart w:id="84" w:name="_Toc465951032"/>
      <w:bookmarkStart w:id="85" w:name="_Ref487614798"/>
      <w:bookmarkStart w:id="86" w:name="_Ref341094213"/>
      <w:bookmarkStart w:id="87" w:name="_Ref341094218"/>
      <w:bookmarkStart w:id="88" w:name="OLE_LINK3"/>
      <w:bookmarkStart w:id="89" w:name="OLE_LINK4"/>
      <w:bookmarkStart w:id="90" w:name="_Toc270596691"/>
      <w:r w:rsidRPr="006E78BE">
        <w:t>Scantron</w:t>
      </w:r>
      <w:r w:rsidR="00397409" w:rsidRPr="006E78BE">
        <w:t xml:space="preserve"> will provide a file </w:t>
      </w:r>
      <w:r w:rsidR="00640A48" w:rsidRPr="006E78BE">
        <w:t xml:space="preserve">for each registry </w:t>
      </w:r>
      <w:r w:rsidR="00397409" w:rsidRPr="006E78BE">
        <w:t xml:space="preserve">with </w:t>
      </w:r>
      <w:proofErr w:type="spellStart"/>
      <w:r w:rsidR="00DF0545" w:rsidRPr="006E78BE">
        <w:t>SurveyID</w:t>
      </w:r>
      <w:r w:rsidR="00EC761D" w:rsidRPr="006E78BE">
        <w:t>s</w:t>
      </w:r>
      <w:proofErr w:type="spellEnd"/>
      <w:r w:rsidR="00EC761D" w:rsidRPr="006E78BE">
        <w:t xml:space="preserve"> </w:t>
      </w:r>
      <w:r w:rsidR="0053508F" w:rsidRPr="006E78BE">
        <w:t xml:space="preserve">assigned for </w:t>
      </w:r>
      <w:r w:rsidR="00640A48" w:rsidRPr="006E78BE">
        <w:t>r</w:t>
      </w:r>
      <w:r w:rsidR="0053508F" w:rsidRPr="006E78BE">
        <w:t>egistry participants</w:t>
      </w:r>
      <w:r w:rsidR="00397409" w:rsidRPr="006E78BE">
        <w:t>.</w:t>
      </w:r>
    </w:p>
    <w:p w14:paraId="067D7C9E" w14:textId="79C18E62" w:rsidR="00397409" w:rsidRPr="006C2FB0" w:rsidRDefault="00AC4D93" w:rsidP="00397409">
      <w:pPr>
        <w:numPr>
          <w:ilvl w:val="0"/>
          <w:numId w:val="2"/>
        </w:numPr>
      </w:pPr>
      <w:r w:rsidRPr="006C2FB0">
        <w:t xml:space="preserve">The </w:t>
      </w:r>
      <w:r w:rsidR="00E0403C" w:rsidRPr="006C2FB0">
        <w:t>Scantron</w:t>
      </w:r>
      <w:r w:rsidR="00397409" w:rsidRPr="006C2FB0">
        <w:t xml:space="preserve"> </w:t>
      </w:r>
      <w:r w:rsidRPr="006C2FB0">
        <w:t xml:space="preserve">CPM </w:t>
      </w:r>
      <w:r w:rsidR="00397409" w:rsidRPr="006C2FB0">
        <w:t xml:space="preserve">will </w:t>
      </w:r>
      <w:r w:rsidRPr="006C2FB0">
        <w:t>email</w:t>
      </w:r>
      <w:r w:rsidR="00397409" w:rsidRPr="006C2FB0">
        <w:t xml:space="preserve"> the Registry </w:t>
      </w:r>
      <w:proofErr w:type="spellStart"/>
      <w:r w:rsidR="00DF0545" w:rsidRPr="006C2FB0">
        <w:t>SurveyID</w:t>
      </w:r>
      <w:proofErr w:type="spellEnd"/>
      <w:r w:rsidR="00AE65FD" w:rsidRPr="006C2FB0">
        <w:t xml:space="preserve"> </w:t>
      </w:r>
      <w:r w:rsidR="00397409" w:rsidRPr="006C2FB0">
        <w:t>File</w:t>
      </w:r>
      <w:r w:rsidR="00640A48" w:rsidRPr="006C2FB0">
        <w:t>s</w:t>
      </w:r>
      <w:r w:rsidR="00397409" w:rsidRPr="006C2FB0">
        <w:t>.</w:t>
      </w:r>
    </w:p>
    <w:p w14:paraId="1C2B1C68" w14:textId="289CFA44" w:rsidR="00397409" w:rsidRPr="006E78BE" w:rsidRDefault="00397409" w:rsidP="00397409">
      <w:pPr>
        <w:numPr>
          <w:ilvl w:val="0"/>
          <w:numId w:val="2"/>
        </w:numPr>
      </w:pPr>
      <w:r w:rsidRPr="006E78BE">
        <w:t>File Name:</w:t>
      </w:r>
      <w:r w:rsidRPr="006E78BE">
        <w:br/>
      </w:r>
      <w:r w:rsidR="00C95AD2" w:rsidRPr="006E78BE">
        <w:t>USC-</w:t>
      </w:r>
      <w:r w:rsidRPr="006E78BE">
        <w:t>RESPOND-</w:t>
      </w:r>
      <w:r w:rsidR="00774263" w:rsidRPr="006E78BE">
        <w:t>&lt;</w:t>
      </w:r>
      <w:proofErr w:type="spellStart"/>
      <w:r w:rsidR="00774263" w:rsidRPr="006E78BE">
        <w:t>RegistryName</w:t>
      </w:r>
      <w:proofErr w:type="spellEnd"/>
      <w:r w:rsidR="00774263" w:rsidRPr="006E78BE">
        <w:t xml:space="preserve">&gt; </w:t>
      </w:r>
      <w:r w:rsidRPr="006E78BE">
        <w:t>Registry</w:t>
      </w:r>
      <w:r w:rsidR="00774263" w:rsidRPr="006E78BE">
        <w:t xml:space="preserve"> </w:t>
      </w:r>
      <w:proofErr w:type="spellStart"/>
      <w:r w:rsidR="00DF0545" w:rsidRPr="006E78BE">
        <w:t>SurveyID</w:t>
      </w:r>
      <w:r w:rsidR="00774263" w:rsidRPr="006E78BE">
        <w:t>s</w:t>
      </w:r>
      <w:proofErr w:type="spellEnd"/>
      <w:r w:rsidR="00640A48" w:rsidRPr="006E78BE">
        <w:t>-</w:t>
      </w:r>
      <w:r w:rsidRPr="006E78BE">
        <w:t>&lt;YYYYMMDD&gt;.xlsx</w:t>
      </w:r>
    </w:p>
    <w:p w14:paraId="3CED8392" w14:textId="73AEE73E" w:rsidR="00397409" w:rsidRPr="006E78BE" w:rsidRDefault="00397409" w:rsidP="00397409">
      <w:pPr>
        <w:numPr>
          <w:ilvl w:val="2"/>
          <w:numId w:val="15"/>
        </w:numPr>
        <w:tabs>
          <w:tab w:val="clear" w:pos="2700"/>
          <w:tab w:val="num" w:pos="1440"/>
        </w:tabs>
        <w:ind w:left="1440"/>
      </w:pPr>
      <w:r w:rsidRPr="006E78BE">
        <w:t>Where &lt;YYYYMMDD&gt; is date and time the file was created</w:t>
      </w:r>
    </w:p>
    <w:p w14:paraId="7EDD3DF2" w14:textId="77777777" w:rsidR="00397409" w:rsidRPr="006E78BE" w:rsidRDefault="00397409" w:rsidP="00397409">
      <w:pPr>
        <w:numPr>
          <w:ilvl w:val="0"/>
          <w:numId w:val="2"/>
        </w:numPr>
      </w:pPr>
      <w:r w:rsidRPr="006E78BE">
        <w:rPr>
          <w:color w:val="000000"/>
        </w:rPr>
        <w:t>Record will in Excel format</w:t>
      </w:r>
    </w:p>
    <w:p w14:paraId="089E58D1" w14:textId="77777777" w:rsidR="00397409" w:rsidRPr="006E78BE" w:rsidRDefault="00397409" w:rsidP="00397409">
      <w:pPr>
        <w:numPr>
          <w:ilvl w:val="0"/>
          <w:numId w:val="2"/>
        </w:numPr>
      </w:pPr>
      <w:r w:rsidRPr="006E78BE">
        <w:rPr>
          <w:color w:val="000000"/>
        </w:rPr>
        <w:lastRenderedPageBreak/>
        <w:t>The first row will contain the column headers</w:t>
      </w:r>
    </w:p>
    <w:p w14:paraId="4673C155" w14:textId="7205A6C2" w:rsidR="004A3104" w:rsidRPr="006E78BE" w:rsidRDefault="002D3B29" w:rsidP="0065376C">
      <w:pPr>
        <w:pStyle w:val="Heading4"/>
      </w:pPr>
      <w:bookmarkStart w:id="91" w:name="_Toc54688538"/>
      <w:r w:rsidRPr="006E78BE">
        <w:t xml:space="preserve">Registry </w:t>
      </w:r>
      <w:proofErr w:type="spellStart"/>
      <w:r w:rsidR="00DF0545" w:rsidRPr="006E78BE">
        <w:t>SurveyID</w:t>
      </w:r>
      <w:proofErr w:type="spellEnd"/>
      <w:r w:rsidR="004A3104" w:rsidRPr="006E78BE">
        <w:t xml:space="preserve"> File Layout</w:t>
      </w:r>
      <w:bookmarkEnd w:id="79"/>
      <w:bookmarkEnd w:id="91"/>
    </w:p>
    <w:tbl>
      <w:tblPr>
        <w:tblW w:w="8730" w:type="dxa"/>
        <w:tblInd w:w="71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top w:w="14" w:type="dxa"/>
          <w:left w:w="72" w:type="dxa"/>
          <w:bottom w:w="14" w:type="dxa"/>
          <w:right w:w="72" w:type="dxa"/>
        </w:tblCellMar>
        <w:tblLook w:val="00A0" w:firstRow="1" w:lastRow="0" w:firstColumn="1" w:lastColumn="0" w:noHBand="0" w:noVBand="0"/>
      </w:tblPr>
      <w:tblGrid>
        <w:gridCol w:w="2160"/>
        <w:gridCol w:w="720"/>
        <w:gridCol w:w="810"/>
        <w:gridCol w:w="5040"/>
      </w:tblGrid>
      <w:tr w:rsidR="004A3104" w:rsidRPr="006E78BE" w14:paraId="39CCF7BC" w14:textId="77777777" w:rsidTr="00C00679">
        <w:trPr>
          <w:cantSplit/>
          <w:tblHeader/>
        </w:trPr>
        <w:tc>
          <w:tcPr>
            <w:tcW w:w="2160" w:type="dxa"/>
            <w:tcBorders>
              <w:top w:val="single" w:sz="8" w:space="0" w:color="auto"/>
            </w:tcBorders>
            <w:shd w:val="clear" w:color="auto" w:fill="B8CCE4"/>
          </w:tcPr>
          <w:p w14:paraId="61CCB78A" w14:textId="57F0C53E" w:rsidR="004A3104" w:rsidRPr="006E78BE" w:rsidRDefault="000061A3" w:rsidP="00C00679">
            <w:pPr>
              <w:rPr>
                <w:b/>
                <w:sz w:val="20"/>
              </w:rPr>
            </w:pPr>
            <w:r w:rsidRPr="006E78BE">
              <w:rPr>
                <w:b/>
                <w:sz w:val="20"/>
              </w:rPr>
              <w:t>Field</w:t>
            </w:r>
            <w:r w:rsidR="004A3104" w:rsidRPr="006E78BE">
              <w:rPr>
                <w:b/>
                <w:sz w:val="20"/>
              </w:rPr>
              <w:t xml:space="preserve"> Name</w:t>
            </w:r>
          </w:p>
        </w:tc>
        <w:tc>
          <w:tcPr>
            <w:tcW w:w="720" w:type="dxa"/>
            <w:tcBorders>
              <w:top w:val="single" w:sz="8" w:space="0" w:color="auto"/>
            </w:tcBorders>
            <w:shd w:val="clear" w:color="auto" w:fill="B8CCE4"/>
          </w:tcPr>
          <w:p w14:paraId="05AA04ED" w14:textId="77777777" w:rsidR="004A3104" w:rsidRPr="006E78BE" w:rsidRDefault="004A3104" w:rsidP="00C00679">
            <w:pPr>
              <w:jc w:val="center"/>
              <w:rPr>
                <w:b/>
                <w:sz w:val="20"/>
              </w:rPr>
            </w:pPr>
            <w:r w:rsidRPr="006E78BE">
              <w:rPr>
                <w:b/>
                <w:sz w:val="20"/>
              </w:rPr>
              <w:t>Size</w:t>
            </w:r>
          </w:p>
        </w:tc>
        <w:tc>
          <w:tcPr>
            <w:tcW w:w="810" w:type="dxa"/>
            <w:tcBorders>
              <w:top w:val="single" w:sz="8" w:space="0" w:color="auto"/>
            </w:tcBorders>
            <w:shd w:val="clear" w:color="auto" w:fill="B8CCE4"/>
          </w:tcPr>
          <w:p w14:paraId="668B98C4" w14:textId="77777777" w:rsidR="004A3104" w:rsidRPr="006E78BE" w:rsidRDefault="004A3104" w:rsidP="00C00679">
            <w:pPr>
              <w:ind w:left="-18"/>
              <w:jc w:val="center"/>
              <w:rPr>
                <w:b/>
                <w:sz w:val="20"/>
              </w:rPr>
            </w:pPr>
            <w:r w:rsidRPr="006E78BE">
              <w:rPr>
                <w:b/>
                <w:sz w:val="20"/>
              </w:rPr>
              <w:t>Type</w:t>
            </w:r>
          </w:p>
        </w:tc>
        <w:tc>
          <w:tcPr>
            <w:tcW w:w="5040" w:type="dxa"/>
            <w:tcBorders>
              <w:top w:val="single" w:sz="8" w:space="0" w:color="auto"/>
            </w:tcBorders>
            <w:shd w:val="clear" w:color="auto" w:fill="B8CCE4"/>
          </w:tcPr>
          <w:p w14:paraId="1470788A" w14:textId="77777777" w:rsidR="004A3104" w:rsidRPr="006E78BE" w:rsidRDefault="004A3104" w:rsidP="00C00679">
            <w:pPr>
              <w:ind w:left="-18"/>
              <w:rPr>
                <w:b/>
                <w:sz w:val="20"/>
              </w:rPr>
            </w:pPr>
            <w:r w:rsidRPr="006E78BE">
              <w:rPr>
                <w:b/>
                <w:sz w:val="20"/>
              </w:rPr>
              <w:t>Description</w:t>
            </w:r>
          </w:p>
        </w:tc>
      </w:tr>
      <w:tr w:rsidR="00AE65FD" w:rsidRPr="006E78BE" w14:paraId="3DB48457" w14:textId="77777777" w:rsidTr="00C00679">
        <w:trPr>
          <w:cantSplit/>
        </w:trPr>
        <w:tc>
          <w:tcPr>
            <w:tcW w:w="2160" w:type="dxa"/>
          </w:tcPr>
          <w:p w14:paraId="411A7BE6" w14:textId="6F284F24" w:rsidR="00AE65FD" w:rsidRPr="006E78BE" w:rsidRDefault="00DF0545" w:rsidP="002D3B29">
            <w:pPr>
              <w:pStyle w:val="NormalIndent"/>
              <w:ind w:left="0"/>
              <w:rPr>
                <w:sz w:val="20"/>
              </w:rPr>
            </w:pPr>
            <w:proofErr w:type="spellStart"/>
            <w:r w:rsidRPr="006E78BE">
              <w:rPr>
                <w:sz w:val="20"/>
              </w:rPr>
              <w:t>SurveyID</w:t>
            </w:r>
            <w:proofErr w:type="spellEnd"/>
          </w:p>
        </w:tc>
        <w:tc>
          <w:tcPr>
            <w:tcW w:w="720" w:type="dxa"/>
          </w:tcPr>
          <w:p w14:paraId="300FFA07" w14:textId="3E7C3E6A" w:rsidR="00AE65FD" w:rsidRPr="006E78BE" w:rsidRDefault="00AE65FD" w:rsidP="002D3B29">
            <w:pPr>
              <w:pStyle w:val="NormalIndent"/>
              <w:ind w:left="0"/>
              <w:jc w:val="center"/>
              <w:rPr>
                <w:sz w:val="20"/>
              </w:rPr>
            </w:pPr>
            <w:r w:rsidRPr="006E78BE">
              <w:rPr>
                <w:sz w:val="20"/>
              </w:rPr>
              <w:t>6</w:t>
            </w:r>
          </w:p>
        </w:tc>
        <w:tc>
          <w:tcPr>
            <w:tcW w:w="810" w:type="dxa"/>
          </w:tcPr>
          <w:p w14:paraId="6FF79F5A" w14:textId="53426CA0" w:rsidR="00AE65FD" w:rsidRPr="006E78BE" w:rsidRDefault="00AE65FD" w:rsidP="002D3B29">
            <w:pPr>
              <w:pStyle w:val="NormalIndent"/>
              <w:ind w:left="0"/>
              <w:jc w:val="center"/>
              <w:rPr>
                <w:sz w:val="20"/>
              </w:rPr>
            </w:pPr>
            <w:r w:rsidRPr="006E78BE">
              <w:rPr>
                <w:sz w:val="20"/>
              </w:rPr>
              <w:t>N</w:t>
            </w:r>
          </w:p>
        </w:tc>
        <w:tc>
          <w:tcPr>
            <w:tcW w:w="5040" w:type="dxa"/>
          </w:tcPr>
          <w:p w14:paraId="09A94479" w14:textId="2D24485B" w:rsidR="00AE65FD" w:rsidRPr="006E78BE" w:rsidRDefault="00AE65FD" w:rsidP="00AE65FD">
            <w:pPr>
              <w:pStyle w:val="NormalIndent"/>
              <w:tabs>
                <w:tab w:val="left" w:pos="106"/>
              </w:tabs>
              <w:ind w:left="0"/>
              <w:rPr>
                <w:sz w:val="20"/>
              </w:rPr>
            </w:pPr>
            <w:r w:rsidRPr="006E78BE">
              <w:rPr>
                <w:sz w:val="20"/>
              </w:rPr>
              <w:t xml:space="preserve">Scantron assigned </w:t>
            </w:r>
            <w:proofErr w:type="spellStart"/>
            <w:r w:rsidR="00DF0545" w:rsidRPr="006E78BE">
              <w:rPr>
                <w:sz w:val="20"/>
              </w:rPr>
              <w:t>SurveyID</w:t>
            </w:r>
            <w:proofErr w:type="spellEnd"/>
          </w:p>
        </w:tc>
      </w:tr>
      <w:tr w:rsidR="00AE65FD" w:rsidRPr="006E78BE" w14:paraId="2850DDAF" w14:textId="77777777" w:rsidTr="00C00679">
        <w:trPr>
          <w:cantSplit/>
        </w:trPr>
        <w:tc>
          <w:tcPr>
            <w:tcW w:w="2160" w:type="dxa"/>
          </w:tcPr>
          <w:p w14:paraId="110CA5D9" w14:textId="60D3E5C2" w:rsidR="00AE65FD" w:rsidRPr="006E78BE" w:rsidRDefault="00AE65FD" w:rsidP="002D3B29">
            <w:pPr>
              <w:pStyle w:val="NormalIndent"/>
              <w:ind w:left="0"/>
              <w:rPr>
                <w:sz w:val="20"/>
              </w:rPr>
            </w:pPr>
            <w:proofErr w:type="spellStart"/>
            <w:r w:rsidRPr="006E78BE">
              <w:rPr>
                <w:sz w:val="20"/>
              </w:rPr>
              <w:t>LocationID</w:t>
            </w:r>
            <w:proofErr w:type="spellEnd"/>
          </w:p>
        </w:tc>
        <w:tc>
          <w:tcPr>
            <w:tcW w:w="720" w:type="dxa"/>
          </w:tcPr>
          <w:p w14:paraId="2D4327A9" w14:textId="6F00D162" w:rsidR="00AE65FD" w:rsidRPr="006E78BE" w:rsidRDefault="00AE65FD" w:rsidP="002D3B29">
            <w:pPr>
              <w:pStyle w:val="NormalIndent"/>
              <w:ind w:left="0"/>
              <w:jc w:val="center"/>
              <w:rPr>
                <w:sz w:val="20"/>
              </w:rPr>
            </w:pPr>
            <w:r w:rsidRPr="006E78BE">
              <w:rPr>
                <w:sz w:val="20"/>
              </w:rPr>
              <w:t>2</w:t>
            </w:r>
          </w:p>
        </w:tc>
        <w:tc>
          <w:tcPr>
            <w:tcW w:w="810" w:type="dxa"/>
          </w:tcPr>
          <w:p w14:paraId="04555038" w14:textId="67C469C7" w:rsidR="00AE65FD" w:rsidRPr="006E78BE" w:rsidRDefault="00AE65FD" w:rsidP="002D3B29">
            <w:pPr>
              <w:pStyle w:val="NormalIndent"/>
              <w:ind w:left="0"/>
              <w:jc w:val="center"/>
              <w:rPr>
                <w:sz w:val="20"/>
              </w:rPr>
            </w:pPr>
            <w:r w:rsidRPr="006E78BE">
              <w:rPr>
                <w:sz w:val="20"/>
              </w:rPr>
              <w:t>N</w:t>
            </w:r>
          </w:p>
        </w:tc>
        <w:tc>
          <w:tcPr>
            <w:tcW w:w="5040" w:type="dxa"/>
          </w:tcPr>
          <w:p w14:paraId="57F3354E" w14:textId="77777777" w:rsidR="00AE65FD" w:rsidRPr="006E78BE" w:rsidRDefault="00AE65FD" w:rsidP="002D3B29">
            <w:pPr>
              <w:pStyle w:val="NormalIndent"/>
              <w:tabs>
                <w:tab w:val="left" w:pos="106"/>
              </w:tabs>
              <w:ind w:left="0"/>
              <w:rPr>
                <w:sz w:val="20"/>
              </w:rPr>
            </w:pPr>
          </w:p>
        </w:tc>
      </w:tr>
      <w:tr w:rsidR="002D3B29" w:rsidRPr="006E78BE" w14:paraId="7F6576B5" w14:textId="77777777" w:rsidTr="00C00679">
        <w:trPr>
          <w:cantSplit/>
        </w:trPr>
        <w:tc>
          <w:tcPr>
            <w:tcW w:w="2160" w:type="dxa"/>
          </w:tcPr>
          <w:p w14:paraId="27F828F1" w14:textId="0A7D3A4F" w:rsidR="002D3B29" w:rsidRPr="006E78BE" w:rsidRDefault="002D3B29" w:rsidP="00EC761D">
            <w:pPr>
              <w:pStyle w:val="NormalIndent"/>
              <w:ind w:left="0"/>
              <w:rPr>
                <w:sz w:val="20"/>
              </w:rPr>
            </w:pPr>
            <w:r w:rsidRPr="006E78BE">
              <w:rPr>
                <w:sz w:val="20"/>
              </w:rPr>
              <w:t>Location</w:t>
            </w:r>
          </w:p>
        </w:tc>
        <w:tc>
          <w:tcPr>
            <w:tcW w:w="720" w:type="dxa"/>
          </w:tcPr>
          <w:p w14:paraId="76476131" w14:textId="043BD2B1" w:rsidR="002D3B29" w:rsidRPr="006E78BE" w:rsidRDefault="002D3B29" w:rsidP="002D3B29">
            <w:pPr>
              <w:pStyle w:val="NormalIndent"/>
              <w:ind w:left="0"/>
              <w:jc w:val="center"/>
              <w:rPr>
                <w:sz w:val="20"/>
              </w:rPr>
            </w:pPr>
            <w:r w:rsidRPr="006E78BE">
              <w:rPr>
                <w:sz w:val="20"/>
              </w:rPr>
              <w:t>50</w:t>
            </w:r>
          </w:p>
        </w:tc>
        <w:tc>
          <w:tcPr>
            <w:tcW w:w="810" w:type="dxa"/>
          </w:tcPr>
          <w:p w14:paraId="2B68851F" w14:textId="060E7731" w:rsidR="002D3B29" w:rsidRPr="006E78BE" w:rsidRDefault="002D3B29" w:rsidP="002D3B29">
            <w:pPr>
              <w:pStyle w:val="NormalIndent"/>
              <w:ind w:left="0"/>
              <w:jc w:val="center"/>
              <w:rPr>
                <w:sz w:val="20"/>
              </w:rPr>
            </w:pPr>
            <w:r w:rsidRPr="006E78BE">
              <w:rPr>
                <w:sz w:val="20"/>
              </w:rPr>
              <w:t>A/N</w:t>
            </w:r>
          </w:p>
        </w:tc>
        <w:tc>
          <w:tcPr>
            <w:tcW w:w="5040" w:type="dxa"/>
          </w:tcPr>
          <w:p w14:paraId="63C7B486" w14:textId="73FF50B0" w:rsidR="002D3B29" w:rsidRPr="006E78BE" w:rsidRDefault="002D3B29" w:rsidP="002D3B29">
            <w:pPr>
              <w:pStyle w:val="NormalIndent"/>
              <w:tabs>
                <w:tab w:val="left" w:pos="106"/>
              </w:tabs>
              <w:ind w:left="0"/>
              <w:rPr>
                <w:sz w:val="20"/>
              </w:rPr>
            </w:pPr>
            <w:r w:rsidRPr="006E78BE">
              <w:rPr>
                <w:sz w:val="20"/>
              </w:rPr>
              <w:t>Name of Registry delivery location</w:t>
            </w:r>
          </w:p>
        </w:tc>
      </w:tr>
      <w:tr w:rsidR="00AC4D93" w:rsidRPr="006E78BE" w14:paraId="6470CA69" w14:textId="77777777" w:rsidTr="00C00679">
        <w:trPr>
          <w:cantSplit/>
        </w:trPr>
        <w:tc>
          <w:tcPr>
            <w:tcW w:w="2160" w:type="dxa"/>
          </w:tcPr>
          <w:p w14:paraId="4AA41E7A" w14:textId="056628F0" w:rsidR="00AC4D93" w:rsidRPr="006E78BE" w:rsidRDefault="00AC4D93" w:rsidP="00EC761D">
            <w:pPr>
              <w:pStyle w:val="NormalIndent"/>
              <w:ind w:left="0"/>
              <w:rPr>
                <w:sz w:val="20"/>
              </w:rPr>
            </w:pPr>
            <w:r>
              <w:rPr>
                <w:sz w:val="20"/>
              </w:rPr>
              <w:t>Method</w:t>
            </w:r>
          </w:p>
        </w:tc>
        <w:tc>
          <w:tcPr>
            <w:tcW w:w="720" w:type="dxa"/>
          </w:tcPr>
          <w:p w14:paraId="15321340" w14:textId="44700709" w:rsidR="00AC4D93" w:rsidRPr="006E78BE" w:rsidRDefault="00AC4D93" w:rsidP="002D3B29">
            <w:pPr>
              <w:pStyle w:val="NormalIndent"/>
              <w:ind w:left="0"/>
              <w:jc w:val="center"/>
              <w:rPr>
                <w:sz w:val="20"/>
              </w:rPr>
            </w:pPr>
            <w:r>
              <w:rPr>
                <w:sz w:val="20"/>
              </w:rPr>
              <w:t>50</w:t>
            </w:r>
          </w:p>
        </w:tc>
        <w:tc>
          <w:tcPr>
            <w:tcW w:w="810" w:type="dxa"/>
          </w:tcPr>
          <w:p w14:paraId="3D194B6D" w14:textId="75F2A413" w:rsidR="00AC4D93" w:rsidRPr="006E78BE" w:rsidRDefault="00AC4D93" w:rsidP="002D3B29">
            <w:pPr>
              <w:pStyle w:val="NormalIndent"/>
              <w:ind w:left="0"/>
              <w:jc w:val="center"/>
              <w:rPr>
                <w:sz w:val="20"/>
              </w:rPr>
            </w:pPr>
            <w:r>
              <w:rPr>
                <w:sz w:val="20"/>
              </w:rPr>
              <w:t>A/N</w:t>
            </w:r>
          </w:p>
        </w:tc>
        <w:tc>
          <w:tcPr>
            <w:tcW w:w="5040" w:type="dxa"/>
          </w:tcPr>
          <w:p w14:paraId="0E6F71E3" w14:textId="5281D7D2" w:rsidR="00AC4D93" w:rsidRPr="006E78BE" w:rsidRDefault="00AC4D93" w:rsidP="002D3B29">
            <w:pPr>
              <w:pStyle w:val="NormalIndent"/>
              <w:tabs>
                <w:tab w:val="left" w:pos="106"/>
              </w:tabs>
              <w:ind w:left="0"/>
              <w:rPr>
                <w:sz w:val="20"/>
              </w:rPr>
            </w:pPr>
            <w:r>
              <w:rPr>
                <w:sz w:val="20"/>
              </w:rPr>
              <w:t>“Paper or Online”</w:t>
            </w:r>
          </w:p>
        </w:tc>
      </w:tr>
      <w:tr w:rsidR="00EC761D" w:rsidRPr="000061A3" w14:paraId="64C5227C" w14:textId="77777777" w:rsidTr="00C00679">
        <w:trPr>
          <w:cantSplit/>
        </w:trPr>
        <w:tc>
          <w:tcPr>
            <w:tcW w:w="2160" w:type="dxa"/>
          </w:tcPr>
          <w:p w14:paraId="1ADCF32A" w14:textId="363FF12E" w:rsidR="00EC761D" w:rsidRPr="006E78BE" w:rsidRDefault="00EC761D" w:rsidP="00C00679">
            <w:pPr>
              <w:pStyle w:val="NormalIndent"/>
              <w:ind w:left="0"/>
              <w:rPr>
                <w:sz w:val="20"/>
              </w:rPr>
            </w:pPr>
            <w:r w:rsidRPr="006E78BE">
              <w:rPr>
                <w:sz w:val="20"/>
              </w:rPr>
              <w:t>Participant</w:t>
            </w:r>
          </w:p>
        </w:tc>
        <w:tc>
          <w:tcPr>
            <w:tcW w:w="720" w:type="dxa"/>
          </w:tcPr>
          <w:p w14:paraId="29696129" w14:textId="26E32D78" w:rsidR="00EC761D" w:rsidRPr="006E78BE" w:rsidRDefault="00EC761D" w:rsidP="00C00679">
            <w:pPr>
              <w:pStyle w:val="NormalIndent"/>
              <w:ind w:left="0"/>
              <w:jc w:val="center"/>
              <w:rPr>
                <w:sz w:val="20"/>
              </w:rPr>
            </w:pPr>
            <w:r w:rsidRPr="006E78BE">
              <w:rPr>
                <w:sz w:val="20"/>
              </w:rPr>
              <w:t>50</w:t>
            </w:r>
          </w:p>
        </w:tc>
        <w:tc>
          <w:tcPr>
            <w:tcW w:w="810" w:type="dxa"/>
          </w:tcPr>
          <w:p w14:paraId="4AC11FA3" w14:textId="175B24A6" w:rsidR="00EC761D" w:rsidRPr="006E78BE" w:rsidRDefault="00EC761D" w:rsidP="00C00679">
            <w:pPr>
              <w:pStyle w:val="NormalIndent"/>
              <w:ind w:left="0"/>
              <w:jc w:val="center"/>
              <w:rPr>
                <w:sz w:val="20"/>
              </w:rPr>
            </w:pPr>
            <w:r w:rsidRPr="006E78BE">
              <w:rPr>
                <w:sz w:val="20"/>
              </w:rPr>
              <w:t>A/N</w:t>
            </w:r>
          </w:p>
        </w:tc>
        <w:tc>
          <w:tcPr>
            <w:tcW w:w="5040" w:type="dxa"/>
          </w:tcPr>
          <w:p w14:paraId="6DE77D77" w14:textId="788BE308" w:rsidR="00EC761D" w:rsidRPr="006E78BE" w:rsidRDefault="00EC761D" w:rsidP="00C00679">
            <w:pPr>
              <w:pStyle w:val="NormalIndent"/>
              <w:tabs>
                <w:tab w:val="left" w:pos="106"/>
              </w:tabs>
              <w:ind w:left="0"/>
              <w:rPr>
                <w:sz w:val="20"/>
              </w:rPr>
            </w:pPr>
            <w:r w:rsidRPr="006E78BE">
              <w:rPr>
                <w:sz w:val="20"/>
              </w:rPr>
              <w:t>For use by Registry</w:t>
            </w:r>
          </w:p>
        </w:tc>
      </w:tr>
    </w:tbl>
    <w:p w14:paraId="2D433C0D" w14:textId="6467984D" w:rsidR="00192E95" w:rsidRPr="00CA4F7D" w:rsidRDefault="002D3B29" w:rsidP="002D3B29">
      <w:pPr>
        <w:pStyle w:val="Heading3"/>
      </w:pPr>
      <w:bookmarkStart w:id="92" w:name="_Toc54688539"/>
      <w:bookmarkEnd w:id="80"/>
      <w:r w:rsidRPr="00043564">
        <w:t>O</w:t>
      </w:r>
      <w:r>
        <w:t>nline Administration Site</w:t>
      </w:r>
      <w:bookmarkEnd w:id="92"/>
    </w:p>
    <w:p w14:paraId="24F65E1F" w14:textId="4E12102A" w:rsidR="002D3B29" w:rsidRDefault="002D3B29" w:rsidP="002D3B29">
      <w:pPr>
        <w:ind w:left="720"/>
      </w:pPr>
      <w:bookmarkStart w:id="93" w:name="_Toc437437529"/>
      <w:bookmarkStart w:id="94" w:name="_Toc465951039"/>
      <w:bookmarkEnd w:id="81"/>
      <w:bookmarkEnd w:id="82"/>
      <w:bookmarkEnd w:id="83"/>
      <w:bookmarkEnd w:id="84"/>
      <w:bookmarkEnd w:id="85"/>
      <w:bookmarkEnd w:id="86"/>
      <w:bookmarkEnd w:id="87"/>
      <w:bookmarkEnd w:id="88"/>
      <w:bookmarkEnd w:id="89"/>
      <w:r>
        <w:t xml:space="preserve">Scantron will host an online </w:t>
      </w:r>
      <w:r w:rsidR="00983E7E">
        <w:t>administration site</w:t>
      </w:r>
      <w:r>
        <w:t>.</w:t>
      </w:r>
    </w:p>
    <w:p w14:paraId="1A85A1F5" w14:textId="47CA1D2F" w:rsidR="002D3B29" w:rsidRPr="00794CE8" w:rsidRDefault="002D3B29" w:rsidP="002D3B29">
      <w:pPr>
        <w:numPr>
          <w:ilvl w:val="0"/>
          <w:numId w:val="12"/>
        </w:numPr>
        <w:tabs>
          <w:tab w:val="left" w:pos="1080"/>
        </w:tabs>
      </w:pPr>
      <w:r w:rsidRPr="00794CE8">
        <w:t>URL: https:</w:t>
      </w:r>
      <w:r>
        <w:t>//</w:t>
      </w:r>
      <w:r w:rsidRPr="00794CE8">
        <w:t>www.surveygroup.com</w:t>
      </w:r>
      <w:r>
        <w:t>/USC/RESPOND</w:t>
      </w:r>
      <w:r w:rsidR="00DF7100">
        <w:t>/Admin</w:t>
      </w:r>
    </w:p>
    <w:p w14:paraId="13A2ED8D" w14:textId="516F1942" w:rsidR="002D3B29" w:rsidRDefault="002D3B29" w:rsidP="002D3B29">
      <w:pPr>
        <w:numPr>
          <w:ilvl w:val="0"/>
          <w:numId w:val="12"/>
        </w:numPr>
        <w:tabs>
          <w:tab w:val="left" w:pos="1080"/>
        </w:tabs>
      </w:pPr>
      <w:r>
        <w:t>The URL and unique Access Code</w:t>
      </w:r>
      <w:r w:rsidR="00DF7100">
        <w:t>s</w:t>
      </w:r>
      <w:r>
        <w:t xml:space="preserve"> for the </w:t>
      </w:r>
      <w:r w:rsidR="00DF7100">
        <w:t>Registry Administrators</w:t>
      </w:r>
      <w:r>
        <w:t xml:space="preserve"> will </w:t>
      </w:r>
      <w:r w:rsidR="00DF7100">
        <w:t>be created</w:t>
      </w:r>
      <w:r>
        <w:t>.</w:t>
      </w:r>
    </w:p>
    <w:p w14:paraId="0BDC40D0" w14:textId="4E085B07" w:rsidR="0075027C" w:rsidRDefault="0075027C" w:rsidP="002D3B29">
      <w:pPr>
        <w:numPr>
          <w:ilvl w:val="0"/>
          <w:numId w:val="12"/>
        </w:numPr>
        <w:tabs>
          <w:tab w:val="left" w:pos="1080"/>
        </w:tabs>
      </w:pPr>
      <w:r>
        <w:t xml:space="preserve">Each registry will have a unique </w:t>
      </w:r>
      <w:proofErr w:type="gramStart"/>
      <w:r>
        <w:t>login, but</w:t>
      </w:r>
      <w:proofErr w:type="gramEnd"/>
      <w:r>
        <w:t xml:space="preserve"> will be able to see data for all registries.</w:t>
      </w:r>
    </w:p>
    <w:p w14:paraId="6C8000E1" w14:textId="6281B1A7" w:rsidR="002D3B29" w:rsidRPr="009E3FD6" w:rsidRDefault="00DF7100" w:rsidP="009E3FD6">
      <w:pPr>
        <w:numPr>
          <w:ilvl w:val="0"/>
          <w:numId w:val="12"/>
        </w:numPr>
        <w:tabs>
          <w:tab w:val="left" w:pos="1080"/>
        </w:tabs>
      </w:pPr>
      <w:r w:rsidRPr="009E3FD6">
        <w:t xml:space="preserve">Registry </w:t>
      </w:r>
      <w:r w:rsidR="0075027C" w:rsidRPr="009E3FD6">
        <w:t>S</w:t>
      </w:r>
      <w:r w:rsidRPr="009E3FD6">
        <w:t xml:space="preserve">election </w:t>
      </w:r>
      <w:r w:rsidR="002D3B29" w:rsidRPr="009E3FD6">
        <w:t xml:space="preserve">page will </w:t>
      </w:r>
      <w:r w:rsidRPr="009E3FD6">
        <w:t xml:space="preserve">be </w:t>
      </w:r>
      <w:r w:rsidR="002D3B29" w:rsidRPr="009E3FD6">
        <w:t>include</w:t>
      </w:r>
      <w:r w:rsidRPr="009E3FD6">
        <w:t>d</w:t>
      </w:r>
      <w:r w:rsidR="002D3B29" w:rsidRPr="009E3FD6">
        <w:t>.</w:t>
      </w:r>
      <w:r w:rsidR="00812785" w:rsidRPr="009E3FD6">
        <w:t xml:space="preserve"> Page will include</w:t>
      </w:r>
      <w:r w:rsidR="00504C85" w:rsidRPr="009E3FD6">
        <w:t xml:space="preserve"> number of Paper and Online responses with overall response rate for each registry.</w:t>
      </w:r>
      <w:r w:rsidR="00812785" w:rsidRPr="009E3FD6">
        <w:t xml:space="preserve"> </w:t>
      </w:r>
      <w:r w:rsidR="00BB6702" w:rsidRPr="009E3FD6">
        <w:t>A respondent may respond on paper and online, both will be included in the response rate so response rate may exceed 100%.</w:t>
      </w:r>
      <w:r w:rsidR="00BB6702" w:rsidRPr="009E3FD6">
        <w:br/>
        <w:t xml:space="preserve">(Other rules could be applied for the response </w:t>
      </w:r>
      <w:proofErr w:type="gramStart"/>
      <w:r w:rsidR="00BB6702" w:rsidRPr="009E3FD6">
        <w:t>rate, but</w:t>
      </w:r>
      <w:proofErr w:type="gramEnd"/>
      <w:r w:rsidR="00BB6702" w:rsidRPr="009E3FD6">
        <w:t xml:space="preserve"> need to be specified).</w:t>
      </w:r>
    </w:p>
    <w:p w14:paraId="04D71774" w14:textId="7CBDF81F" w:rsidR="006C2FB0" w:rsidRPr="009E3FD6" w:rsidRDefault="00DF7100" w:rsidP="009E3FD6">
      <w:pPr>
        <w:numPr>
          <w:ilvl w:val="0"/>
          <w:numId w:val="12"/>
        </w:numPr>
        <w:tabs>
          <w:tab w:val="left" w:pos="1080"/>
        </w:tabs>
      </w:pPr>
      <w:r w:rsidRPr="009E3FD6">
        <w:t xml:space="preserve">Participant Status page will include </w:t>
      </w:r>
      <w:proofErr w:type="spellStart"/>
      <w:r w:rsidR="00DF0545" w:rsidRPr="009E3FD6">
        <w:t>SurveyID</w:t>
      </w:r>
      <w:r w:rsidR="00EC761D" w:rsidRPr="009E3FD6">
        <w:t>s</w:t>
      </w:r>
      <w:proofErr w:type="spellEnd"/>
      <w:r w:rsidR="007116ED" w:rsidRPr="009E3FD6">
        <w:t xml:space="preserve">, </w:t>
      </w:r>
      <w:proofErr w:type="gramStart"/>
      <w:r w:rsidR="007116ED" w:rsidRPr="009E3FD6">
        <w:t>current status</w:t>
      </w:r>
      <w:proofErr w:type="gramEnd"/>
      <w:r w:rsidR="007116ED" w:rsidRPr="009E3FD6">
        <w:t xml:space="preserve"> (“Not Started”, “Started, but not complete”, and “Complete”)</w:t>
      </w:r>
      <w:r w:rsidR="00EC761D" w:rsidRPr="009E3FD6">
        <w:t xml:space="preserve"> </w:t>
      </w:r>
      <w:r w:rsidRPr="009E3FD6">
        <w:t xml:space="preserve">and date </w:t>
      </w:r>
      <w:r w:rsidR="007116ED" w:rsidRPr="009E3FD6">
        <w:t>last accessed</w:t>
      </w:r>
      <w:r w:rsidRPr="009E3FD6">
        <w:t xml:space="preserve"> for each participant for</w:t>
      </w:r>
      <w:r w:rsidR="00504C85" w:rsidRPr="009E3FD6">
        <w:t xml:space="preserve"> the selected registry. Page includes a button to export</w:t>
      </w:r>
      <w:r w:rsidR="00D03BAD" w:rsidRPr="009E3FD6">
        <w:t xml:space="preserve"> </w:t>
      </w:r>
      <w:proofErr w:type="spellStart"/>
      <w:r w:rsidR="00D03BAD" w:rsidRPr="009E3FD6">
        <w:t>SurveyIDs</w:t>
      </w:r>
      <w:proofErr w:type="spellEnd"/>
      <w:r w:rsidR="00D03BAD" w:rsidRPr="009E3FD6">
        <w:t xml:space="preserve"> and </w:t>
      </w:r>
      <w:proofErr w:type="gramStart"/>
      <w:r w:rsidR="00D03BAD" w:rsidRPr="009E3FD6">
        <w:t>current status</w:t>
      </w:r>
      <w:proofErr w:type="gramEnd"/>
      <w:r w:rsidR="00D03BAD" w:rsidRPr="009E3FD6">
        <w:t>.</w:t>
      </w:r>
      <w:r w:rsidR="00BB6702" w:rsidRPr="009E3FD6">
        <w:t xml:space="preserve"> (</w:t>
      </w:r>
      <w:r w:rsidR="006C2FB0" w:rsidRPr="009E3FD6">
        <w:t xml:space="preserve">Participant Status page does not show Paper or </w:t>
      </w:r>
      <w:r w:rsidR="00BB6702" w:rsidRPr="009E3FD6">
        <w:t>O</w:t>
      </w:r>
      <w:r w:rsidR="006C2FB0" w:rsidRPr="009E3FD6">
        <w:t>nline, just shows completion status</w:t>
      </w:r>
      <w:r w:rsidR="00BB6702" w:rsidRPr="009E3FD6">
        <w:t>)</w:t>
      </w:r>
      <w:r w:rsidR="006C2FB0" w:rsidRPr="009E3FD6">
        <w:t>.</w:t>
      </w:r>
    </w:p>
    <w:p w14:paraId="63B96305" w14:textId="77777777" w:rsidR="00BE46FE" w:rsidRPr="00CA4F7D" w:rsidRDefault="00BE46FE" w:rsidP="00BE46FE">
      <w:pPr>
        <w:pStyle w:val="Heading3"/>
      </w:pPr>
      <w:bookmarkStart w:id="95" w:name="_Toc54688540"/>
      <w:r w:rsidRPr="00E41293">
        <w:t>Data</w:t>
      </w:r>
      <w:r w:rsidRPr="00CA4F7D">
        <w:t xml:space="preserve"> File</w:t>
      </w:r>
      <w:bookmarkEnd w:id="95"/>
    </w:p>
    <w:p w14:paraId="5A189DD7" w14:textId="477D34FF" w:rsidR="00BE46FE" w:rsidRDefault="00E0403C" w:rsidP="00BE46FE">
      <w:pPr>
        <w:ind w:left="720"/>
      </w:pPr>
      <w:r>
        <w:t>After the collection period is closed, Scantron</w:t>
      </w:r>
      <w:r w:rsidR="00BE46FE">
        <w:t xml:space="preserve"> will provide a file with </w:t>
      </w:r>
      <w:r>
        <w:t>survey responses</w:t>
      </w:r>
      <w:r w:rsidR="00BE46FE">
        <w:t>.</w:t>
      </w:r>
    </w:p>
    <w:p w14:paraId="304A8990" w14:textId="45C9FF33" w:rsidR="00AC4D93" w:rsidRDefault="00AC4D93" w:rsidP="00AC4D93">
      <w:pPr>
        <w:pStyle w:val="ListParagraph"/>
        <w:keepNext/>
        <w:numPr>
          <w:ilvl w:val="0"/>
          <w:numId w:val="2"/>
        </w:numPr>
        <w:spacing w:before="120"/>
      </w:pPr>
      <w:r>
        <w:t xml:space="preserve">The data file will be zipped and AES 256-bit encrypted and posted to the SFTP site </w:t>
      </w:r>
      <w:r w:rsidRPr="006E78BE">
        <w:t xml:space="preserve">defined in section </w:t>
      </w:r>
      <w:r w:rsidRPr="006E78BE">
        <w:fldChar w:fldCharType="begin"/>
      </w:r>
      <w:r w:rsidRPr="006E78BE">
        <w:instrText xml:space="preserve"> REF _Ref523415434 \r \h  \* MERGEFORMAT </w:instrText>
      </w:r>
      <w:r w:rsidRPr="006E78BE">
        <w:fldChar w:fldCharType="separate"/>
      </w:r>
      <w:r w:rsidR="002A5B09">
        <w:t>1.1.1</w:t>
      </w:r>
      <w:r w:rsidRPr="006E78BE">
        <w:fldChar w:fldCharType="end"/>
      </w:r>
      <w:r>
        <w:t>.</w:t>
      </w:r>
    </w:p>
    <w:p w14:paraId="289A72A5" w14:textId="2BF7F328" w:rsidR="00BE46FE" w:rsidRPr="00F35D30" w:rsidRDefault="00BE46FE" w:rsidP="00BE46FE">
      <w:pPr>
        <w:numPr>
          <w:ilvl w:val="0"/>
          <w:numId w:val="2"/>
        </w:numPr>
      </w:pPr>
      <w:r>
        <w:t>File Name:</w:t>
      </w:r>
      <w:r>
        <w:br/>
      </w:r>
      <w:r w:rsidR="00C95AD2">
        <w:t>USC-</w:t>
      </w:r>
      <w:r>
        <w:t>RESPOND-</w:t>
      </w:r>
      <w:proofErr w:type="spellStart"/>
      <w:r w:rsidR="00890FF7">
        <w:t>Survey</w:t>
      </w:r>
      <w:r w:rsidR="00E0403C">
        <w:t>_Data</w:t>
      </w:r>
      <w:proofErr w:type="spellEnd"/>
      <w:r>
        <w:t>-&lt;YYYYMMDD&gt;.</w:t>
      </w:r>
      <w:r w:rsidR="000061A3">
        <w:t>txt</w:t>
      </w:r>
    </w:p>
    <w:p w14:paraId="482CF0AB" w14:textId="2CD7036E" w:rsidR="00BE46FE" w:rsidRPr="00F35D30" w:rsidRDefault="00BE46FE" w:rsidP="00BE46FE">
      <w:pPr>
        <w:numPr>
          <w:ilvl w:val="2"/>
          <w:numId w:val="15"/>
        </w:numPr>
        <w:tabs>
          <w:tab w:val="clear" w:pos="2700"/>
          <w:tab w:val="num" w:pos="1440"/>
        </w:tabs>
        <w:ind w:left="1440"/>
      </w:pPr>
      <w:r w:rsidRPr="00F35D30">
        <w:t>Where &lt;YYYYMMDD&gt; is date and time the file was created</w:t>
      </w:r>
    </w:p>
    <w:p w14:paraId="7F19A9F5" w14:textId="7E333A45" w:rsidR="00BE46FE" w:rsidRPr="005D2802" w:rsidRDefault="000061A3" w:rsidP="00BE46FE">
      <w:pPr>
        <w:numPr>
          <w:ilvl w:val="0"/>
          <w:numId w:val="2"/>
        </w:numPr>
      </w:pPr>
      <w:r>
        <w:rPr>
          <w:color w:val="000000"/>
        </w:rPr>
        <w:t>File will be Tab-delimited</w:t>
      </w:r>
    </w:p>
    <w:p w14:paraId="169A140B" w14:textId="6D411DBC" w:rsidR="00BE46FE" w:rsidRPr="00392023" w:rsidRDefault="00BE46FE" w:rsidP="00BE46FE">
      <w:pPr>
        <w:numPr>
          <w:ilvl w:val="0"/>
          <w:numId w:val="2"/>
        </w:numPr>
      </w:pPr>
      <w:r>
        <w:rPr>
          <w:color w:val="000000"/>
        </w:rPr>
        <w:t>The first row will contain the column headers</w:t>
      </w:r>
    </w:p>
    <w:p w14:paraId="761E98F3" w14:textId="5F8D6AD8" w:rsidR="00392023" w:rsidRDefault="00392023" w:rsidP="00BE46FE">
      <w:pPr>
        <w:numPr>
          <w:ilvl w:val="0"/>
          <w:numId w:val="2"/>
        </w:numPr>
      </w:pPr>
      <w:r>
        <w:rPr>
          <w:color w:val="000000"/>
        </w:rPr>
        <w:t xml:space="preserve">For responses to “Mark all that apply.” items, </w:t>
      </w:r>
      <w:r w:rsidR="00B878C9">
        <w:rPr>
          <w:color w:val="000000"/>
        </w:rPr>
        <w:t>“</w:t>
      </w:r>
      <w:r>
        <w:rPr>
          <w:color w:val="000000"/>
        </w:rPr>
        <w:t>1</w:t>
      </w:r>
      <w:r w:rsidR="00B878C9">
        <w:rPr>
          <w:color w:val="000000"/>
        </w:rPr>
        <w:t>”</w:t>
      </w:r>
      <w:r>
        <w:rPr>
          <w:color w:val="000000"/>
        </w:rPr>
        <w:t xml:space="preserve"> will be assigned if response choice is marked, blank if not marked.</w:t>
      </w:r>
    </w:p>
    <w:p w14:paraId="2FFF9D2C" w14:textId="77777777" w:rsidR="00BE46FE" w:rsidRPr="00CA4F7D" w:rsidRDefault="00BE46FE" w:rsidP="00BE46FE">
      <w:pPr>
        <w:pStyle w:val="Heading4"/>
      </w:pPr>
      <w:bookmarkStart w:id="96" w:name="_Ref528582825"/>
      <w:bookmarkStart w:id="97" w:name="_Toc54688541"/>
      <w:r>
        <w:t>Data</w:t>
      </w:r>
      <w:r w:rsidRPr="00CA4F7D">
        <w:t xml:space="preserve"> </w:t>
      </w:r>
      <w:r w:rsidRPr="0065376C">
        <w:t>File</w:t>
      </w:r>
      <w:r w:rsidRPr="00CA4F7D">
        <w:t xml:space="preserve"> </w:t>
      </w:r>
      <w:r>
        <w:t>L</w:t>
      </w:r>
      <w:r w:rsidRPr="00CA4F7D">
        <w:t>ayout</w:t>
      </w:r>
      <w:bookmarkEnd w:id="96"/>
      <w:bookmarkEnd w:id="97"/>
    </w:p>
    <w:tbl>
      <w:tblPr>
        <w:tblW w:w="8640" w:type="dxa"/>
        <w:tblInd w:w="71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top w:w="14" w:type="dxa"/>
          <w:left w:w="72" w:type="dxa"/>
          <w:bottom w:w="14" w:type="dxa"/>
          <w:right w:w="72" w:type="dxa"/>
        </w:tblCellMar>
        <w:tblLook w:val="00A0" w:firstRow="1" w:lastRow="0" w:firstColumn="1" w:lastColumn="0" w:noHBand="0" w:noVBand="0"/>
      </w:tblPr>
      <w:tblGrid>
        <w:gridCol w:w="1350"/>
        <w:gridCol w:w="630"/>
        <w:gridCol w:w="630"/>
        <w:gridCol w:w="3060"/>
        <w:gridCol w:w="2970"/>
      </w:tblGrid>
      <w:tr w:rsidR="0013556F" w:rsidRPr="000061A3" w14:paraId="1290F84B" w14:textId="77777777" w:rsidTr="00BC4DE5">
        <w:trPr>
          <w:cantSplit/>
          <w:tblHeader/>
        </w:trPr>
        <w:tc>
          <w:tcPr>
            <w:tcW w:w="1350" w:type="dxa"/>
            <w:tcBorders>
              <w:top w:val="single" w:sz="8" w:space="0" w:color="auto"/>
            </w:tcBorders>
            <w:shd w:val="clear" w:color="auto" w:fill="B8CCE4"/>
          </w:tcPr>
          <w:p w14:paraId="7C3D7D25" w14:textId="36D60CC0" w:rsidR="0013556F" w:rsidRPr="000061A3" w:rsidRDefault="000061A3" w:rsidP="00DF7100">
            <w:pPr>
              <w:rPr>
                <w:b/>
                <w:sz w:val="20"/>
              </w:rPr>
            </w:pPr>
            <w:r>
              <w:rPr>
                <w:b/>
                <w:sz w:val="20"/>
              </w:rPr>
              <w:t>Field</w:t>
            </w:r>
            <w:r w:rsidR="0013556F" w:rsidRPr="000061A3">
              <w:rPr>
                <w:b/>
                <w:sz w:val="20"/>
              </w:rPr>
              <w:t xml:space="preserve"> Name</w:t>
            </w:r>
          </w:p>
        </w:tc>
        <w:tc>
          <w:tcPr>
            <w:tcW w:w="630" w:type="dxa"/>
            <w:tcBorders>
              <w:top w:val="single" w:sz="8" w:space="0" w:color="auto"/>
            </w:tcBorders>
            <w:shd w:val="clear" w:color="auto" w:fill="B8CCE4"/>
          </w:tcPr>
          <w:p w14:paraId="5DF6DE50" w14:textId="77777777" w:rsidR="0013556F" w:rsidRPr="000061A3" w:rsidRDefault="0013556F" w:rsidP="00DF7100">
            <w:pPr>
              <w:jc w:val="center"/>
              <w:rPr>
                <w:b/>
                <w:sz w:val="20"/>
              </w:rPr>
            </w:pPr>
            <w:r w:rsidRPr="000061A3">
              <w:rPr>
                <w:b/>
                <w:sz w:val="20"/>
              </w:rPr>
              <w:t>Size</w:t>
            </w:r>
          </w:p>
        </w:tc>
        <w:tc>
          <w:tcPr>
            <w:tcW w:w="630" w:type="dxa"/>
            <w:tcBorders>
              <w:top w:val="single" w:sz="8" w:space="0" w:color="auto"/>
            </w:tcBorders>
            <w:shd w:val="clear" w:color="auto" w:fill="B8CCE4"/>
          </w:tcPr>
          <w:p w14:paraId="62BB963A" w14:textId="77777777" w:rsidR="0013556F" w:rsidRPr="000061A3" w:rsidRDefault="0013556F" w:rsidP="00DF7100">
            <w:pPr>
              <w:ind w:left="-18"/>
              <w:jc w:val="center"/>
              <w:rPr>
                <w:b/>
                <w:sz w:val="20"/>
              </w:rPr>
            </w:pPr>
            <w:r w:rsidRPr="000061A3">
              <w:rPr>
                <w:b/>
                <w:sz w:val="20"/>
              </w:rPr>
              <w:t>Type</w:t>
            </w:r>
          </w:p>
        </w:tc>
        <w:tc>
          <w:tcPr>
            <w:tcW w:w="3060" w:type="dxa"/>
            <w:tcBorders>
              <w:top w:val="single" w:sz="8" w:space="0" w:color="auto"/>
            </w:tcBorders>
            <w:shd w:val="clear" w:color="auto" w:fill="B8CCE4"/>
          </w:tcPr>
          <w:p w14:paraId="4B187B72" w14:textId="4B46AE4B" w:rsidR="0013556F" w:rsidRPr="000061A3" w:rsidRDefault="0013556F" w:rsidP="00DF7100">
            <w:pPr>
              <w:ind w:left="-18"/>
              <w:rPr>
                <w:b/>
                <w:sz w:val="20"/>
              </w:rPr>
            </w:pPr>
            <w:r w:rsidRPr="000061A3">
              <w:rPr>
                <w:b/>
                <w:sz w:val="20"/>
              </w:rPr>
              <w:t>Item</w:t>
            </w:r>
          </w:p>
        </w:tc>
        <w:tc>
          <w:tcPr>
            <w:tcW w:w="2970" w:type="dxa"/>
            <w:tcBorders>
              <w:top w:val="single" w:sz="8" w:space="0" w:color="auto"/>
            </w:tcBorders>
            <w:shd w:val="clear" w:color="auto" w:fill="B8CCE4"/>
          </w:tcPr>
          <w:p w14:paraId="517F0FE0" w14:textId="7864ACBD" w:rsidR="0013556F" w:rsidRPr="000061A3" w:rsidRDefault="0013556F" w:rsidP="00DF7100">
            <w:pPr>
              <w:ind w:left="-18"/>
              <w:rPr>
                <w:b/>
                <w:sz w:val="20"/>
              </w:rPr>
            </w:pPr>
            <w:r w:rsidRPr="000061A3">
              <w:rPr>
                <w:b/>
                <w:sz w:val="20"/>
              </w:rPr>
              <w:t>Response</w:t>
            </w:r>
          </w:p>
        </w:tc>
      </w:tr>
      <w:tr w:rsidR="0013556F" w:rsidRPr="000061A3" w14:paraId="5C0F055D" w14:textId="77777777" w:rsidTr="00BD05C1">
        <w:trPr>
          <w:cantSplit/>
          <w:trHeight w:val="304"/>
        </w:trPr>
        <w:tc>
          <w:tcPr>
            <w:tcW w:w="1350" w:type="dxa"/>
          </w:tcPr>
          <w:p w14:paraId="5E9208A5" w14:textId="32FE7495" w:rsidR="0013556F" w:rsidRPr="000061A3" w:rsidRDefault="00DF0545" w:rsidP="00DF7100">
            <w:pPr>
              <w:pStyle w:val="NormalIndent"/>
              <w:ind w:left="0"/>
              <w:rPr>
                <w:sz w:val="20"/>
              </w:rPr>
            </w:pPr>
            <w:proofErr w:type="spellStart"/>
            <w:r>
              <w:rPr>
                <w:sz w:val="20"/>
              </w:rPr>
              <w:t>SurveyID</w:t>
            </w:r>
            <w:proofErr w:type="spellEnd"/>
          </w:p>
        </w:tc>
        <w:tc>
          <w:tcPr>
            <w:tcW w:w="630" w:type="dxa"/>
          </w:tcPr>
          <w:p w14:paraId="23629303" w14:textId="2F4D0F00" w:rsidR="0013556F" w:rsidRPr="000061A3" w:rsidRDefault="0013556F" w:rsidP="00DF7100">
            <w:pPr>
              <w:pStyle w:val="NormalIndent"/>
              <w:ind w:left="0"/>
              <w:jc w:val="center"/>
              <w:rPr>
                <w:sz w:val="20"/>
              </w:rPr>
            </w:pPr>
            <w:r w:rsidRPr="000061A3">
              <w:rPr>
                <w:sz w:val="20"/>
              </w:rPr>
              <w:t>6</w:t>
            </w:r>
          </w:p>
        </w:tc>
        <w:tc>
          <w:tcPr>
            <w:tcW w:w="630" w:type="dxa"/>
          </w:tcPr>
          <w:p w14:paraId="17AE913D" w14:textId="77777777" w:rsidR="0013556F" w:rsidRPr="000061A3" w:rsidRDefault="0013556F" w:rsidP="00DF7100">
            <w:pPr>
              <w:pStyle w:val="NormalIndent"/>
              <w:ind w:left="0"/>
              <w:jc w:val="center"/>
              <w:rPr>
                <w:sz w:val="20"/>
              </w:rPr>
            </w:pPr>
            <w:r w:rsidRPr="000061A3">
              <w:rPr>
                <w:sz w:val="20"/>
              </w:rPr>
              <w:t>N</w:t>
            </w:r>
          </w:p>
        </w:tc>
        <w:tc>
          <w:tcPr>
            <w:tcW w:w="3060" w:type="dxa"/>
          </w:tcPr>
          <w:p w14:paraId="338C3FE4" w14:textId="3839FDA0" w:rsidR="0013556F" w:rsidRPr="000061A3" w:rsidRDefault="0013556F" w:rsidP="00EC761D">
            <w:pPr>
              <w:pStyle w:val="NormalIndent"/>
              <w:tabs>
                <w:tab w:val="left" w:pos="106"/>
              </w:tabs>
              <w:ind w:left="0"/>
              <w:rPr>
                <w:sz w:val="20"/>
              </w:rPr>
            </w:pPr>
            <w:r w:rsidRPr="000061A3">
              <w:rPr>
                <w:sz w:val="20"/>
              </w:rPr>
              <w:t xml:space="preserve">Scantron </w:t>
            </w:r>
            <w:r w:rsidR="00EC761D">
              <w:rPr>
                <w:sz w:val="20"/>
              </w:rPr>
              <w:t xml:space="preserve">assigned </w:t>
            </w:r>
            <w:proofErr w:type="spellStart"/>
            <w:r w:rsidR="00DF0545">
              <w:rPr>
                <w:sz w:val="20"/>
              </w:rPr>
              <w:t>SurveyID</w:t>
            </w:r>
            <w:proofErr w:type="spellEnd"/>
          </w:p>
        </w:tc>
        <w:tc>
          <w:tcPr>
            <w:tcW w:w="2970" w:type="dxa"/>
          </w:tcPr>
          <w:p w14:paraId="1F069F03" w14:textId="3E91BFCA" w:rsidR="0013556F" w:rsidRPr="000061A3" w:rsidRDefault="0013556F" w:rsidP="00DF7100">
            <w:pPr>
              <w:pStyle w:val="NormalIndent"/>
              <w:tabs>
                <w:tab w:val="left" w:pos="106"/>
              </w:tabs>
              <w:ind w:left="0"/>
              <w:rPr>
                <w:sz w:val="20"/>
              </w:rPr>
            </w:pPr>
          </w:p>
        </w:tc>
      </w:tr>
      <w:tr w:rsidR="00AE7654" w:rsidRPr="00AE7654" w14:paraId="39892E6D" w14:textId="77777777" w:rsidTr="00BD05C1">
        <w:trPr>
          <w:cantSplit/>
          <w:trHeight w:val="331"/>
        </w:trPr>
        <w:tc>
          <w:tcPr>
            <w:tcW w:w="1350" w:type="dxa"/>
            <w:shd w:val="clear" w:color="auto" w:fill="auto"/>
          </w:tcPr>
          <w:p w14:paraId="2BA51452" w14:textId="29FE4E17" w:rsidR="00AE7654" w:rsidRPr="000061A3" w:rsidRDefault="00AE7654" w:rsidP="00DF7100">
            <w:pPr>
              <w:pStyle w:val="NormalIndent"/>
              <w:ind w:left="0"/>
              <w:rPr>
                <w:sz w:val="20"/>
              </w:rPr>
            </w:pPr>
            <w:proofErr w:type="spellStart"/>
            <w:r w:rsidRPr="000061A3">
              <w:rPr>
                <w:sz w:val="20"/>
              </w:rPr>
              <w:t>LocationName</w:t>
            </w:r>
            <w:proofErr w:type="spellEnd"/>
          </w:p>
        </w:tc>
        <w:tc>
          <w:tcPr>
            <w:tcW w:w="630" w:type="dxa"/>
            <w:shd w:val="clear" w:color="auto" w:fill="auto"/>
          </w:tcPr>
          <w:p w14:paraId="770957AA" w14:textId="511768FB" w:rsidR="00AE7654" w:rsidRPr="000061A3" w:rsidRDefault="00AE7654" w:rsidP="00AE7654">
            <w:pPr>
              <w:pStyle w:val="NormalIndent"/>
              <w:ind w:left="0"/>
              <w:jc w:val="center"/>
              <w:rPr>
                <w:sz w:val="20"/>
              </w:rPr>
            </w:pPr>
            <w:r>
              <w:rPr>
                <w:sz w:val="20"/>
              </w:rPr>
              <w:t>50</w:t>
            </w:r>
          </w:p>
        </w:tc>
        <w:tc>
          <w:tcPr>
            <w:tcW w:w="630" w:type="dxa"/>
            <w:shd w:val="clear" w:color="auto" w:fill="auto"/>
          </w:tcPr>
          <w:p w14:paraId="3C7518B5" w14:textId="3BD7B569" w:rsidR="00AE7654" w:rsidRPr="000061A3" w:rsidRDefault="00AE7654" w:rsidP="00BC4DE5">
            <w:pPr>
              <w:pStyle w:val="NormalIndent"/>
              <w:ind w:left="0"/>
              <w:jc w:val="center"/>
              <w:rPr>
                <w:sz w:val="20"/>
              </w:rPr>
            </w:pPr>
            <w:r>
              <w:rPr>
                <w:sz w:val="20"/>
              </w:rPr>
              <w:t>A/N</w:t>
            </w:r>
          </w:p>
        </w:tc>
        <w:tc>
          <w:tcPr>
            <w:tcW w:w="3060" w:type="dxa"/>
          </w:tcPr>
          <w:p w14:paraId="20AC7208" w14:textId="31F32BC2" w:rsidR="00AE7654" w:rsidRPr="00AE7654" w:rsidRDefault="00AE7654" w:rsidP="00AE7654">
            <w:pPr>
              <w:pStyle w:val="NormalIndent"/>
              <w:ind w:left="0"/>
              <w:rPr>
                <w:sz w:val="20"/>
              </w:rPr>
            </w:pPr>
            <w:r w:rsidRPr="000A52CD">
              <w:rPr>
                <w:sz w:val="20"/>
              </w:rPr>
              <w:t>Name of Registry delivery location</w:t>
            </w:r>
          </w:p>
        </w:tc>
        <w:tc>
          <w:tcPr>
            <w:tcW w:w="2970" w:type="dxa"/>
          </w:tcPr>
          <w:p w14:paraId="7341ACA5" w14:textId="660D20B3" w:rsidR="00AE7654" w:rsidRPr="00AE7654" w:rsidRDefault="00AE7654" w:rsidP="00AE7654">
            <w:pPr>
              <w:pStyle w:val="NormalIndent"/>
              <w:ind w:left="0"/>
              <w:rPr>
                <w:sz w:val="20"/>
              </w:rPr>
            </w:pPr>
          </w:p>
        </w:tc>
      </w:tr>
      <w:tr w:rsidR="00F44A6F" w:rsidRPr="00AE7654" w14:paraId="36DCC81C" w14:textId="77777777" w:rsidTr="00BD05C1">
        <w:trPr>
          <w:cantSplit/>
          <w:trHeight w:val="1006"/>
        </w:trPr>
        <w:tc>
          <w:tcPr>
            <w:tcW w:w="1350" w:type="dxa"/>
            <w:shd w:val="clear" w:color="auto" w:fill="auto"/>
          </w:tcPr>
          <w:p w14:paraId="0B869208" w14:textId="6F66F247" w:rsidR="00F44A6F" w:rsidRPr="000061A3" w:rsidRDefault="00F44A6F" w:rsidP="00DF7100">
            <w:pPr>
              <w:pStyle w:val="NormalIndent"/>
              <w:ind w:left="0"/>
              <w:rPr>
                <w:sz w:val="20"/>
              </w:rPr>
            </w:pPr>
            <w:proofErr w:type="spellStart"/>
            <w:r>
              <w:rPr>
                <w:sz w:val="20"/>
              </w:rPr>
              <w:t>RespondID</w:t>
            </w:r>
            <w:proofErr w:type="spellEnd"/>
          </w:p>
        </w:tc>
        <w:tc>
          <w:tcPr>
            <w:tcW w:w="630" w:type="dxa"/>
            <w:shd w:val="clear" w:color="auto" w:fill="auto"/>
          </w:tcPr>
          <w:p w14:paraId="449CF4BA" w14:textId="06B9D97F" w:rsidR="00F44A6F" w:rsidRDefault="008C197F" w:rsidP="00AE7654">
            <w:pPr>
              <w:pStyle w:val="NormalIndent"/>
              <w:ind w:left="0"/>
              <w:jc w:val="center"/>
              <w:rPr>
                <w:sz w:val="20"/>
              </w:rPr>
            </w:pPr>
            <w:r>
              <w:rPr>
                <w:sz w:val="20"/>
              </w:rPr>
              <w:t>8</w:t>
            </w:r>
          </w:p>
        </w:tc>
        <w:tc>
          <w:tcPr>
            <w:tcW w:w="630" w:type="dxa"/>
            <w:shd w:val="clear" w:color="auto" w:fill="auto"/>
          </w:tcPr>
          <w:p w14:paraId="546569C6" w14:textId="263BE889" w:rsidR="00F44A6F" w:rsidRDefault="00BD6F79" w:rsidP="008C197F">
            <w:pPr>
              <w:pStyle w:val="NormalIndent"/>
              <w:ind w:left="0"/>
              <w:jc w:val="center"/>
              <w:rPr>
                <w:sz w:val="20"/>
              </w:rPr>
            </w:pPr>
            <w:r>
              <w:rPr>
                <w:sz w:val="20"/>
              </w:rPr>
              <w:t>N</w:t>
            </w:r>
          </w:p>
        </w:tc>
        <w:tc>
          <w:tcPr>
            <w:tcW w:w="3060" w:type="dxa"/>
          </w:tcPr>
          <w:p w14:paraId="5197A17A" w14:textId="57775329" w:rsidR="00F44A6F" w:rsidRPr="000A52CD" w:rsidRDefault="00BD6F79" w:rsidP="00AE7654">
            <w:pPr>
              <w:pStyle w:val="NormalIndent"/>
              <w:ind w:left="0"/>
              <w:rPr>
                <w:sz w:val="20"/>
              </w:rPr>
            </w:pPr>
            <w:r>
              <w:rPr>
                <w:sz w:val="20"/>
              </w:rPr>
              <w:t>From Barcode label put on last page of survey by registries, identifies participant.</w:t>
            </w:r>
            <w:r w:rsidR="008C197F">
              <w:rPr>
                <w:sz w:val="20"/>
              </w:rPr>
              <w:t xml:space="preserve"> </w:t>
            </w:r>
            <w:proofErr w:type="spellStart"/>
            <w:r w:rsidR="008C197F">
              <w:rPr>
                <w:sz w:val="20"/>
              </w:rPr>
              <w:t>ResponseID</w:t>
            </w:r>
            <w:proofErr w:type="spellEnd"/>
            <w:r w:rsidR="008C197F">
              <w:rPr>
                <w:sz w:val="20"/>
              </w:rPr>
              <w:t xml:space="preserve"> is assigned by the registries.</w:t>
            </w:r>
          </w:p>
        </w:tc>
        <w:tc>
          <w:tcPr>
            <w:tcW w:w="2970" w:type="dxa"/>
          </w:tcPr>
          <w:p w14:paraId="411AA946" w14:textId="6839F4C0" w:rsidR="00F44A6F" w:rsidRPr="00AE7654" w:rsidRDefault="00BC4DE5" w:rsidP="00AE7654">
            <w:pPr>
              <w:pStyle w:val="NormalIndent"/>
              <w:ind w:left="0"/>
              <w:rPr>
                <w:sz w:val="20"/>
              </w:rPr>
            </w:pPr>
            <w:r w:rsidRPr="009E3FD6">
              <w:rPr>
                <w:sz w:val="20"/>
              </w:rPr>
              <w:t>Not captured for online</w:t>
            </w:r>
          </w:p>
        </w:tc>
      </w:tr>
      <w:tr w:rsidR="00983E7E" w:rsidRPr="00AE7654" w14:paraId="1C1E6DEC" w14:textId="77777777" w:rsidTr="00BD05C1">
        <w:trPr>
          <w:cantSplit/>
          <w:trHeight w:val="763"/>
        </w:trPr>
        <w:tc>
          <w:tcPr>
            <w:tcW w:w="1350" w:type="dxa"/>
            <w:shd w:val="clear" w:color="auto" w:fill="auto"/>
          </w:tcPr>
          <w:p w14:paraId="67AB578E" w14:textId="4D1A22E9" w:rsidR="00983E7E" w:rsidRPr="000061A3" w:rsidRDefault="00983E7E" w:rsidP="00983E7E">
            <w:pPr>
              <w:pStyle w:val="NormalIndent"/>
              <w:ind w:left="0"/>
              <w:rPr>
                <w:sz w:val="20"/>
              </w:rPr>
            </w:pPr>
            <w:bookmarkStart w:id="98" w:name="OLE_LINK1"/>
            <w:r>
              <w:rPr>
                <w:sz w:val="20"/>
              </w:rPr>
              <w:lastRenderedPageBreak/>
              <w:t>Methodology</w:t>
            </w:r>
            <w:bookmarkEnd w:id="98"/>
          </w:p>
        </w:tc>
        <w:tc>
          <w:tcPr>
            <w:tcW w:w="630" w:type="dxa"/>
            <w:shd w:val="clear" w:color="auto" w:fill="auto"/>
          </w:tcPr>
          <w:p w14:paraId="334AD813" w14:textId="478D6362" w:rsidR="00983E7E" w:rsidRPr="000061A3" w:rsidRDefault="00983E7E" w:rsidP="00983E7E">
            <w:pPr>
              <w:pStyle w:val="NormalIndent"/>
              <w:ind w:left="0"/>
              <w:jc w:val="center"/>
              <w:rPr>
                <w:sz w:val="20"/>
              </w:rPr>
            </w:pPr>
            <w:r>
              <w:rPr>
                <w:sz w:val="20"/>
              </w:rPr>
              <w:t>10</w:t>
            </w:r>
          </w:p>
        </w:tc>
        <w:tc>
          <w:tcPr>
            <w:tcW w:w="630" w:type="dxa"/>
            <w:shd w:val="clear" w:color="auto" w:fill="auto"/>
          </w:tcPr>
          <w:p w14:paraId="5950238C" w14:textId="77777777" w:rsidR="00983E7E" w:rsidRPr="000061A3" w:rsidRDefault="00983E7E" w:rsidP="00BC4DE5">
            <w:pPr>
              <w:pStyle w:val="NormalIndent"/>
              <w:ind w:left="0"/>
              <w:jc w:val="center"/>
              <w:rPr>
                <w:sz w:val="20"/>
              </w:rPr>
            </w:pPr>
            <w:r>
              <w:rPr>
                <w:sz w:val="20"/>
              </w:rPr>
              <w:t>A/N</w:t>
            </w:r>
          </w:p>
        </w:tc>
        <w:tc>
          <w:tcPr>
            <w:tcW w:w="3060" w:type="dxa"/>
          </w:tcPr>
          <w:p w14:paraId="7270991C" w14:textId="48F64C80" w:rsidR="00983E7E" w:rsidRPr="00AE7654" w:rsidRDefault="00616229" w:rsidP="00983E7E">
            <w:pPr>
              <w:pStyle w:val="NormalIndent"/>
              <w:ind w:left="0"/>
              <w:rPr>
                <w:sz w:val="20"/>
              </w:rPr>
            </w:pPr>
            <w:r>
              <w:rPr>
                <w:sz w:val="20"/>
              </w:rPr>
              <w:t>How survey was completed</w:t>
            </w:r>
          </w:p>
        </w:tc>
        <w:tc>
          <w:tcPr>
            <w:tcW w:w="2970" w:type="dxa"/>
          </w:tcPr>
          <w:p w14:paraId="64AEAC8C" w14:textId="4DF3064C" w:rsidR="00983E7E" w:rsidRPr="00AE7654" w:rsidRDefault="00616229" w:rsidP="00AA3CC0">
            <w:pPr>
              <w:pStyle w:val="NormalIndent"/>
              <w:ind w:left="0"/>
              <w:rPr>
                <w:sz w:val="20"/>
              </w:rPr>
            </w:pPr>
            <w:r>
              <w:rPr>
                <w:sz w:val="20"/>
              </w:rPr>
              <w:t>P=Paper</w:t>
            </w:r>
            <w:r>
              <w:rPr>
                <w:sz w:val="20"/>
              </w:rPr>
              <w:br/>
              <w:t>O=Online</w:t>
            </w:r>
            <w:r w:rsidR="000C4A3D">
              <w:rPr>
                <w:sz w:val="20"/>
              </w:rPr>
              <w:t xml:space="preserve"> complete</w:t>
            </w:r>
            <w:r w:rsidR="00BC4DE5">
              <w:rPr>
                <w:sz w:val="20"/>
              </w:rPr>
              <w:br/>
            </w:r>
            <w:r w:rsidR="00BC4DE5" w:rsidRPr="009E3FD6">
              <w:rPr>
                <w:sz w:val="20"/>
              </w:rPr>
              <w:t>S=Online, started b</w:t>
            </w:r>
            <w:r w:rsidR="00AA3CC0">
              <w:rPr>
                <w:sz w:val="20"/>
              </w:rPr>
              <w:t>ut</w:t>
            </w:r>
            <w:r w:rsidR="00BC4DE5" w:rsidRPr="009E3FD6">
              <w:rPr>
                <w:sz w:val="20"/>
              </w:rPr>
              <w:t xml:space="preserve"> not complete</w:t>
            </w:r>
          </w:p>
        </w:tc>
      </w:tr>
      <w:tr w:rsidR="00BC1815" w:rsidRPr="000061A3" w14:paraId="7A710A58" w14:textId="77777777" w:rsidTr="00BD05C1">
        <w:trPr>
          <w:cantSplit/>
          <w:trHeight w:val="214"/>
        </w:trPr>
        <w:tc>
          <w:tcPr>
            <w:tcW w:w="1350" w:type="dxa"/>
            <w:shd w:val="clear" w:color="auto" w:fill="BFBFBF" w:themeFill="background1" w:themeFillShade="BF"/>
          </w:tcPr>
          <w:p w14:paraId="3C4E076D" w14:textId="77777777" w:rsidR="00BC1815" w:rsidRPr="000061A3" w:rsidRDefault="00BC1815" w:rsidP="00DF7100">
            <w:pPr>
              <w:pStyle w:val="NormalIndent"/>
              <w:ind w:left="0"/>
              <w:rPr>
                <w:sz w:val="20"/>
              </w:rPr>
            </w:pPr>
          </w:p>
        </w:tc>
        <w:tc>
          <w:tcPr>
            <w:tcW w:w="630" w:type="dxa"/>
            <w:shd w:val="clear" w:color="auto" w:fill="BFBFBF" w:themeFill="background1" w:themeFillShade="BF"/>
          </w:tcPr>
          <w:p w14:paraId="187FB306" w14:textId="77777777" w:rsidR="00BC1815" w:rsidRPr="000061A3" w:rsidRDefault="00BC1815" w:rsidP="00DF7100">
            <w:pPr>
              <w:pStyle w:val="NormalIndent"/>
              <w:ind w:left="0"/>
              <w:jc w:val="center"/>
              <w:rPr>
                <w:sz w:val="20"/>
              </w:rPr>
            </w:pPr>
          </w:p>
        </w:tc>
        <w:tc>
          <w:tcPr>
            <w:tcW w:w="630" w:type="dxa"/>
            <w:shd w:val="clear" w:color="auto" w:fill="BFBFBF" w:themeFill="background1" w:themeFillShade="BF"/>
          </w:tcPr>
          <w:p w14:paraId="76039929" w14:textId="77777777" w:rsidR="00BC1815" w:rsidRPr="000061A3" w:rsidRDefault="00BC1815" w:rsidP="00DF7100">
            <w:pPr>
              <w:pStyle w:val="NormalIndent"/>
              <w:ind w:left="0"/>
              <w:jc w:val="center"/>
              <w:rPr>
                <w:sz w:val="20"/>
              </w:rPr>
            </w:pPr>
          </w:p>
        </w:tc>
        <w:tc>
          <w:tcPr>
            <w:tcW w:w="6030" w:type="dxa"/>
            <w:gridSpan w:val="2"/>
          </w:tcPr>
          <w:p w14:paraId="3E205BDD" w14:textId="716EED4F" w:rsidR="00BC1815" w:rsidRPr="000061A3" w:rsidRDefault="00BC1815" w:rsidP="00DF7100">
            <w:pPr>
              <w:pStyle w:val="NormalIndent"/>
              <w:tabs>
                <w:tab w:val="left" w:pos="106"/>
              </w:tabs>
              <w:ind w:left="0"/>
              <w:rPr>
                <w:b/>
                <w:sz w:val="20"/>
              </w:rPr>
            </w:pPr>
            <w:r w:rsidRPr="000061A3">
              <w:rPr>
                <w:b/>
                <w:sz w:val="20"/>
              </w:rPr>
              <w:t>A. BACKGROUND INFORMATION</w:t>
            </w:r>
          </w:p>
        </w:tc>
      </w:tr>
      <w:tr w:rsidR="00BC1815" w:rsidRPr="000061A3" w14:paraId="0E427BFE" w14:textId="77777777" w:rsidTr="00BC4DE5">
        <w:trPr>
          <w:cantSplit/>
        </w:trPr>
        <w:tc>
          <w:tcPr>
            <w:tcW w:w="1350" w:type="dxa"/>
          </w:tcPr>
          <w:p w14:paraId="09433A8B" w14:textId="5A52CB4C" w:rsidR="00BC1815" w:rsidRPr="000061A3" w:rsidRDefault="00BC1815" w:rsidP="009A2BD3">
            <w:pPr>
              <w:pStyle w:val="NormalIndent"/>
              <w:ind w:left="0"/>
              <w:rPr>
                <w:sz w:val="20"/>
              </w:rPr>
            </w:pPr>
            <w:r w:rsidRPr="000061A3">
              <w:rPr>
                <w:sz w:val="20"/>
              </w:rPr>
              <w:t>A1Month</w:t>
            </w:r>
          </w:p>
        </w:tc>
        <w:tc>
          <w:tcPr>
            <w:tcW w:w="630" w:type="dxa"/>
          </w:tcPr>
          <w:p w14:paraId="7329909A" w14:textId="127DC128" w:rsidR="00BC1815" w:rsidRPr="000061A3" w:rsidRDefault="00BC1815" w:rsidP="009A2BD3">
            <w:pPr>
              <w:pStyle w:val="NormalIndent"/>
              <w:ind w:left="0"/>
              <w:jc w:val="center"/>
              <w:rPr>
                <w:sz w:val="20"/>
              </w:rPr>
            </w:pPr>
            <w:r w:rsidRPr="000061A3">
              <w:rPr>
                <w:sz w:val="20"/>
              </w:rPr>
              <w:t>2</w:t>
            </w:r>
          </w:p>
        </w:tc>
        <w:tc>
          <w:tcPr>
            <w:tcW w:w="630" w:type="dxa"/>
          </w:tcPr>
          <w:p w14:paraId="1C9D674C" w14:textId="64B683EB" w:rsidR="00BC1815" w:rsidRPr="000061A3" w:rsidRDefault="00BC1815" w:rsidP="009A2BD3">
            <w:pPr>
              <w:pStyle w:val="NormalIndent"/>
              <w:ind w:left="0"/>
              <w:jc w:val="center"/>
              <w:rPr>
                <w:sz w:val="20"/>
              </w:rPr>
            </w:pPr>
            <w:r w:rsidRPr="000061A3">
              <w:rPr>
                <w:sz w:val="20"/>
              </w:rPr>
              <w:t>N</w:t>
            </w:r>
          </w:p>
        </w:tc>
        <w:tc>
          <w:tcPr>
            <w:tcW w:w="3060" w:type="dxa"/>
            <w:vMerge w:val="restart"/>
          </w:tcPr>
          <w:p w14:paraId="79486A3D" w14:textId="309C37AA" w:rsidR="00BC1815" w:rsidRPr="000061A3" w:rsidDel="00BE6E3F" w:rsidRDefault="00BC1815" w:rsidP="00F44A6F">
            <w:pPr>
              <w:pStyle w:val="NormalIndent"/>
              <w:tabs>
                <w:tab w:val="left" w:pos="106"/>
              </w:tabs>
              <w:ind w:left="0"/>
              <w:rPr>
                <w:sz w:val="20"/>
              </w:rPr>
            </w:pPr>
            <w:r w:rsidRPr="000061A3">
              <w:rPr>
                <w:sz w:val="20"/>
              </w:rPr>
              <w:t xml:space="preserve">A1. </w:t>
            </w:r>
            <w:r w:rsidR="00F44A6F">
              <w:rPr>
                <w:sz w:val="20"/>
              </w:rPr>
              <w:t>In what month and year</w:t>
            </w:r>
            <w:r w:rsidRPr="000061A3">
              <w:rPr>
                <w:sz w:val="20"/>
              </w:rPr>
              <w:t xml:space="preserve"> were you first diagnosed with prostate cancer?</w:t>
            </w:r>
          </w:p>
        </w:tc>
        <w:tc>
          <w:tcPr>
            <w:tcW w:w="2970" w:type="dxa"/>
          </w:tcPr>
          <w:p w14:paraId="5D90921E" w14:textId="63B72255" w:rsidR="00BC1815" w:rsidRPr="000061A3" w:rsidDel="00BE6E3F" w:rsidRDefault="00BC1815" w:rsidP="009A2BD3">
            <w:pPr>
              <w:pStyle w:val="NormalIndent"/>
              <w:tabs>
                <w:tab w:val="left" w:pos="106"/>
              </w:tabs>
              <w:ind w:left="0"/>
              <w:rPr>
                <w:sz w:val="20"/>
              </w:rPr>
            </w:pPr>
            <w:r w:rsidRPr="000061A3">
              <w:rPr>
                <w:sz w:val="20"/>
              </w:rPr>
              <w:t>&lt;MM&gt;</w:t>
            </w:r>
          </w:p>
        </w:tc>
      </w:tr>
      <w:tr w:rsidR="00BC1815" w:rsidRPr="000061A3" w14:paraId="39683D73" w14:textId="77777777" w:rsidTr="00BC4DE5">
        <w:trPr>
          <w:cantSplit/>
        </w:trPr>
        <w:tc>
          <w:tcPr>
            <w:tcW w:w="1350" w:type="dxa"/>
          </w:tcPr>
          <w:p w14:paraId="279B72C0" w14:textId="15F4905A" w:rsidR="00BC1815" w:rsidRPr="000061A3" w:rsidRDefault="00BC1815" w:rsidP="009A2BD3">
            <w:pPr>
              <w:pStyle w:val="NormalIndent"/>
              <w:ind w:left="0"/>
              <w:rPr>
                <w:sz w:val="20"/>
              </w:rPr>
            </w:pPr>
            <w:r w:rsidRPr="000061A3">
              <w:rPr>
                <w:sz w:val="20"/>
              </w:rPr>
              <w:t>A1Year</w:t>
            </w:r>
          </w:p>
        </w:tc>
        <w:tc>
          <w:tcPr>
            <w:tcW w:w="630" w:type="dxa"/>
          </w:tcPr>
          <w:p w14:paraId="118E016D" w14:textId="60ADB634" w:rsidR="00BC1815" w:rsidRPr="000061A3" w:rsidRDefault="00BC1815" w:rsidP="009A2BD3">
            <w:pPr>
              <w:pStyle w:val="NormalIndent"/>
              <w:ind w:left="0"/>
              <w:jc w:val="center"/>
              <w:rPr>
                <w:sz w:val="20"/>
              </w:rPr>
            </w:pPr>
            <w:r w:rsidRPr="000061A3">
              <w:rPr>
                <w:sz w:val="20"/>
              </w:rPr>
              <w:t>4</w:t>
            </w:r>
          </w:p>
        </w:tc>
        <w:tc>
          <w:tcPr>
            <w:tcW w:w="630" w:type="dxa"/>
          </w:tcPr>
          <w:p w14:paraId="0FD965A1" w14:textId="039D0A1E" w:rsidR="00BC1815" w:rsidRPr="000061A3" w:rsidRDefault="00BC1815" w:rsidP="009A2BD3">
            <w:pPr>
              <w:pStyle w:val="NormalIndent"/>
              <w:ind w:left="0"/>
              <w:jc w:val="center"/>
              <w:rPr>
                <w:sz w:val="20"/>
              </w:rPr>
            </w:pPr>
            <w:r w:rsidRPr="000061A3">
              <w:rPr>
                <w:sz w:val="20"/>
              </w:rPr>
              <w:t>N</w:t>
            </w:r>
          </w:p>
        </w:tc>
        <w:tc>
          <w:tcPr>
            <w:tcW w:w="3060" w:type="dxa"/>
            <w:vMerge/>
          </w:tcPr>
          <w:p w14:paraId="0286C4EE" w14:textId="77777777" w:rsidR="00BC1815" w:rsidRPr="000061A3" w:rsidDel="00BE6E3F" w:rsidRDefault="00BC1815" w:rsidP="009A2BD3">
            <w:pPr>
              <w:pStyle w:val="NormalIndent"/>
              <w:tabs>
                <w:tab w:val="left" w:pos="106"/>
              </w:tabs>
              <w:ind w:left="0"/>
              <w:rPr>
                <w:sz w:val="20"/>
              </w:rPr>
            </w:pPr>
          </w:p>
        </w:tc>
        <w:tc>
          <w:tcPr>
            <w:tcW w:w="2970" w:type="dxa"/>
          </w:tcPr>
          <w:p w14:paraId="221C795A" w14:textId="4CE32AFB" w:rsidR="00BC1815" w:rsidRPr="000061A3" w:rsidDel="00BE6E3F" w:rsidRDefault="00BC1815" w:rsidP="009A2BD3">
            <w:pPr>
              <w:pStyle w:val="NormalIndent"/>
              <w:tabs>
                <w:tab w:val="left" w:pos="106"/>
              </w:tabs>
              <w:ind w:left="0"/>
              <w:rPr>
                <w:sz w:val="20"/>
              </w:rPr>
            </w:pPr>
            <w:r w:rsidRPr="000061A3">
              <w:rPr>
                <w:sz w:val="20"/>
              </w:rPr>
              <w:t>&lt;YYYY&gt;</w:t>
            </w:r>
          </w:p>
        </w:tc>
      </w:tr>
      <w:tr w:rsidR="00BC1815" w:rsidRPr="000061A3" w14:paraId="7DB0A62F" w14:textId="77777777" w:rsidTr="00BC4DE5">
        <w:trPr>
          <w:cantSplit/>
        </w:trPr>
        <w:tc>
          <w:tcPr>
            <w:tcW w:w="1350" w:type="dxa"/>
          </w:tcPr>
          <w:p w14:paraId="6F0A30C1" w14:textId="396442C3" w:rsidR="00BC1815" w:rsidRPr="000061A3" w:rsidRDefault="00BC1815" w:rsidP="009A2BD3">
            <w:pPr>
              <w:pStyle w:val="NormalIndent"/>
              <w:ind w:left="0"/>
              <w:rPr>
                <w:sz w:val="20"/>
              </w:rPr>
            </w:pPr>
            <w:r w:rsidRPr="000061A3">
              <w:rPr>
                <w:sz w:val="20"/>
              </w:rPr>
              <w:t>A1Not</w:t>
            </w:r>
          </w:p>
        </w:tc>
        <w:tc>
          <w:tcPr>
            <w:tcW w:w="630" w:type="dxa"/>
          </w:tcPr>
          <w:p w14:paraId="74FD3CFE" w14:textId="2AFFBF84" w:rsidR="00BC1815" w:rsidRPr="000061A3" w:rsidRDefault="00BC1815" w:rsidP="009A2BD3">
            <w:pPr>
              <w:pStyle w:val="NormalIndent"/>
              <w:ind w:left="0"/>
              <w:jc w:val="center"/>
              <w:rPr>
                <w:sz w:val="20"/>
              </w:rPr>
            </w:pPr>
            <w:r w:rsidRPr="000061A3">
              <w:rPr>
                <w:sz w:val="20"/>
              </w:rPr>
              <w:t>1</w:t>
            </w:r>
          </w:p>
        </w:tc>
        <w:tc>
          <w:tcPr>
            <w:tcW w:w="630" w:type="dxa"/>
          </w:tcPr>
          <w:p w14:paraId="3219D73B" w14:textId="302F5E9D" w:rsidR="00BC1815" w:rsidRPr="000061A3" w:rsidRDefault="00BC1815" w:rsidP="009A2BD3">
            <w:pPr>
              <w:pStyle w:val="NormalIndent"/>
              <w:ind w:left="0"/>
              <w:jc w:val="center"/>
              <w:rPr>
                <w:sz w:val="20"/>
              </w:rPr>
            </w:pPr>
            <w:r w:rsidRPr="000061A3">
              <w:rPr>
                <w:sz w:val="20"/>
              </w:rPr>
              <w:t>N</w:t>
            </w:r>
          </w:p>
        </w:tc>
        <w:tc>
          <w:tcPr>
            <w:tcW w:w="3060" w:type="dxa"/>
            <w:vMerge/>
          </w:tcPr>
          <w:p w14:paraId="62283DEF" w14:textId="77777777" w:rsidR="00BC1815" w:rsidRPr="000061A3" w:rsidRDefault="00BC1815" w:rsidP="0013556F">
            <w:pPr>
              <w:pStyle w:val="NormalIndent"/>
              <w:tabs>
                <w:tab w:val="left" w:pos="106"/>
              </w:tabs>
              <w:ind w:left="0"/>
              <w:rPr>
                <w:sz w:val="20"/>
              </w:rPr>
            </w:pPr>
          </w:p>
        </w:tc>
        <w:tc>
          <w:tcPr>
            <w:tcW w:w="2970" w:type="dxa"/>
          </w:tcPr>
          <w:p w14:paraId="2462CF1F" w14:textId="39292E78" w:rsidR="00BC1815" w:rsidRPr="000061A3" w:rsidDel="00BE6E3F" w:rsidRDefault="00A5448F" w:rsidP="00A5448F">
            <w:pPr>
              <w:pStyle w:val="NormalIndent"/>
              <w:tabs>
                <w:tab w:val="left" w:pos="106"/>
              </w:tabs>
              <w:ind w:left="0"/>
              <w:rPr>
                <w:sz w:val="20"/>
              </w:rPr>
            </w:pPr>
            <w:r>
              <w:rPr>
                <w:sz w:val="20"/>
              </w:rPr>
              <w:t>1=I have NEVER had prostate cancer</w:t>
            </w:r>
            <w:r>
              <w:rPr>
                <w:sz w:val="20"/>
              </w:rPr>
              <w:br/>
              <w:t>2=I HAVE or HAVE HAD prostate cancer</w:t>
            </w:r>
            <w:r>
              <w:rPr>
                <w:sz w:val="20"/>
              </w:rPr>
              <w:br/>
              <w:t>(paper survey only had a bubble for “never had” so value set to 2 if bubble not marked)</w:t>
            </w:r>
          </w:p>
        </w:tc>
      </w:tr>
      <w:tr w:rsidR="00F44A6F" w:rsidRPr="000061A3" w14:paraId="7B5D409E" w14:textId="77777777" w:rsidTr="00A5448F">
        <w:trPr>
          <w:cantSplit/>
          <w:trHeight w:val="376"/>
        </w:trPr>
        <w:tc>
          <w:tcPr>
            <w:tcW w:w="1350" w:type="dxa"/>
          </w:tcPr>
          <w:p w14:paraId="1A94073E" w14:textId="1843DFC0" w:rsidR="00F44A6F" w:rsidRPr="000061A3" w:rsidRDefault="00F44A6F" w:rsidP="009A2BD3">
            <w:pPr>
              <w:pStyle w:val="NormalIndent"/>
              <w:ind w:left="0"/>
              <w:rPr>
                <w:sz w:val="20"/>
              </w:rPr>
            </w:pPr>
            <w:r>
              <w:rPr>
                <w:sz w:val="20"/>
              </w:rPr>
              <w:t>A2</w:t>
            </w:r>
          </w:p>
        </w:tc>
        <w:tc>
          <w:tcPr>
            <w:tcW w:w="630" w:type="dxa"/>
          </w:tcPr>
          <w:p w14:paraId="3BE69357" w14:textId="708E6E2B" w:rsidR="00F44A6F" w:rsidRPr="000061A3" w:rsidRDefault="00F44A6F" w:rsidP="009A2BD3">
            <w:pPr>
              <w:pStyle w:val="NormalIndent"/>
              <w:ind w:left="0"/>
              <w:jc w:val="center"/>
              <w:rPr>
                <w:sz w:val="20"/>
              </w:rPr>
            </w:pPr>
            <w:r>
              <w:rPr>
                <w:sz w:val="20"/>
              </w:rPr>
              <w:t>1</w:t>
            </w:r>
          </w:p>
        </w:tc>
        <w:tc>
          <w:tcPr>
            <w:tcW w:w="630" w:type="dxa"/>
          </w:tcPr>
          <w:p w14:paraId="17AF44D4" w14:textId="56205177" w:rsidR="00F44A6F" w:rsidRPr="000061A3" w:rsidRDefault="00F44A6F" w:rsidP="009A2BD3">
            <w:pPr>
              <w:pStyle w:val="NormalIndent"/>
              <w:ind w:left="0"/>
              <w:jc w:val="center"/>
              <w:rPr>
                <w:sz w:val="20"/>
              </w:rPr>
            </w:pPr>
            <w:r>
              <w:rPr>
                <w:sz w:val="20"/>
              </w:rPr>
              <w:t>N</w:t>
            </w:r>
          </w:p>
        </w:tc>
        <w:tc>
          <w:tcPr>
            <w:tcW w:w="3060" w:type="dxa"/>
          </w:tcPr>
          <w:p w14:paraId="39F032C9" w14:textId="1ACEE0C7" w:rsidR="00F44A6F" w:rsidRPr="000061A3" w:rsidRDefault="00F44A6F" w:rsidP="0013556F">
            <w:pPr>
              <w:pStyle w:val="NormalIndent"/>
              <w:tabs>
                <w:tab w:val="left" w:pos="106"/>
              </w:tabs>
              <w:ind w:left="0"/>
              <w:rPr>
                <w:sz w:val="20"/>
              </w:rPr>
            </w:pPr>
            <w:r>
              <w:rPr>
                <w:sz w:val="20"/>
              </w:rPr>
              <w:t>A2. Do you identify as Black or African American?</w:t>
            </w:r>
          </w:p>
        </w:tc>
        <w:tc>
          <w:tcPr>
            <w:tcW w:w="2970" w:type="dxa"/>
          </w:tcPr>
          <w:p w14:paraId="4ED92495" w14:textId="494C1597" w:rsidR="00F44A6F" w:rsidRPr="000061A3" w:rsidRDefault="00F44A6F" w:rsidP="0013556F">
            <w:pPr>
              <w:pStyle w:val="NormalIndent"/>
              <w:tabs>
                <w:tab w:val="left" w:pos="106"/>
              </w:tabs>
              <w:ind w:left="0"/>
              <w:rPr>
                <w:sz w:val="20"/>
              </w:rPr>
            </w:pPr>
            <w:r>
              <w:rPr>
                <w:sz w:val="20"/>
              </w:rPr>
              <w:t>2=Yes</w:t>
            </w:r>
            <w:r>
              <w:rPr>
                <w:sz w:val="20"/>
              </w:rPr>
              <w:br/>
              <w:t>1=No</w:t>
            </w:r>
          </w:p>
        </w:tc>
      </w:tr>
      <w:tr w:rsidR="00F44A6F" w:rsidRPr="000061A3" w14:paraId="1E771B0C" w14:textId="77777777" w:rsidTr="00BC4DE5">
        <w:trPr>
          <w:cantSplit/>
        </w:trPr>
        <w:tc>
          <w:tcPr>
            <w:tcW w:w="1350" w:type="dxa"/>
          </w:tcPr>
          <w:p w14:paraId="7CE455AD" w14:textId="4BBF469D" w:rsidR="00F44A6F" w:rsidRPr="000061A3" w:rsidRDefault="00F44A6F" w:rsidP="00946FD8">
            <w:pPr>
              <w:pStyle w:val="NormalIndent"/>
              <w:ind w:left="0"/>
              <w:rPr>
                <w:sz w:val="20"/>
              </w:rPr>
            </w:pPr>
            <w:r w:rsidRPr="000061A3">
              <w:rPr>
                <w:sz w:val="20"/>
              </w:rPr>
              <w:t>A</w:t>
            </w:r>
            <w:r w:rsidR="00946FD8">
              <w:rPr>
                <w:sz w:val="20"/>
              </w:rPr>
              <w:t>3</w:t>
            </w:r>
            <w:r w:rsidRPr="000061A3">
              <w:rPr>
                <w:sz w:val="20"/>
              </w:rPr>
              <w:t>_1</w:t>
            </w:r>
          </w:p>
        </w:tc>
        <w:tc>
          <w:tcPr>
            <w:tcW w:w="630" w:type="dxa"/>
          </w:tcPr>
          <w:p w14:paraId="5EB7D0BF" w14:textId="702601A4" w:rsidR="00F44A6F" w:rsidRPr="000061A3" w:rsidRDefault="00F44A6F" w:rsidP="009A2BD3">
            <w:pPr>
              <w:pStyle w:val="NormalIndent"/>
              <w:ind w:left="0"/>
              <w:jc w:val="center"/>
              <w:rPr>
                <w:sz w:val="20"/>
              </w:rPr>
            </w:pPr>
            <w:r w:rsidRPr="000061A3">
              <w:rPr>
                <w:sz w:val="20"/>
              </w:rPr>
              <w:t>1</w:t>
            </w:r>
          </w:p>
        </w:tc>
        <w:tc>
          <w:tcPr>
            <w:tcW w:w="630" w:type="dxa"/>
          </w:tcPr>
          <w:p w14:paraId="4CD015D0" w14:textId="305EEB26" w:rsidR="00F44A6F" w:rsidRPr="000061A3" w:rsidRDefault="00F44A6F" w:rsidP="009A2BD3">
            <w:pPr>
              <w:pStyle w:val="NormalIndent"/>
              <w:ind w:left="0"/>
              <w:jc w:val="center"/>
              <w:rPr>
                <w:sz w:val="20"/>
              </w:rPr>
            </w:pPr>
            <w:r w:rsidRPr="000061A3">
              <w:rPr>
                <w:sz w:val="20"/>
              </w:rPr>
              <w:t>N</w:t>
            </w:r>
          </w:p>
        </w:tc>
        <w:tc>
          <w:tcPr>
            <w:tcW w:w="3060" w:type="dxa"/>
            <w:vMerge w:val="restart"/>
          </w:tcPr>
          <w:p w14:paraId="02CCA717" w14:textId="497440C3" w:rsidR="00F44A6F" w:rsidRPr="000061A3" w:rsidRDefault="00F44A6F" w:rsidP="0013556F">
            <w:pPr>
              <w:pStyle w:val="NormalIndent"/>
              <w:tabs>
                <w:tab w:val="left" w:pos="106"/>
              </w:tabs>
              <w:ind w:left="0"/>
              <w:rPr>
                <w:sz w:val="20"/>
              </w:rPr>
            </w:pPr>
            <w:r>
              <w:rPr>
                <w:sz w:val="20"/>
              </w:rPr>
              <w:t>If Yes:</w:t>
            </w:r>
            <w:r>
              <w:rPr>
                <w:sz w:val="20"/>
              </w:rPr>
              <w:br/>
            </w:r>
            <w:r w:rsidRPr="000061A3">
              <w:rPr>
                <w:sz w:val="20"/>
              </w:rPr>
              <w:t>A2. Which Black or African American group</w:t>
            </w:r>
            <w:r>
              <w:rPr>
                <w:sz w:val="20"/>
              </w:rPr>
              <w:t>(s) and other races/ethnicities</w:t>
            </w:r>
            <w:r w:rsidRPr="000061A3">
              <w:rPr>
                <w:sz w:val="20"/>
              </w:rPr>
              <w:t xml:space="preserve"> do you identify with? </w:t>
            </w:r>
            <w:r w:rsidRPr="000061A3">
              <w:rPr>
                <w:color w:val="FF0000"/>
                <w:sz w:val="20"/>
              </w:rPr>
              <w:t>Mark all that apply.</w:t>
            </w:r>
          </w:p>
        </w:tc>
        <w:tc>
          <w:tcPr>
            <w:tcW w:w="2970" w:type="dxa"/>
          </w:tcPr>
          <w:p w14:paraId="65E1B203" w14:textId="569E5A81" w:rsidR="00F44A6F" w:rsidRPr="000061A3" w:rsidDel="00BE6E3F" w:rsidRDefault="00F44A6F" w:rsidP="00F44A6F">
            <w:pPr>
              <w:pStyle w:val="NormalIndent"/>
              <w:tabs>
                <w:tab w:val="left" w:pos="106"/>
              </w:tabs>
              <w:ind w:left="0"/>
              <w:rPr>
                <w:sz w:val="20"/>
              </w:rPr>
            </w:pPr>
            <w:r w:rsidRPr="000061A3">
              <w:rPr>
                <w:sz w:val="20"/>
              </w:rPr>
              <w:t>1=Black</w:t>
            </w:r>
            <w:r>
              <w:rPr>
                <w:sz w:val="20"/>
              </w:rPr>
              <w:t>/</w:t>
            </w:r>
            <w:r w:rsidRPr="000061A3">
              <w:rPr>
                <w:sz w:val="20"/>
              </w:rPr>
              <w:t>African American</w:t>
            </w:r>
          </w:p>
        </w:tc>
      </w:tr>
      <w:tr w:rsidR="00946FD8" w:rsidRPr="000061A3" w14:paraId="03235040" w14:textId="77777777" w:rsidTr="00BC4DE5">
        <w:trPr>
          <w:cantSplit/>
        </w:trPr>
        <w:tc>
          <w:tcPr>
            <w:tcW w:w="1350" w:type="dxa"/>
          </w:tcPr>
          <w:p w14:paraId="5A555BCC" w14:textId="300BBAD8"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2</w:t>
            </w:r>
          </w:p>
        </w:tc>
        <w:tc>
          <w:tcPr>
            <w:tcW w:w="630" w:type="dxa"/>
          </w:tcPr>
          <w:p w14:paraId="17AF830B" w14:textId="048C0088" w:rsidR="00946FD8" w:rsidRPr="000061A3" w:rsidRDefault="00946FD8" w:rsidP="00946FD8">
            <w:pPr>
              <w:pStyle w:val="NormalIndent"/>
              <w:ind w:left="0"/>
              <w:jc w:val="center"/>
              <w:rPr>
                <w:sz w:val="20"/>
              </w:rPr>
            </w:pPr>
            <w:r w:rsidRPr="000061A3">
              <w:rPr>
                <w:sz w:val="20"/>
              </w:rPr>
              <w:t>1</w:t>
            </w:r>
          </w:p>
        </w:tc>
        <w:tc>
          <w:tcPr>
            <w:tcW w:w="630" w:type="dxa"/>
          </w:tcPr>
          <w:p w14:paraId="4342FFFB" w14:textId="47DD42D6" w:rsidR="00946FD8" w:rsidRPr="000061A3" w:rsidRDefault="00946FD8" w:rsidP="00946FD8">
            <w:pPr>
              <w:pStyle w:val="NormalIndent"/>
              <w:ind w:left="0"/>
              <w:jc w:val="center"/>
              <w:rPr>
                <w:sz w:val="20"/>
              </w:rPr>
            </w:pPr>
            <w:r w:rsidRPr="000061A3">
              <w:rPr>
                <w:sz w:val="20"/>
              </w:rPr>
              <w:t>N</w:t>
            </w:r>
          </w:p>
        </w:tc>
        <w:tc>
          <w:tcPr>
            <w:tcW w:w="3060" w:type="dxa"/>
            <w:vMerge/>
          </w:tcPr>
          <w:p w14:paraId="364EE667" w14:textId="77777777" w:rsidR="00946FD8" w:rsidRPr="000061A3" w:rsidRDefault="00946FD8" w:rsidP="00946FD8">
            <w:pPr>
              <w:pStyle w:val="NormalIndent"/>
              <w:tabs>
                <w:tab w:val="left" w:pos="106"/>
              </w:tabs>
              <w:ind w:left="0"/>
              <w:rPr>
                <w:sz w:val="20"/>
              </w:rPr>
            </w:pPr>
          </w:p>
        </w:tc>
        <w:tc>
          <w:tcPr>
            <w:tcW w:w="2970" w:type="dxa"/>
          </w:tcPr>
          <w:p w14:paraId="7C6328DB" w14:textId="5FD5E0F7" w:rsidR="00946FD8" w:rsidRPr="000061A3" w:rsidDel="00BE6E3F" w:rsidRDefault="00946FD8" w:rsidP="00946FD8">
            <w:pPr>
              <w:pStyle w:val="NormalIndent"/>
              <w:tabs>
                <w:tab w:val="left" w:pos="106"/>
              </w:tabs>
              <w:ind w:left="0"/>
              <w:rPr>
                <w:sz w:val="20"/>
              </w:rPr>
            </w:pPr>
            <w:r w:rsidRPr="000061A3">
              <w:rPr>
                <w:sz w:val="20"/>
              </w:rPr>
              <w:t>1=Nigerian</w:t>
            </w:r>
          </w:p>
        </w:tc>
      </w:tr>
      <w:tr w:rsidR="00946FD8" w:rsidRPr="000061A3" w14:paraId="39019A6B" w14:textId="77777777" w:rsidTr="00BC4DE5">
        <w:trPr>
          <w:cantSplit/>
        </w:trPr>
        <w:tc>
          <w:tcPr>
            <w:tcW w:w="1350" w:type="dxa"/>
          </w:tcPr>
          <w:p w14:paraId="7AB80C52" w14:textId="41834631"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3</w:t>
            </w:r>
          </w:p>
        </w:tc>
        <w:tc>
          <w:tcPr>
            <w:tcW w:w="630" w:type="dxa"/>
          </w:tcPr>
          <w:p w14:paraId="01BD8CBF" w14:textId="134A54F4" w:rsidR="00946FD8" w:rsidRPr="000061A3" w:rsidRDefault="00946FD8" w:rsidP="00946FD8">
            <w:pPr>
              <w:pStyle w:val="NormalIndent"/>
              <w:ind w:left="0"/>
              <w:jc w:val="center"/>
              <w:rPr>
                <w:sz w:val="20"/>
              </w:rPr>
            </w:pPr>
            <w:r>
              <w:rPr>
                <w:sz w:val="20"/>
              </w:rPr>
              <w:t>1</w:t>
            </w:r>
          </w:p>
        </w:tc>
        <w:tc>
          <w:tcPr>
            <w:tcW w:w="630" w:type="dxa"/>
          </w:tcPr>
          <w:p w14:paraId="5FCD1EAD" w14:textId="44607A2D" w:rsidR="00946FD8" w:rsidRPr="000061A3" w:rsidRDefault="00946FD8" w:rsidP="00946FD8">
            <w:pPr>
              <w:pStyle w:val="NormalIndent"/>
              <w:ind w:left="0"/>
              <w:jc w:val="center"/>
              <w:rPr>
                <w:sz w:val="20"/>
              </w:rPr>
            </w:pPr>
            <w:r w:rsidRPr="000061A3">
              <w:rPr>
                <w:sz w:val="20"/>
              </w:rPr>
              <w:t>N</w:t>
            </w:r>
          </w:p>
        </w:tc>
        <w:tc>
          <w:tcPr>
            <w:tcW w:w="3060" w:type="dxa"/>
            <w:vMerge/>
          </w:tcPr>
          <w:p w14:paraId="5B1EC1E4" w14:textId="77777777" w:rsidR="00946FD8" w:rsidRPr="000061A3" w:rsidRDefault="00946FD8" w:rsidP="00946FD8">
            <w:pPr>
              <w:pStyle w:val="NormalIndent"/>
              <w:tabs>
                <w:tab w:val="left" w:pos="106"/>
              </w:tabs>
              <w:ind w:left="0"/>
              <w:rPr>
                <w:sz w:val="20"/>
              </w:rPr>
            </w:pPr>
          </w:p>
        </w:tc>
        <w:tc>
          <w:tcPr>
            <w:tcW w:w="2970" w:type="dxa"/>
          </w:tcPr>
          <w:p w14:paraId="46014003" w14:textId="292CC946" w:rsidR="00946FD8" w:rsidRPr="000061A3" w:rsidRDefault="00946FD8" w:rsidP="00946FD8">
            <w:pPr>
              <w:pStyle w:val="NormalIndent"/>
              <w:tabs>
                <w:tab w:val="left" w:pos="106"/>
              </w:tabs>
              <w:ind w:left="0"/>
              <w:rPr>
                <w:sz w:val="20"/>
              </w:rPr>
            </w:pPr>
            <w:r w:rsidRPr="000061A3">
              <w:rPr>
                <w:sz w:val="20"/>
              </w:rPr>
              <w:t>1=Jamaican</w:t>
            </w:r>
          </w:p>
        </w:tc>
      </w:tr>
      <w:tr w:rsidR="00946FD8" w:rsidRPr="000061A3" w14:paraId="7B93BAD2" w14:textId="77777777" w:rsidTr="00BC4DE5">
        <w:trPr>
          <w:cantSplit/>
        </w:trPr>
        <w:tc>
          <w:tcPr>
            <w:tcW w:w="1350" w:type="dxa"/>
          </w:tcPr>
          <w:p w14:paraId="12A2627E" w14:textId="763A5A7D"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4</w:t>
            </w:r>
          </w:p>
        </w:tc>
        <w:tc>
          <w:tcPr>
            <w:tcW w:w="630" w:type="dxa"/>
          </w:tcPr>
          <w:p w14:paraId="7AA9341E" w14:textId="2DF3070F" w:rsidR="00946FD8" w:rsidRPr="000061A3" w:rsidRDefault="00946FD8" w:rsidP="00946FD8">
            <w:pPr>
              <w:pStyle w:val="NormalIndent"/>
              <w:ind w:left="0"/>
              <w:jc w:val="center"/>
              <w:rPr>
                <w:sz w:val="20"/>
              </w:rPr>
            </w:pPr>
            <w:r>
              <w:rPr>
                <w:sz w:val="20"/>
              </w:rPr>
              <w:t>1</w:t>
            </w:r>
          </w:p>
        </w:tc>
        <w:tc>
          <w:tcPr>
            <w:tcW w:w="630" w:type="dxa"/>
          </w:tcPr>
          <w:p w14:paraId="48415384" w14:textId="567B3B78" w:rsidR="00946FD8" w:rsidRPr="000061A3" w:rsidRDefault="00946FD8" w:rsidP="00946FD8">
            <w:pPr>
              <w:pStyle w:val="NormalIndent"/>
              <w:ind w:left="0"/>
              <w:jc w:val="center"/>
              <w:rPr>
                <w:sz w:val="20"/>
              </w:rPr>
            </w:pPr>
            <w:r w:rsidRPr="000061A3">
              <w:rPr>
                <w:sz w:val="20"/>
              </w:rPr>
              <w:t>N</w:t>
            </w:r>
          </w:p>
        </w:tc>
        <w:tc>
          <w:tcPr>
            <w:tcW w:w="3060" w:type="dxa"/>
            <w:vMerge/>
          </w:tcPr>
          <w:p w14:paraId="0D2DC918" w14:textId="77777777" w:rsidR="00946FD8" w:rsidRPr="000061A3" w:rsidRDefault="00946FD8" w:rsidP="00946FD8">
            <w:pPr>
              <w:pStyle w:val="NormalIndent"/>
              <w:tabs>
                <w:tab w:val="left" w:pos="106"/>
              </w:tabs>
              <w:ind w:left="0"/>
              <w:rPr>
                <w:sz w:val="20"/>
              </w:rPr>
            </w:pPr>
          </w:p>
        </w:tc>
        <w:tc>
          <w:tcPr>
            <w:tcW w:w="2970" w:type="dxa"/>
          </w:tcPr>
          <w:p w14:paraId="308864E7" w14:textId="44865AB0" w:rsidR="00946FD8" w:rsidRPr="000061A3" w:rsidRDefault="00946FD8" w:rsidP="00946FD8">
            <w:pPr>
              <w:pStyle w:val="NormalIndent"/>
              <w:tabs>
                <w:tab w:val="left" w:pos="106"/>
              </w:tabs>
              <w:ind w:left="0"/>
              <w:rPr>
                <w:sz w:val="20"/>
              </w:rPr>
            </w:pPr>
            <w:r w:rsidRPr="000061A3">
              <w:rPr>
                <w:sz w:val="20"/>
              </w:rPr>
              <w:t>1=Ethiopian</w:t>
            </w:r>
          </w:p>
        </w:tc>
      </w:tr>
      <w:tr w:rsidR="00946FD8" w:rsidRPr="000061A3" w14:paraId="70668774" w14:textId="77777777" w:rsidTr="00BC4DE5">
        <w:trPr>
          <w:cantSplit/>
        </w:trPr>
        <w:tc>
          <w:tcPr>
            <w:tcW w:w="1350" w:type="dxa"/>
          </w:tcPr>
          <w:p w14:paraId="2B092E3F" w14:textId="34F3C46D"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5</w:t>
            </w:r>
          </w:p>
        </w:tc>
        <w:tc>
          <w:tcPr>
            <w:tcW w:w="630" w:type="dxa"/>
          </w:tcPr>
          <w:p w14:paraId="1A3FFBA2" w14:textId="6FDA5E6F" w:rsidR="00946FD8" w:rsidRPr="000061A3" w:rsidRDefault="00946FD8" w:rsidP="00946FD8">
            <w:pPr>
              <w:pStyle w:val="NormalIndent"/>
              <w:ind w:left="0"/>
              <w:jc w:val="center"/>
              <w:rPr>
                <w:sz w:val="20"/>
              </w:rPr>
            </w:pPr>
            <w:r>
              <w:rPr>
                <w:sz w:val="20"/>
              </w:rPr>
              <w:t>1</w:t>
            </w:r>
          </w:p>
        </w:tc>
        <w:tc>
          <w:tcPr>
            <w:tcW w:w="630" w:type="dxa"/>
          </w:tcPr>
          <w:p w14:paraId="23A53A0A" w14:textId="2E4FE913" w:rsidR="00946FD8" w:rsidRPr="000061A3" w:rsidRDefault="00946FD8" w:rsidP="00946FD8">
            <w:pPr>
              <w:pStyle w:val="NormalIndent"/>
              <w:ind w:left="0"/>
              <w:jc w:val="center"/>
              <w:rPr>
                <w:sz w:val="20"/>
              </w:rPr>
            </w:pPr>
            <w:r w:rsidRPr="000061A3">
              <w:rPr>
                <w:sz w:val="20"/>
              </w:rPr>
              <w:t>N</w:t>
            </w:r>
          </w:p>
        </w:tc>
        <w:tc>
          <w:tcPr>
            <w:tcW w:w="3060" w:type="dxa"/>
            <w:vMerge/>
          </w:tcPr>
          <w:p w14:paraId="14B0505A" w14:textId="77777777" w:rsidR="00946FD8" w:rsidRPr="000061A3" w:rsidRDefault="00946FD8" w:rsidP="00946FD8">
            <w:pPr>
              <w:pStyle w:val="NormalIndent"/>
              <w:tabs>
                <w:tab w:val="left" w:pos="106"/>
              </w:tabs>
              <w:ind w:left="0"/>
              <w:rPr>
                <w:sz w:val="20"/>
              </w:rPr>
            </w:pPr>
          </w:p>
        </w:tc>
        <w:tc>
          <w:tcPr>
            <w:tcW w:w="2970" w:type="dxa"/>
          </w:tcPr>
          <w:p w14:paraId="4B074172" w14:textId="6E67879E" w:rsidR="00946FD8" w:rsidRPr="000061A3" w:rsidRDefault="00946FD8" w:rsidP="00946FD8">
            <w:pPr>
              <w:pStyle w:val="NormalIndent"/>
              <w:tabs>
                <w:tab w:val="left" w:pos="106"/>
              </w:tabs>
              <w:ind w:left="0"/>
              <w:rPr>
                <w:sz w:val="20"/>
              </w:rPr>
            </w:pPr>
            <w:r w:rsidRPr="000061A3">
              <w:rPr>
                <w:sz w:val="20"/>
              </w:rPr>
              <w:t>1=Haitian</w:t>
            </w:r>
          </w:p>
        </w:tc>
      </w:tr>
      <w:tr w:rsidR="00946FD8" w:rsidRPr="000061A3" w14:paraId="03461465" w14:textId="77777777" w:rsidTr="00BC4DE5">
        <w:trPr>
          <w:cantSplit/>
        </w:trPr>
        <w:tc>
          <w:tcPr>
            <w:tcW w:w="1350" w:type="dxa"/>
          </w:tcPr>
          <w:p w14:paraId="146B5F8E" w14:textId="76FAF7B9"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6</w:t>
            </w:r>
          </w:p>
        </w:tc>
        <w:tc>
          <w:tcPr>
            <w:tcW w:w="630" w:type="dxa"/>
          </w:tcPr>
          <w:p w14:paraId="763D8C38" w14:textId="7E9EFCC8" w:rsidR="00946FD8" w:rsidRPr="000061A3" w:rsidRDefault="00946FD8" w:rsidP="00946FD8">
            <w:pPr>
              <w:pStyle w:val="NormalIndent"/>
              <w:ind w:left="0"/>
              <w:jc w:val="center"/>
              <w:rPr>
                <w:sz w:val="20"/>
              </w:rPr>
            </w:pPr>
            <w:r>
              <w:rPr>
                <w:sz w:val="20"/>
              </w:rPr>
              <w:t>1</w:t>
            </w:r>
          </w:p>
        </w:tc>
        <w:tc>
          <w:tcPr>
            <w:tcW w:w="630" w:type="dxa"/>
          </w:tcPr>
          <w:p w14:paraId="3239450B" w14:textId="4D0116AB" w:rsidR="00946FD8" w:rsidRPr="000061A3" w:rsidRDefault="00946FD8" w:rsidP="00946FD8">
            <w:pPr>
              <w:pStyle w:val="NormalIndent"/>
              <w:ind w:left="0"/>
              <w:jc w:val="center"/>
              <w:rPr>
                <w:sz w:val="20"/>
              </w:rPr>
            </w:pPr>
            <w:r w:rsidRPr="000061A3">
              <w:rPr>
                <w:sz w:val="20"/>
              </w:rPr>
              <w:t>N</w:t>
            </w:r>
          </w:p>
        </w:tc>
        <w:tc>
          <w:tcPr>
            <w:tcW w:w="3060" w:type="dxa"/>
            <w:vMerge/>
          </w:tcPr>
          <w:p w14:paraId="5A1A84D8" w14:textId="77777777" w:rsidR="00946FD8" w:rsidRPr="000061A3" w:rsidRDefault="00946FD8" w:rsidP="00946FD8">
            <w:pPr>
              <w:pStyle w:val="NormalIndent"/>
              <w:tabs>
                <w:tab w:val="left" w:pos="106"/>
              </w:tabs>
              <w:ind w:left="0"/>
              <w:rPr>
                <w:sz w:val="20"/>
              </w:rPr>
            </w:pPr>
          </w:p>
        </w:tc>
        <w:tc>
          <w:tcPr>
            <w:tcW w:w="2970" w:type="dxa"/>
          </w:tcPr>
          <w:p w14:paraId="4667481B" w14:textId="3F49C701" w:rsidR="00946FD8" w:rsidRPr="000061A3" w:rsidRDefault="00946FD8" w:rsidP="00946FD8">
            <w:pPr>
              <w:pStyle w:val="NormalIndent"/>
              <w:tabs>
                <w:tab w:val="left" w:pos="106"/>
              </w:tabs>
              <w:ind w:left="0"/>
              <w:rPr>
                <w:sz w:val="20"/>
              </w:rPr>
            </w:pPr>
            <w:r w:rsidRPr="000061A3">
              <w:rPr>
                <w:sz w:val="20"/>
              </w:rPr>
              <w:t>1=Somali</w:t>
            </w:r>
          </w:p>
        </w:tc>
      </w:tr>
      <w:tr w:rsidR="00946FD8" w:rsidRPr="000061A3" w14:paraId="2800BBD2" w14:textId="77777777" w:rsidTr="00BC4DE5">
        <w:trPr>
          <w:cantSplit/>
        </w:trPr>
        <w:tc>
          <w:tcPr>
            <w:tcW w:w="1350" w:type="dxa"/>
          </w:tcPr>
          <w:p w14:paraId="73ADB443" w14:textId="621BDA67"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7</w:t>
            </w:r>
          </w:p>
        </w:tc>
        <w:tc>
          <w:tcPr>
            <w:tcW w:w="630" w:type="dxa"/>
          </w:tcPr>
          <w:p w14:paraId="69E965EC" w14:textId="6AFE2CF6" w:rsidR="00946FD8" w:rsidRPr="000061A3" w:rsidRDefault="00946FD8" w:rsidP="00946FD8">
            <w:pPr>
              <w:pStyle w:val="NormalIndent"/>
              <w:ind w:left="0"/>
              <w:jc w:val="center"/>
              <w:rPr>
                <w:sz w:val="20"/>
              </w:rPr>
            </w:pPr>
            <w:r>
              <w:rPr>
                <w:sz w:val="20"/>
              </w:rPr>
              <w:t>1</w:t>
            </w:r>
          </w:p>
        </w:tc>
        <w:tc>
          <w:tcPr>
            <w:tcW w:w="630" w:type="dxa"/>
          </w:tcPr>
          <w:p w14:paraId="39F80B0B" w14:textId="1878425A" w:rsidR="00946FD8" w:rsidRPr="000061A3" w:rsidRDefault="00946FD8" w:rsidP="00946FD8">
            <w:pPr>
              <w:pStyle w:val="NormalIndent"/>
              <w:ind w:left="0"/>
              <w:jc w:val="center"/>
              <w:rPr>
                <w:sz w:val="20"/>
              </w:rPr>
            </w:pPr>
            <w:r w:rsidRPr="000061A3">
              <w:rPr>
                <w:sz w:val="20"/>
              </w:rPr>
              <w:t>N</w:t>
            </w:r>
          </w:p>
        </w:tc>
        <w:tc>
          <w:tcPr>
            <w:tcW w:w="3060" w:type="dxa"/>
            <w:vMerge/>
          </w:tcPr>
          <w:p w14:paraId="7BCC6595" w14:textId="77777777" w:rsidR="00946FD8" w:rsidRPr="000061A3" w:rsidRDefault="00946FD8" w:rsidP="00946FD8">
            <w:pPr>
              <w:pStyle w:val="NormalIndent"/>
              <w:tabs>
                <w:tab w:val="left" w:pos="106"/>
              </w:tabs>
              <w:ind w:left="0"/>
              <w:rPr>
                <w:sz w:val="20"/>
              </w:rPr>
            </w:pPr>
          </w:p>
        </w:tc>
        <w:tc>
          <w:tcPr>
            <w:tcW w:w="2970" w:type="dxa"/>
          </w:tcPr>
          <w:p w14:paraId="6B61F4FF" w14:textId="5BBBF0CA" w:rsidR="00946FD8" w:rsidRPr="000061A3" w:rsidRDefault="00946FD8" w:rsidP="00946FD8">
            <w:pPr>
              <w:pStyle w:val="NormalIndent"/>
              <w:tabs>
                <w:tab w:val="left" w:pos="106"/>
              </w:tabs>
              <w:ind w:left="0"/>
              <w:rPr>
                <w:sz w:val="20"/>
              </w:rPr>
            </w:pPr>
            <w:r>
              <w:rPr>
                <w:sz w:val="20"/>
              </w:rPr>
              <w:t>1=Guyanese</w:t>
            </w:r>
          </w:p>
        </w:tc>
      </w:tr>
      <w:tr w:rsidR="00946FD8" w:rsidRPr="000061A3" w14:paraId="7046EA48" w14:textId="77777777" w:rsidTr="00BC4DE5">
        <w:trPr>
          <w:cantSplit/>
        </w:trPr>
        <w:tc>
          <w:tcPr>
            <w:tcW w:w="1350" w:type="dxa"/>
          </w:tcPr>
          <w:p w14:paraId="20A9C16D" w14:textId="109C142E"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8</w:t>
            </w:r>
          </w:p>
        </w:tc>
        <w:tc>
          <w:tcPr>
            <w:tcW w:w="630" w:type="dxa"/>
          </w:tcPr>
          <w:p w14:paraId="2B6E4459" w14:textId="45200CA6" w:rsidR="00946FD8" w:rsidRPr="000061A3" w:rsidRDefault="00946FD8" w:rsidP="00946FD8">
            <w:pPr>
              <w:pStyle w:val="NormalIndent"/>
              <w:ind w:left="0"/>
              <w:jc w:val="center"/>
              <w:rPr>
                <w:sz w:val="20"/>
              </w:rPr>
            </w:pPr>
            <w:r>
              <w:rPr>
                <w:sz w:val="20"/>
              </w:rPr>
              <w:t>1</w:t>
            </w:r>
          </w:p>
        </w:tc>
        <w:tc>
          <w:tcPr>
            <w:tcW w:w="630" w:type="dxa"/>
          </w:tcPr>
          <w:p w14:paraId="4040C454" w14:textId="57D88CE6" w:rsidR="00946FD8" w:rsidRPr="000061A3" w:rsidRDefault="00946FD8" w:rsidP="00946FD8">
            <w:pPr>
              <w:pStyle w:val="NormalIndent"/>
              <w:ind w:left="0"/>
              <w:jc w:val="center"/>
              <w:rPr>
                <w:sz w:val="20"/>
              </w:rPr>
            </w:pPr>
            <w:r w:rsidRPr="000061A3">
              <w:rPr>
                <w:sz w:val="20"/>
              </w:rPr>
              <w:t>N</w:t>
            </w:r>
          </w:p>
        </w:tc>
        <w:tc>
          <w:tcPr>
            <w:tcW w:w="3060" w:type="dxa"/>
            <w:vMerge/>
          </w:tcPr>
          <w:p w14:paraId="0FB8949F" w14:textId="77777777" w:rsidR="00946FD8" w:rsidRPr="000061A3" w:rsidRDefault="00946FD8" w:rsidP="00946FD8">
            <w:pPr>
              <w:pStyle w:val="NormalIndent"/>
              <w:tabs>
                <w:tab w:val="left" w:pos="106"/>
              </w:tabs>
              <w:ind w:left="0"/>
              <w:rPr>
                <w:sz w:val="20"/>
              </w:rPr>
            </w:pPr>
          </w:p>
        </w:tc>
        <w:tc>
          <w:tcPr>
            <w:tcW w:w="2970" w:type="dxa"/>
          </w:tcPr>
          <w:p w14:paraId="372A63E4" w14:textId="6D43F3F9" w:rsidR="00946FD8" w:rsidRPr="000061A3" w:rsidRDefault="00946FD8" w:rsidP="00946FD8">
            <w:pPr>
              <w:pStyle w:val="NormalIndent"/>
              <w:tabs>
                <w:tab w:val="left" w:pos="106"/>
              </w:tabs>
              <w:ind w:left="0"/>
              <w:rPr>
                <w:sz w:val="20"/>
              </w:rPr>
            </w:pPr>
            <w:r>
              <w:rPr>
                <w:sz w:val="20"/>
              </w:rPr>
              <w:t>1=Creole</w:t>
            </w:r>
          </w:p>
        </w:tc>
      </w:tr>
      <w:tr w:rsidR="00946FD8" w:rsidRPr="000061A3" w14:paraId="5C6A2F2D" w14:textId="77777777" w:rsidTr="00BC4DE5">
        <w:trPr>
          <w:cantSplit/>
        </w:trPr>
        <w:tc>
          <w:tcPr>
            <w:tcW w:w="1350" w:type="dxa"/>
          </w:tcPr>
          <w:p w14:paraId="7EE31574" w14:textId="01DA05AF"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9</w:t>
            </w:r>
          </w:p>
        </w:tc>
        <w:tc>
          <w:tcPr>
            <w:tcW w:w="630" w:type="dxa"/>
          </w:tcPr>
          <w:p w14:paraId="68BAFDF2" w14:textId="117EAADE" w:rsidR="00946FD8" w:rsidRPr="000061A3" w:rsidRDefault="00946FD8" w:rsidP="00946FD8">
            <w:pPr>
              <w:pStyle w:val="NormalIndent"/>
              <w:ind w:left="0"/>
              <w:jc w:val="center"/>
              <w:rPr>
                <w:sz w:val="20"/>
              </w:rPr>
            </w:pPr>
            <w:r>
              <w:rPr>
                <w:sz w:val="20"/>
              </w:rPr>
              <w:t>1</w:t>
            </w:r>
          </w:p>
        </w:tc>
        <w:tc>
          <w:tcPr>
            <w:tcW w:w="630" w:type="dxa"/>
          </w:tcPr>
          <w:p w14:paraId="68AD2206" w14:textId="409854EA" w:rsidR="00946FD8" w:rsidRPr="000061A3" w:rsidRDefault="00946FD8" w:rsidP="00946FD8">
            <w:pPr>
              <w:pStyle w:val="NormalIndent"/>
              <w:ind w:left="0"/>
              <w:jc w:val="center"/>
              <w:rPr>
                <w:sz w:val="20"/>
              </w:rPr>
            </w:pPr>
            <w:r w:rsidRPr="000061A3">
              <w:rPr>
                <w:sz w:val="20"/>
              </w:rPr>
              <w:t>N</w:t>
            </w:r>
          </w:p>
        </w:tc>
        <w:tc>
          <w:tcPr>
            <w:tcW w:w="3060" w:type="dxa"/>
            <w:vMerge/>
          </w:tcPr>
          <w:p w14:paraId="54FF3CB6" w14:textId="77777777" w:rsidR="00946FD8" w:rsidRPr="000061A3" w:rsidRDefault="00946FD8" w:rsidP="00946FD8">
            <w:pPr>
              <w:pStyle w:val="NormalIndent"/>
              <w:tabs>
                <w:tab w:val="left" w:pos="106"/>
              </w:tabs>
              <w:ind w:left="0"/>
              <w:rPr>
                <w:sz w:val="20"/>
              </w:rPr>
            </w:pPr>
          </w:p>
        </w:tc>
        <w:tc>
          <w:tcPr>
            <w:tcW w:w="2970" w:type="dxa"/>
          </w:tcPr>
          <w:p w14:paraId="5EC8E79C" w14:textId="62C7A2E1" w:rsidR="00946FD8" w:rsidRPr="000061A3" w:rsidRDefault="00946FD8" w:rsidP="00946FD8">
            <w:pPr>
              <w:pStyle w:val="NormalIndent"/>
              <w:tabs>
                <w:tab w:val="left" w:pos="106"/>
              </w:tabs>
              <w:ind w:left="0"/>
              <w:rPr>
                <w:sz w:val="20"/>
              </w:rPr>
            </w:pPr>
            <w:r>
              <w:rPr>
                <w:sz w:val="20"/>
              </w:rPr>
              <w:t>1=West Indian</w:t>
            </w:r>
          </w:p>
        </w:tc>
      </w:tr>
      <w:tr w:rsidR="00946FD8" w:rsidRPr="000061A3" w14:paraId="7776EC22" w14:textId="77777777" w:rsidTr="00BC4DE5">
        <w:trPr>
          <w:cantSplit/>
        </w:trPr>
        <w:tc>
          <w:tcPr>
            <w:tcW w:w="1350" w:type="dxa"/>
          </w:tcPr>
          <w:p w14:paraId="0E716276" w14:textId="7DE24E30"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10</w:t>
            </w:r>
          </w:p>
        </w:tc>
        <w:tc>
          <w:tcPr>
            <w:tcW w:w="630" w:type="dxa"/>
          </w:tcPr>
          <w:p w14:paraId="2EDB0C4E" w14:textId="20F52399" w:rsidR="00946FD8" w:rsidRPr="000061A3" w:rsidRDefault="00946FD8" w:rsidP="00946FD8">
            <w:pPr>
              <w:pStyle w:val="NormalIndent"/>
              <w:ind w:left="0"/>
              <w:jc w:val="center"/>
              <w:rPr>
                <w:sz w:val="20"/>
              </w:rPr>
            </w:pPr>
            <w:r>
              <w:rPr>
                <w:sz w:val="20"/>
              </w:rPr>
              <w:t>1</w:t>
            </w:r>
          </w:p>
        </w:tc>
        <w:tc>
          <w:tcPr>
            <w:tcW w:w="630" w:type="dxa"/>
          </w:tcPr>
          <w:p w14:paraId="2473D219" w14:textId="2D13D42C" w:rsidR="00946FD8" w:rsidRPr="000061A3" w:rsidRDefault="00946FD8" w:rsidP="00946FD8">
            <w:pPr>
              <w:pStyle w:val="NormalIndent"/>
              <w:ind w:left="0"/>
              <w:jc w:val="center"/>
              <w:rPr>
                <w:sz w:val="20"/>
              </w:rPr>
            </w:pPr>
            <w:r w:rsidRPr="000061A3">
              <w:rPr>
                <w:sz w:val="20"/>
              </w:rPr>
              <w:t>N</w:t>
            </w:r>
          </w:p>
        </w:tc>
        <w:tc>
          <w:tcPr>
            <w:tcW w:w="3060" w:type="dxa"/>
            <w:vMerge/>
          </w:tcPr>
          <w:p w14:paraId="0A4FC0AF" w14:textId="77777777" w:rsidR="00946FD8" w:rsidRPr="000061A3" w:rsidRDefault="00946FD8" w:rsidP="00946FD8">
            <w:pPr>
              <w:pStyle w:val="NormalIndent"/>
              <w:tabs>
                <w:tab w:val="left" w:pos="106"/>
              </w:tabs>
              <w:ind w:left="0"/>
              <w:rPr>
                <w:sz w:val="20"/>
              </w:rPr>
            </w:pPr>
          </w:p>
        </w:tc>
        <w:tc>
          <w:tcPr>
            <w:tcW w:w="2970" w:type="dxa"/>
          </w:tcPr>
          <w:p w14:paraId="309FA482" w14:textId="4153861C" w:rsidR="00946FD8" w:rsidRPr="000061A3" w:rsidRDefault="00946FD8" w:rsidP="00946FD8">
            <w:pPr>
              <w:pStyle w:val="NormalIndent"/>
              <w:tabs>
                <w:tab w:val="left" w:pos="106"/>
              </w:tabs>
              <w:ind w:left="0"/>
              <w:rPr>
                <w:sz w:val="20"/>
              </w:rPr>
            </w:pPr>
            <w:r>
              <w:rPr>
                <w:sz w:val="20"/>
              </w:rPr>
              <w:t>1=Caribbean</w:t>
            </w:r>
          </w:p>
        </w:tc>
      </w:tr>
      <w:tr w:rsidR="00946FD8" w:rsidRPr="000061A3" w14:paraId="4918062D" w14:textId="77777777" w:rsidTr="00BC4DE5">
        <w:trPr>
          <w:cantSplit/>
        </w:trPr>
        <w:tc>
          <w:tcPr>
            <w:tcW w:w="1350" w:type="dxa"/>
          </w:tcPr>
          <w:p w14:paraId="4053AC76" w14:textId="6CA97154"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11</w:t>
            </w:r>
          </w:p>
        </w:tc>
        <w:tc>
          <w:tcPr>
            <w:tcW w:w="630" w:type="dxa"/>
          </w:tcPr>
          <w:p w14:paraId="650C0E98" w14:textId="791EE23F" w:rsidR="00946FD8" w:rsidRPr="000061A3" w:rsidRDefault="00946FD8" w:rsidP="00946FD8">
            <w:pPr>
              <w:pStyle w:val="NormalIndent"/>
              <w:ind w:left="0"/>
              <w:jc w:val="center"/>
              <w:rPr>
                <w:sz w:val="20"/>
              </w:rPr>
            </w:pPr>
            <w:r>
              <w:rPr>
                <w:sz w:val="20"/>
              </w:rPr>
              <w:t>1</w:t>
            </w:r>
          </w:p>
        </w:tc>
        <w:tc>
          <w:tcPr>
            <w:tcW w:w="630" w:type="dxa"/>
          </w:tcPr>
          <w:p w14:paraId="1A98D45B" w14:textId="26B30377" w:rsidR="00946FD8" w:rsidRPr="000061A3" w:rsidRDefault="00946FD8" w:rsidP="00946FD8">
            <w:pPr>
              <w:pStyle w:val="NormalIndent"/>
              <w:ind w:left="0"/>
              <w:jc w:val="center"/>
              <w:rPr>
                <w:sz w:val="20"/>
              </w:rPr>
            </w:pPr>
            <w:r w:rsidRPr="000061A3">
              <w:rPr>
                <w:sz w:val="20"/>
              </w:rPr>
              <w:t>N</w:t>
            </w:r>
          </w:p>
        </w:tc>
        <w:tc>
          <w:tcPr>
            <w:tcW w:w="3060" w:type="dxa"/>
            <w:vMerge/>
          </w:tcPr>
          <w:p w14:paraId="7417798D" w14:textId="77777777" w:rsidR="00946FD8" w:rsidRPr="000061A3" w:rsidRDefault="00946FD8" w:rsidP="00946FD8">
            <w:pPr>
              <w:pStyle w:val="NormalIndent"/>
              <w:tabs>
                <w:tab w:val="left" w:pos="106"/>
              </w:tabs>
              <w:ind w:left="0"/>
              <w:rPr>
                <w:sz w:val="20"/>
              </w:rPr>
            </w:pPr>
          </w:p>
        </w:tc>
        <w:tc>
          <w:tcPr>
            <w:tcW w:w="2970" w:type="dxa"/>
          </w:tcPr>
          <w:p w14:paraId="439F15E7" w14:textId="02CDBAF3" w:rsidR="00946FD8" w:rsidRPr="000061A3" w:rsidRDefault="00946FD8" w:rsidP="00946FD8">
            <w:pPr>
              <w:pStyle w:val="NormalIndent"/>
              <w:tabs>
                <w:tab w:val="left" w:pos="106"/>
              </w:tabs>
              <w:ind w:left="0"/>
              <w:rPr>
                <w:sz w:val="20"/>
              </w:rPr>
            </w:pPr>
            <w:r>
              <w:rPr>
                <w:sz w:val="20"/>
              </w:rPr>
              <w:t>1=White</w:t>
            </w:r>
          </w:p>
        </w:tc>
      </w:tr>
      <w:tr w:rsidR="00946FD8" w:rsidRPr="000061A3" w14:paraId="037E3346" w14:textId="77777777" w:rsidTr="00BC4DE5">
        <w:trPr>
          <w:cantSplit/>
        </w:trPr>
        <w:tc>
          <w:tcPr>
            <w:tcW w:w="1350" w:type="dxa"/>
          </w:tcPr>
          <w:p w14:paraId="230C1D9A" w14:textId="218CB1A8"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12</w:t>
            </w:r>
          </w:p>
        </w:tc>
        <w:tc>
          <w:tcPr>
            <w:tcW w:w="630" w:type="dxa"/>
          </w:tcPr>
          <w:p w14:paraId="22D86913" w14:textId="52D7B645" w:rsidR="00946FD8" w:rsidRPr="000061A3" w:rsidRDefault="00946FD8" w:rsidP="00946FD8">
            <w:pPr>
              <w:pStyle w:val="NormalIndent"/>
              <w:ind w:left="0"/>
              <w:jc w:val="center"/>
              <w:rPr>
                <w:sz w:val="20"/>
              </w:rPr>
            </w:pPr>
            <w:r>
              <w:rPr>
                <w:sz w:val="20"/>
              </w:rPr>
              <w:t>1</w:t>
            </w:r>
          </w:p>
        </w:tc>
        <w:tc>
          <w:tcPr>
            <w:tcW w:w="630" w:type="dxa"/>
          </w:tcPr>
          <w:p w14:paraId="6343C65B" w14:textId="375D2ADC" w:rsidR="00946FD8" w:rsidRPr="000061A3" w:rsidRDefault="00946FD8" w:rsidP="00946FD8">
            <w:pPr>
              <w:pStyle w:val="NormalIndent"/>
              <w:ind w:left="0"/>
              <w:jc w:val="center"/>
              <w:rPr>
                <w:sz w:val="20"/>
              </w:rPr>
            </w:pPr>
            <w:r w:rsidRPr="000061A3">
              <w:rPr>
                <w:sz w:val="20"/>
              </w:rPr>
              <w:t>N</w:t>
            </w:r>
          </w:p>
        </w:tc>
        <w:tc>
          <w:tcPr>
            <w:tcW w:w="3060" w:type="dxa"/>
            <w:vMerge/>
          </w:tcPr>
          <w:p w14:paraId="3A1D83B3" w14:textId="77777777" w:rsidR="00946FD8" w:rsidRPr="000061A3" w:rsidRDefault="00946FD8" w:rsidP="00946FD8">
            <w:pPr>
              <w:pStyle w:val="NormalIndent"/>
              <w:tabs>
                <w:tab w:val="left" w:pos="106"/>
              </w:tabs>
              <w:ind w:left="0"/>
              <w:rPr>
                <w:sz w:val="20"/>
              </w:rPr>
            </w:pPr>
          </w:p>
        </w:tc>
        <w:tc>
          <w:tcPr>
            <w:tcW w:w="2970" w:type="dxa"/>
          </w:tcPr>
          <w:p w14:paraId="1952406C" w14:textId="7ACA5A7B" w:rsidR="00946FD8" w:rsidRPr="000061A3" w:rsidRDefault="00946FD8" w:rsidP="00946FD8">
            <w:pPr>
              <w:pStyle w:val="NormalIndent"/>
              <w:tabs>
                <w:tab w:val="left" w:pos="106"/>
              </w:tabs>
              <w:ind w:left="0"/>
              <w:rPr>
                <w:sz w:val="20"/>
              </w:rPr>
            </w:pPr>
            <w:r>
              <w:rPr>
                <w:sz w:val="20"/>
              </w:rPr>
              <w:t>1=Asian/Asian American</w:t>
            </w:r>
          </w:p>
        </w:tc>
      </w:tr>
      <w:tr w:rsidR="00946FD8" w:rsidRPr="000061A3" w14:paraId="1F5AF198" w14:textId="77777777" w:rsidTr="00BC4DE5">
        <w:trPr>
          <w:cantSplit/>
        </w:trPr>
        <w:tc>
          <w:tcPr>
            <w:tcW w:w="1350" w:type="dxa"/>
          </w:tcPr>
          <w:p w14:paraId="237DD189" w14:textId="59A9A06D"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13</w:t>
            </w:r>
          </w:p>
        </w:tc>
        <w:tc>
          <w:tcPr>
            <w:tcW w:w="630" w:type="dxa"/>
          </w:tcPr>
          <w:p w14:paraId="2CDC4C70" w14:textId="151E4FD0" w:rsidR="00946FD8" w:rsidRPr="000061A3" w:rsidRDefault="00946FD8" w:rsidP="00946FD8">
            <w:pPr>
              <w:pStyle w:val="NormalIndent"/>
              <w:ind w:left="0"/>
              <w:jc w:val="center"/>
              <w:rPr>
                <w:sz w:val="20"/>
              </w:rPr>
            </w:pPr>
            <w:r>
              <w:rPr>
                <w:sz w:val="20"/>
              </w:rPr>
              <w:t>1</w:t>
            </w:r>
          </w:p>
        </w:tc>
        <w:tc>
          <w:tcPr>
            <w:tcW w:w="630" w:type="dxa"/>
          </w:tcPr>
          <w:p w14:paraId="1A6D3799" w14:textId="0178502A" w:rsidR="00946FD8" w:rsidRPr="000061A3" w:rsidRDefault="00946FD8" w:rsidP="00946FD8">
            <w:pPr>
              <w:pStyle w:val="NormalIndent"/>
              <w:ind w:left="0"/>
              <w:jc w:val="center"/>
              <w:rPr>
                <w:sz w:val="20"/>
              </w:rPr>
            </w:pPr>
            <w:r w:rsidRPr="000061A3">
              <w:rPr>
                <w:sz w:val="20"/>
              </w:rPr>
              <w:t>N</w:t>
            </w:r>
          </w:p>
        </w:tc>
        <w:tc>
          <w:tcPr>
            <w:tcW w:w="3060" w:type="dxa"/>
            <w:vMerge/>
          </w:tcPr>
          <w:p w14:paraId="6AFAAEAD" w14:textId="77777777" w:rsidR="00946FD8" w:rsidRPr="000061A3" w:rsidRDefault="00946FD8" w:rsidP="00946FD8">
            <w:pPr>
              <w:pStyle w:val="NormalIndent"/>
              <w:tabs>
                <w:tab w:val="left" w:pos="106"/>
              </w:tabs>
              <w:ind w:left="0"/>
              <w:rPr>
                <w:sz w:val="20"/>
              </w:rPr>
            </w:pPr>
          </w:p>
        </w:tc>
        <w:tc>
          <w:tcPr>
            <w:tcW w:w="2970" w:type="dxa"/>
          </w:tcPr>
          <w:p w14:paraId="2E0C0CFC" w14:textId="65EFD4FB" w:rsidR="00946FD8" w:rsidRPr="000061A3" w:rsidRDefault="00946FD8" w:rsidP="00946FD8">
            <w:pPr>
              <w:pStyle w:val="NormalIndent"/>
              <w:tabs>
                <w:tab w:val="left" w:pos="106"/>
              </w:tabs>
              <w:ind w:left="0"/>
              <w:rPr>
                <w:sz w:val="20"/>
              </w:rPr>
            </w:pPr>
            <w:r>
              <w:rPr>
                <w:sz w:val="20"/>
              </w:rPr>
              <w:t>1=Native American or American Indian or Alaskan Native</w:t>
            </w:r>
          </w:p>
        </w:tc>
      </w:tr>
      <w:tr w:rsidR="00946FD8" w:rsidRPr="000061A3" w14:paraId="37711E68" w14:textId="77777777" w:rsidTr="00BC4DE5">
        <w:trPr>
          <w:cantSplit/>
        </w:trPr>
        <w:tc>
          <w:tcPr>
            <w:tcW w:w="1350" w:type="dxa"/>
          </w:tcPr>
          <w:p w14:paraId="5C07A063" w14:textId="4D6E3DE3"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14</w:t>
            </w:r>
          </w:p>
        </w:tc>
        <w:tc>
          <w:tcPr>
            <w:tcW w:w="630" w:type="dxa"/>
          </w:tcPr>
          <w:p w14:paraId="2BA0EB87" w14:textId="26908A56" w:rsidR="00946FD8" w:rsidRPr="000061A3" w:rsidRDefault="00946FD8" w:rsidP="00946FD8">
            <w:pPr>
              <w:pStyle w:val="NormalIndent"/>
              <w:ind w:left="0"/>
              <w:jc w:val="center"/>
              <w:rPr>
                <w:sz w:val="20"/>
              </w:rPr>
            </w:pPr>
            <w:r>
              <w:rPr>
                <w:sz w:val="20"/>
              </w:rPr>
              <w:t>1</w:t>
            </w:r>
          </w:p>
        </w:tc>
        <w:tc>
          <w:tcPr>
            <w:tcW w:w="630" w:type="dxa"/>
          </w:tcPr>
          <w:p w14:paraId="577873A8" w14:textId="3E9E6BF1" w:rsidR="00946FD8" w:rsidRPr="000061A3" w:rsidRDefault="00946FD8" w:rsidP="00946FD8">
            <w:pPr>
              <w:pStyle w:val="NormalIndent"/>
              <w:ind w:left="0"/>
              <w:jc w:val="center"/>
              <w:rPr>
                <w:sz w:val="20"/>
              </w:rPr>
            </w:pPr>
            <w:r w:rsidRPr="000061A3">
              <w:rPr>
                <w:sz w:val="20"/>
              </w:rPr>
              <w:t>N</w:t>
            </w:r>
          </w:p>
        </w:tc>
        <w:tc>
          <w:tcPr>
            <w:tcW w:w="3060" w:type="dxa"/>
            <w:vMerge/>
          </w:tcPr>
          <w:p w14:paraId="42F9D729" w14:textId="77777777" w:rsidR="00946FD8" w:rsidRPr="000061A3" w:rsidRDefault="00946FD8" w:rsidP="00946FD8">
            <w:pPr>
              <w:pStyle w:val="NormalIndent"/>
              <w:tabs>
                <w:tab w:val="left" w:pos="106"/>
              </w:tabs>
              <w:ind w:left="0"/>
              <w:rPr>
                <w:sz w:val="20"/>
              </w:rPr>
            </w:pPr>
          </w:p>
        </w:tc>
        <w:tc>
          <w:tcPr>
            <w:tcW w:w="2970" w:type="dxa"/>
          </w:tcPr>
          <w:p w14:paraId="05C025A7" w14:textId="7EB97723" w:rsidR="00946FD8" w:rsidRPr="000061A3" w:rsidRDefault="00946FD8" w:rsidP="00946FD8">
            <w:pPr>
              <w:pStyle w:val="NormalIndent"/>
              <w:tabs>
                <w:tab w:val="left" w:pos="106"/>
              </w:tabs>
              <w:ind w:left="0"/>
              <w:rPr>
                <w:sz w:val="20"/>
              </w:rPr>
            </w:pPr>
            <w:r>
              <w:rPr>
                <w:sz w:val="20"/>
              </w:rPr>
              <w:t>1=Middle Eastern or North African</w:t>
            </w:r>
          </w:p>
        </w:tc>
      </w:tr>
      <w:tr w:rsidR="00946FD8" w:rsidRPr="000061A3" w14:paraId="2B9B380C" w14:textId="77777777" w:rsidTr="00BC4DE5">
        <w:trPr>
          <w:cantSplit/>
        </w:trPr>
        <w:tc>
          <w:tcPr>
            <w:tcW w:w="1350" w:type="dxa"/>
          </w:tcPr>
          <w:p w14:paraId="17CEB91B" w14:textId="555FE432"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15</w:t>
            </w:r>
          </w:p>
        </w:tc>
        <w:tc>
          <w:tcPr>
            <w:tcW w:w="630" w:type="dxa"/>
          </w:tcPr>
          <w:p w14:paraId="709FFF60" w14:textId="7F1A75FB" w:rsidR="00946FD8" w:rsidRPr="000061A3" w:rsidRDefault="00946FD8" w:rsidP="00946FD8">
            <w:pPr>
              <w:pStyle w:val="NormalIndent"/>
              <w:ind w:left="0"/>
              <w:jc w:val="center"/>
              <w:rPr>
                <w:sz w:val="20"/>
              </w:rPr>
            </w:pPr>
            <w:r>
              <w:rPr>
                <w:sz w:val="20"/>
              </w:rPr>
              <w:t>1</w:t>
            </w:r>
          </w:p>
        </w:tc>
        <w:tc>
          <w:tcPr>
            <w:tcW w:w="630" w:type="dxa"/>
          </w:tcPr>
          <w:p w14:paraId="4514EA0E" w14:textId="0717F19E" w:rsidR="00946FD8" w:rsidRPr="000061A3" w:rsidRDefault="00946FD8" w:rsidP="00946FD8">
            <w:pPr>
              <w:pStyle w:val="NormalIndent"/>
              <w:ind w:left="0"/>
              <w:jc w:val="center"/>
              <w:rPr>
                <w:sz w:val="20"/>
              </w:rPr>
            </w:pPr>
            <w:r w:rsidRPr="000061A3">
              <w:rPr>
                <w:sz w:val="20"/>
              </w:rPr>
              <w:t>N</w:t>
            </w:r>
          </w:p>
        </w:tc>
        <w:tc>
          <w:tcPr>
            <w:tcW w:w="3060" w:type="dxa"/>
            <w:vMerge/>
          </w:tcPr>
          <w:p w14:paraId="4E63EF61" w14:textId="77777777" w:rsidR="00946FD8" w:rsidRPr="000061A3" w:rsidRDefault="00946FD8" w:rsidP="00946FD8">
            <w:pPr>
              <w:pStyle w:val="NormalIndent"/>
              <w:tabs>
                <w:tab w:val="left" w:pos="106"/>
              </w:tabs>
              <w:ind w:left="0"/>
              <w:rPr>
                <w:sz w:val="20"/>
              </w:rPr>
            </w:pPr>
          </w:p>
        </w:tc>
        <w:tc>
          <w:tcPr>
            <w:tcW w:w="2970" w:type="dxa"/>
          </w:tcPr>
          <w:p w14:paraId="6AE34356" w14:textId="39AAB239" w:rsidR="00946FD8" w:rsidRPr="000061A3" w:rsidRDefault="00946FD8" w:rsidP="00946FD8">
            <w:pPr>
              <w:pStyle w:val="NormalIndent"/>
              <w:tabs>
                <w:tab w:val="left" w:pos="106"/>
              </w:tabs>
              <w:ind w:left="0"/>
              <w:rPr>
                <w:sz w:val="20"/>
              </w:rPr>
            </w:pPr>
            <w:r>
              <w:rPr>
                <w:sz w:val="20"/>
              </w:rPr>
              <w:t>1=Native Hawaiian or Pacific Islander</w:t>
            </w:r>
          </w:p>
        </w:tc>
      </w:tr>
      <w:tr w:rsidR="00946FD8" w:rsidRPr="000061A3" w14:paraId="519880C7" w14:textId="77777777" w:rsidTr="00BC4DE5">
        <w:trPr>
          <w:cantSplit/>
        </w:trPr>
        <w:tc>
          <w:tcPr>
            <w:tcW w:w="1350" w:type="dxa"/>
          </w:tcPr>
          <w:p w14:paraId="788EE3D2" w14:textId="75A39A07"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16</w:t>
            </w:r>
          </w:p>
        </w:tc>
        <w:tc>
          <w:tcPr>
            <w:tcW w:w="630" w:type="dxa"/>
          </w:tcPr>
          <w:p w14:paraId="1CC6E2E8" w14:textId="02BAA979" w:rsidR="00946FD8" w:rsidRPr="000061A3" w:rsidRDefault="00946FD8" w:rsidP="00946FD8">
            <w:pPr>
              <w:pStyle w:val="NormalIndent"/>
              <w:ind w:left="0"/>
              <w:jc w:val="center"/>
              <w:rPr>
                <w:sz w:val="20"/>
              </w:rPr>
            </w:pPr>
            <w:r>
              <w:rPr>
                <w:sz w:val="20"/>
              </w:rPr>
              <w:t>1</w:t>
            </w:r>
          </w:p>
        </w:tc>
        <w:tc>
          <w:tcPr>
            <w:tcW w:w="630" w:type="dxa"/>
          </w:tcPr>
          <w:p w14:paraId="14FB9C40" w14:textId="37A1AA3B" w:rsidR="00946FD8" w:rsidRPr="000061A3" w:rsidRDefault="00946FD8" w:rsidP="00946FD8">
            <w:pPr>
              <w:pStyle w:val="NormalIndent"/>
              <w:ind w:left="0"/>
              <w:jc w:val="center"/>
              <w:rPr>
                <w:sz w:val="20"/>
              </w:rPr>
            </w:pPr>
            <w:r w:rsidRPr="000061A3">
              <w:rPr>
                <w:sz w:val="20"/>
              </w:rPr>
              <w:t>N</w:t>
            </w:r>
          </w:p>
        </w:tc>
        <w:tc>
          <w:tcPr>
            <w:tcW w:w="3060" w:type="dxa"/>
            <w:vMerge/>
          </w:tcPr>
          <w:p w14:paraId="13A5FF0C" w14:textId="77777777" w:rsidR="00946FD8" w:rsidRPr="000061A3" w:rsidRDefault="00946FD8" w:rsidP="00946FD8">
            <w:pPr>
              <w:pStyle w:val="NormalIndent"/>
              <w:tabs>
                <w:tab w:val="left" w:pos="106"/>
              </w:tabs>
              <w:ind w:left="0"/>
              <w:rPr>
                <w:sz w:val="20"/>
              </w:rPr>
            </w:pPr>
          </w:p>
        </w:tc>
        <w:tc>
          <w:tcPr>
            <w:tcW w:w="2970" w:type="dxa"/>
          </w:tcPr>
          <w:p w14:paraId="623620E3" w14:textId="6E871E1E" w:rsidR="00946FD8" w:rsidRPr="000061A3" w:rsidRDefault="00946FD8" w:rsidP="00946FD8">
            <w:pPr>
              <w:pStyle w:val="NormalIndent"/>
              <w:tabs>
                <w:tab w:val="left" w:pos="106"/>
              </w:tabs>
              <w:ind w:left="0"/>
              <w:rPr>
                <w:sz w:val="20"/>
              </w:rPr>
            </w:pPr>
            <w:r>
              <w:rPr>
                <w:sz w:val="20"/>
              </w:rPr>
              <w:t>1=Hispanic</w:t>
            </w:r>
          </w:p>
        </w:tc>
      </w:tr>
      <w:tr w:rsidR="00946FD8" w:rsidRPr="000061A3" w14:paraId="028A579D" w14:textId="77777777" w:rsidTr="00BC4DE5">
        <w:trPr>
          <w:cantSplit/>
        </w:trPr>
        <w:tc>
          <w:tcPr>
            <w:tcW w:w="1350" w:type="dxa"/>
          </w:tcPr>
          <w:p w14:paraId="7CCA4FEF" w14:textId="66536AE7"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17</w:t>
            </w:r>
          </w:p>
        </w:tc>
        <w:tc>
          <w:tcPr>
            <w:tcW w:w="630" w:type="dxa"/>
          </w:tcPr>
          <w:p w14:paraId="786975DD" w14:textId="3991353E" w:rsidR="00946FD8" w:rsidRPr="000061A3" w:rsidRDefault="00946FD8" w:rsidP="00946FD8">
            <w:pPr>
              <w:pStyle w:val="NormalIndent"/>
              <w:ind w:left="0"/>
              <w:jc w:val="center"/>
              <w:rPr>
                <w:sz w:val="20"/>
              </w:rPr>
            </w:pPr>
            <w:r w:rsidRPr="000061A3">
              <w:rPr>
                <w:sz w:val="20"/>
              </w:rPr>
              <w:t>1</w:t>
            </w:r>
          </w:p>
        </w:tc>
        <w:tc>
          <w:tcPr>
            <w:tcW w:w="630" w:type="dxa"/>
          </w:tcPr>
          <w:p w14:paraId="00DBA1BD" w14:textId="3CCA8A92" w:rsidR="00946FD8" w:rsidRPr="000061A3" w:rsidRDefault="00946FD8" w:rsidP="00946FD8">
            <w:pPr>
              <w:pStyle w:val="NormalIndent"/>
              <w:ind w:left="0"/>
              <w:jc w:val="center"/>
              <w:rPr>
                <w:sz w:val="20"/>
              </w:rPr>
            </w:pPr>
            <w:r w:rsidRPr="000061A3">
              <w:rPr>
                <w:sz w:val="20"/>
              </w:rPr>
              <w:t>N</w:t>
            </w:r>
          </w:p>
        </w:tc>
        <w:tc>
          <w:tcPr>
            <w:tcW w:w="3060" w:type="dxa"/>
            <w:vMerge/>
          </w:tcPr>
          <w:p w14:paraId="22E591B2" w14:textId="77777777" w:rsidR="00946FD8" w:rsidRPr="000061A3" w:rsidRDefault="00946FD8" w:rsidP="00946FD8">
            <w:pPr>
              <w:pStyle w:val="NormalIndent"/>
              <w:tabs>
                <w:tab w:val="left" w:pos="106"/>
              </w:tabs>
              <w:ind w:left="0"/>
              <w:rPr>
                <w:sz w:val="20"/>
              </w:rPr>
            </w:pPr>
          </w:p>
        </w:tc>
        <w:tc>
          <w:tcPr>
            <w:tcW w:w="2970" w:type="dxa"/>
          </w:tcPr>
          <w:p w14:paraId="04D88C48" w14:textId="00A5A7D8" w:rsidR="00946FD8" w:rsidRPr="000061A3" w:rsidDel="00BE6E3F" w:rsidRDefault="00946FD8" w:rsidP="00946FD8">
            <w:pPr>
              <w:pStyle w:val="NormalIndent"/>
              <w:tabs>
                <w:tab w:val="left" w:pos="106"/>
              </w:tabs>
              <w:ind w:left="0"/>
              <w:rPr>
                <w:sz w:val="20"/>
              </w:rPr>
            </w:pPr>
            <w:r>
              <w:rPr>
                <w:sz w:val="20"/>
              </w:rPr>
              <w:t>1=Latino</w:t>
            </w:r>
          </w:p>
        </w:tc>
      </w:tr>
      <w:tr w:rsidR="00946FD8" w:rsidRPr="000061A3" w14:paraId="2F626FBC" w14:textId="77777777" w:rsidTr="00BC4DE5">
        <w:trPr>
          <w:cantSplit/>
        </w:trPr>
        <w:tc>
          <w:tcPr>
            <w:tcW w:w="1350" w:type="dxa"/>
          </w:tcPr>
          <w:p w14:paraId="104FDC84" w14:textId="378C8D07"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18</w:t>
            </w:r>
          </w:p>
        </w:tc>
        <w:tc>
          <w:tcPr>
            <w:tcW w:w="630" w:type="dxa"/>
          </w:tcPr>
          <w:p w14:paraId="62CB6A2E" w14:textId="17C3AA6B" w:rsidR="00946FD8" w:rsidRPr="000061A3" w:rsidRDefault="00946FD8" w:rsidP="00946FD8">
            <w:pPr>
              <w:pStyle w:val="NormalIndent"/>
              <w:ind w:left="0"/>
              <w:jc w:val="center"/>
              <w:rPr>
                <w:sz w:val="20"/>
              </w:rPr>
            </w:pPr>
            <w:r w:rsidRPr="000061A3">
              <w:rPr>
                <w:sz w:val="20"/>
              </w:rPr>
              <w:t>1</w:t>
            </w:r>
          </w:p>
        </w:tc>
        <w:tc>
          <w:tcPr>
            <w:tcW w:w="630" w:type="dxa"/>
          </w:tcPr>
          <w:p w14:paraId="30B544E1" w14:textId="49EA22FF" w:rsidR="00946FD8" w:rsidRPr="000061A3" w:rsidRDefault="00946FD8" w:rsidP="00946FD8">
            <w:pPr>
              <w:pStyle w:val="NormalIndent"/>
              <w:ind w:left="0"/>
              <w:jc w:val="center"/>
              <w:rPr>
                <w:sz w:val="20"/>
              </w:rPr>
            </w:pPr>
            <w:r w:rsidRPr="000061A3">
              <w:rPr>
                <w:sz w:val="20"/>
              </w:rPr>
              <w:t>N</w:t>
            </w:r>
          </w:p>
        </w:tc>
        <w:tc>
          <w:tcPr>
            <w:tcW w:w="3060" w:type="dxa"/>
            <w:vMerge/>
          </w:tcPr>
          <w:p w14:paraId="633F207D" w14:textId="77777777" w:rsidR="00946FD8" w:rsidRPr="000061A3" w:rsidRDefault="00946FD8" w:rsidP="00946FD8">
            <w:pPr>
              <w:pStyle w:val="NormalIndent"/>
              <w:tabs>
                <w:tab w:val="left" w:pos="106"/>
              </w:tabs>
              <w:ind w:left="0"/>
              <w:rPr>
                <w:sz w:val="20"/>
              </w:rPr>
            </w:pPr>
          </w:p>
        </w:tc>
        <w:tc>
          <w:tcPr>
            <w:tcW w:w="2970" w:type="dxa"/>
          </w:tcPr>
          <w:p w14:paraId="35203372" w14:textId="7B6C9606" w:rsidR="00946FD8" w:rsidRPr="000061A3" w:rsidDel="00BE6E3F" w:rsidRDefault="00946FD8" w:rsidP="00946FD8">
            <w:pPr>
              <w:pStyle w:val="NormalIndent"/>
              <w:tabs>
                <w:tab w:val="left" w:pos="106"/>
              </w:tabs>
              <w:ind w:left="0"/>
              <w:rPr>
                <w:sz w:val="20"/>
              </w:rPr>
            </w:pPr>
            <w:r>
              <w:rPr>
                <w:sz w:val="20"/>
              </w:rPr>
              <w:t>1=Spanish</w:t>
            </w:r>
          </w:p>
        </w:tc>
      </w:tr>
      <w:tr w:rsidR="00946FD8" w:rsidRPr="000061A3" w14:paraId="2D55421A" w14:textId="77777777" w:rsidTr="00BC4DE5">
        <w:trPr>
          <w:cantSplit/>
        </w:trPr>
        <w:tc>
          <w:tcPr>
            <w:tcW w:w="1350" w:type="dxa"/>
          </w:tcPr>
          <w:p w14:paraId="6E655889" w14:textId="14B2D3DA"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19</w:t>
            </w:r>
          </w:p>
        </w:tc>
        <w:tc>
          <w:tcPr>
            <w:tcW w:w="630" w:type="dxa"/>
          </w:tcPr>
          <w:p w14:paraId="4102666C" w14:textId="20C7A696" w:rsidR="00946FD8" w:rsidRPr="000061A3" w:rsidRDefault="00946FD8" w:rsidP="00946FD8">
            <w:pPr>
              <w:pStyle w:val="NormalIndent"/>
              <w:ind w:left="0"/>
              <w:jc w:val="center"/>
              <w:rPr>
                <w:sz w:val="20"/>
              </w:rPr>
            </w:pPr>
            <w:r w:rsidRPr="000061A3">
              <w:rPr>
                <w:sz w:val="20"/>
              </w:rPr>
              <w:t>1</w:t>
            </w:r>
          </w:p>
        </w:tc>
        <w:tc>
          <w:tcPr>
            <w:tcW w:w="630" w:type="dxa"/>
          </w:tcPr>
          <w:p w14:paraId="14201162" w14:textId="2C382D56" w:rsidR="00946FD8" w:rsidRPr="000061A3" w:rsidRDefault="00946FD8" w:rsidP="00946FD8">
            <w:pPr>
              <w:pStyle w:val="NormalIndent"/>
              <w:ind w:left="0"/>
              <w:jc w:val="center"/>
              <w:rPr>
                <w:sz w:val="20"/>
              </w:rPr>
            </w:pPr>
            <w:r w:rsidRPr="000061A3">
              <w:rPr>
                <w:sz w:val="20"/>
              </w:rPr>
              <w:t>N</w:t>
            </w:r>
          </w:p>
        </w:tc>
        <w:tc>
          <w:tcPr>
            <w:tcW w:w="3060" w:type="dxa"/>
            <w:vMerge/>
          </w:tcPr>
          <w:p w14:paraId="0EA9953C" w14:textId="77777777" w:rsidR="00946FD8" w:rsidRPr="000061A3" w:rsidRDefault="00946FD8" w:rsidP="00946FD8">
            <w:pPr>
              <w:pStyle w:val="NormalIndent"/>
              <w:tabs>
                <w:tab w:val="left" w:pos="106"/>
              </w:tabs>
              <w:ind w:left="0"/>
              <w:rPr>
                <w:sz w:val="20"/>
              </w:rPr>
            </w:pPr>
          </w:p>
        </w:tc>
        <w:tc>
          <w:tcPr>
            <w:tcW w:w="2970" w:type="dxa"/>
          </w:tcPr>
          <w:p w14:paraId="2D478F68" w14:textId="47F47F0F" w:rsidR="00946FD8" w:rsidRPr="000061A3" w:rsidDel="00BE6E3F" w:rsidRDefault="00946FD8" w:rsidP="00946FD8">
            <w:pPr>
              <w:pStyle w:val="NormalIndent"/>
              <w:tabs>
                <w:tab w:val="left" w:pos="106"/>
              </w:tabs>
              <w:ind w:left="0"/>
              <w:rPr>
                <w:sz w:val="20"/>
              </w:rPr>
            </w:pPr>
            <w:r>
              <w:rPr>
                <w:sz w:val="20"/>
              </w:rPr>
              <w:t>1=Mexican/Mexican American</w:t>
            </w:r>
          </w:p>
        </w:tc>
      </w:tr>
      <w:tr w:rsidR="00946FD8" w:rsidRPr="000061A3" w14:paraId="338998CF" w14:textId="77777777" w:rsidTr="00BC4DE5">
        <w:trPr>
          <w:cantSplit/>
        </w:trPr>
        <w:tc>
          <w:tcPr>
            <w:tcW w:w="1350" w:type="dxa"/>
          </w:tcPr>
          <w:p w14:paraId="3AD5B790" w14:textId="5B9DF312"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20</w:t>
            </w:r>
          </w:p>
        </w:tc>
        <w:tc>
          <w:tcPr>
            <w:tcW w:w="630" w:type="dxa"/>
          </w:tcPr>
          <w:p w14:paraId="33EFDA2B" w14:textId="7229B1D5" w:rsidR="00946FD8" w:rsidRPr="000061A3" w:rsidRDefault="00946FD8" w:rsidP="00946FD8">
            <w:pPr>
              <w:pStyle w:val="NormalIndent"/>
              <w:ind w:left="0"/>
              <w:jc w:val="center"/>
              <w:rPr>
                <w:sz w:val="20"/>
              </w:rPr>
            </w:pPr>
            <w:r w:rsidRPr="000061A3">
              <w:rPr>
                <w:sz w:val="20"/>
              </w:rPr>
              <w:t>1</w:t>
            </w:r>
          </w:p>
        </w:tc>
        <w:tc>
          <w:tcPr>
            <w:tcW w:w="630" w:type="dxa"/>
          </w:tcPr>
          <w:p w14:paraId="139168B5" w14:textId="1FCA3B59" w:rsidR="00946FD8" w:rsidRPr="000061A3" w:rsidRDefault="00946FD8" w:rsidP="00946FD8">
            <w:pPr>
              <w:pStyle w:val="NormalIndent"/>
              <w:ind w:left="0"/>
              <w:jc w:val="center"/>
              <w:rPr>
                <w:sz w:val="20"/>
              </w:rPr>
            </w:pPr>
            <w:r w:rsidRPr="000061A3">
              <w:rPr>
                <w:sz w:val="20"/>
              </w:rPr>
              <w:t>N</w:t>
            </w:r>
          </w:p>
        </w:tc>
        <w:tc>
          <w:tcPr>
            <w:tcW w:w="3060" w:type="dxa"/>
            <w:vMerge/>
          </w:tcPr>
          <w:p w14:paraId="0A40664C" w14:textId="77777777" w:rsidR="00946FD8" w:rsidRPr="000061A3" w:rsidRDefault="00946FD8" w:rsidP="00946FD8">
            <w:pPr>
              <w:pStyle w:val="NormalIndent"/>
              <w:tabs>
                <w:tab w:val="left" w:pos="106"/>
              </w:tabs>
              <w:ind w:left="0"/>
              <w:rPr>
                <w:sz w:val="20"/>
              </w:rPr>
            </w:pPr>
          </w:p>
        </w:tc>
        <w:tc>
          <w:tcPr>
            <w:tcW w:w="2970" w:type="dxa"/>
          </w:tcPr>
          <w:p w14:paraId="4C6AAD5D" w14:textId="6AFB100B" w:rsidR="00946FD8" w:rsidRPr="000061A3" w:rsidDel="00BE6E3F" w:rsidRDefault="00946FD8" w:rsidP="00946FD8">
            <w:pPr>
              <w:pStyle w:val="NormalIndent"/>
              <w:tabs>
                <w:tab w:val="left" w:pos="106"/>
              </w:tabs>
              <w:ind w:left="0"/>
              <w:rPr>
                <w:sz w:val="20"/>
              </w:rPr>
            </w:pPr>
            <w:r>
              <w:rPr>
                <w:sz w:val="20"/>
              </w:rPr>
              <w:t>1=Salvadoran</w:t>
            </w:r>
          </w:p>
        </w:tc>
      </w:tr>
      <w:tr w:rsidR="00946FD8" w:rsidRPr="000061A3" w14:paraId="43A3A642" w14:textId="77777777" w:rsidTr="00BC4DE5">
        <w:trPr>
          <w:cantSplit/>
        </w:trPr>
        <w:tc>
          <w:tcPr>
            <w:tcW w:w="1350" w:type="dxa"/>
          </w:tcPr>
          <w:p w14:paraId="40B816BD" w14:textId="070A55E3"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21</w:t>
            </w:r>
          </w:p>
        </w:tc>
        <w:tc>
          <w:tcPr>
            <w:tcW w:w="630" w:type="dxa"/>
          </w:tcPr>
          <w:p w14:paraId="714D2CD2" w14:textId="167955A6" w:rsidR="00946FD8" w:rsidRPr="000061A3" w:rsidRDefault="00946FD8" w:rsidP="00946FD8">
            <w:pPr>
              <w:pStyle w:val="NormalIndent"/>
              <w:ind w:left="0"/>
              <w:jc w:val="center"/>
              <w:rPr>
                <w:sz w:val="20"/>
              </w:rPr>
            </w:pPr>
            <w:r w:rsidRPr="000061A3">
              <w:rPr>
                <w:sz w:val="20"/>
              </w:rPr>
              <w:t>1</w:t>
            </w:r>
          </w:p>
        </w:tc>
        <w:tc>
          <w:tcPr>
            <w:tcW w:w="630" w:type="dxa"/>
          </w:tcPr>
          <w:p w14:paraId="38BD5E2A" w14:textId="1455DA17" w:rsidR="00946FD8" w:rsidRPr="000061A3" w:rsidRDefault="00946FD8" w:rsidP="00946FD8">
            <w:pPr>
              <w:pStyle w:val="NormalIndent"/>
              <w:ind w:left="0"/>
              <w:jc w:val="center"/>
              <w:rPr>
                <w:sz w:val="20"/>
              </w:rPr>
            </w:pPr>
            <w:r w:rsidRPr="000061A3">
              <w:rPr>
                <w:sz w:val="20"/>
              </w:rPr>
              <w:t>N</w:t>
            </w:r>
          </w:p>
        </w:tc>
        <w:tc>
          <w:tcPr>
            <w:tcW w:w="3060" w:type="dxa"/>
            <w:vMerge/>
          </w:tcPr>
          <w:p w14:paraId="37C81249" w14:textId="77777777" w:rsidR="00946FD8" w:rsidRPr="000061A3" w:rsidRDefault="00946FD8" w:rsidP="00946FD8">
            <w:pPr>
              <w:pStyle w:val="NormalIndent"/>
              <w:tabs>
                <w:tab w:val="left" w:pos="106"/>
              </w:tabs>
              <w:ind w:left="0"/>
              <w:rPr>
                <w:sz w:val="20"/>
              </w:rPr>
            </w:pPr>
          </w:p>
        </w:tc>
        <w:tc>
          <w:tcPr>
            <w:tcW w:w="2970" w:type="dxa"/>
          </w:tcPr>
          <w:p w14:paraId="53D23E0F" w14:textId="0C12BAFF" w:rsidR="00946FD8" w:rsidRPr="000061A3" w:rsidDel="00BE6E3F" w:rsidRDefault="00946FD8" w:rsidP="00946FD8">
            <w:pPr>
              <w:pStyle w:val="NormalIndent"/>
              <w:tabs>
                <w:tab w:val="left" w:pos="106"/>
              </w:tabs>
              <w:ind w:left="0"/>
              <w:rPr>
                <w:sz w:val="20"/>
              </w:rPr>
            </w:pPr>
            <w:r>
              <w:rPr>
                <w:sz w:val="20"/>
              </w:rPr>
              <w:t>1=Puerto Rican</w:t>
            </w:r>
          </w:p>
        </w:tc>
      </w:tr>
      <w:tr w:rsidR="00946FD8" w:rsidRPr="000061A3" w14:paraId="5CCFE6BE" w14:textId="77777777" w:rsidTr="00BC4DE5">
        <w:trPr>
          <w:cantSplit/>
        </w:trPr>
        <w:tc>
          <w:tcPr>
            <w:tcW w:w="1350" w:type="dxa"/>
          </w:tcPr>
          <w:p w14:paraId="782DFF86" w14:textId="1FF93485"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22</w:t>
            </w:r>
          </w:p>
        </w:tc>
        <w:tc>
          <w:tcPr>
            <w:tcW w:w="630" w:type="dxa"/>
          </w:tcPr>
          <w:p w14:paraId="17B0B7CF" w14:textId="0DFB078F" w:rsidR="00946FD8" w:rsidRPr="000061A3" w:rsidRDefault="00946FD8" w:rsidP="00946FD8">
            <w:pPr>
              <w:pStyle w:val="NormalIndent"/>
              <w:ind w:left="0"/>
              <w:jc w:val="center"/>
              <w:rPr>
                <w:sz w:val="20"/>
              </w:rPr>
            </w:pPr>
            <w:r w:rsidRPr="000061A3">
              <w:rPr>
                <w:sz w:val="20"/>
              </w:rPr>
              <w:t>1</w:t>
            </w:r>
          </w:p>
        </w:tc>
        <w:tc>
          <w:tcPr>
            <w:tcW w:w="630" w:type="dxa"/>
          </w:tcPr>
          <w:p w14:paraId="71884B0D" w14:textId="2845D47F" w:rsidR="00946FD8" w:rsidRPr="000061A3" w:rsidRDefault="00946FD8" w:rsidP="00946FD8">
            <w:pPr>
              <w:pStyle w:val="NormalIndent"/>
              <w:ind w:left="0"/>
              <w:jc w:val="center"/>
              <w:rPr>
                <w:sz w:val="20"/>
              </w:rPr>
            </w:pPr>
            <w:r w:rsidRPr="000061A3">
              <w:rPr>
                <w:sz w:val="20"/>
              </w:rPr>
              <w:t>N</w:t>
            </w:r>
          </w:p>
        </w:tc>
        <w:tc>
          <w:tcPr>
            <w:tcW w:w="3060" w:type="dxa"/>
            <w:vMerge/>
          </w:tcPr>
          <w:p w14:paraId="6A155F5A" w14:textId="77777777" w:rsidR="00946FD8" w:rsidRPr="000061A3" w:rsidRDefault="00946FD8" w:rsidP="00946FD8">
            <w:pPr>
              <w:pStyle w:val="NormalIndent"/>
              <w:tabs>
                <w:tab w:val="left" w:pos="106"/>
              </w:tabs>
              <w:ind w:left="0"/>
              <w:rPr>
                <w:sz w:val="20"/>
              </w:rPr>
            </w:pPr>
          </w:p>
        </w:tc>
        <w:tc>
          <w:tcPr>
            <w:tcW w:w="2970" w:type="dxa"/>
          </w:tcPr>
          <w:p w14:paraId="14B41D2C" w14:textId="52186480" w:rsidR="00946FD8" w:rsidRPr="000061A3" w:rsidDel="00BE6E3F" w:rsidRDefault="00946FD8" w:rsidP="00946FD8">
            <w:pPr>
              <w:pStyle w:val="NormalIndent"/>
              <w:tabs>
                <w:tab w:val="left" w:pos="106"/>
              </w:tabs>
              <w:ind w:left="0"/>
              <w:rPr>
                <w:sz w:val="20"/>
              </w:rPr>
            </w:pPr>
            <w:r>
              <w:rPr>
                <w:sz w:val="20"/>
              </w:rPr>
              <w:t>1=Dominican</w:t>
            </w:r>
          </w:p>
        </w:tc>
      </w:tr>
      <w:tr w:rsidR="00946FD8" w:rsidRPr="000061A3" w14:paraId="66D10495" w14:textId="77777777" w:rsidTr="00BC4DE5">
        <w:trPr>
          <w:cantSplit/>
        </w:trPr>
        <w:tc>
          <w:tcPr>
            <w:tcW w:w="1350" w:type="dxa"/>
          </w:tcPr>
          <w:p w14:paraId="35CA4D4D" w14:textId="5EFE5C4C"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23</w:t>
            </w:r>
          </w:p>
        </w:tc>
        <w:tc>
          <w:tcPr>
            <w:tcW w:w="630" w:type="dxa"/>
          </w:tcPr>
          <w:p w14:paraId="2D044AC1" w14:textId="23C911CF" w:rsidR="00946FD8" w:rsidRPr="000061A3" w:rsidRDefault="00946FD8" w:rsidP="00946FD8">
            <w:pPr>
              <w:pStyle w:val="NormalIndent"/>
              <w:ind w:left="0"/>
              <w:jc w:val="center"/>
              <w:rPr>
                <w:sz w:val="20"/>
              </w:rPr>
            </w:pPr>
            <w:r>
              <w:rPr>
                <w:sz w:val="20"/>
              </w:rPr>
              <w:t>1</w:t>
            </w:r>
          </w:p>
        </w:tc>
        <w:tc>
          <w:tcPr>
            <w:tcW w:w="630" w:type="dxa"/>
          </w:tcPr>
          <w:p w14:paraId="18B4A868" w14:textId="6272EF0C" w:rsidR="00946FD8" w:rsidRPr="000061A3" w:rsidRDefault="00946FD8" w:rsidP="00946FD8">
            <w:pPr>
              <w:pStyle w:val="NormalIndent"/>
              <w:ind w:left="0"/>
              <w:jc w:val="center"/>
              <w:rPr>
                <w:sz w:val="20"/>
              </w:rPr>
            </w:pPr>
            <w:r w:rsidRPr="000061A3">
              <w:rPr>
                <w:sz w:val="20"/>
              </w:rPr>
              <w:t>N</w:t>
            </w:r>
          </w:p>
        </w:tc>
        <w:tc>
          <w:tcPr>
            <w:tcW w:w="3060" w:type="dxa"/>
            <w:vMerge/>
          </w:tcPr>
          <w:p w14:paraId="65AD4C89" w14:textId="77777777" w:rsidR="00946FD8" w:rsidRPr="000061A3" w:rsidRDefault="00946FD8" w:rsidP="00946FD8">
            <w:pPr>
              <w:pStyle w:val="NormalIndent"/>
              <w:tabs>
                <w:tab w:val="left" w:pos="106"/>
              </w:tabs>
              <w:ind w:left="0"/>
              <w:rPr>
                <w:sz w:val="20"/>
              </w:rPr>
            </w:pPr>
          </w:p>
        </w:tc>
        <w:tc>
          <w:tcPr>
            <w:tcW w:w="2970" w:type="dxa"/>
          </w:tcPr>
          <w:p w14:paraId="445E0ACC" w14:textId="1A918305" w:rsidR="00946FD8" w:rsidRPr="000061A3" w:rsidRDefault="00946FD8" w:rsidP="00946FD8">
            <w:pPr>
              <w:pStyle w:val="NormalIndent"/>
              <w:tabs>
                <w:tab w:val="left" w:pos="106"/>
              </w:tabs>
              <w:ind w:left="0"/>
              <w:rPr>
                <w:sz w:val="20"/>
              </w:rPr>
            </w:pPr>
            <w:r>
              <w:rPr>
                <w:sz w:val="20"/>
              </w:rPr>
              <w:t>1=Columbian</w:t>
            </w:r>
          </w:p>
        </w:tc>
      </w:tr>
      <w:tr w:rsidR="00946FD8" w:rsidRPr="000061A3" w14:paraId="7CCCDF0E" w14:textId="77777777" w:rsidTr="00BC4DE5">
        <w:trPr>
          <w:cantSplit/>
        </w:trPr>
        <w:tc>
          <w:tcPr>
            <w:tcW w:w="1350" w:type="dxa"/>
          </w:tcPr>
          <w:p w14:paraId="7BCDD661" w14:textId="5335AB55" w:rsidR="00946FD8" w:rsidRPr="000061A3" w:rsidRDefault="00946FD8" w:rsidP="00946FD8">
            <w:pPr>
              <w:pStyle w:val="NormalIndent"/>
              <w:ind w:left="0"/>
              <w:rPr>
                <w:sz w:val="20"/>
              </w:rPr>
            </w:pPr>
            <w:r w:rsidRPr="000061A3">
              <w:rPr>
                <w:sz w:val="20"/>
              </w:rPr>
              <w:t>A</w:t>
            </w:r>
            <w:r>
              <w:rPr>
                <w:sz w:val="20"/>
              </w:rPr>
              <w:t>3</w:t>
            </w:r>
            <w:r w:rsidRPr="000061A3">
              <w:rPr>
                <w:sz w:val="20"/>
              </w:rPr>
              <w:t>_</w:t>
            </w:r>
            <w:r>
              <w:rPr>
                <w:sz w:val="20"/>
              </w:rPr>
              <w:t>24</w:t>
            </w:r>
          </w:p>
        </w:tc>
        <w:tc>
          <w:tcPr>
            <w:tcW w:w="630" w:type="dxa"/>
          </w:tcPr>
          <w:p w14:paraId="22A648A4" w14:textId="700839C7" w:rsidR="00946FD8" w:rsidRPr="000061A3" w:rsidRDefault="00946FD8" w:rsidP="00946FD8">
            <w:pPr>
              <w:pStyle w:val="NormalIndent"/>
              <w:ind w:left="0"/>
              <w:jc w:val="center"/>
              <w:rPr>
                <w:sz w:val="20"/>
              </w:rPr>
            </w:pPr>
            <w:r>
              <w:rPr>
                <w:sz w:val="20"/>
              </w:rPr>
              <w:t>1</w:t>
            </w:r>
          </w:p>
        </w:tc>
        <w:tc>
          <w:tcPr>
            <w:tcW w:w="630" w:type="dxa"/>
          </w:tcPr>
          <w:p w14:paraId="603D89BA" w14:textId="2038B17D" w:rsidR="00946FD8" w:rsidRPr="000061A3" w:rsidRDefault="00946FD8" w:rsidP="00946FD8">
            <w:pPr>
              <w:pStyle w:val="NormalIndent"/>
              <w:ind w:left="0"/>
              <w:jc w:val="center"/>
              <w:rPr>
                <w:sz w:val="20"/>
              </w:rPr>
            </w:pPr>
            <w:r w:rsidRPr="000061A3">
              <w:rPr>
                <w:sz w:val="20"/>
              </w:rPr>
              <w:t>N</w:t>
            </w:r>
          </w:p>
        </w:tc>
        <w:tc>
          <w:tcPr>
            <w:tcW w:w="3060" w:type="dxa"/>
            <w:vMerge/>
          </w:tcPr>
          <w:p w14:paraId="33D98FB8" w14:textId="77777777" w:rsidR="00946FD8" w:rsidRPr="000061A3" w:rsidRDefault="00946FD8" w:rsidP="00946FD8">
            <w:pPr>
              <w:pStyle w:val="NormalIndent"/>
              <w:tabs>
                <w:tab w:val="left" w:pos="106"/>
              </w:tabs>
              <w:ind w:left="0"/>
              <w:rPr>
                <w:sz w:val="20"/>
              </w:rPr>
            </w:pPr>
          </w:p>
        </w:tc>
        <w:tc>
          <w:tcPr>
            <w:tcW w:w="2970" w:type="dxa"/>
          </w:tcPr>
          <w:p w14:paraId="3C6B55F1" w14:textId="724A31FA" w:rsidR="00946FD8" w:rsidRPr="000061A3" w:rsidRDefault="00946FD8" w:rsidP="00946FD8">
            <w:pPr>
              <w:pStyle w:val="NormalIndent"/>
              <w:tabs>
                <w:tab w:val="left" w:pos="106"/>
              </w:tabs>
              <w:ind w:left="0"/>
              <w:rPr>
                <w:sz w:val="20"/>
              </w:rPr>
            </w:pPr>
            <w:r w:rsidRPr="000061A3">
              <w:rPr>
                <w:sz w:val="20"/>
              </w:rPr>
              <w:t>1=Other</w:t>
            </w:r>
          </w:p>
        </w:tc>
      </w:tr>
      <w:tr w:rsidR="00946FD8" w:rsidRPr="000061A3" w14:paraId="4976136B" w14:textId="77777777" w:rsidTr="00BD05C1">
        <w:trPr>
          <w:cantSplit/>
          <w:trHeight w:val="259"/>
        </w:trPr>
        <w:tc>
          <w:tcPr>
            <w:tcW w:w="1350" w:type="dxa"/>
          </w:tcPr>
          <w:p w14:paraId="2ED3E4FC" w14:textId="5198AB4B" w:rsidR="00946FD8" w:rsidRPr="000061A3" w:rsidRDefault="00946FD8" w:rsidP="00946FD8">
            <w:pPr>
              <w:pStyle w:val="NormalIndent"/>
              <w:ind w:left="0"/>
              <w:rPr>
                <w:sz w:val="20"/>
              </w:rPr>
            </w:pPr>
            <w:r w:rsidRPr="000061A3">
              <w:rPr>
                <w:sz w:val="20"/>
              </w:rPr>
              <w:t>A</w:t>
            </w:r>
            <w:r>
              <w:rPr>
                <w:sz w:val="20"/>
              </w:rPr>
              <w:t>3</w:t>
            </w:r>
            <w:r w:rsidRPr="000061A3">
              <w:rPr>
                <w:sz w:val="20"/>
              </w:rPr>
              <w:t>Other</w:t>
            </w:r>
          </w:p>
        </w:tc>
        <w:tc>
          <w:tcPr>
            <w:tcW w:w="630" w:type="dxa"/>
          </w:tcPr>
          <w:p w14:paraId="120468D9" w14:textId="7601B2E1" w:rsidR="00946FD8" w:rsidRPr="000061A3" w:rsidRDefault="004E6033" w:rsidP="004E6033">
            <w:pPr>
              <w:pStyle w:val="NormalIndent"/>
              <w:ind w:left="0"/>
              <w:jc w:val="center"/>
              <w:rPr>
                <w:sz w:val="20"/>
              </w:rPr>
            </w:pPr>
            <w:r>
              <w:rPr>
                <w:sz w:val="20"/>
              </w:rPr>
              <w:t>2</w:t>
            </w:r>
            <w:r w:rsidR="00BC4DE5">
              <w:rPr>
                <w:sz w:val="20"/>
              </w:rPr>
              <w:t>0</w:t>
            </w:r>
            <w:r w:rsidR="00946FD8" w:rsidRPr="000061A3">
              <w:rPr>
                <w:sz w:val="20"/>
              </w:rPr>
              <w:t>0</w:t>
            </w:r>
          </w:p>
        </w:tc>
        <w:tc>
          <w:tcPr>
            <w:tcW w:w="630" w:type="dxa"/>
          </w:tcPr>
          <w:p w14:paraId="4E370361" w14:textId="29F01AD8" w:rsidR="00946FD8" w:rsidRPr="000061A3" w:rsidRDefault="00946FD8" w:rsidP="00946FD8">
            <w:pPr>
              <w:pStyle w:val="NormalIndent"/>
              <w:ind w:left="0"/>
              <w:jc w:val="center"/>
              <w:rPr>
                <w:sz w:val="20"/>
              </w:rPr>
            </w:pPr>
            <w:r w:rsidRPr="000061A3">
              <w:rPr>
                <w:sz w:val="20"/>
              </w:rPr>
              <w:t>A/N</w:t>
            </w:r>
          </w:p>
        </w:tc>
        <w:tc>
          <w:tcPr>
            <w:tcW w:w="3060" w:type="dxa"/>
          </w:tcPr>
          <w:p w14:paraId="508C20FE" w14:textId="387369BD" w:rsidR="00946FD8" w:rsidRPr="000061A3" w:rsidRDefault="00946FD8" w:rsidP="00946FD8">
            <w:pPr>
              <w:pStyle w:val="NormalIndent"/>
              <w:tabs>
                <w:tab w:val="left" w:pos="106"/>
              </w:tabs>
              <w:ind w:left="0"/>
              <w:rPr>
                <w:sz w:val="20"/>
              </w:rPr>
            </w:pPr>
            <w:r w:rsidRPr="000061A3">
              <w:rPr>
                <w:sz w:val="20"/>
              </w:rPr>
              <w:t>A</w:t>
            </w:r>
            <w:r>
              <w:rPr>
                <w:sz w:val="20"/>
              </w:rPr>
              <w:t>3</w:t>
            </w:r>
            <w:r w:rsidRPr="000061A3">
              <w:rPr>
                <w:sz w:val="20"/>
              </w:rPr>
              <w:t xml:space="preserve">. Other, </w:t>
            </w:r>
            <w:r w:rsidRPr="000061A3">
              <w:rPr>
                <w:i/>
                <w:sz w:val="20"/>
              </w:rPr>
              <w:t>please specify:</w:t>
            </w:r>
          </w:p>
        </w:tc>
        <w:tc>
          <w:tcPr>
            <w:tcW w:w="2970" w:type="dxa"/>
          </w:tcPr>
          <w:p w14:paraId="2F898312" w14:textId="0C7E5211" w:rsidR="00946FD8" w:rsidRPr="000061A3" w:rsidDel="00BE6E3F" w:rsidRDefault="00946FD8" w:rsidP="004E6033">
            <w:pPr>
              <w:pStyle w:val="NormalIndent"/>
              <w:tabs>
                <w:tab w:val="left" w:pos="106"/>
              </w:tabs>
              <w:ind w:left="0"/>
              <w:rPr>
                <w:sz w:val="20"/>
              </w:rPr>
            </w:pPr>
            <w:r w:rsidRPr="000061A3">
              <w:rPr>
                <w:sz w:val="20"/>
              </w:rPr>
              <w:t>&lt;Verbatim&gt;</w:t>
            </w:r>
          </w:p>
        </w:tc>
      </w:tr>
      <w:tr w:rsidR="00946FD8" w:rsidRPr="000061A3" w14:paraId="4B7AD5F2" w14:textId="77777777" w:rsidTr="00BC4DE5">
        <w:trPr>
          <w:cantSplit/>
        </w:trPr>
        <w:tc>
          <w:tcPr>
            <w:tcW w:w="1350" w:type="dxa"/>
          </w:tcPr>
          <w:p w14:paraId="6A5B4C36" w14:textId="0D59D46E" w:rsidR="00946FD8" w:rsidRPr="000061A3" w:rsidRDefault="00946FD8" w:rsidP="00946FD8">
            <w:pPr>
              <w:pStyle w:val="NormalIndent"/>
              <w:ind w:left="0"/>
              <w:rPr>
                <w:sz w:val="20"/>
              </w:rPr>
            </w:pPr>
            <w:r w:rsidRPr="000061A3">
              <w:rPr>
                <w:sz w:val="20"/>
              </w:rPr>
              <w:t>A4Month</w:t>
            </w:r>
          </w:p>
        </w:tc>
        <w:tc>
          <w:tcPr>
            <w:tcW w:w="630" w:type="dxa"/>
          </w:tcPr>
          <w:p w14:paraId="4B87A4C2" w14:textId="00C15311" w:rsidR="00946FD8" w:rsidRPr="000061A3" w:rsidRDefault="00946FD8" w:rsidP="00946FD8">
            <w:pPr>
              <w:pStyle w:val="NormalIndent"/>
              <w:ind w:left="0"/>
              <w:jc w:val="center"/>
              <w:rPr>
                <w:sz w:val="20"/>
              </w:rPr>
            </w:pPr>
            <w:r w:rsidRPr="000061A3">
              <w:rPr>
                <w:sz w:val="20"/>
              </w:rPr>
              <w:t>2</w:t>
            </w:r>
          </w:p>
        </w:tc>
        <w:tc>
          <w:tcPr>
            <w:tcW w:w="630" w:type="dxa"/>
          </w:tcPr>
          <w:p w14:paraId="2DC88AF5" w14:textId="139C5413" w:rsidR="00946FD8" w:rsidRPr="000061A3" w:rsidRDefault="00946FD8" w:rsidP="00946FD8">
            <w:pPr>
              <w:pStyle w:val="NormalIndent"/>
              <w:ind w:left="0"/>
              <w:jc w:val="center"/>
              <w:rPr>
                <w:sz w:val="20"/>
              </w:rPr>
            </w:pPr>
            <w:r w:rsidRPr="000061A3">
              <w:rPr>
                <w:sz w:val="20"/>
              </w:rPr>
              <w:t>N</w:t>
            </w:r>
          </w:p>
        </w:tc>
        <w:tc>
          <w:tcPr>
            <w:tcW w:w="3060" w:type="dxa"/>
            <w:vMerge w:val="restart"/>
          </w:tcPr>
          <w:p w14:paraId="47276CC6" w14:textId="0AB6808A" w:rsidR="00946FD8" w:rsidRPr="000061A3" w:rsidDel="00BE6E3F" w:rsidRDefault="00946FD8" w:rsidP="00946FD8">
            <w:pPr>
              <w:pStyle w:val="NormalIndent"/>
              <w:tabs>
                <w:tab w:val="left" w:pos="106"/>
              </w:tabs>
              <w:ind w:left="0"/>
              <w:rPr>
                <w:sz w:val="20"/>
              </w:rPr>
            </w:pPr>
            <w:r w:rsidRPr="000061A3">
              <w:rPr>
                <w:sz w:val="20"/>
              </w:rPr>
              <w:t xml:space="preserve">A4. What is your </w:t>
            </w:r>
            <w:r>
              <w:rPr>
                <w:sz w:val="20"/>
              </w:rPr>
              <w:t>month and year</w:t>
            </w:r>
            <w:r w:rsidRPr="000061A3">
              <w:rPr>
                <w:sz w:val="20"/>
              </w:rPr>
              <w:t xml:space="preserve"> of birth?</w:t>
            </w:r>
          </w:p>
        </w:tc>
        <w:tc>
          <w:tcPr>
            <w:tcW w:w="2970" w:type="dxa"/>
          </w:tcPr>
          <w:p w14:paraId="0187A2BD" w14:textId="24BAAA1C" w:rsidR="00946FD8" w:rsidRPr="000061A3" w:rsidDel="00BE6E3F" w:rsidRDefault="00946FD8" w:rsidP="00946FD8">
            <w:pPr>
              <w:pStyle w:val="NormalIndent"/>
              <w:tabs>
                <w:tab w:val="left" w:pos="106"/>
              </w:tabs>
              <w:ind w:left="0"/>
              <w:rPr>
                <w:sz w:val="20"/>
              </w:rPr>
            </w:pPr>
            <w:r w:rsidRPr="000061A3">
              <w:rPr>
                <w:sz w:val="20"/>
              </w:rPr>
              <w:t>&lt;MM&gt;</w:t>
            </w:r>
          </w:p>
        </w:tc>
      </w:tr>
      <w:tr w:rsidR="00946FD8" w:rsidRPr="000061A3" w14:paraId="37C98D28" w14:textId="77777777" w:rsidTr="00BD05C1">
        <w:trPr>
          <w:cantSplit/>
          <w:trHeight w:val="223"/>
        </w:trPr>
        <w:tc>
          <w:tcPr>
            <w:tcW w:w="1350" w:type="dxa"/>
          </w:tcPr>
          <w:p w14:paraId="426E81FA" w14:textId="37F0167E" w:rsidR="00946FD8" w:rsidRPr="000061A3" w:rsidRDefault="00946FD8" w:rsidP="00946FD8">
            <w:pPr>
              <w:pStyle w:val="NormalIndent"/>
              <w:ind w:left="0"/>
              <w:rPr>
                <w:sz w:val="20"/>
              </w:rPr>
            </w:pPr>
            <w:r w:rsidRPr="000061A3">
              <w:rPr>
                <w:sz w:val="20"/>
              </w:rPr>
              <w:t>A4Year</w:t>
            </w:r>
          </w:p>
        </w:tc>
        <w:tc>
          <w:tcPr>
            <w:tcW w:w="630" w:type="dxa"/>
          </w:tcPr>
          <w:p w14:paraId="247D29B1" w14:textId="6F520669" w:rsidR="00946FD8" w:rsidRPr="000061A3" w:rsidRDefault="00946FD8" w:rsidP="00946FD8">
            <w:pPr>
              <w:pStyle w:val="NormalIndent"/>
              <w:ind w:left="0"/>
              <w:jc w:val="center"/>
              <w:rPr>
                <w:sz w:val="20"/>
              </w:rPr>
            </w:pPr>
            <w:r w:rsidRPr="000061A3">
              <w:rPr>
                <w:sz w:val="20"/>
              </w:rPr>
              <w:t>4</w:t>
            </w:r>
          </w:p>
        </w:tc>
        <w:tc>
          <w:tcPr>
            <w:tcW w:w="630" w:type="dxa"/>
          </w:tcPr>
          <w:p w14:paraId="70B524EB" w14:textId="38CCE79D" w:rsidR="00946FD8" w:rsidRPr="000061A3" w:rsidRDefault="00946FD8" w:rsidP="00946FD8">
            <w:pPr>
              <w:pStyle w:val="NormalIndent"/>
              <w:ind w:left="0"/>
              <w:jc w:val="center"/>
              <w:rPr>
                <w:sz w:val="20"/>
              </w:rPr>
            </w:pPr>
            <w:r w:rsidRPr="000061A3">
              <w:rPr>
                <w:sz w:val="20"/>
              </w:rPr>
              <w:t>N</w:t>
            </w:r>
          </w:p>
        </w:tc>
        <w:tc>
          <w:tcPr>
            <w:tcW w:w="3060" w:type="dxa"/>
            <w:vMerge/>
          </w:tcPr>
          <w:p w14:paraId="56B9CC59" w14:textId="77777777" w:rsidR="00946FD8" w:rsidRPr="000061A3" w:rsidDel="00BE6E3F" w:rsidRDefault="00946FD8" w:rsidP="00946FD8">
            <w:pPr>
              <w:pStyle w:val="NormalIndent"/>
              <w:tabs>
                <w:tab w:val="left" w:pos="106"/>
              </w:tabs>
              <w:ind w:left="0"/>
              <w:rPr>
                <w:sz w:val="20"/>
              </w:rPr>
            </w:pPr>
          </w:p>
        </w:tc>
        <w:tc>
          <w:tcPr>
            <w:tcW w:w="2970" w:type="dxa"/>
          </w:tcPr>
          <w:p w14:paraId="70563F5C" w14:textId="7FE5636B" w:rsidR="00946FD8" w:rsidRPr="000061A3" w:rsidDel="00BE6E3F" w:rsidRDefault="00946FD8" w:rsidP="00946FD8">
            <w:pPr>
              <w:pStyle w:val="NormalIndent"/>
              <w:tabs>
                <w:tab w:val="left" w:pos="106"/>
              </w:tabs>
              <w:ind w:left="0"/>
              <w:rPr>
                <w:sz w:val="20"/>
              </w:rPr>
            </w:pPr>
            <w:r w:rsidRPr="000061A3">
              <w:rPr>
                <w:sz w:val="20"/>
              </w:rPr>
              <w:t>&lt;YYYY&gt;</w:t>
            </w:r>
          </w:p>
        </w:tc>
      </w:tr>
      <w:tr w:rsidR="00946FD8" w:rsidRPr="000061A3" w14:paraId="517157CB" w14:textId="77777777" w:rsidTr="00BC4DE5">
        <w:trPr>
          <w:cantSplit/>
        </w:trPr>
        <w:tc>
          <w:tcPr>
            <w:tcW w:w="1350" w:type="dxa"/>
          </w:tcPr>
          <w:p w14:paraId="4A38FE30" w14:textId="093CC1DC" w:rsidR="00946FD8" w:rsidRPr="000061A3" w:rsidRDefault="00946FD8" w:rsidP="00946FD8">
            <w:pPr>
              <w:pStyle w:val="NormalIndent"/>
              <w:ind w:left="0"/>
              <w:rPr>
                <w:sz w:val="20"/>
              </w:rPr>
            </w:pPr>
            <w:r w:rsidRPr="000061A3">
              <w:rPr>
                <w:sz w:val="20"/>
              </w:rPr>
              <w:lastRenderedPageBreak/>
              <w:t>A5</w:t>
            </w:r>
          </w:p>
        </w:tc>
        <w:tc>
          <w:tcPr>
            <w:tcW w:w="630" w:type="dxa"/>
          </w:tcPr>
          <w:p w14:paraId="077C5C4B" w14:textId="37C92A04" w:rsidR="00946FD8" w:rsidRPr="000061A3" w:rsidRDefault="00946FD8" w:rsidP="00946FD8">
            <w:pPr>
              <w:pStyle w:val="NormalIndent"/>
              <w:ind w:left="0"/>
              <w:jc w:val="center"/>
              <w:rPr>
                <w:sz w:val="20"/>
              </w:rPr>
            </w:pPr>
            <w:r w:rsidRPr="000061A3">
              <w:rPr>
                <w:sz w:val="20"/>
              </w:rPr>
              <w:t>1</w:t>
            </w:r>
          </w:p>
        </w:tc>
        <w:tc>
          <w:tcPr>
            <w:tcW w:w="630" w:type="dxa"/>
          </w:tcPr>
          <w:p w14:paraId="48ED6F74" w14:textId="0CCB8335" w:rsidR="00946FD8" w:rsidRPr="000061A3" w:rsidRDefault="00946FD8" w:rsidP="00946FD8">
            <w:pPr>
              <w:pStyle w:val="NormalIndent"/>
              <w:ind w:left="0"/>
              <w:jc w:val="center"/>
              <w:rPr>
                <w:sz w:val="20"/>
              </w:rPr>
            </w:pPr>
            <w:r w:rsidRPr="000061A3">
              <w:rPr>
                <w:sz w:val="20"/>
              </w:rPr>
              <w:t>N</w:t>
            </w:r>
          </w:p>
        </w:tc>
        <w:tc>
          <w:tcPr>
            <w:tcW w:w="3060" w:type="dxa"/>
          </w:tcPr>
          <w:p w14:paraId="50B508D1" w14:textId="69A691B9" w:rsidR="00946FD8" w:rsidRPr="000061A3" w:rsidDel="00BE6E3F" w:rsidRDefault="00946FD8" w:rsidP="00946FD8">
            <w:pPr>
              <w:pStyle w:val="NormalIndent"/>
              <w:tabs>
                <w:tab w:val="left" w:pos="106"/>
              </w:tabs>
              <w:ind w:left="0"/>
              <w:rPr>
                <w:sz w:val="20"/>
              </w:rPr>
            </w:pPr>
            <w:r w:rsidRPr="000061A3">
              <w:rPr>
                <w:sz w:val="20"/>
              </w:rPr>
              <w:t>A5. Where were you born?</w:t>
            </w:r>
          </w:p>
        </w:tc>
        <w:tc>
          <w:tcPr>
            <w:tcW w:w="2970" w:type="dxa"/>
          </w:tcPr>
          <w:p w14:paraId="57D9968C" w14:textId="1FAE2FEF" w:rsidR="00946FD8" w:rsidRPr="000061A3" w:rsidDel="00BE6E3F" w:rsidRDefault="00946FD8" w:rsidP="00946FD8">
            <w:pPr>
              <w:pStyle w:val="NormalIndent"/>
              <w:tabs>
                <w:tab w:val="left" w:pos="106"/>
              </w:tabs>
              <w:ind w:left="0"/>
              <w:rPr>
                <w:sz w:val="20"/>
              </w:rPr>
            </w:pPr>
            <w:r w:rsidRPr="000061A3">
              <w:rPr>
                <w:sz w:val="20"/>
              </w:rPr>
              <w:t>1=United States (includes Hawaii and US territories)</w:t>
            </w:r>
            <w:r w:rsidRPr="000061A3">
              <w:rPr>
                <w:sz w:val="20"/>
              </w:rPr>
              <w:br/>
              <w:t>2=Africa</w:t>
            </w:r>
            <w:r w:rsidRPr="000061A3">
              <w:rPr>
                <w:sz w:val="20"/>
              </w:rPr>
              <w:br/>
              <w:t>3=Cuba or Caribbean Islands</w:t>
            </w:r>
            <w:r w:rsidRPr="000061A3">
              <w:rPr>
                <w:sz w:val="20"/>
              </w:rPr>
              <w:br/>
              <w:t>4=Other</w:t>
            </w:r>
          </w:p>
        </w:tc>
      </w:tr>
      <w:tr w:rsidR="00946FD8" w:rsidRPr="000061A3" w14:paraId="5FD4BE5B" w14:textId="77777777" w:rsidTr="00BD05C1">
        <w:trPr>
          <w:cantSplit/>
          <w:trHeight w:val="214"/>
        </w:trPr>
        <w:tc>
          <w:tcPr>
            <w:tcW w:w="1350" w:type="dxa"/>
          </w:tcPr>
          <w:p w14:paraId="0441E5E9" w14:textId="4DE994F3" w:rsidR="00946FD8" w:rsidRPr="000061A3" w:rsidRDefault="00946FD8" w:rsidP="00946FD8">
            <w:pPr>
              <w:pStyle w:val="NormalIndent"/>
              <w:ind w:left="0"/>
              <w:rPr>
                <w:sz w:val="20"/>
              </w:rPr>
            </w:pPr>
            <w:r w:rsidRPr="000061A3">
              <w:rPr>
                <w:sz w:val="20"/>
              </w:rPr>
              <w:t>A5Other</w:t>
            </w:r>
          </w:p>
        </w:tc>
        <w:tc>
          <w:tcPr>
            <w:tcW w:w="630" w:type="dxa"/>
          </w:tcPr>
          <w:p w14:paraId="6F1DC2FB" w14:textId="5B181AEB" w:rsidR="00946FD8" w:rsidRPr="000061A3" w:rsidRDefault="00D90ABA" w:rsidP="00946FD8">
            <w:pPr>
              <w:pStyle w:val="NormalIndent"/>
              <w:ind w:left="0"/>
              <w:jc w:val="center"/>
              <w:rPr>
                <w:sz w:val="20"/>
              </w:rPr>
            </w:pPr>
            <w:r>
              <w:rPr>
                <w:sz w:val="20"/>
              </w:rPr>
              <w:t>2</w:t>
            </w:r>
            <w:r w:rsidR="00BC4DE5">
              <w:rPr>
                <w:sz w:val="20"/>
              </w:rPr>
              <w:t>0</w:t>
            </w:r>
            <w:r w:rsidR="00946FD8" w:rsidRPr="000061A3">
              <w:rPr>
                <w:sz w:val="20"/>
              </w:rPr>
              <w:t>0</w:t>
            </w:r>
          </w:p>
        </w:tc>
        <w:tc>
          <w:tcPr>
            <w:tcW w:w="630" w:type="dxa"/>
          </w:tcPr>
          <w:p w14:paraId="63CDFEE2" w14:textId="345806BF" w:rsidR="00946FD8" w:rsidRPr="000061A3" w:rsidRDefault="00946FD8" w:rsidP="00946FD8">
            <w:pPr>
              <w:pStyle w:val="NormalIndent"/>
              <w:ind w:left="0"/>
              <w:jc w:val="center"/>
              <w:rPr>
                <w:sz w:val="20"/>
              </w:rPr>
            </w:pPr>
            <w:r w:rsidRPr="000061A3">
              <w:rPr>
                <w:sz w:val="20"/>
              </w:rPr>
              <w:t>A/N</w:t>
            </w:r>
          </w:p>
        </w:tc>
        <w:tc>
          <w:tcPr>
            <w:tcW w:w="3060" w:type="dxa"/>
          </w:tcPr>
          <w:p w14:paraId="05D3F5AE" w14:textId="0483528F" w:rsidR="00946FD8" w:rsidRPr="000061A3" w:rsidRDefault="00946FD8" w:rsidP="00946FD8">
            <w:pPr>
              <w:pStyle w:val="NormalIndent"/>
              <w:ind w:left="0"/>
              <w:jc w:val="both"/>
              <w:rPr>
                <w:sz w:val="20"/>
              </w:rPr>
            </w:pPr>
            <w:r w:rsidRPr="000061A3">
              <w:rPr>
                <w:sz w:val="20"/>
              </w:rPr>
              <w:t xml:space="preserve">A5. Other, </w:t>
            </w:r>
            <w:r w:rsidRPr="000061A3">
              <w:rPr>
                <w:i/>
                <w:sz w:val="20"/>
              </w:rPr>
              <w:t>please specify:</w:t>
            </w:r>
          </w:p>
        </w:tc>
        <w:tc>
          <w:tcPr>
            <w:tcW w:w="2970" w:type="dxa"/>
          </w:tcPr>
          <w:p w14:paraId="70B80CEC" w14:textId="3A31463B" w:rsidR="00946FD8" w:rsidRPr="000061A3" w:rsidRDefault="00946FD8" w:rsidP="00D90ABA">
            <w:pPr>
              <w:pStyle w:val="NormalIndent"/>
              <w:ind w:left="0"/>
              <w:jc w:val="both"/>
              <w:rPr>
                <w:sz w:val="20"/>
              </w:rPr>
            </w:pPr>
            <w:r w:rsidRPr="000061A3">
              <w:rPr>
                <w:sz w:val="20"/>
              </w:rPr>
              <w:t>&lt;Verbatim&gt;</w:t>
            </w:r>
          </w:p>
        </w:tc>
      </w:tr>
      <w:tr w:rsidR="00946FD8" w:rsidRPr="000061A3" w14:paraId="385B2610" w14:textId="77777777" w:rsidTr="00BC4DE5">
        <w:trPr>
          <w:cantSplit/>
        </w:trPr>
        <w:tc>
          <w:tcPr>
            <w:tcW w:w="1350" w:type="dxa"/>
          </w:tcPr>
          <w:p w14:paraId="7F979660" w14:textId="391AE840" w:rsidR="00946FD8" w:rsidRPr="000061A3" w:rsidRDefault="00946FD8" w:rsidP="00946FD8">
            <w:pPr>
              <w:pStyle w:val="NormalIndent"/>
              <w:ind w:left="0"/>
              <w:rPr>
                <w:sz w:val="20"/>
              </w:rPr>
            </w:pPr>
            <w:r w:rsidRPr="000061A3">
              <w:rPr>
                <w:sz w:val="20"/>
              </w:rPr>
              <w:t>A6</w:t>
            </w:r>
          </w:p>
        </w:tc>
        <w:tc>
          <w:tcPr>
            <w:tcW w:w="630" w:type="dxa"/>
          </w:tcPr>
          <w:p w14:paraId="7570E199" w14:textId="0C3892CA" w:rsidR="00946FD8" w:rsidRPr="000061A3" w:rsidRDefault="00946FD8" w:rsidP="00946FD8">
            <w:pPr>
              <w:pStyle w:val="NormalIndent"/>
              <w:ind w:left="0"/>
              <w:jc w:val="center"/>
              <w:rPr>
                <w:sz w:val="20"/>
              </w:rPr>
            </w:pPr>
            <w:r w:rsidRPr="000061A3">
              <w:rPr>
                <w:sz w:val="20"/>
              </w:rPr>
              <w:t>1</w:t>
            </w:r>
          </w:p>
        </w:tc>
        <w:tc>
          <w:tcPr>
            <w:tcW w:w="630" w:type="dxa"/>
          </w:tcPr>
          <w:p w14:paraId="068BAD30" w14:textId="012A6EE3" w:rsidR="00946FD8" w:rsidRPr="000061A3" w:rsidRDefault="00946FD8" w:rsidP="00946FD8">
            <w:pPr>
              <w:pStyle w:val="NormalIndent"/>
              <w:ind w:left="0"/>
              <w:jc w:val="center"/>
              <w:rPr>
                <w:sz w:val="20"/>
              </w:rPr>
            </w:pPr>
            <w:r w:rsidRPr="000061A3">
              <w:rPr>
                <w:sz w:val="20"/>
              </w:rPr>
              <w:t>N</w:t>
            </w:r>
          </w:p>
        </w:tc>
        <w:tc>
          <w:tcPr>
            <w:tcW w:w="3060" w:type="dxa"/>
          </w:tcPr>
          <w:p w14:paraId="14DC11E1" w14:textId="0D4DEF4C" w:rsidR="00946FD8" w:rsidRPr="000061A3" w:rsidRDefault="00946FD8" w:rsidP="00946FD8">
            <w:pPr>
              <w:pStyle w:val="NormalIndent"/>
              <w:ind w:left="0"/>
              <w:rPr>
                <w:sz w:val="20"/>
              </w:rPr>
            </w:pPr>
            <w:r w:rsidRPr="000061A3">
              <w:rPr>
                <w:sz w:val="20"/>
              </w:rPr>
              <w:t>A6. Where was your biological father born?</w:t>
            </w:r>
          </w:p>
        </w:tc>
        <w:tc>
          <w:tcPr>
            <w:tcW w:w="2970" w:type="dxa"/>
          </w:tcPr>
          <w:p w14:paraId="377FAEA1" w14:textId="5E741DA2" w:rsidR="00946FD8" w:rsidRPr="000061A3" w:rsidRDefault="00946FD8" w:rsidP="00946FD8">
            <w:pPr>
              <w:pStyle w:val="NormalIndent"/>
              <w:ind w:left="0"/>
              <w:rPr>
                <w:sz w:val="20"/>
              </w:rPr>
            </w:pPr>
            <w:r w:rsidRPr="000061A3">
              <w:rPr>
                <w:sz w:val="20"/>
              </w:rPr>
              <w:t>1=United States (includes Hawaii and US territories)</w:t>
            </w:r>
            <w:r w:rsidRPr="000061A3">
              <w:rPr>
                <w:sz w:val="20"/>
              </w:rPr>
              <w:br/>
              <w:t>2=Africa</w:t>
            </w:r>
            <w:r w:rsidRPr="000061A3">
              <w:rPr>
                <w:sz w:val="20"/>
              </w:rPr>
              <w:br/>
              <w:t>3=Cuba or Caribbean Islands</w:t>
            </w:r>
            <w:r w:rsidRPr="000061A3">
              <w:rPr>
                <w:sz w:val="20"/>
              </w:rPr>
              <w:br/>
              <w:t>4=Other</w:t>
            </w:r>
          </w:p>
        </w:tc>
      </w:tr>
      <w:tr w:rsidR="002979D7" w:rsidRPr="000061A3" w14:paraId="562B0505" w14:textId="77777777" w:rsidTr="00BC4DE5">
        <w:trPr>
          <w:cantSplit/>
        </w:trPr>
        <w:tc>
          <w:tcPr>
            <w:tcW w:w="1350" w:type="dxa"/>
          </w:tcPr>
          <w:p w14:paraId="6CA2C20D" w14:textId="19030BE6" w:rsidR="002979D7" w:rsidRPr="000061A3" w:rsidRDefault="002979D7" w:rsidP="002979D7">
            <w:pPr>
              <w:pStyle w:val="NormalIndent"/>
              <w:ind w:left="0"/>
              <w:rPr>
                <w:sz w:val="20"/>
              </w:rPr>
            </w:pPr>
            <w:r w:rsidRPr="000061A3">
              <w:rPr>
                <w:sz w:val="20"/>
              </w:rPr>
              <w:t>A6Other</w:t>
            </w:r>
          </w:p>
        </w:tc>
        <w:tc>
          <w:tcPr>
            <w:tcW w:w="630" w:type="dxa"/>
          </w:tcPr>
          <w:p w14:paraId="3AFB674E" w14:textId="6CB0121B" w:rsidR="002979D7" w:rsidRPr="000061A3" w:rsidRDefault="00D90ABA" w:rsidP="002979D7">
            <w:pPr>
              <w:pStyle w:val="NormalIndent"/>
              <w:ind w:left="0"/>
              <w:jc w:val="center"/>
              <w:rPr>
                <w:sz w:val="20"/>
              </w:rPr>
            </w:pPr>
            <w:r>
              <w:rPr>
                <w:sz w:val="20"/>
              </w:rPr>
              <w:t>2</w:t>
            </w:r>
            <w:r w:rsidR="002979D7">
              <w:rPr>
                <w:sz w:val="20"/>
              </w:rPr>
              <w:t>0</w:t>
            </w:r>
            <w:r w:rsidR="002979D7" w:rsidRPr="000061A3">
              <w:rPr>
                <w:sz w:val="20"/>
              </w:rPr>
              <w:t>0</w:t>
            </w:r>
          </w:p>
        </w:tc>
        <w:tc>
          <w:tcPr>
            <w:tcW w:w="630" w:type="dxa"/>
          </w:tcPr>
          <w:p w14:paraId="59B6FB78" w14:textId="76300003" w:rsidR="002979D7" w:rsidRPr="000061A3" w:rsidRDefault="002979D7" w:rsidP="002979D7">
            <w:pPr>
              <w:pStyle w:val="NormalIndent"/>
              <w:ind w:left="0"/>
              <w:jc w:val="center"/>
              <w:rPr>
                <w:sz w:val="20"/>
              </w:rPr>
            </w:pPr>
            <w:r w:rsidRPr="000061A3">
              <w:rPr>
                <w:sz w:val="20"/>
              </w:rPr>
              <w:t>A/N</w:t>
            </w:r>
          </w:p>
        </w:tc>
        <w:tc>
          <w:tcPr>
            <w:tcW w:w="3060" w:type="dxa"/>
          </w:tcPr>
          <w:p w14:paraId="6794A2DD" w14:textId="09D74E11" w:rsidR="002979D7" w:rsidRPr="000061A3" w:rsidDel="00BE6E3F" w:rsidRDefault="002979D7" w:rsidP="002979D7">
            <w:pPr>
              <w:pStyle w:val="NormalIndent"/>
              <w:tabs>
                <w:tab w:val="left" w:pos="106"/>
              </w:tabs>
              <w:ind w:left="0"/>
              <w:rPr>
                <w:sz w:val="20"/>
              </w:rPr>
            </w:pPr>
            <w:r w:rsidRPr="000061A3">
              <w:rPr>
                <w:sz w:val="20"/>
              </w:rPr>
              <w:t xml:space="preserve">A6. Other, </w:t>
            </w:r>
            <w:r w:rsidRPr="000061A3">
              <w:rPr>
                <w:i/>
                <w:sz w:val="20"/>
              </w:rPr>
              <w:t>please specify:</w:t>
            </w:r>
          </w:p>
        </w:tc>
        <w:tc>
          <w:tcPr>
            <w:tcW w:w="2970" w:type="dxa"/>
          </w:tcPr>
          <w:p w14:paraId="5BDA0628" w14:textId="7B49ED3A" w:rsidR="002979D7" w:rsidRPr="000061A3" w:rsidDel="00BE6E3F" w:rsidRDefault="002979D7" w:rsidP="00D90ABA">
            <w:pPr>
              <w:pStyle w:val="NormalIndent"/>
              <w:tabs>
                <w:tab w:val="left" w:pos="106"/>
              </w:tabs>
              <w:ind w:left="0"/>
              <w:rPr>
                <w:sz w:val="20"/>
              </w:rPr>
            </w:pPr>
            <w:r w:rsidRPr="000061A3">
              <w:rPr>
                <w:sz w:val="20"/>
              </w:rPr>
              <w:t>&lt;Verbatim&gt;</w:t>
            </w:r>
          </w:p>
        </w:tc>
      </w:tr>
      <w:tr w:rsidR="00946FD8" w:rsidRPr="000061A3" w14:paraId="183FEAA4" w14:textId="77777777" w:rsidTr="00BC4DE5">
        <w:trPr>
          <w:cantSplit/>
        </w:trPr>
        <w:tc>
          <w:tcPr>
            <w:tcW w:w="1350" w:type="dxa"/>
          </w:tcPr>
          <w:p w14:paraId="4B6C7E83" w14:textId="3E02E6F6" w:rsidR="00946FD8" w:rsidRPr="000061A3" w:rsidRDefault="00946FD8" w:rsidP="00946FD8">
            <w:pPr>
              <w:pStyle w:val="NormalIndent"/>
              <w:ind w:left="0"/>
              <w:rPr>
                <w:sz w:val="20"/>
              </w:rPr>
            </w:pPr>
            <w:r w:rsidRPr="000061A3">
              <w:rPr>
                <w:sz w:val="20"/>
              </w:rPr>
              <w:t>A7</w:t>
            </w:r>
          </w:p>
        </w:tc>
        <w:tc>
          <w:tcPr>
            <w:tcW w:w="630" w:type="dxa"/>
          </w:tcPr>
          <w:p w14:paraId="1C3E3E6F" w14:textId="68B7AD86" w:rsidR="00946FD8" w:rsidRPr="000061A3" w:rsidRDefault="00946FD8" w:rsidP="00946FD8">
            <w:pPr>
              <w:pStyle w:val="NormalIndent"/>
              <w:ind w:left="0"/>
              <w:jc w:val="center"/>
              <w:rPr>
                <w:sz w:val="20"/>
              </w:rPr>
            </w:pPr>
            <w:r w:rsidRPr="000061A3">
              <w:rPr>
                <w:sz w:val="20"/>
              </w:rPr>
              <w:t>1</w:t>
            </w:r>
          </w:p>
        </w:tc>
        <w:tc>
          <w:tcPr>
            <w:tcW w:w="630" w:type="dxa"/>
          </w:tcPr>
          <w:p w14:paraId="1AEDEFCF" w14:textId="6988DC32" w:rsidR="00946FD8" w:rsidRPr="000061A3" w:rsidRDefault="00946FD8" w:rsidP="00946FD8">
            <w:pPr>
              <w:pStyle w:val="NormalIndent"/>
              <w:ind w:left="0"/>
              <w:jc w:val="center"/>
              <w:rPr>
                <w:sz w:val="20"/>
              </w:rPr>
            </w:pPr>
            <w:r w:rsidRPr="000061A3">
              <w:rPr>
                <w:sz w:val="20"/>
              </w:rPr>
              <w:t>N</w:t>
            </w:r>
          </w:p>
        </w:tc>
        <w:tc>
          <w:tcPr>
            <w:tcW w:w="3060" w:type="dxa"/>
          </w:tcPr>
          <w:p w14:paraId="40B5C42D" w14:textId="55848764" w:rsidR="00946FD8" w:rsidRPr="000061A3" w:rsidDel="00BE6E3F" w:rsidRDefault="00946FD8" w:rsidP="00946FD8">
            <w:pPr>
              <w:pStyle w:val="NormalIndent"/>
              <w:tabs>
                <w:tab w:val="left" w:pos="106"/>
              </w:tabs>
              <w:ind w:left="0"/>
              <w:rPr>
                <w:sz w:val="20"/>
              </w:rPr>
            </w:pPr>
            <w:r w:rsidRPr="000061A3">
              <w:rPr>
                <w:sz w:val="20"/>
              </w:rPr>
              <w:t>A7. Where was your biological mother born?</w:t>
            </w:r>
          </w:p>
        </w:tc>
        <w:tc>
          <w:tcPr>
            <w:tcW w:w="2970" w:type="dxa"/>
          </w:tcPr>
          <w:p w14:paraId="3515969E" w14:textId="6024C812" w:rsidR="00946FD8" w:rsidRPr="000061A3" w:rsidDel="00BE6E3F" w:rsidRDefault="00946FD8" w:rsidP="00946FD8">
            <w:pPr>
              <w:pStyle w:val="NormalIndent"/>
              <w:tabs>
                <w:tab w:val="left" w:pos="106"/>
              </w:tabs>
              <w:ind w:left="0"/>
              <w:rPr>
                <w:sz w:val="20"/>
              </w:rPr>
            </w:pPr>
            <w:r w:rsidRPr="000061A3">
              <w:rPr>
                <w:sz w:val="20"/>
              </w:rPr>
              <w:t>1=United States (includes Hawaii and US territories)</w:t>
            </w:r>
            <w:r w:rsidRPr="000061A3">
              <w:rPr>
                <w:sz w:val="20"/>
              </w:rPr>
              <w:br/>
              <w:t>2=Africa</w:t>
            </w:r>
            <w:r w:rsidRPr="000061A3">
              <w:rPr>
                <w:sz w:val="20"/>
              </w:rPr>
              <w:br/>
              <w:t>3=Cuba or Caribbean Islands</w:t>
            </w:r>
            <w:r w:rsidRPr="000061A3">
              <w:rPr>
                <w:sz w:val="20"/>
              </w:rPr>
              <w:br/>
              <w:t>4=Other</w:t>
            </w:r>
          </w:p>
        </w:tc>
      </w:tr>
      <w:tr w:rsidR="002979D7" w:rsidRPr="000061A3" w14:paraId="7B20D2B0" w14:textId="77777777" w:rsidTr="00BC4DE5">
        <w:trPr>
          <w:cantSplit/>
        </w:trPr>
        <w:tc>
          <w:tcPr>
            <w:tcW w:w="1350" w:type="dxa"/>
          </w:tcPr>
          <w:p w14:paraId="671954BE" w14:textId="70B70208" w:rsidR="002979D7" w:rsidRPr="000061A3" w:rsidRDefault="002979D7" w:rsidP="002979D7">
            <w:pPr>
              <w:pStyle w:val="NormalIndent"/>
              <w:ind w:left="0"/>
              <w:rPr>
                <w:sz w:val="20"/>
              </w:rPr>
            </w:pPr>
            <w:r w:rsidRPr="000061A3">
              <w:rPr>
                <w:sz w:val="20"/>
              </w:rPr>
              <w:t>A7Other</w:t>
            </w:r>
          </w:p>
        </w:tc>
        <w:tc>
          <w:tcPr>
            <w:tcW w:w="630" w:type="dxa"/>
          </w:tcPr>
          <w:p w14:paraId="51D4DB95" w14:textId="267D2F3A" w:rsidR="002979D7" w:rsidRPr="000061A3" w:rsidRDefault="00D90ABA" w:rsidP="002979D7">
            <w:pPr>
              <w:pStyle w:val="NormalIndent"/>
              <w:ind w:left="0"/>
              <w:jc w:val="center"/>
              <w:rPr>
                <w:sz w:val="20"/>
              </w:rPr>
            </w:pPr>
            <w:r>
              <w:rPr>
                <w:sz w:val="20"/>
              </w:rPr>
              <w:t>2</w:t>
            </w:r>
            <w:r w:rsidR="002979D7">
              <w:rPr>
                <w:sz w:val="20"/>
              </w:rPr>
              <w:t>0</w:t>
            </w:r>
            <w:r w:rsidR="002979D7" w:rsidRPr="000061A3">
              <w:rPr>
                <w:sz w:val="20"/>
              </w:rPr>
              <w:t>0</w:t>
            </w:r>
          </w:p>
        </w:tc>
        <w:tc>
          <w:tcPr>
            <w:tcW w:w="630" w:type="dxa"/>
          </w:tcPr>
          <w:p w14:paraId="6DF8C5CF" w14:textId="73287962" w:rsidR="002979D7" w:rsidRPr="000061A3" w:rsidRDefault="002979D7" w:rsidP="002979D7">
            <w:pPr>
              <w:pStyle w:val="NormalIndent"/>
              <w:ind w:left="0"/>
              <w:jc w:val="center"/>
              <w:rPr>
                <w:sz w:val="20"/>
              </w:rPr>
            </w:pPr>
            <w:r w:rsidRPr="000061A3">
              <w:rPr>
                <w:sz w:val="20"/>
              </w:rPr>
              <w:t>A/N</w:t>
            </w:r>
          </w:p>
        </w:tc>
        <w:tc>
          <w:tcPr>
            <w:tcW w:w="3060" w:type="dxa"/>
          </w:tcPr>
          <w:p w14:paraId="1788EF77" w14:textId="14C0EF52" w:rsidR="002979D7" w:rsidRPr="000061A3" w:rsidDel="00BE6E3F" w:rsidRDefault="002979D7" w:rsidP="002979D7">
            <w:pPr>
              <w:pStyle w:val="NormalIndent"/>
              <w:tabs>
                <w:tab w:val="left" w:pos="106"/>
              </w:tabs>
              <w:ind w:left="0"/>
              <w:rPr>
                <w:sz w:val="20"/>
              </w:rPr>
            </w:pPr>
            <w:r w:rsidRPr="000061A3">
              <w:rPr>
                <w:sz w:val="20"/>
              </w:rPr>
              <w:t xml:space="preserve">A7. Other, </w:t>
            </w:r>
            <w:r w:rsidRPr="000061A3">
              <w:rPr>
                <w:i/>
                <w:sz w:val="20"/>
              </w:rPr>
              <w:t>please specify:</w:t>
            </w:r>
          </w:p>
        </w:tc>
        <w:tc>
          <w:tcPr>
            <w:tcW w:w="2970" w:type="dxa"/>
          </w:tcPr>
          <w:p w14:paraId="7BC97880" w14:textId="6B480F51" w:rsidR="002979D7" w:rsidRPr="000061A3" w:rsidDel="00BE6E3F" w:rsidRDefault="002979D7" w:rsidP="00D90ABA">
            <w:pPr>
              <w:pStyle w:val="NormalIndent"/>
              <w:tabs>
                <w:tab w:val="left" w:pos="106"/>
              </w:tabs>
              <w:ind w:left="0"/>
              <w:rPr>
                <w:sz w:val="20"/>
              </w:rPr>
            </w:pPr>
            <w:r w:rsidRPr="000061A3">
              <w:rPr>
                <w:sz w:val="20"/>
              </w:rPr>
              <w:t>&lt;Verbatim&gt;</w:t>
            </w:r>
          </w:p>
        </w:tc>
      </w:tr>
      <w:tr w:rsidR="002979D7" w:rsidRPr="000061A3" w14:paraId="78CF123F" w14:textId="77777777" w:rsidTr="00BC4DE5">
        <w:trPr>
          <w:cantSplit/>
        </w:trPr>
        <w:tc>
          <w:tcPr>
            <w:tcW w:w="1350" w:type="dxa"/>
          </w:tcPr>
          <w:p w14:paraId="353FA472" w14:textId="1B9493F7" w:rsidR="002979D7" w:rsidRPr="000061A3" w:rsidRDefault="002979D7" w:rsidP="002979D7">
            <w:pPr>
              <w:pStyle w:val="NormalIndent"/>
              <w:ind w:left="0"/>
              <w:rPr>
                <w:sz w:val="20"/>
              </w:rPr>
            </w:pPr>
            <w:r w:rsidRPr="000061A3">
              <w:rPr>
                <w:sz w:val="20"/>
              </w:rPr>
              <w:t>A8</w:t>
            </w:r>
          </w:p>
        </w:tc>
        <w:tc>
          <w:tcPr>
            <w:tcW w:w="630" w:type="dxa"/>
          </w:tcPr>
          <w:p w14:paraId="659482A7" w14:textId="01C65E3A" w:rsidR="002979D7" w:rsidRPr="000061A3" w:rsidRDefault="002979D7" w:rsidP="002979D7">
            <w:pPr>
              <w:pStyle w:val="NormalIndent"/>
              <w:ind w:left="0"/>
              <w:jc w:val="center"/>
              <w:rPr>
                <w:sz w:val="20"/>
              </w:rPr>
            </w:pPr>
            <w:r w:rsidRPr="000061A3">
              <w:rPr>
                <w:sz w:val="20"/>
              </w:rPr>
              <w:t>1</w:t>
            </w:r>
          </w:p>
        </w:tc>
        <w:tc>
          <w:tcPr>
            <w:tcW w:w="630" w:type="dxa"/>
          </w:tcPr>
          <w:p w14:paraId="0D652753" w14:textId="43714375" w:rsidR="002979D7" w:rsidRPr="000061A3" w:rsidRDefault="002979D7" w:rsidP="002979D7">
            <w:pPr>
              <w:pStyle w:val="NormalIndent"/>
              <w:ind w:left="0"/>
              <w:jc w:val="center"/>
              <w:rPr>
                <w:sz w:val="20"/>
              </w:rPr>
            </w:pPr>
            <w:r w:rsidRPr="000061A3">
              <w:rPr>
                <w:sz w:val="20"/>
              </w:rPr>
              <w:t>N</w:t>
            </w:r>
          </w:p>
        </w:tc>
        <w:tc>
          <w:tcPr>
            <w:tcW w:w="3060" w:type="dxa"/>
          </w:tcPr>
          <w:p w14:paraId="6157A112" w14:textId="2203EEA0" w:rsidR="002979D7" w:rsidRPr="000061A3" w:rsidDel="00BE6E3F" w:rsidRDefault="002979D7" w:rsidP="002979D7">
            <w:pPr>
              <w:pStyle w:val="NormalIndent"/>
              <w:tabs>
                <w:tab w:val="left" w:pos="106"/>
              </w:tabs>
              <w:ind w:left="0"/>
              <w:rPr>
                <w:sz w:val="20"/>
              </w:rPr>
            </w:pPr>
            <w:r w:rsidRPr="000061A3">
              <w:rPr>
                <w:sz w:val="20"/>
              </w:rPr>
              <w:t>A8. How many years have you lived in the United States?</w:t>
            </w:r>
          </w:p>
        </w:tc>
        <w:tc>
          <w:tcPr>
            <w:tcW w:w="2970" w:type="dxa"/>
          </w:tcPr>
          <w:p w14:paraId="7CA248C8" w14:textId="0F52719E" w:rsidR="002979D7" w:rsidRPr="000061A3" w:rsidDel="00BE6E3F" w:rsidRDefault="002979D7" w:rsidP="002979D7">
            <w:pPr>
              <w:pStyle w:val="NormalIndent"/>
              <w:tabs>
                <w:tab w:val="left" w:pos="106"/>
              </w:tabs>
              <w:ind w:left="0"/>
              <w:rPr>
                <w:sz w:val="20"/>
              </w:rPr>
            </w:pPr>
            <w:r w:rsidRPr="000061A3">
              <w:rPr>
                <w:sz w:val="20"/>
              </w:rPr>
              <w:t>1=15 years or less</w:t>
            </w:r>
            <w:r w:rsidRPr="000061A3">
              <w:rPr>
                <w:sz w:val="20"/>
              </w:rPr>
              <w:br/>
              <w:t>2=16-25 years</w:t>
            </w:r>
            <w:r w:rsidRPr="000061A3">
              <w:rPr>
                <w:sz w:val="20"/>
              </w:rPr>
              <w:br/>
              <w:t>3=My whole life or more than 25 years</w:t>
            </w:r>
          </w:p>
        </w:tc>
      </w:tr>
      <w:tr w:rsidR="002979D7" w:rsidRPr="000061A3" w14:paraId="42A4E701" w14:textId="77777777" w:rsidTr="00BC4DE5">
        <w:trPr>
          <w:cantSplit/>
          <w:trHeight w:val="286"/>
        </w:trPr>
        <w:tc>
          <w:tcPr>
            <w:tcW w:w="1350" w:type="dxa"/>
            <w:shd w:val="clear" w:color="auto" w:fill="BFBFBF" w:themeFill="background1" w:themeFillShade="BF"/>
          </w:tcPr>
          <w:p w14:paraId="61B69123" w14:textId="77777777" w:rsidR="002979D7" w:rsidRPr="000061A3" w:rsidRDefault="002979D7" w:rsidP="002979D7">
            <w:pPr>
              <w:pStyle w:val="NormalIndent"/>
              <w:ind w:left="0"/>
              <w:rPr>
                <w:sz w:val="20"/>
              </w:rPr>
            </w:pPr>
          </w:p>
        </w:tc>
        <w:tc>
          <w:tcPr>
            <w:tcW w:w="630" w:type="dxa"/>
            <w:shd w:val="clear" w:color="auto" w:fill="BFBFBF" w:themeFill="background1" w:themeFillShade="BF"/>
          </w:tcPr>
          <w:p w14:paraId="33EAD13E" w14:textId="77777777" w:rsidR="002979D7" w:rsidRPr="000061A3" w:rsidRDefault="002979D7" w:rsidP="002979D7">
            <w:pPr>
              <w:pStyle w:val="NormalIndent"/>
              <w:ind w:left="0"/>
              <w:jc w:val="center"/>
              <w:rPr>
                <w:sz w:val="20"/>
              </w:rPr>
            </w:pPr>
          </w:p>
        </w:tc>
        <w:tc>
          <w:tcPr>
            <w:tcW w:w="630" w:type="dxa"/>
            <w:shd w:val="clear" w:color="auto" w:fill="BFBFBF" w:themeFill="background1" w:themeFillShade="BF"/>
          </w:tcPr>
          <w:p w14:paraId="526A1615" w14:textId="77777777" w:rsidR="002979D7" w:rsidRPr="000061A3" w:rsidRDefault="002979D7" w:rsidP="002979D7">
            <w:pPr>
              <w:pStyle w:val="NormalIndent"/>
              <w:ind w:left="0"/>
              <w:jc w:val="center"/>
              <w:rPr>
                <w:sz w:val="20"/>
              </w:rPr>
            </w:pPr>
          </w:p>
        </w:tc>
        <w:tc>
          <w:tcPr>
            <w:tcW w:w="6030" w:type="dxa"/>
            <w:gridSpan w:val="2"/>
          </w:tcPr>
          <w:p w14:paraId="4ADE064F" w14:textId="6632A8B8" w:rsidR="002979D7" w:rsidRPr="000061A3" w:rsidRDefault="002979D7" w:rsidP="002979D7">
            <w:pPr>
              <w:pStyle w:val="NormalIndent"/>
              <w:tabs>
                <w:tab w:val="left" w:pos="106"/>
              </w:tabs>
              <w:ind w:left="0"/>
              <w:rPr>
                <w:b/>
                <w:sz w:val="20"/>
              </w:rPr>
            </w:pPr>
            <w:r w:rsidRPr="000061A3">
              <w:rPr>
                <w:b/>
                <w:sz w:val="20"/>
              </w:rPr>
              <w:t>B. FAMILY AND HEALTH HISTORY</w:t>
            </w:r>
          </w:p>
        </w:tc>
      </w:tr>
      <w:tr w:rsidR="002979D7" w:rsidRPr="000061A3" w14:paraId="1344F070" w14:textId="77777777" w:rsidTr="00BC4DE5">
        <w:trPr>
          <w:cantSplit/>
        </w:trPr>
        <w:tc>
          <w:tcPr>
            <w:tcW w:w="1350" w:type="dxa"/>
            <w:shd w:val="clear" w:color="auto" w:fill="BFBFBF" w:themeFill="background1" w:themeFillShade="BF"/>
          </w:tcPr>
          <w:p w14:paraId="41D40851" w14:textId="77777777" w:rsidR="002979D7" w:rsidRPr="000061A3" w:rsidRDefault="002979D7" w:rsidP="002979D7">
            <w:pPr>
              <w:pStyle w:val="NormalIndent"/>
              <w:ind w:left="0"/>
              <w:rPr>
                <w:sz w:val="20"/>
              </w:rPr>
            </w:pPr>
          </w:p>
        </w:tc>
        <w:tc>
          <w:tcPr>
            <w:tcW w:w="630" w:type="dxa"/>
            <w:shd w:val="clear" w:color="auto" w:fill="BFBFBF" w:themeFill="background1" w:themeFillShade="BF"/>
          </w:tcPr>
          <w:p w14:paraId="7E4FEF27" w14:textId="77777777" w:rsidR="002979D7" w:rsidRPr="000061A3" w:rsidRDefault="002979D7" w:rsidP="002979D7">
            <w:pPr>
              <w:pStyle w:val="NormalIndent"/>
              <w:ind w:left="0"/>
              <w:jc w:val="center"/>
              <w:rPr>
                <w:sz w:val="20"/>
              </w:rPr>
            </w:pPr>
          </w:p>
        </w:tc>
        <w:tc>
          <w:tcPr>
            <w:tcW w:w="630" w:type="dxa"/>
            <w:shd w:val="clear" w:color="auto" w:fill="BFBFBF" w:themeFill="background1" w:themeFillShade="BF"/>
          </w:tcPr>
          <w:p w14:paraId="5B96A24D" w14:textId="77777777" w:rsidR="002979D7" w:rsidRPr="000061A3" w:rsidRDefault="002979D7" w:rsidP="002979D7">
            <w:pPr>
              <w:pStyle w:val="NormalIndent"/>
              <w:ind w:left="0"/>
              <w:jc w:val="center"/>
              <w:rPr>
                <w:sz w:val="20"/>
              </w:rPr>
            </w:pPr>
          </w:p>
        </w:tc>
        <w:tc>
          <w:tcPr>
            <w:tcW w:w="6030" w:type="dxa"/>
            <w:gridSpan w:val="2"/>
          </w:tcPr>
          <w:p w14:paraId="3CDD5CFB" w14:textId="4E142D53" w:rsidR="002979D7" w:rsidRPr="000061A3" w:rsidRDefault="002979D7" w:rsidP="002979D7">
            <w:pPr>
              <w:pStyle w:val="NormalIndent"/>
              <w:tabs>
                <w:tab w:val="left" w:pos="106"/>
              </w:tabs>
              <w:ind w:left="0"/>
              <w:rPr>
                <w:sz w:val="20"/>
              </w:rPr>
            </w:pPr>
            <w:r w:rsidRPr="000061A3">
              <w:rPr>
                <w:sz w:val="20"/>
              </w:rPr>
              <w:t xml:space="preserve">B1. </w:t>
            </w:r>
            <w:proofErr w:type="gramStart"/>
            <w:r w:rsidRPr="000061A3">
              <w:rPr>
                <w:sz w:val="20"/>
              </w:rPr>
              <w:t>Have</w:t>
            </w:r>
            <w:proofErr w:type="gramEnd"/>
            <w:r w:rsidRPr="000061A3">
              <w:rPr>
                <w:sz w:val="20"/>
              </w:rPr>
              <w:t xml:space="preserve"> your father, </w:t>
            </w:r>
            <w:r>
              <w:rPr>
                <w:sz w:val="20"/>
              </w:rPr>
              <w:t xml:space="preserve">grandfathers, any </w:t>
            </w:r>
            <w:r w:rsidRPr="000061A3">
              <w:rPr>
                <w:sz w:val="20"/>
              </w:rPr>
              <w:t>brother(s),</w:t>
            </w:r>
            <w:r>
              <w:rPr>
                <w:sz w:val="20"/>
              </w:rPr>
              <w:t xml:space="preserve"> or any</w:t>
            </w:r>
            <w:r w:rsidRPr="000061A3">
              <w:rPr>
                <w:sz w:val="20"/>
              </w:rPr>
              <w:t xml:space="preserve"> son(s)</w:t>
            </w:r>
            <w:r>
              <w:rPr>
                <w:sz w:val="20"/>
              </w:rPr>
              <w:t xml:space="preserve"> had</w:t>
            </w:r>
            <w:r w:rsidRPr="000061A3">
              <w:rPr>
                <w:sz w:val="20"/>
              </w:rPr>
              <w:t xml:space="preserve"> </w:t>
            </w:r>
            <w:r w:rsidRPr="00685643">
              <w:rPr>
                <w:b/>
                <w:sz w:val="20"/>
                <w:u w:val="single"/>
              </w:rPr>
              <w:t>prostate cancer, and if so, were any diagnosed before age 55 and did any die of prostate cancer?</w:t>
            </w:r>
            <w:r>
              <w:rPr>
                <w:sz w:val="20"/>
              </w:rPr>
              <w:t xml:space="preserve"> (Only include biological or blood relatives. Include full and half-brothers. Do not include step relatives.</w:t>
            </w:r>
          </w:p>
        </w:tc>
      </w:tr>
      <w:tr w:rsidR="002979D7" w:rsidRPr="000061A3" w14:paraId="603409DD" w14:textId="77777777" w:rsidTr="00BC4DE5">
        <w:trPr>
          <w:cantSplit/>
        </w:trPr>
        <w:tc>
          <w:tcPr>
            <w:tcW w:w="1350" w:type="dxa"/>
          </w:tcPr>
          <w:p w14:paraId="3AFBE2D0" w14:textId="295E672F" w:rsidR="002979D7" w:rsidRPr="000061A3" w:rsidRDefault="002979D7" w:rsidP="002979D7">
            <w:pPr>
              <w:pStyle w:val="NormalIndent"/>
              <w:ind w:left="0"/>
              <w:rPr>
                <w:sz w:val="20"/>
              </w:rPr>
            </w:pPr>
            <w:r w:rsidRPr="000061A3">
              <w:rPr>
                <w:sz w:val="20"/>
              </w:rPr>
              <w:t>B1Aa</w:t>
            </w:r>
          </w:p>
        </w:tc>
        <w:tc>
          <w:tcPr>
            <w:tcW w:w="630" w:type="dxa"/>
          </w:tcPr>
          <w:p w14:paraId="6C391D00" w14:textId="2196B606" w:rsidR="002979D7" w:rsidRPr="000061A3" w:rsidRDefault="002979D7" w:rsidP="002979D7">
            <w:pPr>
              <w:pStyle w:val="NormalIndent"/>
              <w:ind w:left="0"/>
              <w:jc w:val="center"/>
              <w:rPr>
                <w:sz w:val="20"/>
              </w:rPr>
            </w:pPr>
            <w:r>
              <w:rPr>
                <w:sz w:val="20"/>
              </w:rPr>
              <w:t>2</w:t>
            </w:r>
          </w:p>
        </w:tc>
        <w:tc>
          <w:tcPr>
            <w:tcW w:w="630" w:type="dxa"/>
          </w:tcPr>
          <w:p w14:paraId="661A883A" w14:textId="4889CC6A" w:rsidR="002979D7" w:rsidRPr="000061A3" w:rsidRDefault="002979D7" w:rsidP="002979D7">
            <w:pPr>
              <w:pStyle w:val="NormalIndent"/>
              <w:ind w:left="0"/>
              <w:jc w:val="center"/>
              <w:rPr>
                <w:sz w:val="20"/>
              </w:rPr>
            </w:pPr>
            <w:r w:rsidRPr="000061A3">
              <w:rPr>
                <w:sz w:val="20"/>
              </w:rPr>
              <w:t>N</w:t>
            </w:r>
          </w:p>
        </w:tc>
        <w:tc>
          <w:tcPr>
            <w:tcW w:w="3060" w:type="dxa"/>
          </w:tcPr>
          <w:p w14:paraId="003BBCFF" w14:textId="51BF6F12" w:rsidR="002979D7" w:rsidRPr="000061A3" w:rsidDel="00BE6E3F" w:rsidRDefault="002979D7" w:rsidP="002979D7">
            <w:pPr>
              <w:pStyle w:val="NormalIndent"/>
              <w:tabs>
                <w:tab w:val="left" w:pos="106"/>
              </w:tabs>
              <w:ind w:left="0"/>
              <w:rPr>
                <w:sz w:val="20"/>
              </w:rPr>
            </w:pPr>
            <w:r w:rsidRPr="000061A3">
              <w:rPr>
                <w:sz w:val="20"/>
              </w:rPr>
              <w:t xml:space="preserve">Father: </w:t>
            </w:r>
            <w:r>
              <w:rPr>
                <w:sz w:val="20"/>
              </w:rPr>
              <w:t>Has this person had</w:t>
            </w:r>
            <w:r w:rsidRPr="000061A3">
              <w:rPr>
                <w:sz w:val="20"/>
              </w:rPr>
              <w:t xml:space="preserve"> prostate cancer</w:t>
            </w:r>
            <w:r>
              <w:rPr>
                <w:sz w:val="20"/>
              </w:rPr>
              <w:t>?</w:t>
            </w:r>
          </w:p>
        </w:tc>
        <w:tc>
          <w:tcPr>
            <w:tcW w:w="2970" w:type="dxa"/>
          </w:tcPr>
          <w:p w14:paraId="22E90365" w14:textId="6FFC50E3"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7ED512D9" w14:textId="77777777" w:rsidTr="00BC4DE5">
        <w:trPr>
          <w:cantSplit/>
        </w:trPr>
        <w:tc>
          <w:tcPr>
            <w:tcW w:w="1350" w:type="dxa"/>
          </w:tcPr>
          <w:p w14:paraId="476B4AC3" w14:textId="6317405F" w:rsidR="002979D7" w:rsidRPr="000061A3" w:rsidRDefault="002979D7" w:rsidP="002979D7">
            <w:pPr>
              <w:pStyle w:val="NormalIndent"/>
              <w:ind w:left="0"/>
              <w:rPr>
                <w:sz w:val="20"/>
              </w:rPr>
            </w:pPr>
            <w:r w:rsidRPr="000061A3">
              <w:rPr>
                <w:sz w:val="20"/>
              </w:rPr>
              <w:t>B1A</w:t>
            </w:r>
            <w:r>
              <w:rPr>
                <w:sz w:val="20"/>
              </w:rPr>
              <w:t>b</w:t>
            </w:r>
          </w:p>
        </w:tc>
        <w:tc>
          <w:tcPr>
            <w:tcW w:w="630" w:type="dxa"/>
          </w:tcPr>
          <w:p w14:paraId="7A1FEEC2" w14:textId="67D162FE" w:rsidR="002979D7" w:rsidRPr="000061A3" w:rsidRDefault="002979D7" w:rsidP="002979D7">
            <w:pPr>
              <w:pStyle w:val="NormalIndent"/>
              <w:ind w:left="0"/>
              <w:jc w:val="center"/>
              <w:rPr>
                <w:sz w:val="20"/>
              </w:rPr>
            </w:pPr>
            <w:r>
              <w:rPr>
                <w:sz w:val="20"/>
              </w:rPr>
              <w:t>2</w:t>
            </w:r>
          </w:p>
        </w:tc>
        <w:tc>
          <w:tcPr>
            <w:tcW w:w="630" w:type="dxa"/>
          </w:tcPr>
          <w:p w14:paraId="3617731A" w14:textId="2ABD0E86" w:rsidR="002979D7" w:rsidRPr="000061A3" w:rsidRDefault="002979D7" w:rsidP="002979D7">
            <w:pPr>
              <w:pStyle w:val="NormalIndent"/>
              <w:ind w:left="0"/>
              <w:jc w:val="center"/>
              <w:rPr>
                <w:sz w:val="20"/>
              </w:rPr>
            </w:pPr>
            <w:r w:rsidRPr="000061A3">
              <w:rPr>
                <w:sz w:val="20"/>
              </w:rPr>
              <w:t>N</w:t>
            </w:r>
          </w:p>
        </w:tc>
        <w:tc>
          <w:tcPr>
            <w:tcW w:w="3060" w:type="dxa"/>
          </w:tcPr>
          <w:p w14:paraId="17E7C93F" w14:textId="481E6731" w:rsidR="002979D7" w:rsidRPr="000061A3" w:rsidDel="00BE6E3F" w:rsidRDefault="002979D7" w:rsidP="002979D7">
            <w:pPr>
              <w:pStyle w:val="NormalIndent"/>
              <w:tabs>
                <w:tab w:val="left" w:pos="106"/>
              </w:tabs>
              <w:ind w:left="0"/>
              <w:rPr>
                <w:sz w:val="20"/>
              </w:rPr>
            </w:pPr>
            <w:r w:rsidRPr="000061A3">
              <w:rPr>
                <w:sz w:val="20"/>
              </w:rPr>
              <w:t xml:space="preserve">Father: </w:t>
            </w:r>
            <w:r>
              <w:rPr>
                <w:sz w:val="20"/>
              </w:rPr>
              <w:t>Was</w:t>
            </w:r>
            <w:r w:rsidRPr="000061A3">
              <w:rPr>
                <w:sz w:val="20"/>
              </w:rPr>
              <w:t xml:space="preserve"> he (or any) </w:t>
            </w:r>
            <w:r>
              <w:rPr>
                <w:sz w:val="20"/>
              </w:rPr>
              <w:t>diagnosed BEFORE age 55</w:t>
            </w:r>
            <w:r w:rsidRPr="000061A3">
              <w:rPr>
                <w:sz w:val="20"/>
              </w:rPr>
              <w:t>?</w:t>
            </w:r>
          </w:p>
        </w:tc>
        <w:tc>
          <w:tcPr>
            <w:tcW w:w="2970" w:type="dxa"/>
          </w:tcPr>
          <w:p w14:paraId="3CA77234" w14:textId="3CE3D877"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2C7EF7DD" w14:textId="77777777" w:rsidTr="00BC4DE5">
        <w:trPr>
          <w:cantSplit/>
        </w:trPr>
        <w:tc>
          <w:tcPr>
            <w:tcW w:w="1350" w:type="dxa"/>
          </w:tcPr>
          <w:p w14:paraId="11B5D307" w14:textId="6CA8184E" w:rsidR="002979D7" w:rsidRPr="000061A3" w:rsidRDefault="002979D7" w:rsidP="002979D7">
            <w:pPr>
              <w:pStyle w:val="NormalIndent"/>
              <w:ind w:left="0"/>
              <w:rPr>
                <w:sz w:val="20"/>
              </w:rPr>
            </w:pPr>
            <w:r w:rsidRPr="000061A3">
              <w:rPr>
                <w:sz w:val="20"/>
              </w:rPr>
              <w:t>B1Ac</w:t>
            </w:r>
          </w:p>
        </w:tc>
        <w:tc>
          <w:tcPr>
            <w:tcW w:w="630" w:type="dxa"/>
          </w:tcPr>
          <w:p w14:paraId="076D78B5" w14:textId="07B96878" w:rsidR="002979D7" w:rsidRDefault="002979D7" w:rsidP="002979D7">
            <w:pPr>
              <w:pStyle w:val="NormalIndent"/>
              <w:ind w:left="0"/>
              <w:jc w:val="center"/>
              <w:rPr>
                <w:sz w:val="20"/>
              </w:rPr>
            </w:pPr>
            <w:r>
              <w:rPr>
                <w:sz w:val="20"/>
              </w:rPr>
              <w:t>2</w:t>
            </w:r>
          </w:p>
        </w:tc>
        <w:tc>
          <w:tcPr>
            <w:tcW w:w="630" w:type="dxa"/>
          </w:tcPr>
          <w:p w14:paraId="0DBC5DF9" w14:textId="6EE96815" w:rsidR="002979D7" w:rsidRPr="000061A3" w:rsidRDefault="002979D7" w:rsidP="002979D7">
            <w:pPr>
              <w:pStyle w:val="NormalIndent"/>
              <w:ind w:left="0"/>
              <w:jc w:val="center"/>
              <w:rPr>
                <w:sz w:val="20"/>
              </w:rPr>
            </w:pPr>
            <w:r w:rsidRPr="000061A3">
              <w:rPr>
                <w:sz w:val="20"/>
              </w:rPr>
              <w:t>N</w:t>
            </w:r>
          </w:p>
        </w:tc>
        <w:tc>
          <w:tcPr>
            <w:tcW w:w="3060" w:type="dxa"/>
          </w:tcPr>
          <w:p w14:paraId="0E6DBF00" w14:textId="684CC295" w:rsidR="002979D7" w:rsidRPr="000061A3" w:rsidRDefault="002979D7" w:rsidP="002979D7">
            <w:pPr>
              <w:pStyle w:val="NormalIndent"/>
              <w:tabs>
                <w:tab w:val="left" w:pos="106"/>
              </w:tabs>
              <w:ind w:left="0"/>
              <w:rPr>
                <w:sz w:val="20"/>
              </w:rPr>
            </w:pPr>
            <w:r w:rsidRPr="000061A3">
              <w:rPr>
                <w:sz w:val="20"/>
              </w:rPr>
              <w:t xml:space="preserve">Father: </w:t>
            </w:r>
            <w:r>
              <w:rPr>
                <w:sz w:val="20"/>
              </w:rPr>
              <w:t>Did</w:t>
            </w:r>
            <w:r w:rsidRPr="000061A3">
              <w:rPr>
                <w:sz w:val="20"/>
              </w:rPr>
              <w:t xml:space="preserve"> he (or any) die of prostate cancer?</w:t>
            </w:r>
          </w:p>
        </w:tc>
        <w:tc>
          <w:tcPr>
            <w:tcW w:w="2970" w:type="dxa"/>
          </w:tcPr>
          <w:p w14:paraId="2345168E" w14:textId="51769A06" w:rsidR="002979D7" w:rsidRPr="000061A3"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5CB0EE18" w14:textId="77777777" w:rsidTr="00BC4DE5">
        <w:trPr>
          <w:cantSplit/>
        </w:trPr>
        <w:tc>
          <w:tcPr>
            <w:tcW w:w="1350" w:type="dxa"/>
          </w:tcPr>
          <w:p w14:paraId="1E075212" w14:textId="1501F41E" w:rsidR="002979D7" w:rsidRPr="000061A3" w:rsidRDefault="002979D7" w:rsidP="002979D7">
            <w:pPr>
              <w:pStyle w:val="NormalIndent"/>
              <w:ind w:left="0"/>
              <w:rPr>
                <w:sz w:val="20"/>
              </w:rPr>
            </w:pPr>
            <w:r>
              <w:rPr>
                <w:sz w:val="20"/>
              </w:rPr>
              <w:t>B1BNo</w:t>
            </w:r>
          </w:p>
        </w:tc>
        <w:tc>
          <w:tcPr>
            <w:tcW w:w="630" w:type="dxa"/>
          </w:tcPr>
          <w:p w14:paraId="19E4411A" w14:textId="291EB685" w:rsidR="002979D7" w:rsidRDefault="002979D7" w:rsidP="002979D7">
            <w:pPr>
              <w:pStyle w:val="NormalIndent"/>
              <w:ind w:left="0"/>
              <w:jc w:val="center"/>
              <w:rPr>
                <w:sz w:val="20"/>
              </w:rPr>
            </w:pPr>
            <w:r>
              <w:rPr>
                <w:sz w:val="20"/>
              </w:rPr>
              <w:t>1</w:t>
            </w:r>
          </w:p>
        </w:tc>
        <w:tc>
          <w:tcPr>
            <w:tcW w:w="630" w:type="dxa"/>
          </w:tcPr>
          <w:p w14:paraId="64A23DA3" w14:textId="5C48AB44" w:rsidR="002979D7" w:rsidRPr="000061A3" w:rsidRDefault="002979D7" w:rsidP="002979D7">
            <w:pPr>
              <w:pStyle w:val="NormalIndent"/>
              <w:ind w:left="0"/>
              <w:jc w:val="center"/>
              <w:rPr>
                <w:sz w:val="20"/>
              </w:rPr>
            </w:pPr>
            <w:r>
              <w:rPr>
                <w:sz w:val="20"/>
              </w:rPr>
              <w:t>N</w:t>
            </w:r>
          </w:p>
        </w:tc>
        <w:tc>
          <w:tcPr>
            <w:tcW w:w="3060" w:type="dxa"/>
          </w:tcPr>
          <w:p w14:paraId="3F238316" w14:textId="26488660" w:rsidR="002979D7" w:rsidRDefault="002979D7" w:rsidP="002979D7">
            <w:pPr>
              <w:pStyle w:val="NormalIndent"/>
              <w:tabs>
                <w:tab w:val="left" w:pos="106"/>
              </w:tabs>
              <w:ind w:left="0"/>
              <w:rPr>
                <w:sz w:val="20"/>
              </w:rPr>
            </w:pPr>
            <w:r>
              <w:rPr>
                <w:sz w:val="20"/>
              </w:rPr>
              <w:t>Any Brother:</w:t>
            </w:r>
          </w:p>
        </w:tc>
        <w:tc>
          <w:tcPr>
            <w:tcW w:w="2970" w:type="dxa"/>
          </w:tcPr>
          <w:p w14:paraId="5068B9E9" w14:textId="74A8B330" w:rsidR="002979D7" w:rsidRPr="000061A3" w:rsidRDefault="002979D7" w:rsidP="002979D7">
            <w:pPr>
              <w:pStyle w:val="NormalIndent"/>
              <w:tabs>
                <w:tab w:val="left" w:pos="106"/>
              </w:tabs>
              <w:ind w:left="0"/>
              <w:rPr>
                <w:sz w:val="20"/>
              </w:rPr>
            </w:pPr>
            <w:r>
              <w:rPr>
                <w:sz w:val="20"/>
              </w:rPr>
              <w:t>1=I had no brothers</w:t>
            </w:r>
            <w:r>
              <w:rPr>
                <w:sz w:val="20"/>
              </w:rPr>
              <w:br/>
              <w:t>&lt;</w:t>
            </w:r>
            <w:r w:rsidRPr="0095781D">
              <w:rPr>
                <w:sz w:val="20"/>
              </w:rPr>
              <w:t>blank</w:t>
            </w:r>
            <w:r>
              <w:rPr>
                <w:sz w:val="20"/>
              </w:rPr>
              <w:t>&gt;</w:t>
            </w:r>
            <w:r w:rsidRPr="0095781D">
              <w:rPr>
                <w:sz w:val="20"/>
              </w:rPr>
              <w:t xml:space="preserve"> if not marked</w:t>
            </w:r>
          </w:p>
        </w:tc>
      </w:tr>
      <w:tr w:rsidR="002979D7" w:rsidRPr="000061A3" w14:paraId="73EDE1A2" w14:textId="77777777" w:rsidTr="00BC4DE5">
        <w:trPr>
          <w:cantSplit/>
        </w:trPr>
        <w:tc>
          <w:tcPr>
            <w:tcW w:w="1350" w:type="dxa"/>
          </w:tcPr>
          <w:p w14:paraId="3F2564C6" w14:textId="6B8CEFAC" w:rsidR="002979D7" w:rsidRPr="000061A3" w:rsidRDefault="002979D7" w:rsidP="002979D7">
            <w:pPr>
              <w:pStyle w:val="NormalIndent"/>
              <w:ind w:left="0"/>
              <w:rPr>
                <w:sz w:val="20"/>
              </w:rPr>
            </w:pPr>
            <w:r>
              <w:rPr>
                <w:sz w:val="20"/>
              </w:rPr>
              <w:t>B1Ba</w:t>
            </w:r>
          </w:p>
        </w:tc>
        <w:tc>
          <w:tcPr>
            <w:tcW w:w="630" w:type="dxa"/>
          </w:tcPr>
          <w:p w14:paraId="1897D9FF" w14:textId="73AFAC9E" w:rsidR="002979D7" w:rsidRDefault="002979D7" w:rsidP="002979D7">
            <w:pPr>
              <w:pStyle w:val="NormalIndent"/>
              <w:ind w:left="0"/>
              <w:jc w:val="center"/>
              <w:rPr>
                <w:sz w:val="20"/>
              </w:rPr>
            </w:pPr>
            <w:r>
              <w:rPr>
                <w:sz w:val="20"/>
              </w:rPr>
              <w:t>2</w:t>
            </w:r>
          </w:p>
        </w:tc>
        <w:tc>
          <w:tcPr>
            <w:tcW w:w="630" w:type="dxa"/>
          </w:tcPr>
          <w:p w14:paraId="1492CBDA" w14:textId="245ED59C" w:rsidR="002979D7" w:rsidRPr="000061A3" w:rsidRDefault="002979D7" w:rsidP="002979D7">
            <w:pPr>
              <w:pStyle w:val="NormalIndent"/>
              <w:ind w:left="0"/>
              <w:jc w:val="center"/>
              <w:rPr>
                <w:sz w:val="20"/>
              </w:rPr>
            </w:pPr>
            <w:r>
              <w:rPr>
                <w:sz w:val="20"/>
              </w:rPr>
              <w:t>N</w:t>
            </w:r>
          </w:p>
        </w:tc>
        <w:tc>
          <w:tcPr>
            <w:tcW w:w="3060" w:type="dxa"/>
          </w:tcPr>
          <w:p w14:paraId="5EA33738" w14:textId="7E9E7DD0" w:rsidR="002979D7" w:rsidRDefault="002979D7" w:rsidP="002979D7">
            <w:pPr>
              <w:pStyle w:val="NormalIndent"/>
              <w:tabs>
                <w:tab w:val="left" w:pos="106"/>
              </w:tabs>
              <w:ind w:left="0"/>
              <w:rPr>
                <w:sz w:val="20"/>
              </w:rPr>
            </w:pPr>
            <w:r>
              <w:rPr>
                <w:sz w:val="20"/>
              </w:rPr>
              <w:t>Any Brother: Has this person had</w:t>
            </w:r>
            <w:r w:rsidRPr="000061A3">
              <w:rPr>
                <w:sz w:val="20"/>
              </w:rPr>
              <w:t xml:space="preserve"> prostate cancer</w:t>
            </w:r>
            <w:r>
              <w:rPr>
                <w:sz w:val="20"/>
              </w:rPr>
              <w:t>?</w:t>
            </w:r>
          </w:p>
        </w:tc>
        <w:tc>
          <w:tcPr>
            <w:tcW w:w="2970" w:type="dxa"/>
          </w:tcPr>
          <w:p w14:paraId="368A550F" w14:textId="3FF737BD" w:rsidR="002979D7" w:rsidRPr="000061A3"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0A8625E0" w14:textId="77777777" w:rsidTr="00BC4DE5">
        <w:trPr>
          <w:cantSplit/>
        </w:trPr>
        <w:tc>
          <w:tcPr>
            <w:tcW w:w="1350" w:type="dxa"/>
          </w:tcPr>
          <w:p w14:paraId="27AA8CCC" w14:textId="4E120FA9" w:rsidR="002979D7" w:rsidRPr="000061A3" w:rsidRDefault="002979D7" w:rsidP="002979D7">
            <w:pPr>
              <w:pStyle w:val="NormalIndent"/>
              <w:ind w:left="0"/>
              <w:rPr>
                <w:sz w:val="20"/>
              </w:rPr>
            </w:pPr>
            <w:r>
              <w:rPr>
                <w:sz w:val="20"/>
              </w:rPr>
              <w:t>B1Ba2</w:t>
            </w:r>
          </w:p>
        </w:tc>
        <w:tc>
          <w:tcPr>
            <w:tcW w:w="630" w:type="dxa"/>
          </w:tcPr>
          <w:p w14:paraId="54E83644" w14:textId="2BE4ADAD" w:rsidR="002979D7" w:rsidRDefault="002979D7" w:rsidP="002979D7">
            <w:pPr>
              <w:pStyle w:val="NormalIndent"/>
              <w:ind w:left="0"/>
              <w:jc w:val="center"/>
              <w:rPr>
                <w:sz w:val="20"/>
              </w:rPr>
            </w:pPr>
            <w:r>
              <w:rPr>
                <w:sz w:val="20"/>
              </w:rPr>
              <w:t>1</w:t>
            </w:r>
          </w:p>
        </w:tc>
        <w:tc>
          <w:tcPr>
            <w:tcW w:w="630" w:type="dxa"/>
          </w:tcPr>
          <w:p w14:paraId="6B76A578" w14:textId="6B57FDBB" w:rsidR="002979D7" w:rsidRPr="000061A3" w:rsidRDefault="002979D7" w:rsidP="002979D7">
            <w:pPr>
              <w:pStyle w:val="NormalIndent"/>
              <w:ind w:left="0"/>
              <w:jc w:val="center"/>
              <w:rPr>
                <w:sz w:val="20"/>
              </w:rPr>
            </w:pPr>
            <w:r>
              <w:rPr>
                <w:sz w:val="20"/>
              </w:rPr>
              <w:t>N</w:t>
            </w:r>
          </w:p>
        </w:tc>
        <w:tc>
          <w:tcPr>
            <w:tcW w:w="3060" w:type="dxa"/>
          </w:tcPr>
          <w:p w14:paraId="41B6D378" w14:textId="2B2AC713" w:rsidR="002979D7" w:rsidRDefault="002979D7" w:rsidP="002979D7">
            <w:pPr>
              <w:pStyle w:val="NormalIndent"/>
              <w:tabs>
                <w:tab w:val="left" w:pos="106"/>
              </w:tabs>
              <w:ind w:left="0"/>
              <w:rPr>
                <w:sz w:val="20"/>
              </w:rPr>
            </w:pPr>
            <w:r>
              <w:rPr>
                <w:sz w:val="20"/>
              </w:rPr>
              <w:t xml:space="preserve">Any Brother: If </w:t>
            </w:r>
            <w:proofErr w:type="gramStart"/>
            <w:r>
              <w:rPr>
                <w:sz w:val="20"/>
              </w:rPr>
              <w:t>Yes</w:t>
            </w:r>
            <w:proofErr w:type="gramEnd"/>
            <w:r>
              <w:rPr>
                <w:sz w:val="20"/>
              </w:rPr>
              <w:t>, number with prostate cancer</w:t>
            </w:r>
          </w:p>
        </w:tc>
        <w:tc>
          <w:tcPr>
            <w:tcW w:w="2970" w:type="dxa"/>
          </w:tcPr>
          <w:p w14:paraId="1DDB8B92" w14:textId="1E01D737" w:rsidR="002979D7" w:rsidRPr="000061A3" w:rsidRDefault="002979D7" w:rsidP="002979D7">
            <w:pPr>
              <w:pStyle w:val="NormalIndent"/>
              <w:tabs>
                <w:tab w:val="left" w:pos="106"/>
              </w:tabs>
              <w:ind w:left="0"/>
              <w:rPr>
                <w:sz w:val="20"/>
              </w:rPr>
            </w:pPr>
            <w:r>
              <w:rPr>
                <w:sz w:val="20"/>
              </w:rPr>
              <w:t>1=1</w:t>
            </w:r>
            <w:r>
              <w:rPr>
                <w:sz w:val="20"/>
              </w:rPr>
              <w:br/>
              <w:t>2=2+</w:t>
            </w:r>
          </w:p>
        </w:tc>
      </w:tr>
      <w:tr w:rsidR="002979D7" w:rsidRPr="000061A3" w14:paraId="2062AD0B" w14:textId="77777777" w:rsidTr="00BC4DE5">
        <w:trPr>
          <w:cantSplit/>
        </w:trPr>
        <w:tc>
          <w:tcPr>
            <w:tcW w:w="1350" w:type="dxa"/>
          </w:tcPr>
          <w:p w14:paraId="79F0C098" w14:textId="4B6E6B45" w:rsidR="002979D7" w:rsidRPr="000061A3" w:rsidRDefault="002979D7" w:rsidP="002979D7">
            <w:pPr>
              <w:pStyle w:val="NormalIndent"/>
              <w:ind w:left="0"/>
              <w:rPr>
                <w:sz w:val="20"/>
              </w:rPr>
            </w:pPr>
            <w:r>
              <w:rPr>
                <w:sz w:val="20"/>
              </w:rPr>
              <w:t>B1Bb</w:t>
            </w:r>
          </w:p>
        </w:tc>
        <w:tc>
          <w:tcPr>
            <w:tcW w:w="630" w:type="dxa"/>
          </w:tcPr>
          <w:p w14:paraId="241975F7" w14:textId="129158B8" w:rsidR="002979D7" w:rsidRDefault="002979D7" w:rsidP="002979D7">
            <w:pPr>
              <w:pStyle w:val="NormalIndent"/>
              <w:ind w:left="0"/>
              <w:jc w:val="center"/>
              <w:rPr>
                <w:sz w:val="20"/>
              </w:rPr>
            </w:pPr>
            <w:r>
              <w:rPr>
                <w:sz w:val="20"/>
              </w:rPr>
              <w:t>2</w:t>
            </w:r>
          </w:p>
        </w:tc>
        <w:tc>
          <w:tcPr>
            <w:tcW w:w="630" w:type="dxa"/>
          </w:tcPr>
          <w:p w14:paraId="7FCF4A2F" w14:textId="56D648CB" w:rsidR="002979D7" w:rsidRPr="000061A3" w:rsidRDefault="002979D7" w:rsidP="002979D7">
            <w:pPr>
              <w:pStyle w:val="NormalIndent"/>
              <w:ind w:left="0"/>
              <w:jc w:val="center"/>
              <w:rPr>
                <w:sz w:val="20"/>
              </w:rPr>
            </w:pPr>
            <w:r>
              <w:rPr>
                <w:sz w:val="20"/>
              </w:rPr>
              <w:t>N</w:t>
            </w:r>
          </w:p>
        </w:tc>
        <w:tc>
          <w:tcPr>
            <w:tcW w:w="3060" w:type="dxa"/>
          </w:tcPr>
          <w:p w14:paraId="4E5DFBE3" w14:textId="35C14805" w:rsidR="002979D7" w:rsidRDefault="002979D7" w:rsidP="002979D7">
            <w:pPr>
              <w:pStyle w:val="NormalIndent"/>
              <w:tabs>
                <w:tab w:val="left" w:pos="106"/>
              </w:tabs>
              <w:ind w:left="0"/>
              <w:rPr>
                <w:sz w:val="20"/>
              </w:rPr>
            </w:pPr>
            <w:r>
              <w:rPr>
                <w:sz w:val="20"/>
              </w:rPr>
              <w:t>Any Brother: Was</w:t>
            </w:r>
            <w:r w:rsidRPr="000061A3">
              <w:rPr>
                <w:sz w:val="20"/>
              </w:rPr>
              <w:t xml:space="preserve"> he (or any) </w:t>
            </w:r>
            <w:r>
              <w:rPr>
                <w:sz w:val="20"/>
              </w:rPr>
              <w:t>diagnosed BEFORE age 55</w:t>
            </w:r>
            <w:r w:rsidRPr="000061A3">
              <w:rPr>
                <w:sz w:val="20"/>
              </w:rPr>
              <w:t>?</w:t>
            </w:r>
          </w:p>
        </w:tc>
        <w:tc>
          <w:tcPr>
            <w:tcW w:w="2970" w:type="dxa"/>
          </w:tcPr>
          <w:p w14:paraId="06951566" w14:textId="4CC7DCB1" w:rsidR="002979D7" w:rsidRPr="000061A3"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6FF3690E" w14:textId="77777777" w:rsidTr="00BC4DE5">
        <w:trPr>
          <w:cantSplit/>
        </w:trPr>
        <w:tc>
          <w:tcPr>
            <w:tcW w:w="1350" w:type="dxa"/>
          </w:tcPr>
          <w:p w14:paraId="3BBAB031" w14:textId="78CDC286" w:rsidR="002979D7" w:rsidRPr="000061A3" w:rsidRDefault="002979D7" w:rsidP="002979D7">
            <w:pPr>
              <w:pStyle w:val="NormalIndent"/>
              <w:ind w:left="0"/>
              <w:rPr>
                <w:sz w:val="20"/>
              </w:rPr>
            </w:pPr>
            <w:r w:rsidRPr="000061A3">
              <w:rPr>
                <w:sz w:val="20"/>
              </w:rPr>
              <w:t>B1Bc</w:t>
            </w:r>
          </w:p>
        </w:tc>
        <w:tc>
          <w:tcPr>
            <w:tcW w:w="630" w:type="dxa"/>
          </w:tcPr>
          <w:p w14:paraId="04061DAC" w14:textId="103EFF20" w:rsidR="002979D7" w:rsidRPr="000061A3" w:rsidRDefault="002979D7" w:rsidP="002979D7">
            <w:pPr>
              <w:pStyle w:val="NormalIndent"/>
              <w:ind w:left="0"/>
              <w:jc w:val="center"/>
              <w:rPr>
                <w:sz w:val="20"/>
              </w:rPr>
            </w:pPr>
            <w:r>
              <w:rPr>
                <w:sz w:val="20"/>
              </w:rPr>
              <w:t>2</w:t>
            </w:r>
          </w:p>
        </w:tc>
        <w:tc>
          <w:tcPr>
            <w:tcW w:w="630" w:type="dxa"/>
          </w:tcPr>
          <w:p w14:paraId="79AD091A" w14:textId="3BF2D5ED" w:rsidR="002979D7" w:rsidRPr="000061A3" w:rsidRDefault="002979D7" w:rsidP="002979D7">
            <w:pPr>
              <w:pStyle w:val="NormalIndent"/>
              <w:ind w:left="0"/>
              <w:jc w:val="center"/>
              <w:rPr>
                <w:sz w:val="20"/>
              </w:rPr>
            </w:pPr>
            <w:r w:rsidRPr="000061A3">
              <w:rPr>
                <w:sz w:val="20"/>
              </w:rPr>
              <w:t>N</w:t>
            </w:r>
          </w:p>
        </w:tc>
        <w:tc>
          <w:tcPr>
            <w:tcW w:w="3060" w:type="dxa"/>
          </w:tcPr>
          <w:p w14:paraId="29FBDAC3" w14:textId="2F5595BB" w:rsidR="002979D7" w:rsidRPr="000061A3" w:rsidDel="00BE6E3F" w:rsidRDefault="002979D7" w:rsidP="002979D7">
            <w:pPr>
              <w:pStyle w:val="NormalIndent"/>
              <w:tabs>
                <w:tab w:val="left" w:pos="106"/>
              </w:tabs>
              <w:ind w:left="0"/>
              <w:rPr>
                <w:sz w:val="20"/>
              </w:rPr>
            </w:pPr>
            <w:r>
              <w:rPr>
                <w:sz w:val="20"/>
              </w:rPr>
              <w:t xml:space="preserve">Any </w:t>
            </w:r>
            <w:r w:rsidRPr="000061A3">
              <w:rPr>
                <w:sz w:val="20"/>
              </w:rPr>
              <w:t>Brother: Did he (or any) die of prostate cancer?</w:t>
            </w:r>
          </w:p>
        </w:tc>
        <w:tc>
          <w:tcPr>
            <w:tcW w:w="2970" w:type="dxa"/>
          </w:tcPr>
          <w:p w14:paraId="7E431E6E" w14:textId="0FB207B7"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7E7AD08C" w14:textId="77777777" w:rsidTr="00BC4DE5">
        <w:trPr>
          <w:cantSplit/>
        </w:trPr>
        <w:tc>
          <w:tcPr>
            <w:tcW w:w="1350" w:type="dxa"/>
          </w:tcPr>
          <w:p w14:paraId="1B2F26E1" w14:textId="726E221D" w:rsidR="002979D7" w:rsidRPr="000061A3" w:rsidRDefault="002979D7" w:rsidP="002979D7">
            <w:pPr>
              <w:pStyle w:val="NormalIndent"/>
              <w:ind w:left="0"/>
              <w:rPr>
                <w:sz w:val="20"/>
              </w:rPr>
            </w:pPr>
            <w:r>
              <w:rPr>
                <w:sz w:val="20"/>
              </w:rPr>
              <w:lastRenderedPageBreak/>
              <w:t>B1CNo</w:t>
            </w:r>
          </w:p>
        </w:tc>
        <w:tc>
          <w:tcPr>
            <w:tcW w:w="630" w:type="dxa"/>
          </w:tcPr>
          <w:p w14:paraId="7AF33A09" w14:textId="77777777" w:rsidR="002979D7" w:rsidRDefault="002979D7" w:rsidP="002979D7">
            <w:pPr>
              <w:pStyle w:val="NormalIndent"/>
              <w:ind w:left="0"/>
              <w:jc w:val="center"/>
              <w:rPr>
                <w:sz w:val="20"/>
              </w:rPr>
            </w:pPr>
            <w:r>
              <w:rPr>
                <w:sz w:val="20"/>
              </w:rPr>
              <w:t>1</w:t>
            </w:r>
          </w:p>
        </w:tc>
        <w:tc>
          <w:tcPr>
            <w:tcW w:w="630" w:type="dxa"/>
          </w:tcPr>
          <w:p w14:paraId="6006633A" w14:textId="77777777" w:rsidR="002979D7" w:rsidRPr="000061A3" w:rsidRDefault="002979D7" w:rsidP="002979D7">
            <w:pPr>
              <w:pStyle w:val="NormalIndent"/>
              <w:ind w:left="0"/>
              <w:jc w:val="center"/>
              <w:rPr>
                <w:sz w:val="20"/>
              </w:rPr>
            </w:pPr>
            <w:r>
              <w:rPr>
                <w:sz w:val="20"/>
              </w:rPr>
              <w:t>N</w:t>
            </w:r>
          </w:p>
        </w:tc>
        <w:tc>
          <w:tcPr>
            <w:tcW w:w="3060" w:type="dxa"/>
          </w:tcPr>
          <w:p w14:paraId="7019A0ED" w14:textId="44DF24A3" w:rsidR="002979D7" w:rsidRDefault="002979D7" w:rsidP="002979D7">
            <w:pPr>
              <w:pStyle w:val="NormalIndent"/>
              <w:tabs>
                <w:tab w:val="left" w:pos="106"/>
              </w:tabs>
              <w:ind w:left="0"/>
              <w:rPr>
                <w:sz w:val="20"/>
              </w:rPr>
            </w:pPr>
            <w:r>
              <w:rPr>
                <w:sz w:val="20"/>
              </w:rPr>
              <w:t>Any Son:</w:t>
            </w:r>
          </w:p>
        </w:tc>
        <w:tc>
          <w:tcPr>
            <w:tcW w:w="2970" w:type="dxa"/>
          </w:tcPr>
          <w:p w14:paraId="223FA3C7" w14:textId="48FE50DF" w:rsidR="002979D7" w:rsidRPr="000061A3" w:rsidRDefault="002979D7" w:rsidP="002979D7">
            <w:pPr>
              <w:pStyle w:val="NormalIndent"/>
              <w:tabs>
                <w:tab w:val="left" w:pos="106"/>
              </w:tabs>
              <w:ind w:left="0"/>
              <w:rPr>
                <w:sz w:val="20"/>
              </w:rPr>
            </w:pPr>
            <w:r>
              <w:rPr>
                <w:sz w:val="20"/>
              </w:rPr>
              <w:t>1=I had no sons</w:t>
            </w:r>
            <w:r>
              <w:rPr>
                <w:sz w:val="20"/>
              </w:rPr>
              <w:br/>
              <w:t>&lt;</w:t>
            </w:r>
            <w:r w:rsidRPr="0095781D">
              <w:rPr>
                <w:sz w:val="20"/>
              </w:rPr>
              <w:t>blank</w:t>
            </w:r>
            <w:r>
              <w:rPr>
                <w:sz w:val="20"/>
              </w:rPr>
              <w:t>&gt;</w:t>
            </w:r>
            <w:r w:rsidRPr="0095781D">
              <w:rPr>
                <w:sz w:val="20"/>
              </w:rPr>
              <w:t xml:space="preserve"> if not marked</w:t>
            </w:r>
          </w:p>
        </w:tc>
      </w:tr>
      <w:tr w:rsidR="002979D7" w:rsidRPr="000061A3" w14:paraId="48333EDE" w14:textId="77777777" w:rsidTr="00BC4DE5">
        <w:trPr>
          <w:cantSplit/>
        </w:trPr>
        <w:tc>
          <w:tcPr>
            <w:tcW w:w="1350" w:type="dxa"/>
          </w:tcPr>
          <w:p w14:paraId="489F8119" w14:textId="24AAD5B0" w:rsidR="002979D7" w:rsidRPr="000061A3" w:rsidRDefault="002979D7" w:rsidP="002979D7">
            <w:pPr>
              <w:pStyle w:val="NormalIndent"/>
              <w:ind w:left="0"/>
              <w:rPr>
                <w:sz w:val="20"/>
              </w:rPr>
            </w:pPr>
            <w:r>
              <w:rPr>
                <w:sz w:val="20"/>
              </w:rPr>
              <w:t>B1Ca</w:t>
            </w:r>
          </w:p>
        </w:tc>
        <w:tc>
          <w:tcPr>
            <w:tcW w:w="630" w:type="dxa"/>
          </w:tcPr>
          <w:p w14:paraId="2A2867D6" w14:textId="77777777" w:rsidR="002979D7" w:rsidRDefault="002979D7" w:rsidP="002979D7">
            <w:pPr>
              <w:pStyle w:val="NormalIndent"/>
              <w:ind w:left="0"/>
              <w:jc w:val="center"/>
              <w:rPr>
                <w:sz w:val="20"/>
              </w:rPr>
            </w:pPr>
            <w:r>
              <w:rPr>
                <w:sz w:val="20"/>
              </w:rPr>
              <w:t>2</w:t>
            </w:r>
          </w:p>
        </w:tc>
        <w:tc>
          <w:tcPr>
            <w:tcW w:w="630" w:type="dxa"/>
          </w:tcPr>
          <w:p w14:paraId="6B2448B8" w14:textId="77777777" w:rsidR="002979D7" w:rsidRPr="000061A3" w:rsidRDefault="002979D7" w:rsidP="002979D7">
            <w:pPr>
              <w:pStyle w:val="NormalIndent"/>
              <w:ind w:left="0"/>
              <w:jc w:val="center"/>
              <w:rPr>
                <w:sz w:val="20"/>
              </w:rPr>
            </w:pPr>
            <w:r>
              <w:rPr>
                <w:sz w:val="20"/>
              </w:rPr>
              <w:t>N</w:t>
            </w:r>
          </w:p>
        </w:tc>
        <w:tc>
          <w:tcPr>
            <w:tcW w:w="3060" w:type="dxa"/>
          </w:tcPr>
          <w:p w14:paraId="6A069BB9" w14:textId="2B256948" w:rsidR="002979D7" w:rsidRDefault="002979D7" w:rsidP="002979D7">
            <w:pPr>
              <w:pStyle w:val="NormalIndent"/>
              <w:tabs>
                <w:tab w:val="left" w:pos="106"/>
              </w:tabs>
              <w:ind w:left="0"/>
              <w:rPr>
                <w:sz w:val="20"/>
              </w:rPr>
            </w:pPr>
            <w:r>
              <w:rPr>
                <w:sz w:val="20"/>
              </w:rPr>
              <w:t>Any Son: Has this person had</w:t>
            </w:r>
            <w:r w:rsidRPr="000061A3">
              <w:rPr>
                <w:sz w:val="20"/>
              </w:rPr>
              <w:t xml:space="preserve"> prostate cancer</w:t>
            </w:r>
            <w:r>
              <w:rPr>
                <w:sz w:val="20"/>
              </w:rPr>
              <w:t>?</w:t>
            </w:r>
          </w:p>
        </w:tc>
        <w:tc>
          <w:tcPr>
            <w:tcW w:w="2970" w:type="dxa"/>
          </w:tcPr>
          <w:p w14:paraId="1A91032B" w14:textId="77777777" w:rsidR="002979D7" w:rsidRPr="000061A3"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4F435C8C" w14:textId="77777777" w:rsidTr="00BC4DE5">
        <w:trPr>
          <w:cantSplit/>
        </w:trPr>
        <w:tc>
          <w:tcPr>
            <w:tcW w:w="1350" w:type="dxa"/>
          </w:tcPr>
          <w:p w14:paraId="70FFB7F7" w14:textId="7EFC7578" w:rsidR="002979D7" w:rsidRPr="000061A3" w:rsidRDefault="002979D7" w:rsidP="002979D7">
            <w:pPr>
              <w:pStyle w:val="NormalIndent"/>
              <w:ind w:left="0"/>
              <w:rPr>
                <w:sz w:val="20"/>
              </w:rPr>
            </w:pPr>
            <w:r>
              <w:rPr>
                <w:sz w:val="20"/>
              </w:rPr>
              <w:t>B1Ca2</w:t>
            </w:r>
          </w:p>
        </w:tc>
        <w:tc>
          <w:tcPr>
            <w:tcW w:w="630" w:type="dxa"/>
          </w:tcPr>
          <w:p w14:paraId="1D417F76" w14:textId="77777777" w:rsidR="002979D7" w:rsidRDefault="002979D7" w:rsidP="002979D7">
            <w:pPr>
              <w:pStyle w:val="NormalIndent"/>
              <w:ind w:left="0"/>
              <w:jc w:val="center"/>
              <w:rPr>
                <w:sz w:val="20"/>
              </w:rPr>
            </w:pPr>
            <w:r>
              <w:rPr>
                <w:sz w:val="20"/>
              </w:rPr>
              <w:t>1</w:t>
            </w:r>
          </w:p>
        </w:tc>
        <w:tc>
          <w:tcPr>
            <w:tcW w:w="630" w:type="dxa"/>
          </w:tcPr>
          <w:p w14:paraId="74C387BD" w14:textId="77777777" w:rsidR="002979D7" w:rsidRPr="000061A3" w:rsidRDefault="002979D7" w:rsidP="002979D7">
            <w:pPr>
              <w:pStyle w:val="NormalIndent"/>
              <w:ind w:left="0"/>
              <w:jc w:val="center"/>
              <w:rPr>
                <w:sz w:val="20"/>
              </w:rPr>
            </w:pPr>
            <w:r>
              <w:rPr>
                <w:sz w:val="20"/>
              </w:rPr>
              <w:t>N</w:t>
            </w:r>
          </w:p>
        </w:tc>
        <w:tc>
          <w:tcPr>
            <w:tcW w:w="3060" w:type="dxa"/>
          </w:tcPr>
          <w:p w14:paraId="0C3B4E81" w14:textId="5078D23B" w:rsidR="002979D7" w:rsidRDefault="002979D7" w:rsidP="002979D7">
            <w:pPr>
              <w:pStyle w:val="NormalIndent"/>
              <w:tabs>
                <w:tab w:val="left" w:pos="106"/>
              </w:tabs>
              <w:ind w:left="0"/>
              <w:rPr>
                <w:sz w:val="20"/>
              </w:rPr>
            </w:pPr>
            <w:r>
              <w:rPr>
                <w:sz w:val="20"/>
              </w:rPr>
              <w:t xml:space="preserve">Any Son: If </w:t>
            </w:r>
            <w:proofErr w:type="gramStart"/>
            <w:r>
              <w:rPr>
                <w:sz w:val="20"/>
              </w:rPr>
              <w:t>Yes</w:t>
            </w:r>
            <w:proofErr w:type="gramEnd"/>
            <w:r>
              <w:rPr>
                <w:sz w:val="20"/>
              </w:rPr>
              <w:t>, number with prostate cancer</w:t>
            </w:r>
          </w:p>
        </w:tc>
        <w:tc>
          <w:tcPr>
            <w:tcW w:w="2970" w:type="dxa"/>
          </w:tcPr>
          <w:p w14:paraId="5A3F739E" w14:textId="77777777" w:rsidR="002979D7" w:rsidRPr="000061A3" w:rsidRDefault="002979D7" w:rsidP="002979D7">
            <w:pPr>
              <w:pStyle w:val="NormalIndent"/>
              <w:tabs>
                <w:tab w:val="left" w:pos="106"/>
              </w:tabs>
              <w:ind w:left="0"/>
              <w:rPr>
                <w:sz w:val="20"/>
              </w:rPr>
            </w:pPr>
            <w:r>
              <w:rPr>
                <w:sz w:val="20"/>
              </w:rPr>
              <w:t>1=1</w:t>
            </w:r>
            <w:r>
              <w:rPr>
                <w:sz w:val="20"/>
              </w:rPr>
              <w:br/>
              <w:t>2=2+</w:t>
            </w:r>
          </w:p>
        </w:tc>
      </w:tr>
      <w:tr w:rsidR="002979D7" w:rsidRPr="000061A3" w14:paraId="2F2399C8" w14:textId="77777777" w:rsidTr="00BC4DE5">
        <w:trPr>
          <w:cantSplit/>
        </w:trPr>
        <w:tc>
          <w:tcPr>
            <w:tcW w:w="1350" w:type="dxa"/>
          </w:tcPr>
          <w:p w14:paraId="66425321" w14:textId="0BB54E19" w:rsidR="002979D7" w:rsidRPr="000061A3" w:rsidRDefault="002979D7" w:rsidP="002979D7">
            <w:pPr>
              <w:pStyle w:val="NormalIndent"/>
              <w:ind w:left="0"/>
              <w:rPr>
                <w:sz w:val="20"/>
              </w:rPr>
            </w:pPr>
            <w:r>
              <w:rPr>
                <w:sz w:val="20"/>
              </w:rPr>
              <w:t>B1Cb</w:t>
            </w:r>
          </w:p>
        </w:tc>
        <w:tc>
          <w:tcPr>
            <w:tcW w:w="630" w:type="dxa"/>
          </w:tcPr>
          <w:p w14:paraId="197C04E3" w14:textId="77777777" w:rsidR="002979D7" w:rsidRDefault="002979D7" w:rsidP="002979D7">
            <w:pPr>
              <w:pStyle w:val="NormalIndent"/>
              <w:ind w:left="0"/>
              <w:jc w:val="center"/>
              <w:rPr>
                <w:sz w:val="20"/>
              </w:rPr>
            </w:pPr>
            <w:r>
              <w:rPr>
                <w:sz w:val="20"/>
              </w:rPr>
              <w:t>2</w:t>
            </w:r>
          </w:p>
        </w:tc>
        <w:tc>
          <w:tcPr>
            <w:tcW w:w="630" w:type="dxa"/>
          </w:tcPr>
          <w:p w14:paraId="45D44185" w14:textId="77777777" w:rsidR="002979D7" w:rsidRPr="000061A3" w:rsidRDefault="002979D7" w:rsidP="002979D7">
            <w:pPr>
              <w:pStyle w:val="NormalIndent"/>
              <w:ind w:left="0"/>
              <w:jc w:val="center"/>
              <w:rPr>
                <w:sz w:val="20"/>
              </w:rPr>
            </w:pPr>
            <w:r>
              <w:rPr>
                <w:sz w:val="20"/>
              </w:rPr>
              <w:t>N</w:t>
            </w:r>
          </w:p>
        </w:tc>
        <w:tc>
          <w:tcPr>
            <w:tcW w:w="3060" w:type="dxa"/>
          </w:tcPr>
          <w:p w14:paraId="7AE268F9" w14:textId="71CE098B" w:rsidR="002979D7" w:rsidRDefault="002979D7" w:rsidP="002979D7">
            <w:pPr>
              <w:pStyle w:val="NormalIndent"/>
              <w:tabs>
                <w:tab w:val="left" w:pos="106"/>
              </w:tabs>
              <w:ind w:left="0"/>
              <w:rPr>
                <w:sz w:val="20"/>
              </w:rPr>
            </w:pPr>
            <w:r>
              <w:rPr>
                <w:sz w:val="20"/>
              </w:rPr>
              <w:t>Any Son: Was</w:t>
            </w:r>
            <w:r w:rsidRPr="000061A3">
              <w:rPr>
                <w:sz w:val="20"/>
              </w:rPr>
              <w:t xml:space="preserve"> he (or any) </w:t>
            </w:r>
            <w:r>
              <w:rPr>
                <w:sz w:val="20"/>
              </w:rPr>
              <w:t>diagnosed BEFORE age 55</w:t>
            </w:r>
            <w:r w:rsidRPr="000061A3">
              <w:rPr>
                <w:sz w:val="20"/>
              </w:rPr>
              <w:t>?</w:t>
            </w:r>
          </w:p>
        </w:tc>
        <w:tc>
          <w:tcPr>
            <w:tcW w:w="2970" w:type="dxa"/>
          </w:tcPr>
          <w:p w14:paraId="5AE21A9B" w14:textId="77777777" w:rsidR="002979D7" w:rsidRPr="000061A3"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1444AA6D" w14:textId="77777777" w:rsidTr="00FC7B92">
        <w:trPr>
          <w:cantSplit/>
          <w:trHeight w:val="574"/>
        </w:trPr>
        <w:tc>
          <w:tcPr>
            <w:tcW w:w="1350" w:type="dxa"/>
          </w:tcPr>
          <w:p w14:paraId="03CF4F99" w14:textId="371FF0AC" w:rsidR="002979D7" w:rsidRPr="000061A3" w:rsidRDefault="002979D7" w:rsidP="002979D7">
            <w:pPr>
              <w:pStyle w:val="NormalIndent"/>
              <w:ind w:left="0"/>
              <w:rPr>
                <w:sz w:val="20"/>
              </w:rPr>
            </w:pPr>
            <w:r w:rsidRPr="000061A3">
              <w:rPr>
                <w:sz w:val="20"/>
              </w:rPr>
              <w:t>B1</w:t>
            </w:r>
            <w:r>
              <w:rPr>
                <w:sz w:val="20"/>
              </w:rPr>
              <w:t>C</w:t>
            </w:r>
            <w:r w:rsidRPr="000061A3">
              <w:rPr>
                <w:sz w:val="20"/>
              </w:rPr>
              <w:t>c</w:t>
            </w:r>
          </w:p>
        </w:tc>
        <w:tc>
          <w:tcPr>
            <w:tcW w:w="630" w:type="dxa"/>
          </w:tcPr>
          <w:p w14:paraId="432D4E10" w14:textId="77777777" w:rsidR="002979D7" w:rsidRPr="000061A3" w:rsidRDefault="002979D7" w:rsidP="002979D7">
            <w:pPr>
              <w:pStyle w:val="NormalIndent"/>
              <w:ind w:left="0"/>
              <w:jc w:val="center"/>
              <w:rPr>
                <w:sz w:val="20"/>
              </w:rPr>
            </w:pPr>
            <w:r>
              <w:rPr>
                <w:sz w:val="20"/>
              </w:rPr>
              <w:t>2</w:t>
            </w:r>
          </w:p>
        </w:tc>
        <w:tc>
          <w:tcPr>
            <w:tcW w:w="630" w:type="dxa"/>
          </w:tcPr>
          <w:p w14:paraId="3C189F78" w14:textId="77777777" w:rsidR="002979D7" w:rsidRPr="000061A3" w:rsidRDefault="002979D7" w:rsidP="002979D7">
            <w:pPr>
              <w:pStyle w:val="NormalIndent"/>
              <w:ind w:left="0"/>
              <w:jc w:val="center"/>
              <w:rPr>
                <w:sz w:val="20"/>
              </w:rPr>
            </w:pPr>
            <w:r w:rsidRPr="000061A3">
              <w:rPr>
                <w:sz w:val="20"/>
              </w:rPr>
              <w:t>N</w:t>
            </w:r>
          </w:p>
        </w:tc>
        <w:tc>
          <w:tcPr>
            <w:tcW w:w="3060" w:type="dxa"/>
          </w:tcPr>
          <w:p w14:paraId="17AA8867" w14:textId="150E73A9" w:rsidR="002979D7" w:rsidRPr="000061A3" w:rsidDel="00BE6E3F" w:rsidRDefault="002979D7" w:rsidP="002979D7">
            <w:pPr>
              <w:pStyle w:val="NormalIndent"/>
              <w:tabs>
                <w:tab w:val="left" w:pos="106"/>
              </w:tabs>
              <w:ind w:left="0"/>
              <w:rPr>
                <w:sz w:val="20"/>
              </w:rPr>
            </w:pPr>
            <w:r>
              <w:rPr>
                <w:sz w:val="20"/>
              </w:rPr>
              <w:t>Any Son</w:t>
            </w:r>
            <w:r w:rsidRPr="000061A3">
              <w:rPr>
                <w:sz w:val="20"/>
              </w:rPr>
              <w:t>: Did he (or any) die of prostate cancer?</w:t>
            </w:r>
          </w:p>
        </w:tc>
        <w:tc>
          <w:tcPr>
            <w:tcW w:w="2970" w:type="dxa"/>
          </w:tcPr>
          <w:p w14:paraId="043F87AD" w14:textId="77777777"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48994A8A" w14:textId="77777777" w:rsidTr="00FC7B92">
        <w:trPr>
          <w:cantSplit/>
          <w:trHeight w:val="286"/>
        </w:trPr>
        <w:tc>
          <w:tcPr>
            <w:tcW w:w="1350" w:type="dxa"/>
          </w:tcPr>
          <w:p w14:paraId="6251CD69" w14:textId="77AB06EE" w:rsidR="002979D7" w:rsidRPr="000061A3" w:rsidRDefault="002979D7" w:rsidP="002979D7">
            <w:pPr>
              <w:pStyle w:val="NormalIndent"/>
              <w:ind w:left="0"/>
              <w:rPr>
                <w:sz w:val="20"/>
              </w:rPr>
            </w:pPr>
            <w:r w:rsidRPr="000061A3">
              <w:rPr>
                <w:sz w:val="20"/>
              </w:rPr>
              <w:t>B1Da</w:t>
            </w:r>
          </w:p>
        </w:tc>
        <w:tc>
          <w:tcPr>
            <w:tcW w:w="630" w:type="dxa"/>
          </w:tcPr>
          <w:p w14:paraId="77422E13" w14:textId="6F47FA0B" w:rsidR="002979D7" w:rsidRPr="000061A3" w:rsidRDefault="002979D7" w:rsidP="002979D7">
            <w:pPr>
              <w:pStyle w:val="NormalIndent"/>
              <w:ind w:left="0"/>
              <w:jc w:val="center"/>
              <w:rPr>
                <w:sz w:val="20"/>
              </w:rPr>
            </w:pPr>
            <w:r>
              <w:rPr>
                <w:sz w:val="20"/>
              </w:rPr>
              <w:t>2</w:t>
            </w:r>
          </w:p>
        </w:tc>
        <w:tc>
          <w:tcPr>
            <w:tcW w:w="630" w:type="dxa"/>
          </w:tcPr>
          <w:p w14:paraId="40EE958C" w14:textId="6B0B06DD" w:rsidR="002979D7" w:rsidRPr="000061A3" w:rsidRDefault="002979D7" w:rsidP="002979D7">
            <w:pPr>
              <w:pStyle w:val="NormalIndent"/>
              <w:ind w:left="0"/>
              <w:jc w:val="center"/>
              <w:rPr>
                <w:sz w:val="20"/>
              </w:rPr>
            </w:pPr>
            <w:r w:rsidRPr="000061A3">
              <w:rPr>
                <w:sz w:val="20"/>
              </w:rPr>
              <w:t>N</w:t>
            </w:r>
          </w:p>
        </w:tc>
        <w:tc>
          <w:tcPr>
            <w:tcW w:w="3060" w:type="dxa"/>
          </w:tcPr>
          <w:p w14:paraId="2E294321" w14:textId="6800C5AC" w:rsidR="002979D7" w:rsidRPr="000061A3" w:rsidDel="00BE6E3F" w:rsidRDefault="002979D7" w:rsidP="002979D7">
            <w:pPr>
              <w:pStyle w:val="NormalIndent"/>
              <w:tabs>
                <w:tab w:val="left" w:pos="106"/>
              </w:tabs>
              <w:ind w:left="0"/>
              <w:rPr>
                <w:sz w:val="20"/>
              </w:rPr>
            </w:pPr>
            <w:r w:rsidRPr="000061A3">
              <w:rPr>
                <w:sz w:val="20"/>
              </w:rPr>
              <w:t xml:space="preserve">Maternal Grandfather (Mom’s side): </w:t>
            </w:r>
            <w:r>
              <w:rPr>
                <w:sz w:val="20"/>
              </w:rPr>
              <w:t>Has this person had</w:t>
            </w:r>
            <w:r w:rsidRPr="000061A3">
              <w:rPr>
                <w:sz w:val="20"/>
              </w:rPr>
              <w:t xml:space="preserve"> prostate cancer</w:t>
            </w:r>
            <w:r>
              <w:rPr>
                <w:sz w:val="20"/>
              </w:rPr>
              <w:t>?</w:t>
            </w:r>
          </w:p>
        </w:tc>
        <w:tc>
          <w:tcPr>
            <w:tcW w:w="2970" w:type="dxa"/>
          </w:tcPr>
          <w:p w14:paraId="1BEC0570" w14:textId="05E646AF"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11F8E7AE" w14:textId="77777777" w:rsidTr="00FC7B92">
        <w:trPr>
          <w:cantSplit/>
          <w:trHeight w:val="466"/>
        </w:trPr>
        <w:tc>
          <w:tcPr>
            <w:tcW w:w="1350" w:type="dxa"/>
          </w:tcPr>
          <w:p w14:paraId="66067663" w14:textId="351A5979" w:rsidR="002979D7" w:rsidRPr="000061A3" w:rsidRDefault="002979D7" w:rsidP="002979D7">
            <w:pPr>
              <w:pStyle w:val="NormalIndent"/>
              <w:ind w:left="0"/>
              <w:rPr>
                <w:sz w:val="20"/>
              </w:rPr>
            </w:pPr>
            <w:r w:rsidRPr="000061A3">
              <w:rPr>
                <w:sz w:val="20"/>
              </w:rPr>
              <w:t>B1D</w:t>
            </w:r>
            <w:r>
              <w:rPr>
                <w:sz w:val="20"/>
              </w:rPr>
              <w:t>b</w:t>
            </w:r>
          </w:p>
        </w:tc>
        <w:tc>
          <w:tcPr>
            <w:tcW w:w="630" w:type="dxa"/>
          </w:tcPr>
          <w:p w14:paraId="20F8ADE0" w14:textId="0C1BE16C" w:rsidR="002979D7" w:rsidRPr="000061A3" w:rsidRDefault="002979D7" w:rsidP="002979D7">
            <w:pPr>
              <w:pStyle w:val="NormalIndent"/>
              <w:ind w:left="0"/>
              <w:jc w:val="center"/>
              <w:rPr>
                <w:sz w:val="20"/>
              </w:rPr>
            </w:pPr>
            <w:r>
              <w:rPr>
                <w:sz w:val="20"/>
              </w:rPr>
              <w:t>2</w:t>
            </w:r>
          </w:p>
        </w:tc>
        <w:tc>
          <w:tcPr>
            <w:tcW w:w="630" w:type="dxa"/>
          </w:tcPr>
          <w:p w14:paraId="7F333227" w14:textId="24A3A1E3" w:rsidR="002979D7" w:rsidRPr="000061A3" w:rsidRDefault="002979D7" w:rsidP="002979D7">
            <w:pPr>
              <w:pStyle w:val="NormalIndent"/>
              <w:ind w:left="0"/>
              <w:jc w:val="center"/>
              <w:rPr>
                <w:sz w:val="20"/>
              </w:rPr>
            </w:pPr>
            <w:r w:rsidRPr="000061A3">
              <w:rPr>
                <w:sz w:val="20"/>
              </w:rPr>
              <w:t>N</w:t>
            </w:r>
          </w:p>
        </w:tc>
        <w:tc>
          <w:tcPr>
            <w:tcW w:w="3060" w:type="dxa"/>
          </w:tcPr>
          <w:p w14:paraId="6A1802D1" w14:textId="4EB2750D" w:rsidR="002979D7" w:rsidRPr="000061A3" w:rsidRDefault="002979D7" w:rsidP="002979D7">
            <w:pPr>
              <w:pStyle w:val="NormalIndent"/>
              <w:tabs>
                <w:tab w:val="left" w:pos="106"/>
              </w:tabs>
              <w:ind w:left="0"/>
              <w:rPr>
                <w:sz w:val="20"/>
              </w:rPr>
            </w:pPr>
            <w:r w:rsidRPr="000061A3">
              <w:rPr>
                <w:sz w:val="20"/>
              </w:rPr>
              <w:t>Maternal Grandfather (Mom’s side):</w:t>
            </w:r>
            <w:r>
              <w:rPr>
                <w:sz w:val="20"/>
              </w:rPr>
              <w:t xml:space="preserve"> Was</w:t>
            </w:r>
            <w:r w:rsidRPr="000061A3">
              <w:rPr>
                <w:sz w:val="20"/>
              </w:rPr>
              <w:t xml:space="preserve"> he (or any) </w:t>
            </w:r>
            <w:r>
              <w:rPr>
                <w:sz w:val="20"/>
              </w:rPr>
              <w:t>diagnosed BEFORE age 55</w:t>
            </w:r>
            <w:r w:rsidRPr="000061A3">
              <w:rPr>
                <w:sz w:val="20"/>
              </w:rPr>
              <w:t>?</w:t>
            </w:r>
          </w:p>
        </w:tc>
        <w:tc>
          <w:tcPr>
            <w:tcW w:w="2970" w:type="dxa"/>
          </w:tcPr>
          <w:p w14:paraId="3631077C" w14:textId="09E80CF1" w:rsidR="002979D7" w:rsidRPr="000061A3"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5E841729" w14:textId="77777777" w:rsidTr="00BC4DE5">
        <w:trPr>
          <w:cantSplit/>
        </w:trPr>
        <w:tc>
          <w:tcPr>
            <w:tcW w:w="1350" w:type="dxa"/>
          </w:tcPr>
          <w:p w14:paraId="3BCD7A75" w14:textId="214C7487" w:rsidR="002979D7" w:rsidRPr="000061A3" w:rsidRDefault="002979D7" w:rsidP="002979D7">
            <w:pPr>
              <w:pStyle w:val="NormalIndent"/>
              <w:ind w:left="0"/>
              <w:rPr>
                <w:sz w:val="20"/>
              </w:rPr>
            </w:pPr>
            <w:r w:rsidRPr="000061A3">
              <w:rPr>
                <w:sz w:val="20"/>
              </w:rPr>
              <w:t>B1Dc</w:t>
            </w:r>
          </w:p>
        </w:tc>
        <w:tc>
          <w:tcPr>
            <w:tcW w:w="630" w:type="dxa"/>
          </w:tcPr>
          <w:p w14:paraId="54DFAAAD" w14:textId="2B80F783" w:rsidR="002979D7" w:rsidRPr="000061A3" w:rsidRDefault="002979D7" w:rsidP="002979D7">
            <w:pPr>
              <w:pStyle w:val="NormalIndent"/>
              <w:ind w:left="0"/>
              <w:jc w:val="center"/>
              <w:rPr>
                <w:sz w:val="20"/>
              </w:rPr>
            </w:pPr>
            <w:r>
              <w:rPr>
                <w:sz w:val="20"/>
              </w:rPr>
              <w:t>2</w:t>
            </w:r>
          </w:p>
        </w:tc>
        <w:tc>
          <w:tcPr>
            <w:tcW w:w="630" w:type="dxa"/>
          </w:tcPr>
          <w:p w14:paraId="23A39653" w14:textId="3EF236AF" w:rsidR="002979D7" w:rsidRPr="000061A3" w:rsidRDefault="002979D7" w:rsidP="002979D7">
            <w:pPr>
              <w:pStyle w:val="NormalIndent"/>
              <w:ind w:left="0"/>
              <w:jc w:val="center"/>
              <w:rPr>
                <w:sz w:val="20"/>
              </w:rPr>
            </w:pPr>
            <w:r w:rsidRPr="000061A3">
              <w:rPr>
                <w:sz w:val="20"/>
              </w:rPr>
              <w:t>N</w:t>
            </w:r>
          </w:p>
        </w:tc>
        <w:tc>
          <w:tcPr>
            <w:tcW w:w="3060" w:type="dxa"/>
          </w:tcPr>
          <w:p w14:paraId="45462056" w14:textId="57D54D3A" w:rsidR="002979D7" w:rsidRPr="000061A3" w:rsidDel="00BE6E3F" w:rsidRDefault="002979D7" w:rsidP="002979D7">
            <w:pPr>
              <w:pStyle w:val="NormalIndent"/>
              <w:tabs>
                <w:tab w:val="left" w:pos="106"/>
              </w:tabs>
              <w:ind w:left="0"/>
              <w:rPr>
                <w:sz w:val="20"/>
              </w:rPr>
            </w:pPr>
            <w:r w:rsidRPr="000061A3">
              <w:rPr>
                <w:sz w:val="20"/>
              </w:rPr>
              <w:t>Maternal Grandfather (Mom’s side): Did he (or any) die of prostate cancer?</w:t>
            </w:r>
          </w:p>
        </w:tc>
        <w:tc>
          <w:tcPr>
            <w:tcW w:w="2970" w:type="dxa"/>
          </w:tcPr>
          <w:p w14:paraId="55CAC212" w14:textId="7BE9AD94"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22ADA3DA" w14:textId="77777777" w:rsidTr="00FC7B92">
        <w:trPr>
          <w:cantSplit/>
          <w:trHeight w:val="358"/>
        </w:trPr>
        <w:tc>
          <w:tcPr>
            <w:tcW w:w="1350" w:type="dxa"/>
          </w:tcPr>
          <w:p w14:paraId="0C796BF2" w14:textId="6B1A664D" w:rsidR="002979D7" w:rsidRPr="000061A3" w:rsidRDefault="002979D7" w:rsidP="002979D7">
            <w:pPr>
              <w:pStyle w:val="NormalIndent"/>
              <w:ind w:left="0"/>
              <w:rPr>
                <w:sz w:val="20"/>
              </w:rPr>
            </w:pPr>
            <w:r w:rsidRPr="000061A3">
              <w:rPr>
                <w:sz w:val="20"/>
              </w:rPr>
              <w:t>B1Ea</w:t>
            </w:r>
          </w:p>
        </w:tc>
        <w:tc>
          <w:tcPr>
            <w:tcW w:w="630" w:type="dxa"/>
          </w:tcPr>
          <w:p w14:paraId="292ED38B" w14:textId="77D32A79" w:rsidR="002979D7" w:rsidRPr="000061A3" w:rsidRDefault="002979D7" w:rsidP="002979D7">
            <w:pPr>
              <w:pStyle w:val="NormalIndent"/>
              <w:ind w:left="0"/>
              <w:jc w:val="center"/>
              <w:rPr>
                <w:sz w:val="20"/>
              </w:rPr>
            </w:pPr>
            <w:r>
              <w:rPr>
                <w:sz w:val="20"/>
              </w:rPr>
              <w:t>2</w:t>
            </w:r>
          </w:p>
        </w:tc>
        <w:tc>
          <w:tcPr>
            <w:tcW w:w="630" w:type="dxa"/>
          </w:tcPr>
          <w:p w14:paraId="047650EB" w14:textId="722F9A9F" w:rsidR="002979D7" w:rsidRPr="000061A3" w:rsidRDefault="002979D7" w:rsidP="002979D7">
            <w:pPr>
              <w:pStyle w:val="NormalIndent"/>
              <w:ind w:left="0"/>
              <w:jc w:val="center"/>
              <w:rPr>
                <w:sz w:val="20"/>
              </w:rPr>
            </w:pPr>
            <w:r w:rsidRPr="000061A3">
              <w:rPr>
                <w:sz w:val="20"/>
              </w:rPr>
              <w:t>N</w:t>
            </w:r>
          </w:p>
        </w:tc>
        <w:tc>
          <w:tcPr>
            <w:tcW w:w="3060" w:type="dxa"/>
          </w:tcPr>
          <w:p w14:paraId="4F12AF11" w14:textId="108B80A7" w:rsidR="002979D7" w:rsidRPr="000061A3" w:rsidDel="00BE6E3F" w:rsidRDefault="002979D7" w:rsidP="002979D7">
            <w:pPr>
              <w:pStyle w:val="NormalIndent"/>
              <w:tabs>
                <w:tab w:val="left" w:pos="106"/>
              </w:tabs>
              <w:ind w:left="0"/>
              <w:rPr>
                <w:sz w:val="20"/>
              </w:rPr>
            </w:pPr>
            <w:r w:rsidRPr="000061A3">
              <w:rPr>
                <w:sz w:val="20"/>
              </w:rPr>
              <w:t xml:space="preserve">Paternal Grandfather (Dad’s side): </w:t>
            </w:r>
            <w:r>
              <w:rPr>
                <w:sz w:val="20"/>
              </w:rPr>
              <w:t>Has this person had</w:t>
            </w:r>
            <w:r w:rsidRPr="000061A3">
              <w:rPr>
                <w:sz w:val="20"/>
              </w:rPr>
              <w:t xml:space="preserve"> prostate cancer</w:t>
            </w:r>
            <w:r>
              <w:rPr>
                <w:sz w:val="20"/>
              </w:rPr>
              <w:t>?</w:t>
            </w:r>
          </w:p>
        </w:tc>
        <w:tc>
          <w:tcPr>
            <w:tcW w:w="2970" w:type="dxa"/>
          </w:tcPr>
          <w:p w14:paraId="4A0AFD8B" w14:textId="7B4440C7"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61680AC6" w14:textId="77777777" w:rsidTr="00BC4DE5">
        <w:trPr>
          <w:cantSplit/>
        </w:trPr>
        <w:tc>
          <w:tcPr>
            <w:tcW w:w="1350" w:type="dxa"/>
            <w:tcBorders>
              <w:bottom w:val="single" w:sz="4" w:space="0" w:color="auto"/>
            </w:tcBorders>
          </w:tcPr>
          <w:p w14:paraId="44CCFC14" w14:textId="5826DD74" w:rsidR="002979D7" w:rsidRPr="000061A3" w:rsidRDefault="002979D7" w:rsidP="002979D7">
            <w:pPr>
              <w:pStyle w:val="NormalIndent"/>
              <w:ind w:left="0"/>
              <w:rPr>
                <w:sz w:val="20"/>
              </w:rPr>
            </w:pPr>
            <w:r w:rsidRPr="000061A3">
              <w:rPr>
                <w:sz w:val="20"/>
              </w:rPr>
              <w:t>B1E</w:t>
            </w:r>
            <w:r>
              <w:rPr>
                <w:sz w:val="20"/>
              </w:rPr>
              <w:t>b</w:t>
            </w:r>
          </w:p>
        </w:tc>
        <w:tc>
          <w:tcPr>
            <w:tcW w:w="630" w:type="dxa"/>
            <w:tcBorders>
              <w:bottom w:val="single" w:sz="4" w:space="0" w:color="auto"/>
            </w:tcBorders>
          </w:tcPr>
          <w:p w14:paraId="06EF68E4" w14:textId="57FAEC20" w:rsidR="002979D7" w:rsidRDefault="002979D7" w:rsidP="002979D7">
            <w:pPr>
              <w:pStyle w:val="NormalIndent"/>
              <w:ind w:left="0"/>
              <w:jc w:val="center"/>
              <w:rPr>
                <w:sz w:val="20"/>
              </w:rPr>
            </w:pPr>
            <w:r>
              <w:rPr>
                <w:sz w:val="20"/>
              </w:rPr>
              <w:t>2</w:t>
            </w:r>
          </w:p>
        </w:tc>
        <w:tc>
          <w:tcPr>
            <w:tcW w:w="630" w:type="dxa"/>
            <w:tcBorders>
              <w:bottom w:val="single" w:sz="4" w:space="0" w:color="auto"/>
            </w:tcBorders>
          </w:tcPr>
          <w:p w14:paraId="2997B7EA" w14:textId="504178D7" w:rsidR="002979D7" w:rsidRPr="000061A3" w:rsidRDefault="002979D7" w:rsidP="002979D7">
            <w:pPr>
              <w:pStyle w:val="NormalIndent"/>
              <w:ind w:left="0"/>
              <w:jc w:val="center"/>
              <w:rPr>
                <w:sz w:val="20"/>
              </w:rPr>
            </w:pPr>
            <w:r w:rsidRPr="000061A3">
              <w:rPr>
                <w:sz w:val="20"/>
              </w:rPr>
              <w:t>N</w:t>
            </w:r>
          </w:p>
        </w:tc>
        <w:tc>
          <w:tcPr>
            <w:tcW w:w="3060" w:type="dxa"/>
            <w:tcBorders>
              <w:bottom w:val="single" w:sz="4" w:space="0" w:color="auto"/>
            </w:tcBorders>
          </w:tcPr>
          <w:p w14:paraId="3C77519E" w14:textId="7202890D" w:rsidR="002979D7" w:rsidRPr="000061A3" w:rsidRDefault="002979D7" w:rsidP="002979D7">
            <w:pPr>
              <w:pStyle w:val="NormalIndent"/>
              <w:tabs>
                <w:tab w:val="left" w:pos="106"/>
              </w:tabs>
              <w:ind w:left="0"/>
              <w:rPr>
                <w:sz w:val="20"/>
              </w:rPr>
            </w:pPr>
            <w:r w:rsidRPr="000061A3">
              <w:rPr>
                <w:sz w:val="20"/>
              </w:rPr>
              <w:t>Paternal Grandfather (Dad’s side):</w:t>
            </w:r>
            <w:r>
              <w:rPr>
                <w:sz w:val="20"/>
              </w:rPr>
              <w:t xml:space="preserve"> Was</w:t>
            </w:r>
            <w:r w:rsidRPr="000061A3">
              <w:rPr>
                <w:sz w:val="20"/>
              </w:rPr>
              <w:t xml:space="preserve"> he (or any) </w:t>
            </w:r>
            <w:r>
              <w:rPr>
                <w:sz w:val="20"/>
              </w:rPr>
              <w:t>diagnosed BEFORE age 55</w:t>
            </w:r>
            <w:r w:rsidRPr="000061A3">
              <w:rPr>
                <w:sz w:val="20"/>
              </w:rPr>
              <w:t>?</w:t>
            </w:r>
          </w:p>
        </w:tc>
        <w:tc>
          <w:tcPr>
            <w:tcW w:w="2970" w:type="dxa"/>
            <w:tcBorders>
              <w:bottom w:val="single" w:sz="4" w:space="0" w:color="auto"/>
            </w:tcBorders>
          </w:tcPr>
          <w:p w14:paraId="4882EA6C" w14:textId="27AD57CF" w:rsidR="002979D7" w:rsidRPr="000061A3"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2979D7" w:rsidRPr="000061A3" w14:paraId="605DDCFF" w14:textId="77777777" w:rsidTr="00BC4DE5">
        <w:trPr>
          <w:cantSplit/>
        </w:trPr>
        <w:tc>
          <w:tcPr>
            <w:tcW w:w="1350" w:type="dxa"/>
            <w:tcBorders>
              <w:bottom w:val="single" w:sz="4" w:space="0" w:color="auto"/>
            </w:tcBorders>
          </w:tcPr>
          <w:p w14:paraId="7A739A50" w14:textId="713C8A7E" w:rsidR="002979D7" w:rsidRPr="000061A3" w:rsidRDefault="002979D7" w:rsidP="002979D7">
            <w:pPr>
              <w:pStyle w:val="NormalIndent"/>
              <w:ind w:left="0"/>
              <w:rPr>
                <w:sz w:val="20"/>
              </w:rPr>
            </w:pPr>
            <w:r w:rsidRPr="000061A3">
              <w:rPr>
                <w:sz w:val="20"/>
              </w:rPr>
              <w:t>B1Ec</w:t>
            </w:r>
          </w:p>
        </w:tc>
        <w:tc>
          <w:tcPr>
            <w:tcW w:w="630" w:type="dxa"/>
            <w:tcBorders>
              <w:bottom w:val="single" w:sz="4" w:space="0" w:color="auto"/>
            </w:tcBorders>
          </w:tcPr>
          <w:p w14:paraId="3FF3F123" w14:textId="5BAB0036" w:rsidR="002979D7" w:rsidRPr="000061A3" w:rsidRDefault="002979D7" w:rsidP="002979D7">
            <w:pPr>
              <w:pStyle w:val="NormalIndent"/>
              <w:ind w:left="0"/>
              <w:jc w:val="center"/>
              <w:rPr>
                <w:sz w:val="20"/>
              </w:rPr>
            </w:pPr>
            <w:r>
              <w:rPr>
                <w:sz w:val="20"/>
              </w:rPr>
              <w:t>2</w:t>
            </w:r>
          </w:p>
        </w:tc>
        <w:tc>
          <w:tcPr>
            <w:tcW w:w="630" w:type="dxa"/>
            <w:tcBorders>
              <w:bottom w:val="single" w:sz="4" w:space="0" w:color="auto"/>
            </w:tcBorders>
          </w:tcPr>
          <w:p w14:paraId="0C76B225" w14:textId="22750706" w:rsidR="002979D7" w:rsidRPr="000061A3" w:rsidRDefault="002979D7" w:rsidP="002979D7">
            <w:pPr>
              <w:pStyle w:val="NormalIndent"/>
              <w:ind w:left="0"/>
              <w:jc w:val="center"/>
              <w:rPr>
                <w:sz w:val="20"/>
              </w:rPr>
            </w:pPr>
            <w:r w:rsidRPr="000061A3">
              <w:rPr>
                <w:sz w:val="20"/>
              </w:rPr>
              <w:t>N</w:t>
            </w:r>
          </w:p>
        </w:tc>
        <w:tc>
          <w:tcPr>
            <w:tcW w:w="3060" w:type="dxa"/>
            <w:tcBorders>
              <w:bottom w:val="single" w:sz="4" w:space="0" w:color="auto"/>
            </w:tcBorders>
          </w:tcPr>
          <w:p w14:paraId="2CA1C95D" w14:textId="33BA3109" w:rsidR="002979D7" w:rsidRPr="000061A3" w:rsidDel="00BE6E3F" w:rsidRDefault="002979D7" w:rsidP="002979D7">
            <w:pPr>
              <w:pStyle w:val="NormalIndent"/>
              <w:tabs>
                <w:tab w:val="left" w:pos="106"/>
              </w:tabs>
              <w:ind w:left="0"/>
              <w:rPr>
                <w:sz w:val="20"/>
              </w:rPr>
            </w:pPr>
            <w:r w:rsidRPr="000061A3">
              <w:rPr>
                <w:sz w:val="20"/>
              </w:rPr>
              <w:t>Paternal Grandfather (Dad’s side): Did he (or any) die of prostate cancer?</w:t>
            </w:r>
          </w:p>
        </w:tc>
        <w:tc>
          <w:tcPr>
            <w:tcW w:w="2970" w:type="dxa"/>
            <w:tcBorders>
              <w:bottom w:val="single" w:sz="4" w:space="0" w:color="auto"/>
            </w:tcBorders>
          </w:tcPr>
          <w:p w14:paraId="409CF488" w14:textId="01785A0E"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r w:rsidRPr="000061A3">
              <w:rPr>
                <w:sz w:val="20"/>
              </w:rPr>
              <w:br/>
            </w:r>
            <w:r>
              <w:rPr>
                <w:sz w:val="20"/>
              </w:rPr>
              <w:t>88</w:t>
            </w:r>
            <w:r w:rsidRPr="000061A3">
              <w:rPr>
                <w:sz w:val="20"/>
              </w:rPr>
              <w:t>=Don’t know</w:t>
            </w:r>
          </w:p>
        </w:tc>
      </w:tr>
      <w:tr w:rsidR="00596FE6" w:rsidRPr="000061A3" w14:paraId="42B06205" w14:textId="77777777" w:rsidTr="00BC4DE5">
        <w:trPr>
          <w:cantSplit/>
        </w:trPr>
        <w:tc>
          <w:tcPr>
            <w:tcW w:w="1350" w:type="dxa"/>
            <w:tcBorders>
              <w:top w:val="single" w:sz="4" w:space="0" w:color="auto"/>
              <w:left w:val="single" w:sz="4" w:space="0" w:color="auto"/>
              <w:bottom w:val="single" w:sz="4" w:space="0" w:color="auto"/>
            </w:tcBorders>
          </w:tcPr>
          <w:p w14:paraId="61F6E902" w14:textId="76FFD72B" w:rsidR="00596FE6" w:rsidRPr="000061A3" w:rsidRDefault="00596FE6" w:rsidP="002979D7">
            <w:pPr>
              <w:pStyle w:val="NormalIndent"/>
              <w:ind w:left="0"/>
              <w:rPr>
                <w:sz w:val="20"/>
              </w:rPr>
            </w:pPr>
            <w:r>
              <w:rPr>
                <w:sz w:val="20"/>
              </w:rPr>
              <w:t>B2</w:t>
            </w:r>
          </w:p>
        </w:tc>
        <w:tc>
          <w:tcPr>
            <w:tcW w:w="630" w:type="dxa"/>
            <w:tcBorders>
              <w:top w:val="single" w:sz="4" w:space="0" w:color="auto"/>
              <w:bottom w:val="single" w:sz="4" w:space="0" w:color="auto"/>
            </w:tcBorders>
          </w:tcPr>
          <w:p w14:paraId="5855D1DC" w14:textId="261B281C" w:rsidR="00596FE6" w:rsidRPr="000061A3" w:rsidRDefault="00596FE6" w:rsidP="002979D7">
            <w:pPr>
              <w:pStyle w:val="NormalIndent"/>
              <w:ind w:left="0"/>
              <w:jc w:val="center"/>
              <w:rPr>
                <w:sz w:val="20"/>
              </w:rPr>
            </w:pPr>
            <w:r>
              <w:rPr>
                <w:sz w:val="20"/>
              </w:rPr>
              <w:t>1</w:t>
            </w:r>
          </w:p>
        </w:tc>
        <w:tc>
          <w:tcPr>
            <w:tcW w:w="630" w:type="dxa"/>
            <w:tcBorders>
              <w:top w:val="single" w:sz="4" w:space="0" w:color="auto"/>
              <w:bottom w:val="single" w:sz="4" w:space="0" w:color="auto"/>
            </w:tcBorders>
          </w:tcPr>
          <w:p w14:paraId="6F60C07B" w14:textId="14E081E5" w:rsidR="00596FE6" w:rsidRPr="000061A3" w:rsidRDefault="00596FE6" w:rsidP="002979D7">
            <w:pPr>
              <w:pStyle w:val="NormalIndent"/>
              <w:ind w:left="0"/>
              <w:jc w:val="center"/>
              <w:rPr>
                <w:sz w:val="20"/>
              </w:rPr>
            </w:pPr>
            <w:r>
              <w:rPr>
                <w:sz w:val="20"/>
              </w:rPr>
              <w:t>N</w:t>
            </w:r>
          </w:p>
        </w:tc>
        <w:tc>
          <w:tcPr>
            <w:tcW w:w="3060" w:type="dxa"/>
            <w:tcBorders>
              <w:top w:val="single" w:sz="4" w:space="0" w:color="auto"/>
            </w:tcBorders>
          </w:tcPr>
          <w:p w14:paraId="6DC52D89" w14:textId="6664911C" w:rsidR="00596FE6" w:rsidRPr="000061A3" w:rsidRDefault="00596FE6" w:rsidP="002979D7">
            <w:pPr>
              <w:pStyle w:val="NormalIndent"/>
              <w:tabs>
                <w:tab w:val="left" w:pos="106"/>
              </w:tabs>
              <w:ind w:left="0"/>
              <w:rPr>
                <w:sz w:val="20"/>
              </w:rPr>
            </w:pPr>
            <w:r w:rsidRPr="000061A3">
              <w:rPr>
                <w:sz w:val="20"/>
              </w:rPr>
              <w:t xml:space="preserve">B2. </w:t>
            </w:r>
            <w:r w:rsidRPr="00685643">
              <w:rPr>
                <w:b/>
                <w:i/>
                <w:sz w:val="20"/>
              </w:rPr>
              <w:t>Other than prostate cancer</w:t>
            </w:r>
            <w:r w:rsidRPr="00CF4A9E">
              <w:rPr>
                <w:b/>
                <w:sz w:val="20"/>
              </w:rPr>
              <w:t>,</w:t>
            </w:r>
            <w:r>
              <w:rPr>
                <w:sz w:val="20"/>
              </w:rPr>
              <w:t xml:space="preserve"> h</w:t>
            </w:r>
            <w:r w:rsidRPr="000061A3">
              <w:rPr>
                <w:sz w:val="20"/>
              </w:rPr>
              <w:t xml:space="preserve">as any family </w:t>
            </w:r>
            <w:r>
              <w:rPr>
                <w:sz w:val="20"/>
              </w:rPr>
              <w:t xml:space="preserve">member </w:t>
            </w:r>
            <w:r w:rsidRPr="000061A3">
              <w:rPr>
                <w:sz w:val="20"/>
              </w:rPr>
              <w:t>been diagnosed with one or more of these other cancers (only include biological or blood relatives)</w:t>
            </w:r>
            <w:r>
              <w:rPr>
                <w:sz w:val="20"/>
              </w:rPr>
              <w:t>?</w:t>
            </w:r>
            <w:r w:rsidR="009023DB">
              <w:rPr>
                <w:sz w:val="20"/>
              </w:rPr>
              <w:br/>
            </w:r>
            <w:r w:rsidR="009023DB" w:rsidRPr="009023DB">
              <w:rPr>
                <w:b/>
                <w:color w:val="C00000"/>
                <w:sz w:val="20"/>
              </w:rPr>
              <w:t>(Not asked on M-302587-2)</w:t>
            </w:r>
          </w:p>
        </w:tc>
        <w:tc>
          <w:tcPr>
            <w:tcW w:w="2970" w:type="dxa"/>
            <w:tcBorders>
              <w:top w:val="single" w:sz="4" w:space="0" w:color="auto"/>
              <w:bottom w:val="single" w:sz="4" w:space="0" w:color="auto"/>
              <w:right w:val="single" w:sz="4" w:space="0" w:color="auto"/>
            </w:tcBorders>
          </w:tcPr>
          <w:p w14:paraId="4070CE8A" w14:textId="668202DE" w:rsidR="00596FE6" w:rsidRPr="000061A3" w:rsidRDefault="009023DB" w:rsidP="002979D7">
            <w:pPr>
              <w:pStyle w:val="NormalIndent"/>
              <w:tabs>
                <w:tab w:val="left" w:pos="106"/>
              </w:tabs>
              <w:ind w:left="0"/>
              <w:rPr>
                <w:sz w:val="20"/>
              </w:rPr>
            </w:pPr>
            <w:r w:rsidRPr="000061A3">
              <w:rPr>
                <w:sz w:val="20"/>
              </w:rPr>
              <w:t>1=No</w:t>
            </w:r>
            <w:r w:rsidRPr="000061A3">
              <w:rPr>
                <w:sz w:val="20"/>
              </w:rPr>
              <w:br/>
              <w:t>2=Yes</w:t>
            </w:r>
            <w:r w:rsidRPr="000061A3">
              <w:rPr>
                <w:sz w:val="20"/>
              </w:rPr>
              <w:br/>
            </w:r>
          </w:p>
        </w:tc>
      </w:tr>
      <w:tr w:rsidR="00596FE6" w:rsidRPr="000061A3" w14:paraId="06F84CB0" w14:textId="77777777" w:rsidTr="00596FE6">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333FB592" w14:textId="77777777" w:rsidR="00596FE6" w:rsidRPr="000061A3" w:rsidRDefault="00596FE6" w:rsidP="00596FE6">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2E2560C1" w14:textId="77777777" w:rsidR="00596FE6" w:rsidRPr="000061A3" w:rsidRDefault="00596FE6" w:rsidP="00596FE6">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6AFDA739" w14:textId="77777777" w:rsidR="00596FE6" w:rsidRPr="000061A3" w:rsidRDefault="00596FE6" w:rsidP="00596FE6">
            <w:pPr>
              <w:pStyle w:val="NormalIndent"/>
              <w:ind w:left="0"/>
              <w:jc w:val="center"/>
              <w:rPr>
                <w:sz w:val="20"/>
              </w:rPr>
            </w:pPr>
          </w:p>
        </w:tc>
        <w:tc>
          <w:tcPr>
            <w:tcW w:w="6030" w:type="dxa"/>
            <w:gridSpan w:val="2"/>
            <w:tcBorders>
              <w:top w:val="single" w:sz="4" w:space="0" w:color="auto"/>
              <w:right w:val="single" w:sz="4" w:space="0" w:color="auto"/>
            </w:tcBorders>
          </w:tcPr>
          <w:p w14:paraId="023A05AC" w14:textId="0DF0A935" w:rsidR="00596FE6" w:rsidRPr="000061A3" w:rsidRDefault="00596FE6" w:rsidP="00596FE6">
            <w:pPr>
              <w:pStyle w:val="NormalIndent"/>
              <w:tabs>
                <w:tab w:val="left" w:pos="106"/>
              </w:tabs>
              <w:ind w:left="0"/>
              <w:rPr>
                <w:sz w:val="20"/>
              </w:rPr>
            </w:pPr>
            <w:r>
              <w:rPr>
                <w:sz w:val="20"/>
              </w:rPr>
              <w:t xml:space="preserve">If </w:t>
            </w:r>
            <w:proofErr w:type="gramStart"/>
            <w:r>
              <w:rPr>
                <w:sz w:val="20"/>
              </w:rPr>
              <w:t>Yes</w:t>
            </w:r>
            <w:proofErr w:type="gramEnd"/>
            <w:r>
              <w:rPr>
                <w:sz w:val="20"/>
              </w:rPr>
              <w:t xml:space="preserve">, please indicate which family members had a cancer in the table below. </w:t>
            </w:r>
            <w:r w:rsidRPr="000061A3">
              <w:rPr>
                <w:color w:val="FF0000"/>
                <w:sz w:val="20"/>
              </w:rPr>
              <w:t>Mark all that apply.</w:t>
            </w:r>
          </w:p>
        </w:tc>
      </w:tr>
      <w:tr w:rsidR="002979D7" w:rsidRPr="000061A3" w14:paraId="440C0F23" w14:textId="77777777" w:rsidTr="00BC4DE5">
        <w:trPr>
          <w:cantSplit/>
        </w:trPr>
        <w:tc>
          <w:tcPr>
            <w:tcW w:w="1350" w:type="dxa"/>
            <w:tcBorders>
              <w:top w:val="single" w:sz="4" w:space="0" w:color="auto"/>
              <w:left w:val="single" w:sz="4" w:space="0" w:color="auto"/>
              <w:bottom w:val="single" w:sz="4" w:space="0" w:color="auto"/>
            </w:tcBorders>
          </w:tcPr>
          <w:p w14:paraId="0BF40971" w14:textId="0F358F7E" w:rsidR="002979D7" w:rsidRPr="000061A3" w:rsidRDefault="002979D7" w:rsidP="002979D7">
            <w:pPr>
              <w:pStyle w:val="NormalIndent"/>
              <w:ind w:left="0"/>
              <w:rPr>
                <w:sz w:val="20"/>
              </w:rPr>
            </w:pPr>
            <w:r w:rsidRPr="000061A3">
              <w:rPr>
                <w:sz w:val="20"/>
              </w:rPr>
              <w:t>B2A_1</w:t>
            </w:r>
          </w:p>
        </w:tc>
        <w:tc>
          <w:tcPr>
            <w:tcW w:w="630" w:type="dxa"/>
            <w:tcBorders>
              <w:top w:val="single" w:sz="4" w:space="0" w:color="auto"/>
              <w:bottom w:val="single" w:sz="4" w:space="0" w:color="auto"/>
            </w:tcBorders>
          </w:tcPr>
          <w:p w14:paraId="2C1AEF9F" w14:textId="4F58E5B2" w:rsidR="002979D7" w:rsidRPr="000061A3" w:rsidRDefault="002979D7" w:rsidP="002979D7">
            <w:pPr>
              <w:pStyle w:val="NormalIndent"/>
              <w:ind w:left="0"/>
              <w:jc w:val="center"/>
              <w:rPr>
                <w:sz w:val="20"/>
              </w:rPr>
            </w:pPr>
            <w:r w:rsidRPr="000061A3">
              <w:rPr>
                <w:sz w:val="20"/>
              </w:rPr>
              <w:t>1</w:t>
            </w:r>
          </w:p>
        </w:tc>
        <w:tc>
          <w:tcPr>
            <w:tcW w:w="630" w:type="dxa"/>
            <w:tcBorders>
              <w:top w:val="single" w:sz="4" w:space="0" w:color="auto"/>
              <w:bottom w:val="single" w:sz="4" w:space="0" w:color="auto"/>
            </w:tcBorders>
          </w:tcPr>
          <w:p w14:paraId="206769C0" w14:textId="4E745FEB" w:rsidR="002979D7" w:rsidRPr="000061A3" w:rsidRDefault="002979D7" w:rsidP="002979D7">
            <w:pPr>
              <w:pStyle w:val="NormalIndent"/>
              <w:ind w:left="0"/>
              <w:jc w:val="center"/>
              <w:rPr>
                <w:sz w:val="20"/>
              </w:rPr>
            </w:pPr>
            <w:r w:rsidRPr="000061A3">
              <w:rPr>
                <w:sz w:val="20"/>
              </w:rPr>
              <w:t>N</w:t>
            </w:r>
          </w:p>
        </w:tc>
        <w:tc>
          <w:tcPr>
            <w:tcW w:w="3060" w:type="dxa"/>
            <w:vMerge w:val="restart"/>
            <w:tcBorders>
              <w:top w:val="single" w:sz="4" w:space="0" w:color="auto"/>
            </w:tcBorders>
          </w:tcPr>
          <w:p w14:paraId="619A5C5D" w14:textId="00E57F10" w:rsidR="002979D7" w:rsidRPr="000061A3" w:rsidDel="00BE6E3F" w:rsidRDefault="002979D7" w:rsidP="002979D7">
            <w:pPr>
              <w:pStyle w:val="NormalIndent"/>
              <w:tabs>
                <w:tab w:val="left" w:pos="106"/>
              </w:tabs>
              <w:ind w:left="0"/>
              <w:rPr>
                <w:sz w:val="20"/>
              </w:rPr>
            </w:pPr>
            <w:r w:rsidRPr="000061A3">
              <w:rPr>
                <w:sz w:val="20"/>
              </w:rPr>
              <w:t>Mother</w:t>
            </w:r>
          </w:p>
        </w:tc>
        <w:tc>
          <w:tcPr>
            <w:tcW w:w="2970" w:type="dxa"/>
            <w:tcBorders>
              <w:top w:val="single" w:sz="4" w:space="0" w:color="auto"/>
              <w:bottom w:val="single" w:sz="4" w:space="0" w:color="auto"/>
              <w:right w:val="single" w:sz="4" w:space="0" w:color="auto"/>
            </w:tcBorders>
          </w:tcPr>
          <w:p w14:paraId="3A50AD10" w14:textId="062F398E" w:rsidR="002979D7" w:rsidRPr="000061A3" w:rsidDel="00BE6E3F" w:rsidRDefault="002979D7" w:rsidP="002979D7">
            <w:pPr>
              <w:pStyle w:val="NormalIndent"/>
              <w:tabs>
                <w:tab w:val="left" w:pos="106"/>
              </w:tabs>
              <w:ind w:left="0"/>
              <w:rPr>
                <w:sz w:val="20"/>
              </w:rPr>
            </w:pPr>
            <w:r w:rsidRPr="000061A3">
              <w:rPr>
                <w:sz w:val="20"/>
              </w:rPr>
              <w:t>1=Breast</w:t>
            </w:r>
          </w:p>
        </w:tc>
      </w:tr>
      <w:tr w:rsidR="002979D7" w:rsidRPr="000061A3" w14:paraId="7C703A7D" w14:textId="77777777" w:rsidTr="00BC4DE5">
        <w:trPr>
          <w:cantSplit/>
        </w:trPr>
        <w:tc>
          <w:tcPr>
            <w:tcW w:w="1350" w:type="dxa"/>
            <w:tcBorders>
              <w:top w:val="single" w:sz="4" w:space="0" w:color="auto"/>
              <w:left w:val="single" w:sz="4" w:space="0" w:color="auto"/>
              <w:bottom w:val="single" w:sz="4" w:space="0" w:color="auto"/>
            </w:tcBorders>
          </w:tcPr>
          <w:p w14:paraId="1DAD80C4" w14:textId="0B4FD449" w:rsidR="002979D7" w:rsidRPr="000061A3" w:rsidRDefault="002979D7" w:rsidP="002979D7">
            <w:pPr>
              <w:pStyle w:val="NormalIndent"/>
              <w:ind w:left="0"/>
              <w:rPr>
                <w:sz w:val="20"/>
              </w:rPr>
            </w:pPr>
            <w:r w:rsidRPr="000061A3">
              <w:rPr>
                <w:sz w:val="20"/>
              </w:rPr>
              <w:t>B2A_2</w:t>
            </w:r>
          </w:p>
        </w:tc>
        <w:tc>
          <w:tcPr>
            <w:tcW w:w="630" w:type="dxa"/>
            <w:tcBorders>
              <w:top w:val="single" w:sz="4" w:space="0" w:color="auto"/>
              <w:bottom w:val="single" w:sz="4" w:space="0" w:color="auto"/>
            </w:tcBorders>
          </w:tcPr>
          <w:p w14:paraId="2431AAE2" w14:textId="21CBD8C5" w:rsidR="002979D7" w:rsidRPr="000061A3" w:rsidRDefault="002979D7" w:rsidP="002979D7">
            <w:pPr>
              <w:pStyle w:val="NormalIndent"/>
              <w:ind w:left="0"/>
              <w:jc w:val="center"/>
              <w:rPr>
                <w:sz w:val="20"/>
              </w:rPr>
            </w:pPr>
            <w:r w:rsidRPr="000061A3">
              <w:rPr>
                <w:sz w:val="20"/>
              </w:rPr>
              <w:t>1</w:t>
            </w:r>
          </w:p>
        </w:tc>
        <w:tc>
          <w:tcPr>
            <w:tcW w:w="630" w:type="dxa"/>
            <w:tcBorders>
              <w:top w:val="single" w:sz="4" w:space="0" w:color="auto"/>
              <w:bottom w:val="single" w:sz="4" w:space="0" w:color="auto"/>
            </w:tcBorders>
          </w:tcPr>
          <w:p w14:paraId="2075651D" w14:textId="38CBB1D3" w:rsidR="002979D7" w:rsidRPr="000061A3" w:rsidRDefault="002979D7" w:rsidP="002979D7">
            <w:pPr>
              <w:pStyle w:val="NormalIndent"/>
              <w:ind w:left="0"/>
              <w:jc w:val="center"/>
              <w:rPr>
                <w:sz w:val="20"/>
              </w:rPr>
            </w:pPr>
            <w:r w:rsidRPr="000061A3">
              <w:rPr>
                <w:sz w:val="20"/>
              </w:rPr>
              <w:t>N</w:t>
            </w:r>
          </w:p>
        </w:tc>
        <w:tc>
          <w:tcPr>
            <w:tcW w:w="3060" w:type="dxa"/>
            <w:vMerge/>
          </w:tcPr>
          <w:p w14:paraId="2C916D3E" w14:textId="77777777" w:rsidR="002979D7" w:rsidRPr="000061A3" w:rsidDel="00BE6E3F" w:rsidRDefault="002979D7" w:rsidP="002979D7">
            <w:pPr>
              <w:pStyle w:val="NormalIndent"/>
              <w:tabs>
                <w:tab w:val="left" w:pos="106"/>
              </w:tabs>
              <w:ind w:left="0"/>
              <w:rPr>
                <w:sz w:val="20"/>
              </w:rPr>
            </w:pPr>
          </w:p>
        </w:tc>
        <w:tc>
          <w:tcPr>
            <w:tcW w:w="2970" w:type="dxa"/>
            <w:tcBorders>
              <w:top w:val="single" w:sz="4" w:space="0" w:color="auto"/>
              <w:bottom w:val="single" w:sz="4" w:space="0" w:color="auto"/>
              <w:right w:val="single" w:sz="4" w:space="0" w:color="auto"/>
            </w:tcBorders>
          </w:tcPr>
          <w:p w14:paraId="52B4C82D" w14:textId="4858B2EA" w:rsidR="002979D7" w:rsidRPr="000061A3" w:rsidDel="00BE6E3F" w:rsidRDefault="002979D7" w:rsidP="002979D7">
            <w:pPr>
              <w:pStyle w:val="NormalIndent"/>
              <w:tabs>
                <w:tab w:val="left" w:pos="106"/>
              </w:tabs>
              <w:ind w:left="0"/>
              <w:rPr>
                <w:sz w:val="20"/>
              </w:rPr>
            </w:pPr>
            <w:r w:rsidRPr="000061A3">
              <w:rPr>
                <w:sz w:val="20"/>
              </w:rPr>
              <w:t>1=Ovarian</w:t>
            </w:r>
          </w:p>
        </w:tc>
      </w:tr>
      <w:tr w:rsidR="002979D7" w:rsidRPr="000061A3" w14:paraId="478DDD3C" w14:textId="77777777" w:rsidTr="00BC4DE5">
        <w:trPr>
          <w:cantSplit/>
        </w:trPr>
        <w:tc>
          <w:tcPr>
            <w:tcW w:w="1350" w:type="dxa"/>
            <w:tcBorders>
              <w:top w:val="single" w:sz="4" w:space="0" w:color="auto"/>
              <w:left w:val="single" w:sz="4" w:space="0" w:color="auto"/>
              <w:bottom w:val="single" w:sz="4" w:space="0" w:color="auto"/>
            </w:tcBorders>
          </w:tcPr>
          <w:p w14:paraId="7880CCEF" w14:textId="286EDD16" w:rsidR="002979D7" w:rsidRPr="000061A3" w:rsidRDefault="002979D7" w:rsidP="002979D7">
            <w:pPr>
              <w:pStyle w:val="NormalIndent"/>
              <w:ind w:left="0"/>
              <w:rPr>
                <w:sz w:val="20"/>
              </w:rPr>
            </w:pPr>
            <w:r w:rsidRPr="000061A3">
              <w:rPr>
                <w:sz w:val="20"/>
              </w:rPr>
              <w:t>B2A_3</w:t>
            </w:r>
          </w:p>
        </w:tc>
        <w:tc>
          <w:tcPr>
            <w:tcW w:w="630" w:type="dxa"/>
            <w:tcBorders>
              <w:top w:val="single" w:sz="4" w:space="0" w:color="auto"/>
              <w:bottom w:val="single" w:sz="4" w:space="0" w:color="auto"/>
            </w:tcBorders>
          </w:tcPr>
          <w:p w14:paraId="0042F306" w14:textId="369E29FE" w:rsidR="002979D7" w:rsidRPr="000061A3" w:rsidRDefault="002979D7" w:rsidP="002979D7">
            <w:pPr>
              <w:pStyle w:val="NormalIndent"/>
              <w:ind w:left="0"/>
              <w:jc w:val="center"/>
              <w:rPr>
                <w:sz w:val="20"/>
              </w:rPr>
            </w:pPr>
            <w:r w:rsidRPr="000061A3">
              <w:rPr>
                <w:sz w:val="20"/>
              </w:rPr>
              <w:t>1</w:t>
            </w:r>
          </w:p>
        </w:tc>
        <w:tc>
          <w:tcPr>
            <w:tcW w:w="630" w:type="dxa"/>
            <w:tcBorders>
              <w:top w:val="single" w:sz="4" w:space="0" w:color="auto"/>
              <w:bottom w:val="single" w:sz="4" w:space="0" w:color="auto"/>
            </w:tcBorders>
          </w:tcPr>
          <w:p w14:paraId="2371ECF2" w14:textId="12EA8BB1" w:rsidR="002979D7" w:rsidRPr="000061A3" w:rsidRDefault="002979D7" w:rsidP="002979D7">
            <w:pPr>
              <w:pStyle w:val="NormalIndent"/>
              <w:ind w:left="0"/>
              <w:jc w:val="center"/>
              <w:rPr>
                <w:sz w:val="20"/>
              </w:rPr>
            </w:pPr>
            <w:r w:rsidRPr="000061A3">
              <w:rPr>
                <w:sz w:val="20"/>
              </w:rPr>
              <w:t>N</w:t>
            </w:r>
          </w:p>
        </w:tc>
        <w:tc>
          <w:tcPr>
            <w:tcW w:w="3060" w:type="dxa"/>
            <w:vMerge/>
          </w:tcPr>
          <w:p w14:paraId="68E378F0" w14:textId="77777777" w:rsidR="002979D7" w:rsidRPr="000061A3" w:rsidDel="00BE6E3F" w:rsidRDefault="002979D7" w:rsidP="002979D7">
            <w:pPr>
              <w:pStyle w:val="NormalIndent"/>
              <w:tabs>
                <w:tab w:val="left" w:pos="106"/>
              </w:tabs>
              <w:ind w:left="0"/>
              <w:rPr>
                <w:sz w:val="20"/>
              </w:rPr>
            </w:pPr>
          </w:p>
        </w:tc>
        <w:tc>
          <w:tcPr>
            <w:tcW w:w="2970" w:type="dxa"/>
            <w:tcBorders>
              <w:top w:val="single" w:sz="4" w:space="0" w:color="auto"/>
              <w:bottom w:val="single" w:sz="4" w:space="0" w:color="auto"/>
              <w:right w:val="single" w:sz="4" w:space="0" w:color="auto"/>
            </w:tcBorders>
          </w:tcPr>
          <w:p w14:paraId="649BC97E" w14:textId="525A4F9E" w:rsidR="002979D7" w:rsidRPr="000061A3" w:rsidDel="00BE6E3F" w:rsidRDefault="002979D7" w:rsidP="002979D7">
            <w:pPr>
              <w:pStyle w:val="NormalIndent"/>
              <w:tabs>
                <w:tab w:val="left" w:pos="106"/>
              </w:tabs>
              <w:ind w:left="0"/>
              <w:rPr>
                <w:sz w:val="20"/>
              </w:rPr>
            </w:pPr>
            <w:r w:rsidRPr="000061A3">
              <w:rPr>
                <w:sz w:val="20"/>
              </w:rPr>
              <w:t>1=Colorectal</w:t>
            </w:r>
          </w:p>
        </w:tc>
      </w:tr>
      <w:tr w:rsidR="002979D7" w:rsidRPr="000061A3" w14:paraId="055E285C" w14:textId="77777777" w:rsidTr="00BC4DE5">
        <w:trPr>
          <w:cantSplit/>
        </w:trPr>
        <w:tc>
          <w:tcPr>
            <w:tcW w:w="1350" w:type="dxa"/>
            <w:tcBorders>
              <w:top w:val="single" w:sz="4" w:space="0" w:color="auto"/>
              <w:left w:val="single" w:sz="4" w:space="0" w:color="auto"/>
              <w:bottom w:val="single" w:sz="4" w:space="0" w:color="auto"/>
            </w:tcBorders>
          </w:tcPr>
          <w:p w14:paraId="286D274E" w14:textId="242A88E9" w:rsidR="002979D7" w:rsidRPr="000061A3" w:rsidRDefault="002979D7" w:rsidP="002979D7">
            <w:pPr>
              <w:pStyle w:val="NormalIndent"/>
              <w:ind w:left="0"/>
              <w:rPr>
                <w:sz w:val="20"/>
              </w:rPr>
            </w:pPr>
            <w:r w:rsidRPr="000061A3">
              <w:rPr>
                <w:sz w:val="20"/>
              </w:rPr>
              <w:t>B2A_4</w:t>
            </w:r>
          </w:p>
        </w:tc>
        <w:tc>
          <w:tcPr>
            <w:tcW w:w="630" w:type="dxa"/>
            <w:tcBorders>
              <w:top w:val="single" w:sz="4" w:space="0" w:color="auto"/>
              <w:bottom w:val="single" w:sz="4" w:space="0" w:color="auto"/>
            </w:tcBorders>
          </w:tcPr>
          <w:p w14:paraId="7E89B360" w14:textId="18A49795" w:rsidR="002979D7" w:rsidRPr="000061A3" w:rsidRDefault="002979D7" w:rsidP="002979D7">
            <w:pPr>
              <w:pStyle w:val="NormalIndent"/>
              <w:ind w:left="0"/>
              <w:jc w:val="center"/>
              <w:rPr>
                <w:sz w:val="20"/>
              </w:rPr>
            </w:pPr>
            <w:r w:rsidRPr="000061A3">
              <w:rPr>
                <w:sz w:val="20"/>
              </w:rPr>
              <w:t>1</w:t>
            </w:r>
          </w:p>
        </w:tc>
        <w:tc>
          <w:tcPr>
            <w:tcW w:w="630" w:type="dxa"/>
            <w:tcBorders>
              <w:top w:val="single" w:sz="4" w:space="0" w:color="auto"/>
              <w:bottom w:val="single" w:sz="4" w:space="0" w:color="auto"/>
            </w:tcBorders>
          </w:tcPr>
          <w:p w14:paraId="03B35421" w14:textId="348738D7" w:rsidR="002979D7" w:rsidRPr="000061A3" w:rsidRDefault="002979D7" w:rsidP="002979D7">
            <w:pPr>
              <w:pStyle w:val="NormalIndent"/>
              <w:ind w:left="0"/>
              <w:jc w:val="center"/>
              <w:rPr>
                <w:sz w:val="20"/>
              </w:rPr>
            </w:pPr>
            <w:r w:rsidRPr="000061A3">
              <w:rPr>
                <w:sz w:val="20"/>
              </w:rPr>
              <w:t>N</w:t>
            </w:r>
          </w:p>
        </w:tc>
        <w:tc>
          <w:tcPr>
            <w:tcW w:w="3060" w:type="dxa"/>
            <w:vMerge/>
          </w:tcPr>
          <w:p w14:paraId="12DD7FB6" w14:textId="77777777" w:rsidR="002979D7" w:rsidRPr="000061A3" w:rsidDel="00BE6E3F" w:rsidRDefault="002979D7" w:rsidP="002979D7">
            <w:pPr>
              <w:pStyle w:val="NormalIndent"/>
              <w:tabs>
                <w:tab w:val="left" w:pos="106"/>
              </w:tabs>
              <w:ind w:left="0"/>
              <w:rPr>
                <w:sz w:val="20"/>
              </w:rPr>
            </w:pPr>
          </w:p>
        </w:tc>
        <w:tc>
          <w:tcPr>
            <w:tcW w:w="2970" w:type="dxa"/>
            <w:tcBorders>
              <w:top w:val="single" w:sz="4" w:space="0" w:color="auto"/>
              <w:bottom w:val="single" w:sz="4" w:space="0" w:color="auto"/>
              <w:right w:val="single" w:sz="4" w:space="0" w:color="auto"/>
            </w:tcBorders>
          </w:tcPr>
          <w:p w14:paraId="11AF18FC" w14:textId="2B09A6A6" w:rsidR="002979D7" w:rsidRPr="000061A3" w:rsidDel="00BE6E3F" w:rsidRDefault="002979D7" w:rsidP="002979D7">
            <w:pPr>
              <w:pStyle w:val="NormalIndent"/>
              <w:tabs>
                <w:tab w:val="left" w:pos="106"/>
              </w:tabs>
              <w:ind w:left="0"/>
              <w:rPr>
                <w:sz w:val="20"/>
              </w:rPr>
            </w:pPr>
            <w:r w:rsidRPr="000061A3">
              <w:rPr>
                <w:sz w:val="20"/>
              </w:rPr>
              <w:t>1=Lung</w:t>
            </w:r>
          </w:p>
        </w:tc>
      </w:tr>
      <w:tr w:rsidR="002979D7" w:rsidRPr="000061A3" w14:paraId="509F82C2" w14:textId="77777777" w:rsidTr="00BC4DE5">
        <w:trPr>
          <w:cantSplit/>
        </w:trPr>
        <w:tc>
          <w:tcPr>
            <w:tcW w:w="1350" w:type="dxa"/>
            <w:tcBorders>
              <w:top w:val="single" w:sz="4" w:space="0" w:color="auto"/>
              <w:left w:val="single" w:sz="4" w:space="0" w:color="auto"/>
              <w:bottom w:val="single" w:sz="4" w:space="0" w:color="auto"/>
            </w:tcBorders>
          </w:tcPr>
          <w:p w14:paraId="083EF65E" w14:textId="461816B8" w:rsidR="002979D7" w:rsidRPr="000061A3" w:rsidRDefault="002979D7" w:rsidP="002979D7">
            <w:pPr>
              <w:pStyle w:val="NormalIndent"/>
              <w:ind w:left="0"/>
              <w:rPr>
                <w:sz w:val="20"/>
              </w:rPr>
            </w:pPr>
            <w:r w:rsidRPr="000061A3">
              <w:rPr>
                <w:sz w:val="20"/>
              </w:rPr>
              <w:t>B2A_5</w:t>
            </w:r>
          </w:p>
        </w:tc>
        <w:tc>
          <w:tcPr>
            <w:tcW w:w="630" w:type="dxa"/>
            <w:tcBorders>
              <w:top w:val="single" w:sz="4" w:space="0" w:color="auto"/>
              <w:bottom w:val="single" w:sz="4" w:space="0" w:color="auto"/>
            </w:tcBorders>
          </w:tcPr>
          <w:p w14:paraId="727E1650" w14:textId="20B80AC5" w:rsidR="002979D7" w:rsidRPr="000061A3" w:rsidRDefault="002979D7" w:rsidP="002979D7">
            <w:pPr>
              <w:pStyle w:val="NormalIndent"/>
              <w:ind w:left="0"/>
              <w:jc w:val="center"/>
              <w:rPr>
                <w:sz w:val="20"/>
              </w:rPr>
            </w:pPr>
            <w:r w:rsidRPr="000061A3">
              <w:rPr>
                <w:sz w:val="20"/>
              </w:rPr>
              <w:t>1</w:t>
            </w:r>
          </w:p>
        </w:tc>
        <w:tc>
          <w:tcPr>
            <w:tcW w:w="630" w:type="dxa"/>
            <w:tcBorders>
              <w:top w:val="single" w:sz="4" w:space="0" w:color="auto"/>
              <w:bottom w:val="single" w:sz="4" w:space="0" w:color="auto"/>
            </w:tcBorders>
          </w:tcPr>
          <w:p w14:paraId="6A2AF4AB" w14:textId="4F16C990" w:rsidR="002979D7" w:rsidRPr="000061A3" w:rsidRDefault="002979D7" w:rsidP="002979D7">
            <w:pPr>
              <w:pStyle w:val="NormalIndent"/>
              <w:ind w:left="0"/>
              <w:jc w:val="center"/>
              <w:rPr>
                <w:sz w:val="20"/>
              </w:rPr>
            </w:pPr>
            <w:r w:rsidRPr="000061A3">
              <w:rPr>
                <w:sz w:val="20"/>
              </w:rPr>
              <w:t>N</w:t>
            </w:r>
          </w:p>
        </w:tc>
        <w:tc>
          <w:tcPr>
            <w:tcW w:w="3060" w:type="dxa"/>
            <w:vMerge/>
          </w:tcPr>
          <w:p w14:paraId="7ECC4A94" w14:textId="77777777" w:rsidR="002979D7" w:rsidRPr="000061A3" w:rsidDel="00BE6E3F" w:rsidRDefault="002979D7" w:rsidP="002979D7">
            <w:pPr>
              <w:pStyle w:val="NormalIndent"/>
              <w:tabs>
                <w:tab w:val="left" w:pos="106"/>
              </w:tabs>
              <w:ind w:left="0"/>
              <w:rPr>
                <w:sz w:val="20"/>
              </w:rPr>
            </w:pPr>
          </w:p>
        </w:tc>
        <w:tc>
          <w:tcPr>
            <w:tcW w:w="2970" w:type="dxa"/>
            <w:tcBorders>
              <w:top w:val="single" w:sz="4" w:space="0" w:color="auto"/>
              <w:bottom w:val="single" w:sz="4" w:space="0" w:color="auto"/>
              <w:right w:val="single" w:sz="4" w:space="0" w:color="auto"/>
            </w:tcBorders>
          </w:tcPr>
          <w:p w14:paraId="0CF93CD6" w14:textId="0B887C74" w:rsidR="002979D7" w:rsidRPr="000061A3" w:rsidDel="00BE6E3F" w:rsidRDefault="002979D7" w:rsidP="002979D7">
            <w:pPr>
              <w:pStyle w:val="NormalIndent"/>
              <w:tabs>
                <w:tab w:val="left" w:pos="106"/>
              </w:tabs>
              <w:ind w:left="0"/>
              <w:rPr>
                <w:sz w:val="20"/>
              </w:rPr>
            </w:pPr>
            <w:r w:rsidRPr="000061A3">
              <w:rPr>
                <w:sz w:val="20"/>
              </w:rPr>
              <w:t>1=Other</w:t>
            </w:r>
            <w:r>
              <w:rPr>
                <w:sz w:val="20"/>
              </w:rPr>
              <w:t xml:space="preserve"> Cancer</w:t>
            </w:r>
          </w:p>
        </w:tc>
      </w:tr>
      <w:tr w:rsidR="002979D7" w:rsidRPr="000061A3" w14:paraId="06B214E9" w14:textId="77777777" w:rsidTr="00BC4DE5">
        <w:trPr>
          <w:cantSplit/>
        </w:trPr>
        <w:tc>
          <w:tcPr>
            <w:tcW w:w="1350" w:type="dxa"/>
            <w:tcBorders>
              <w:top w:val="single" w:sz="4" w:space="0" w:color="auto"/>
            </w:tcBorders>
          </w:tcPr>
          <w:p w14:paraId="12681BFB" w14:textId="63181442" w:rsidR="002979D7" w:rsidRPr="000061A3" w:rsidRDefault="002979D7" w:rsidP="002979D7">
            <w:pPr>
              <w:pStyle w:val="NormalIndent"/>
              <w:ind w:left="0"/>
              <w:rPr>
                <w:sz w:val="20"/>
              </w:rPr>
            </w:pPr>
            <w:r w:rsidRPr="000061A3">
              <w:rPr>
                <w:sz w:val="20"/>
              </w:rPr>
              <w:t>B2A_6</w:t>
            </w:r>
          </w:p>
        </w:tc>
        <w:tc>
          <w:tcPr>
            <w:tcW w:w="630" w:type="dxa"/>
            <w:tcBorders>
              <w:top w:val="single" w:sz="4" w:space="0" w:color="auto"/>
            </w:tcBorders>
          </w:tcPr>
          <w:p w14:paraId="3F0614F2" w14:textId="126DBAE6" w:rsidR="002979D7" w:rsidRPr="000061A3" w:rsidRDefault="002979D7" w:rsidP="002979D7">
            <w:pPr>
              <w:pStyle w:val="NormalIndent"/>
              <w:ind w:left="0"/>
              <w:jc w:val="center"/>
              <w:rPr>
                <w:sz w:val="20"/>
              </w:rPr>
            </w:pPr>
            <w:r w:rsidRPr="000061A3">
              <w:rPr>
                <w:sz w:val="20"/>
              </w:rPr>
              <w:t>1</w:t>
            </w:r>
          </w:p>
        </w:tc>
        <w:tc>
          <w:tcPr>
            <w:tcW w:w="630" w:type="dxa"/>
            <w:tcBorders>
              <w:top w:val="single" w:sz="4" w:space="0" w:color="auto"/>
            </w:tcBorders>
          </w:tcPr>
          <w:p w14:paraId="675E5A8F" w14:textId="037A868B" w:rsidR="002979D7" w:rsidRPr="000061A3" w:rsidRDefault="002979D7" w:rsidP="002979D7">
            <w:pPr>
              <w:pStyle w:val="NormalIndent"/>
              <w:ind w:left="0"/>
              <w:jc w:val="center"/>
              <w:rPr>
                <w:sz w:val="20"/>
              </w:rPr>
            </w:pPr>
            <w:r w:rsidRPr="000061A3">
              <w:rPr>
                <w:sz w:val="20"/>
              </w:rPr>
              <w:t>N</w:t>
            </w:r>
          </w:p>
        </w:tc>
        <w:tc>
          <w:tcPr>
            <w:tcW w:w="3060" w:type="dxa"/>
            <w:vMerge/>
          </w:tcPr>
          <w:p w14:paraId="450BC1B9" w14:textId="77777777" w:rsidR="002979D7" w:rsidRPr="000061A3" w:rsidDel="00BE6E3F" w:rsidRDefault="002979D7" w:rsidP="002979D7">
            <w:pPr>
              <w:pStyle w:val="NormalIndent"/>
              <w:tabs>
                <w:tab w:val="left" w:pos="106"/>
              </w:tabs>
              <w:ind w:left="0"/>
              <w:rPr>
                <w:sz w:val="20"/>
              </w:rPr>
            </w:pPr>
          </w:p>
        </w:tc>
        <w:tc>
          <w:tcPr>
            <w:tcW w:w="2970" w:type="dxa"/>
            <w:tcBorders>
              <w:top w:val="single" w:sz="4" w:space="0" w:color="auto"/>
            </w:tcBorders>
          </w:tcPr>
          <w:p w14:paraId="29C50734" w14:textId="6D919F66" w:rsidR="002979D7" w:rsidRPr="000061A3" w:rsidDel="00BE6E3F" w:rsidRDefault="002979D7" w:rsidP="009023DB">
            <w:pPr>
              <w:pStyle w:val="NormalIndent"/>
              <w:tabs>
                <w:tab w:val="left" w:pos="106"/>
              </w:tabs>
              <w:ind w:left="0"/>
              <w:rPr>
                <w:sz w:val="20"/>
              </w:rPr>
            </w:pPr>
            <w:r>
              <w:rPr>
                <w:sz w:val="20"/>
              </w:rPr>
              <w:t>1=No (other) cancer</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06BE5284" w14:textId="77777777" w:rsidTr="00BD05C1">
        <w:trPr>
          <w:cantSplit/>
          <w:trHeight w:val="259"/>
        </w:trPr>
        <w:tc>
          <w:tcPr>
            <w:tcW w:w="1350" w:type="dxa"/>
          </w:tcPr>
          <w:p w14:paraId="78D8D8E7" w14:textId="4AC41F60" w:rsidR="002979D7" w:rsidRPr="000061A3" w:rsidRDefault="002979D7" w:rsidP="002979D7">
            <w:pPr>
              <w:pStyle w:val="NormalIndent"/>
              <w:ind w:left="0"/>
              <w:rPr>
                <w:sz w:val="20"/>
              </w:rPr>
            </w:pPr>
            <w:r w:rsidRPr="000061A3">
              <w:rPr>
                <w:sz w:val="20"/>
              </w:rPr>
              <w:t>B2A_7</w:t>
            </w:r>
          </w:p>
        </w:tc>
        <w:tc>
          <w:tcPr>
            <w:tcW w:w="630" w:type="dxa"/>
          </w:tcPr>
          <w:p w14:paraId="320600D8" w14:textId="5CEA696C" w:rsidR="002979D7" w:rsidRPr="000061A3" w:rsidRDefault="002979D7" w:rsidP="002979D7">
            <w:pPr>
              <w:pStyle w:val="NormalIndent"/>
              <w:ind w:left="0"/>
              <w:jc w:val="center"/>
              <w:rPr>
                <w:sz w:val="20"/>
              </w:rPr>
            </w:pPr>
            <w:r w:rsidRPr="000061A3">
              <w:rPr>
                <w:sz w:val="20"/>
              </w:rPr>
              <w:t>1</w:t>
            </w:r>
          </w:p>
        </w:tc>
        <w:tc>
          <w:tcPr>
            <w:tcW w:w="630" w:type="dxa"/>
          </w:tcPr>
          <w:p w14:paraId="2B5B19BD" w14:textId="3C8326F9" w:rsidR="002979D7" w:rsidRPr="000061A3" w:rsidRDefault="002979D7" w:rsidP="002979D7">
            <w:pPr>
              <w:pStyle w:val="NormalIndent"/>
              <w:ind w:left="0"/>
              <w:jc w:val="center"/>
              <w:rPr>
                <w:sz w:val="20"/>
              </w:rPr>
            </w:pPr>
            <w:r w:rsidRPr="000061A3">
              <w:rPr>
                <w:sz w:val="20"/>
              </w:rPr>
              <w:t>N</w:t>
            </w:r>
          </w:p>
        </w:tc>
        <w:tc>
          <w:tcPr>
            <w:tcW w:w="3060" w:type="dxa"/>
            <w:vMerge/>
          </w:tcPr>
          <w:p w14:paraId="6080D79A" w14:textId="77777777" w:rsidR="002979D7" w:rsidRPr="000061A3" w:rsidDel="00BE6E3F" w:rsidRDefault="002979D7" w:rsidP="002979D7">
            <w:pPr>
              <w:pStyle w:val="NormalIndent"/>
              <w:tabs>
                <w:tab w:val="left" w:pos="106"/>
              </w:tabs>
              <w:ind w:left="0"/>
              <w:rPr>
                <w:sz w:val="20"/>
              </w:rPr>
            </w:pPr>
          </w:p>
        </w:tc>
        <w:tc>
          <w:tcPr>
            <w:tcW w:w="2970" w:type="dxa"/>
          </w:tcPr>
          <w:p w14:paraId="60F73522" w14:textId="620E4C62" w:rsidR="002979D7" w:rsidRPr="000061A3" w:rsidDel="00BE6E3F" w:rsidRDefault="002979D7" w:rsidP="002979D7">
            <w:pPr>
              <w:pStyle w:val="NormalIndent"/>
              <w:tabs>
                <w:tab w:val="left" w:pos="106"/>
              </w:tabs>
              <w:ind w:left="0"/>
              <w:rPr>
                <w:sz w:val="20"/>
              </w:rPr>
            </w:pPr>
            <w:r w:rsidRPr="000061A3">
              <w:rPr>
                <w:sz w:val="20"/>
              </w:rPr>
              <w:t xml:space="preserve">1=Unknown if they had </w:t>
            </w:r>
            <w:r>
              <w:rPr>
                <w:sz w:val="20"/>
              </w:rPr>
              <w:t xml:space="preserve">(other) </w:t>
            </w:r>
            <w:r w:rsidRPr="000061A3">
              <w:rPr>
                <w:sz w:val="20"/>
              </w:rPr>
              <w:t>cancer</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3C509456" w14:textId="77777777" w:rsidTr="00BC4DE5">
        <w:trPr>
          <w:cantSplit/>
        </w:trPr>
        <w:tc>
          <w:tcPr>
            <w:tcW w:w="1350" w:type="dxa"/>
          </w:tcPr>
          <w:p w14:paraId="4E703A6A" w14:textId="27967EE2" w:rsidR="002979D7" w:rsidRPr="000061A3" w:rsidRDefault="002979D7" w:rsidP="002979D7">
            <w:pPr>
              <w:pStyle w:val="NormalIndent"/>
              <w:ind w:left="0"/>
              <w:rPr>
                <w:sz w:val="20"/>
              </w:rPr>
            </w:pPr>
            <w:r w:rsidRPr="000061A3">
              <w:rPr>
                <w:sz w:val="20"/>
              </w:rPr>
              <w:lastRenderedPageBreak/>
              <w:t>B2B_1</w:t>
            </w:r>
          </w:p>
        </w:tc>
        <w:tc>
          <w:tcPr>
            <w:tcW w:w="630" w:type="dxa"/>
          </w:tcPr>
          <w:p w14:paraId="427DD1A5" w14:textId="27B3F113" w:rsidR="002979D7" w:rsidRPr="000061A3" w:rsidRDefault="002979D7" w:rsidP="002979D7">
            <w:pPr>
              <w:pStyle w:val="NormalIndent"/>
              <w:ind w:left="0"/>
              <w:jc w:val="center"/>
              <w:rPr>
                <w:sz w:val="20"/>
              </w:rPr>
            </w:pPr>
            <w:r w:rsidRPr="000061A3">
              <w:rPr>
                <w:sz w:val="20"/>
              </w:rPr>
              <w:t>1</w:t>
            </w:r>
          </w:p>
        </w:tc>
        <w:tc>
          <w:tcPr>
            <w:tcW w:w="630" w:type="dxa"/>
          </w:tcPr>
          <w:p w14:paraId="6FE07850" w14:textId="0BD7A577" w:rsidR="002979D7" w:rsidRPr="000061A3" w:rsidRDefault="002979D7" w:rsidP="002979D7">
            <w:pPr>
              <w:pStyle w:val="NormalIndent"/>
              <w:ind w:left="0"/>
              <w:jc w:val="center"/>
              <w:rPr>
                <w:sz w:val="20"/>
              </w:rPr>
            </w:pPr>
            <w:r w:rsidRPr="000061A3">
              <w:rPr>
                <w:sz w:val="20"/>
              </w:rPr>
              <w:t>N</w:t>
            </w:r>
          </w:p>
        </w:tc>
        <w:tc>
          <w:tcPr>
            <w:tcW w:w="3060" w:type="dxa"/>
            <w:vMerge w:val="restart"/>
          </w:tcPr>
          <w:p w14:paraId="18EDDCD5" w14:textId="3BAB7D26" w:rsidR="002979D7" w:rsidRPr="000061A3" w:rsidDel="00BE6E3F" w:rsidRDefault="002979D7" w:rsidP="002979D7">
            <w:pPr>
              <w:pStyle w:val="NormalIndent"/>
              <w:tabs>
                <w:tab w:val="left" w:pos="106"/>
              </w:tabs>
              <w:ind w:left="0"/>
              <w:rPr>
                <w:sz w:val="20"/>
              </w:rPr>
            </w:pPr>
            <w:r w:rsidRPr="000061A3">
              <w:rPr>
                <w:sz w:val="20"/>
              </w:rPr>
              <w:t>Father</w:t>
            </w:r>
          </w:p>
        </w:tc>
        <w:tc>
          <w:tcPr>
            <w:tcW w:w="2970" w:type="dxa"/>
          </w:tcPr>
          <w:p w14:paraId="117478F2" w14:textId="2931D16B" w:rsidR="002979D7" w:rsidRPr="000061A3" w:rsidDel="00BE6E3F" w:rsidRDefault="002979D7" w:rsidP="002979D7">
            <w:pPr>
              <w:pStyle w:val="NormalIndent"/>
              <w:tabs>
                <w:tab w:val="left" w:pos="106"/>
              </w:tabs>
              <w:ind w:left="0"/>
              <w:rPr>
                <w:sz w:val="20"/>
              </w:rPr>
            </w:pPr>
            <w:r w:rsidRPr="000061A3">
              <w:rPr>
                <w:sz w:val="20"/>
              </w:rPr>
              <w:t>1=Breast</w:t>
            </w:r>
          </w:p>
        </w:tc>
      </w:tr>
      <w:tr w:rsidR="002979D7" w:rsidRPr="000061A3" w14:paraId="1E177D8D" w14:textId="77777777" w:rsidTr="00BC4DE5">
        <w:trPr>
          <w:cantSplit/>
        </w:trPr>
        <w:tc>
          <w:tcPr>
            <w:tcW w:w="1350" w:type="dxa"/>
          </w:tcPr>
          <w:p w14:paraId="71CC237B" w14:textId="6890444A" w:rsidR="002979D7" w:rsidRPr="000061A3" w:rsidRDefault="002979D7" w:rsidP="002979D7">
            <w:pPr>
              <w:pStyle w:val="NormalIndent"/>
              <w:ind w:left="0"/>
              <w:rPr>
                <w:sz w:val="20"/>
              </w:rPr>
            </w:pPr>
            <w:r w:rsidRPr="000061A3">
              <w:rPr>
                <w:sz w:val="20"/>
              </w:rPr>
              <w:t>B2B_3</w:t>
            </w:r>
          </w:p>
        </w:tc>
        <w:tc>
          <w:tcPr>
            <w:tcW w:w="630" w:type="dxa"/>
          </w:tcPr>
          <w:p w14:paraId="3F7A18C6" w14:textId="1066449E" w:rsidR="002979D7" w:rsidRPr="000061A3" w:rsidRDefault="002979D7" w:rsidP="002979D7">
            <w:pPr>
              <w:pStyle w:val="NormalIndent"/>
              <w:ind w:left="0"/>
              <w:jc w:val="center"/>
              <w:rPr>
                <w:sz w:val="20"/>
              </w:rPr>
            </w:pPr>
            <w:r w:rsidRPr="000061A3">
              <w:rPr>
                <w:sz w:val="20"/>
              </w:rPr>
              <w:t>1</w:t>
            </w:r>
          </w:p>
        </w:tc>
        <w:tc>
          <w:tcPr>
            <w:tcW w:w="630" w:type="dxa"/>
          </w:tcPr>
          <w:p w14:paraId="4A153DC5" w14:textId="403D669D" w:rsidR="002979D7" w:rsidRPr="000061A3" w:rsidRDefault="002979D7" w:rsidP="002979D7">
            <w:pPr>
              <w:pStyle w:val="NormalIndent"/>
              <w:ind w:left="0"/>
              <w:jc w:val="center"/>
              <w:rPr>
                <w:sz w:val="20"/>
              </w:rPr>
            </w:pPr>
            <w:r w:rsidRPr="000061A3">
              <w:rPr>
                <w:sz w:val="20"/>
              </w:rPr>
              <w:t>N</w:t>
            </w:r>
          </w:p>
        </w:tc>
        <w:tc>
          <w:tcPr>
            <w:tcW w:w="3060" w:type="dxa"/>
            <w:vMerge/>
          </w:tcPr>
          <w:p w14:paraId="49595628" w14:textId="77777777" w:rsidR="002979D7" w:rsidRPr="000061A3" w:rsidRDefault="002979D7" w:rsidP="002979D7">
            <w:pPr>
              <w:pStyle w:val="NormalIndent"/>
              <w:ind w:left="0"/>
              <w:rPr>
                <w:sz w:val="20"/>
              </w:rPr>
            </w:pPr>
          </w:p>
        </w:tc>
        <w:tc>
          <w:tcPr>
            <w:tcW w:w="2970" w:type="dxa"/>
          </w:tcPr>
          <w:p w14:paraId="2BEF803D" w14:textId="4982EE7C" w:rsidR="002979D7" w:rsidRPr="000061A3" w:rsidRDefault="002979D7" w:rsidP="002979D7">
            <w:pPr>
              <w:pStyle w:val="NormalIndent"/>
              <w:ind w:left="0"/>
              <w:rPr>
                <w:sz w:val="20"/>
              </w:rPr>
            </w:pPr>
            <w:r w:rsidRPr="000061A3">
              <w:rPr>
                <w:sz w:val="20"/>
              </w:rPr>
              <w:t>1=Colorectal</w:t>
            </w:r>
          </w:p>
        </w:tc>
      </w:tr>
      <w:tr w:rsidR="002979D7" w:rsidRPr="000061A3" w14:paraId="662C4154" w14:textId="77777777" w:rsidTr="00BC4DE5">
        <w:trPr>
          <w:cantSplit/>
        </w:trPr>
        <w:tc>
          <w:tcPr>
            <w:tcW w:w="1350" w:type="dxa"/>
          </w:tcPr>
          <w:p w14:paraId="2219E251" w14:textId="1EF18158" w:rsidR="002979D7" w:rsidRPr="000061A3" w:rsidRDefault="002979D7" w:rsidP="002979D7">
            <w:pPr>
              <w:pStyle w:val="NormalIndent"/>
              <w:ind w:left="0"/>
              <w:rPr>
                <w:sz w:val="20"/>
              </w:rPr>
            </w:pPr>
            <w:r w:rsidRPr="000061A3">
              <w:rPr>
                <w:sz w:val="20"/>
              </w:rPr>
              <w:t>B2B_4</w:t>
            </w:r>
          </w:p>
        </w:tc>
        <w:tc>
          <w:tcPr>
            <w:tcW w:w="630" w:type="dxa"/>
          </w:tcPr>
          <w:p w14:paraId="560C11DE" w14:textId="0C6670B6" w:rsidR="002979D7" w:rsidRPr="000061A3" w:rsidRDefault="002979D7" w:rsidP="002979D7">
            <w:pPr>
              <w:pStyle w:val="NormalIndent"/>
              <w:ind w:left="0"/>
              <w:jc w:val="center"/>
              <w:rPr>
                <w:sz w:val="20"/>
              </w:rPr>
            </w:pPr>
            <w:r w:rsidRPr="000061A3">
              <w:rPr>
                <w:sz w:val="20"/>
              </w:rPr>
              <w:t>1</w:t>
            </w:r>
          </w:p>
        </w:tc>
        <w:tc>
          <w:tcPr>
            <w:tcW w:w="630" w:type="dxa"/>
          </w:tcPr>
          <w:p w14:paraId="281666B0" w14:textId="58D1D400" w:rsidR="002979D7" w:rsidRPr="000061A3" w:rsidRDefault="002979D7" w:rsidP="002979D7">
            <w:pPr>
              <w:pStyle w:val="NormalIndent"/>
              <w:ind w:left="0"/>
              <w:jc w:val="center"/>
              <w:rPr>
                <w:sz w:val="20"/>
              </w:rPr>
            </w:pPr>
            <w:r w:rsidRPr="000061A3">
              <w:rPr>
                <w:sz w:val="20"/>
              </w:rPr>
              <w:t>N</w:t>
            </w:r>
          </w:p>
        </w:tc>
        <w:tc>
          <w:tcPr>
            <w:tcW w:w="3060" w:type="dxa"/>
            <w:vMerge/>
          </w:tcPr>
          <w:p w14:paraId="7186991D" w14:textId="77777777" w:rsidR="002979D7" w:rsidRPr="000061A3" w:rsidDel="00BE6E3F" w:rsidRDefault="002979D7" w:rsidP="002979D7">
            <w:pPr>
              <w:pStyle w:val="NormalIndent"/>
              <w:tabs>
                <w:tab w:val="left" w:pos="106"/>
              </w:tabs>
              <w:ind w:left="0"/>
              <w:rPr>
                <w:sz w:val="20"/>
              </w:rPr>
            </w:pPr>
          </w:p>
        </w:tc>
        <w:tc>
          <w:tcPr>
            <w:tcW w:w="2970" w:type="dxa"/>
          </w:tcPr>
          <w:p w14:paraId="7E6E3D22" w14:textId="3F03D719" w:rsidR="002979D7" w:rsidRPr="000061A3" w:rsidDel="00BE6E3F" w:rsidRDefault="002979D7" w:rsidP="002979D7">
            <w:pPr>
              <w:pStyle w:val="NormalIndent"/>
              <w:tabs>
                <w:tab w:val="left" w:pos="106"/>
              </w:tabs>
              <w:ind w:left="0"/>
              <w:rPr>
                <w:sz w:val="20"/>
              </w:rPr>
            </w:pPr>
            <w:r w:rsidRPr="000061A3">
              <w:rPr>
                <w:sz w:val="20"/>
              </w:rPr>
              <w:t>1=Lung</w:t>
            </w:r>
          </w:p>
        </w:tc>
      </w:tr>
      <w:tr w:rsidR="002979D7" w:rsidRPr="000061A3" w14:paraId="37CA24BF" w14:textId="77777777" w:rsidTr="00BC4DE5">
        <w:trPr>
          <w:cantSplit/>
        </w:trPr>
        <w:tc>
          <w:tcPr>
            <w:tcW w:w="1350" w:type="dxa"/>
          </w:tcPr>
          <w:p w14:paraId="4AD316A5" w14:textId="0BB1FCE9" w:rsidR="002979D7" w:rsidRPr="000061A3" w:rsidRDefault="002979D7" w:rsidP="002979D7">
            <w:pPr>
              <w:pStyle w:val="NormalIndent"/>
              <w:ind w:left="0"/>
              <w:rPr>
                <w:sz w:val="20"/>
              </w:rPr>
            </w:pPr>
            <w:r w:rsidRPr="000061A3">
              <w:rPr>
                <w:sz w:val="20"/>
              </w:rPr>
              <w:t>B2B_5</w:t>
            </w:r>
          </w:p>
        </w:tc>
        <w:tc>
          <w:tcPr>
            <w:tcW w:w="630" w:type="dxa"/>
          </w:tcPr>
          <w:p w14:paraId="1F189DB2" w14:textId="0BE5568A" w:rsidR="002979D7" w:rsidRPr="000061A3" w:rsidRDefault="002979D7" w:rsidP="002979D7">
            <w:pPr>
              <w:pStyle w:val="NormalIndent"/>
              <w:ind w:left="0"/>
              <w:jc w:val="center"/>
              <w:rPr>
                <w:sz w:val="20"/>
              </w:rPr>
            </w:pPr>
            <w:r w:rsidRPr="000061A3">
              <w:rPr>
                <w:sz w:val="20"/>
              </w:rPr>
              <w:t>1</w:t>
            </w:r>
          </w:p>
        </w:tc>
        <w:tc>
          <w:tcPr>
            <w:tcW w:w="630" w:type="dxa"/>
          </w:tcPr>
          <w:p w14:paraId="0E6682C5" w14:textId="7C019061" w:rsidR="002979D7" w:rsidRPr="000061A3" w:rsidRDefault="002979D7" w:rsidP="002979D7">
            <w:pPr>
              <w:pStyle w:val="NormalIndent"/>
              <w:ind w:left="0"/>
              <w:jc w:val="center"/>
              <w:rPr>
                <w:sz w:val="20"/>
              </w:rPr>
            </w:pPr>
            <w:r w:rsidRPr="000061A3">
              <w:rPr>
                <w:sz w:val="20"/>
              </w:rPr>
              <w:t>N</w:t>
            </w:r>
          </w:p>
        </w:tc>
        <w:tc>
          <w:tcPr>
            <w:tcW w:w="3060" w:type="dxa"/>
            <w:vMerge/>
          </w:tcPr>
          <w:p w14:paraId="2A9CA62F" w14:textId="77777777" w:rsidR="002979D7" w:rsidRPr="000061A3" w:rsidDel="00BE6E3F" w:rsidRDefault="002979D7" w:rsidP="002979D7">
            <w:pPr>
              <w:pStyle w:val="NormalIndent"/>
              <w:tabs>
                <w:tab w:val="left" w:pos="106"/>
              </w:tabs>
              <w:ind w:left="0"/>
              <w:rPr>
                <w:sz w:val="20"/>
              </w:rPr>
            </w:pPr>
          </w:p>
        </w:tc>
        <w:tc>
          <w:tcPr>
            <w:tcW w:w="2970" w:type="dxa"/>
          </w:tcPr>
          <w:p w14:paraId="0DB36F86" w14:textId="2D1E088C" w:rsidR="002979D7" w:rsidRPr="000061A3" w:rsidDel="00BE6E3F" w:rsidRDefault="002979D7" w:rsidP="002979D7">
            <w:pPr>
              <w:pStyle w:val="NormalIndent"/>
              <w:tabs>
                <w:tab w:val="left" w:pos="106"/>
              </w:tabs>
              <w:ind w:left="0"/>
              <w:rPr>
                <w:sz w:val="20"/>
              </w:rPr>
            </w:pPr>
            <w:r w:rsidRPr="000061A3">
              <w:rPr>
                <w:sz w:val="20"/>
              </w:rPr>
              <w:t>1=Other</w:t>
            </w:r>
            <w:r>
              <w:rPr>
                <w:sz w:val="20"/>
              </w:rPr>
              <w:t xml:space="preserve"> Cancer</w:t>
            </w:r>
          </w:p>
        </w:tc>
      </w:tr>
      <w:tr w:rsidR="002979D7" w:rsidRPr="000061A3" w14:paraId="3FB9ED10" w14:textId="77777777" w:rsidTr="00BC4DE5">
        <w:trPr>
          <w:cantSplit/>
        </w:trPr>
        <w:tc>
          <w:tcPr>
            <w:tcW w:w="1350" w:type="dxa"/>
          </w:tcPr>
          <w:p w14:paraId="60F08EA6" w14:textId="04E50AA7" w:rsidR="002979D7" w:rsidRPr="000061A3" w:rsidRDefault="002979D7" w:rsidP="002979D7">
            <w:pPr>
              <w:pStyle w:val="NormalIndent"/>
              <w:ind w:left="0"/>
              <w:rPr>
                <w:sz w:val="20"/>
              </w:rPr>
            </w:pPr>
            <w:r w:rsidRPr="000061A3">
              <w:rPr>
                <w:sz w:val="20"/>
              </w:rPr>
              <w:t>B2B_6</w:t>
            </w:r>
          </w:p>
        </w:tc>
        <w:tc>
          <w:tcPr>
            <w:tcW w:w="630" w:type="dxa"/>
          </w:tcPr>
          <w:p w14:paraId="079D594A" w14:textId="1B012739" w:rsidR="002979D7" w:rsidRPr="000061A3" w:rsidRDefault="002979D7" w:rsidP="002979D7">
            <w:pPr>
              <w:pStyle w:val="NormalIndent"/>
              <w:ind w:left="0"/>
              <w:jc w:val="center"/>
              <w:rPr>
                <w:sz w:val="20"/>
              </w:rPr>
            </w:pPr>
            <w:r w:rsidRPr="000061A3">
              <w:rPr>
                <w:sz w:val="20"/>
              </w:rPr>
              <w:t>1</w:t>
            </w:r>
          </w:p>
        </w:tc>
        <w:tc>
          <w:tcPr>
            <w:tcW w:w="630" w:type="dxa"/>
          </w:tcPr>
          <w:p w14:paraId="3A771D56" w14:textId="4CE88EFF" w:rsidR="002979D7" w:rsidRPr="000061A3" w:rsidRDefault="002979D7" w:rsidP="002979D7">
            <w:pPr>
              <w:pStyle w:val="NormalIndent"/>
              <w:ind w:left="0"/>
              <w:jc w:val="center"/>
              <w:rPr>
                <w:sz w:val="20"/>
              </w:rPr>
            </w:pPr>
            <w:r w:rsidRPr="000061A3">
              <w:rPr>
                <w:sz w:val="20"/>
              </w:rPr>
              <w:t>N</w:t>
            </w:r>
          </w:p>
        </w:tc>
        <w:tc>
          <w:tcPr>
            <w:tcW w:w="3060" w:type="dxa"/>
            <w:vMerge/>
          </w:tcPr>
          <w:p w14:paraId="585E48BE" w14:textId="77777777" w:rsidR="002979D7" w:rsidRPr="000061A3" w:rsidDel="00BE6E3F" w:rsidRDefault="002979D7" w:rsidP="002979D7">
            <w:pPr>
              <w:pStyle w:val="NormalIndent"/>
              <w:tabs>
                <w:tab w:val="left" w:pos="106"/>
              </w:tabs>
              <w:ind w:left="0"/>
              <w:rPr>
                <w:sz w:val="20"/>
              </w:rPr>
            </w:pPr>
          </w:p>
        </w:tc>
        <w:tc>
          <w:tcPr>
            <w:tcW w:w="2970" w:type="dxa"/>
          </w:tcPr>
          <w:p w14:paraId="06AD4197" w14:textId="1F901AD7" w:rsidR="002979D7" w:rsidRPr="000061A3" w:rsidDel="00BE6E3F" w:rsidRDefault="002979D7" w:rsidP="002979D7">
            <w:pPr>
              <w:pStyle w:val="NormalIndent"/>
              <w:tabs>
                <w:tab w:val="left" w:pos="106"/>
              </w:tabs>
              <w:ind w:left="0"/>
              <w:rPr>
                <w:sz w:val="20"/>
              </w:rPr>
            </w:pPr>
            <w:r>
              <w:rPr>
                <w:sz w:val="20"/>
              </w:rPr>
              <w:t>1=No (other) cancer</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67BBE707" w14:textId="77777777" w:rsidTr="00BC4DE5">
        <w:trPr>
          <w:cantSplit/>
        </w:trPr>
        <w:tc>
          <w:tcPr>
            <w:tcW w:w="1350" w:type="dxa"/>
          </w:tcPr>
          <w:p w14:paraId="5AC842EC" w14:textId="2393DD43" w:rsidR="002979D7" w:rsidRPr="000061A3" w:rsidRDefault="002979D7" w:rsidP="002979D7">
            <w:pPr>
              <w:pStyle w:val="NormalIndent"/>
              <w:ind w:left="0"/>
              <w:rPr>
                <w:sz w:val="20"/>
              </w:rPr>
            </w:pPr>
            <w:r w:rsidRPr="000061A3">
              <w:rPr>
                <w:sz w:val="20"/>
              </w:rPr>
              <w:t>B2B_7</w:t>
            </w:r>
          </w:p>
        </w:tc>
        <w:tc>
          <w:tcPr>
            <w:tcW w:w="630" w:type="dxa"/>
          </w:tcPr>
          <w:p w14:paraId="4FBC35D8" w14:textId="109B1CC3" w:rsidR="002979D7" w:rsidRPr="000061A3" w:rsidRDefault="002979D7" w:rsidP="002979D7">
            <w:pPr>
              <w:pStyle w:val="NormalIndent"/>
              <w:ind w:left="0"/>
              <w:jc w:val="center"/>
              <w:rPr>
                <w:sz w:val="20"/>
              </w:rPr>
            </w:pPr>
            <w:r w:rsidRPr="000061A3">
              <w:rPr>
                <w:sz w:val="20"/>
              </w:rPr>
              <w:t>1</w:t>
            </w:r>
          </w:p>
        </w:tc>
        <w:tc>
          <w:tcPr>
            <w:tcW w:w="630" w:type="dxa"/>
          </w:tcPr>
          <w:p w14:paraId="026A7EB5" w14:textId="3DA27556" w:rsidR="002979D7" w:rsidRPr="000061A3" w:rsidRDefault="002979D7" w:rsidP="002979D7">
            <w:pPr>
              <w:pStyle w:val="NormalIndent"/>
              <w:ind w:left="0"/>
              <w:jc w:val="center"/>
              <w:rPr>
                <w:sz w:val="20"/>
              </w:rPr>
            </w:pPr>
            <w:r w:rsidRPr="000061A3">
              <w:rPr>
                <w:sz w:val="20"/>
              </w:rPr>
              <w:t>N</w:t>
            </w:r>
          </w:p>
        </w:tc>
        <w:tc>
          <w:tcPr>
            <w:tcW w:w="3060" w:type="dxa"/>
            <w:vMerge/>
          </w:tcPr>
          <w:p w14:paraId="52430E2B" w14:textId="77777777" w:rsidR="002979D7" w:rsidRPr="000061A3" w:rsidDel="00BE6E3F" w:rsidRDefault="002979D7" w:rsidP="002979D7">
            <w:pPr>
              <w:pStyle w:val="NormalIndent"/>
              <w:tabs>
                <w:tab w:val="left" w:pos="106"/>
              </w:tabs>
              <w:ind w:left="0"/>
              <w:rPr>
                <w:sz w:val="20"/>
              </w:rPr>
            </w:pPr>
          </w:p>
        </w:tc>
        <w:tc>
          <w:tcPr>
            <w:tcW w:w="2970" w:type="dxa"/>
          </w:tcPr>
          <w:p w14:paraId="4A8B940F" w14:textId="4358E6CD" w:rsidR="002979D7" w:rsidRPr="000061A3" w:rsidDel="00BE6E3F" w:rsidRDefault="002979D7" w:rsidP="002979D7">
            <w:pPr>
              <w:pStyle w:val="NormalIndent"/>
              <w:tabs>
                <w:tab w:val="left" w:pos="106"/>
              </w:tabs>
              <w:ind w:left="0"/>
              <w:rPr>
                <w:sz w:val="20"/>
              </w:rPr>
            </w:pPr>
            <w:r w:rsidRPr="000061A3">
              <w:rPr>
                <w:sz w:val="20"/>
              </w:rPr>
              <w:t xml:space="preserve">1=Unknown if they had </w:t>
            </w:r>
            <w:r>
              <w:rPr>
                <w:sz w:val="20"/>
              </w:rPr>
              <w:t xml:space="preserve">(other) </w:t>
            </w:r>
            <w:r w:rsidRPr="000061A3">
              <w:rPr>
                <w:sz w:val="20"/>
              </w:rPr>
              <w:t>cancer</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7881C68F" w14:textId="77777777" w:rsidTr="00BC4DE5">
        <w:trPr>
          <w:cantSplit/>
        </w:trPr>
        <w:tc>
          <w:tcPr>
            <w:tcW w:w="1350" w:type="dxa"/>
          </w:tcPr>
          <w:p w14:paraId="65D6DDC2" w14:textId="15421834" w:rsidR="002979D7" w:rsidRPr="000061A3" w:rsidRDefault="002979D7" w:rsidP="002979D7">
            <w:pPr>
              <w:pStyle w:val="NormalIndent"/>
              <w:ind w:left="0"/>
              <w:rPr>
                <w:sz w:val="20"/>
              </w:rPr>
            </w:pPr>
            <w:r>
              <w:rPr>
                <w:sz w:val="20"/>
              </w:rPr>
              <w:t>B2CNo</w:t>
            </w:r>
          </w:p>
        </w:tc>
        <w:tc>
          <w:tcPr>
            <w:tcW w:w="630" w:type="dxa"/>
          </w:tcPr>
          <w:p w14:paraId="7F063BC2" w14:textId="11FB3EEB" w:rsidR="002979D7" w:rsidRPr="000061A3" w:rsidRDefault="002979D7" w:rsidP="002979D7">
            <w:pPr>
              <w:pStyle w:val="NormalIndent"/>
              <w:ind w:left="0"/>
              <w:jc w:val="center"/>
              <w:rPr>
                <w:sz w:val="20"/>
              </w:rPr>
            </w:pPr>
            <w:r>
              <w:rPr>
                <w:sz w:val="20"/>
              </w:rPr>
              <w:t>1</w:t>
            </w:r>
          </w:p>
        </w:tc>
        <w:tc>
          <w:tcPr>
            <w:tcW w:w="630" w:type="dxa"/>
          </w:tcPr>
          <w:p w14:paraId="2D2F6AFA" w14:textId="39705C37" w:rsidR="002979D7" w:rsidRPr="000061A3" w:rsidRDefault="002979D7" w:rsidP="002979D7">
            <w:pPr>
              <w:pStyle w:val="NormalIndent"/>
              <w:ind w:left="0"/>
              <w:jc w:val="center"/>
              <w:rPr>
                <w:sz w:val="20"/>
              </w:rPr>
            </w:pPr>
            <w:r>
              <w:rPr>
                <w:sz w:val="20"/>
              </w:rPr>
              <w:t>N</w:t>
            </w:r>
          </w:p>
        </w:tc>
        <w:tc>
          <w:tcPr>
            <w:tcW w:w="3060" w:type="dxa"/>
          </w:tcPr>
          <w:p w14:paraId="0F27C912" w14:textId="506233D8" w:rsidR="002979D7" w:rsidRPr="000061A3" w:rsidDel="00BE6E3F" w:rsidRDefault="002979D7" w:rsidP="002979D7">
            <w:pPr>
              <w:pStyle w:val="NormalIndent"/>
              <w:tabs>
                <w:tab w:val="left" w:pos="106"/>
              </w:tabs>
              <w:ind w:left="0"/>
              <w:rPr>
                <w:sz w:val="20"/>
              </w:rPr>
            </w:pPr>
            <w:r>
              <w:rPr>
                <w:sz w:val="20"/>
              </w:rPr>
              <w:t>Any sister</w:t>
            </w:r>
          </w:p>
        </w:tc>
        <w:tc>
          <w:tcPr>
            <w:tcW w:w="2970" w:type="dxa"/>
          </w:tcPr>
          <w:p w14:paraId="04597FA0" w14:textId="6B3AAFA7" w:rsidR="002979D7" w:rsidRPr="000061A3" w:rsidRDefault="002979D7" w:rsidP="002979D7">
            <w:pPr>
              <w:pStyle w:val="NormalIndent"/>
              <w:tabs>
                <w:tab w:val="left" w:pos="106"/>
              </w:tabs>
              <w:ind w:left="0"/>
              <w:rPr>
                <w:sz w:val="20"/>
              </w:rPr>
            </w:pPr>
            <w:r>
              <w:rPr>
                <w:sz w:val="20"/>
              </w:rPr>
              <w:t>1=I had no sisters</w:t>
            </w:r>
            <w:r>
              <w:rPr>
                <w:sz w:val="20"/>
              </w:rPr>
              <w:br/>
              <w:t>&lt;</w:t>
            </w:r>
            <w:r w:rsidRPr="0095781D">
              <w:rPr>
                <w:sz w:val="20"/>
              </w:rPr>
              <w:t>blank</w:t>
            </w:r>
            <w:r>
              <w:rPr>
                <w:sz w:val="20"/>
              </w:rPr>
              <w:t>&gt;</w:t>
            </w:r>
            <w:r w:rsidRPr="0095781D">
              <w:rPr>
                <w:sz w:val="20"/>
              </w:rPr>
              <w:t xml:space="preserve"> if not marked</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45E66AA2" w14:textId="77777777" w:rsidTr="00BC4DE5">
        <w:trPr>
          <w:cantSplit/>
        </w:trPr>
        <w:tc>
          <w:tcPr>
            <w:tcW w:w="1350" w:type="dxa"/>
          </w:tcPr>
          <w:p w14:paraId="2E9AF7BF" w14:textId="6D62188C" w:rsidR="002979D7" w:rsidRPr="000061A3" w:rsidRDefault="002979D7" w:rsidP="002979D7">
            <w:pPr>
              <w:pStyle w:val="NormalIndent"/>
              <w:ind w:left="0"/>
              <w:rPr>
                <w:sz w:val="20"/>
              </w:rPr>
            </w:pPr>
            <w:r w:rsidRPr="000061A3">
              <w:rPr>
                <w:sz w:val="20"/>
              </w:rPr>
              <w:t>B2C_1</w:t>
            </w:r>
          </w:p>
        </w:tc>
        <w:tc>
          <w:tcPr>
            <w:tcW w:w="630" w:type="dxa"/>
          </w:tcPr>
          <w:p w14:paraId="0A1F2C10" w14:textId="2F5DA24A" w:rsidR="002979D7" w:rsidRPr="000061A3" w:rsidRDefault="002979D7" w:rsidP="002979D7">
            <w:pPr>
              <w:pStyle w:val="NormalIndent"/>
              <w:ind w:left="0"/>
              <w:jc w:val="center"/>
              <w:rPr>
                <w:sz w:val="20"/>
              </w:rPr>
            </w:pPr>
            <w:r w:rsidRPr="000061A3">
              <w:rPr>
                <w:sz w:val="20"/>
              </w:rPr>
              <w:t>1</w:t>
            </w:r>
          </w:p>
        </w:tc>
        <w:tc>
          <w:tcPr>
            <w:tcW w:w="630" w:type="dxa"/>
          </w:tcPr>
          <w:p w14:paraId="68EA14D6" w14:textId="2641C065" w:rsidR="002979D7" w:rsidRPr="000061A3" w:rsidRDefault="002979D7" w:rsidP="002979D7">
            <w:pPr>
              <w:pStyle w:val="NormalIndent"/>
              <w:ind w:left="0"/>
              <w:jc w:val="center"/>
              <w:rPr>
                <w:sz w:val="20"/>
              </w:rPr>
            </w:pPr>
            <w:r w:rsidRPr="000061A3">
              <w:rPr>
                <w:sz w:val="20"/>
              </w:rPr>
              <w:t>N</w:t>
            </w:r>
          </w:p>
        </w:tc>
        <w:tc>
          <w:tcPr>
            <w:tcW w:w="3060" w:type="dxa"/>
            <w:vMerge w:val="restart"/>
          </w:tcPr>
          <w:p w14:paraId="5B6C38F0" w14:textId="3A250557" w:rsidR="002979D7" w:rsidRPr="000061A3" w:rsidDel="00BE6E3F" w:rsidRDefault="002979D7" w:rsidP="002979D7">
            <w:pPr>
              <w:pStyle w:val="NormalIndent"/>
              <w:tabs>
                <w:tab w:val="left" w:pos="106"/>
              </w:tabs>
              <w:ind w:left="0"/>
              <w:rPr>
                <w:sz w:val="20"/>
              </w:rPr>
            </w:pPr>
            <w:r>
              <w:rPr>
                <w:sz w:val="20"/>
              </w:rPr>
              <w:t>Any sister</w:t>
            </w:r>
          </w:p>
        </w:tc>
        <w:tc>
          <w:tcPr>
            <w:tcW w:w="2970" w:type="dxa"/>
          </w:tcPr>
          <w:p w14:paraId="772E4A54" w14:textId="0CB6F1AA" w:rsidR="002979D7" w:rsidRPr="000061A3" w:rsidDel="00BE6E3F" w:rsidRDefault="002979D7" w:rsidP="002979D7">
            <w:pPr>
              <w:pStyle w:val="NormalIndent"/>
              <w:tabs>
                <w:tab w:val="left" w:pos="106"/>
              </w:tabs>
              <w:ind w:left="0"/>
              <w:rPr>
                <w:sz w:val="20"/>
              </w:rPr>
            </w:pPr>
            <w:r w:rsidRPr="000061A3">
              <w:rPr>
                <w:sz w:val="20"/>
              </w:rPr>
              <w:t>1=Breast</w:t>
            </w:r>
          </w:p>
        </w:tc>
      </w:tr>
      <w:tr w:rsidR="002979D7" w:rsidRPr="000061A3" w14:paraId="74F88C4E" w14:textId="77777777" w:rsidTr="00BC4DE5">
        <w:trPr>
          <w:cantSplit/>
        </w:trPr>
        <w:tc>
          <w:tcPr>
            <w:tcW w:w="1350" w:type="dxa"/>
          </w:tcPr>
          <w:p w14:paraId="339594E8" w14:textId="7A3937E2" w:rsidR="002979D7" w:rsidRPr="000061A3" w:rsidRDefault="002979D7" w:rsidP="002979D7">
            <w:pPr>
              <w:pStyle w:val="NormalIndent"/>
              <w:ind w:left="0"/>
              <w:rPr>
                <w:sz w:val="20"/>
              </w:rPr>
            </w:pPr>
            <w:r w:rsidRPr="000061A3">
              <w:rPr>
                <w:sz w:val="20"/>
              </w:rPr>
              <w:t>B2C_2</w:t>
            </w:r>
          </w:p>
        </w:tc>
        <w:tc>
          <w:tcPr>
            <w:tcW w:w="630" w:type="dxa"/>
          </w:tcPr>
          <w:p w14:paraId="0C7E49C6" w14:textId="149CE51E" w:rsidR="002979D7" w:rsidRPr="000061A3" w:rsidRDefault="002979D7" w:rsidP="002979D7">
            <w:pPr>
              <w:pStyle w:val="NormalIndent"/>
              <w:ind w:left="0"/>
              <w:jc w:val="center"/>
              <w:rPr>
                <w:sz w:val="20"/>
              </w:rPr>
            </w:pPr>
            <w:r w:rsidRPr="000061A3">
              <w:rPr>
                <w:sz w:val="20"/>
              </w:rPr>
              <w:t>1</w:t>
            </w:r>
          </w:p>
        </w:tc>
        <w:tc>
          <w:tcPr>
            <w:tcW w:w="630" w:type="dxa"/>
          </w:tcPr>
          <w:p w14:paraId="63E0DAF6" w14:textId="344406A5" w:rsidR="002979D7" w:rsidRPr="000061A3" w:rsidRDefault="002979D7" w:rsidP="002979D7">
            <w:pPr>
              <w:pStyle w:val="NormalIndent"/>
              <w:ind w:left="0"/>
              <w:jc w:val="center"/>
              <w:rPr>
                <w:sz w:val="20"/>
              </w:rPr>
            </w:pPr>
            <w:r w:rsidRPr="000061A3">
              <w:rPr>
                <w:sz w:val="20"/>
              </w:rPr>
              <w:t>N</w:t>
            </w:r>
          </w:p>
        </w:tc>
        <w:tc>
          <w:tcPr>
            <w:tcW w:w="3060" w:type="dxa"/>
            <w:vMerge/>
          </w:tcPr>
          <w:p w14:paraId="3383DC29" w14:textId="77777777" w:rsidR="002979D7" w:rsidRPr="000061A3" w:rsidDel="00BE6E3F" w:rsidRDefault="002979D7" w:rsidP="002979D7">
            <w:pPr>
              <w:pStyle w:val="NormalIndent"/>
              <w:tabs>
                <w:tab w:val="left" w:pos="106"/>
              </w:tabs>
              <w:ind w:left="0"/>
              <w:rPr>
                <w:sz w:val="20"/>
              </w:rPr>
            </w:pPr>
          </w:p>
        </w:tc>
        <w:tc>
          <w:tcPr>
            <w:tcW w:w="2970" w:type="dxa"/>
          </w:tcPr>
          <w:p w14:paraId="443D0BC0" w14:textId="6161C95E" w:rsidR="002979D7" w:rsidRPr="000061A3" w:rsidDel="00BE6E3F" w:rsidRDefault="002979D7" w:rsidP="002979D7">
            <w:pPr>
              <w:pStyle w:val="NormalIndent"/>
              <w:tabs>
                <w:tab w:val="left" w:pos="106"/>
              </w:tabs>
              <w:ind w:left="0"/>
              <w:rPr>
                <w:sz w:val="20"/>
              </w:rPr>
            </w:pPr>
            <w:r w:rsidRPr="000061A3">
              <w:rPr>
                <w:sz w:val="20"/>
              </w:rPr>
              <w:t>1=Ovarian</w:t>
            </w:r>
          </w:p>
        </w:tc>
      </w:tr>
      <w:tr w:rsidR="002979D7" w:rsidRPr="000061A3" w14:paraId="5106EFEC" w14:textId="77777777" w:rsidTr="00BC4DE5">
        <w:trPr>
          <w:cantSplit/>
        </w:trPr>
        <w:tc>
          <w:tcPr>
            <w:tcW w:w="1350" w:type="dxa"/>
          </w:tcPr>
          <w:p w14:paraId="7E2B7814" w14:textId="6A8A30E6" w:rsidR="002979D7" w:rsidRPr="000061A3" w:rsidRDefault="002979D7" w:rsidP="002979D7">
            <w:pPr>
              <w:pStyle w:val="NormalIndent"/>
              <w:ind w:left="0"/>
              <w:rPr>
                <w:sz w:val="20"/>
              </w:rPr>
            </w:pPr>
            <w:r w:rsidRPr="000061A3">
              <w:rPr>
                <w:sz w:val="20"/>
              </w:rPr>
              <w:t>B2C_3</w:t>
            </w:r>
          </w:p>
        </w:tc>
        <w:tc>
          <w:tcPr>
            <w:tcW w:w="630" w:type="dxa"/>
          </w:tcPr>
          <w:p w14:paraId="64AA9F42" w14:textId="3EFF8C53" w:rsidR="002979D7" w:rsidRPr="000061A3" w:rsidRDefault="002979D7" w:rsidP="002979D7">
            <w:pPr>
              <w:pStyle w:val="NormalIndent"/>
              <w:ind w:left="0"/>
              <w:jc w:val="center"/>
              <w:rPr>
                <w:sz w:val="20"/>
              </w:rPr>
            </w:pPr>
            <w:r w:rsidRPr="000061A3">
              <w:rPr>
                <w:sz w:val="20"/>
              </w:rPr>
              <w:t>1</w:t>
            </w:r>
          </w:p>
        </w:tc>
        <w:tc>
          <w:tcPr>
            <w:tcW w:w="630" w:type="dxa"/>
          </w:tcPr>
          <w:p w14:paraId="00AC9AE5" w14:textId="63BD3A08" w:rsidR="002979D7" w:rsidRPr="000061A3" w:rsidRDefault="002979D7" w:rsidP="002979D7">
            <w:pPr>
              <w:pStyle w:val="NormalIndent"/>
              <w:ind w:left="0"/>
              <w:jc w:val="center"/>
              <w:rPr>
                <w:sz w:val="20"/>
              </w:rPr>
            </w:pPr>
            <w:r w:rsidRPr="000061A3">
              <w:rPr>
                <w:sz w:val="20"/>
              </w:rPr>
              <w:t>N</w:t>
            </w:r>
          </w:p>
        </w:tc>
        <w:tc>
          <w:tcPr>
            <w:tcW w:w="3060" w:type="dxa"/>
            <w:vMerge/>
          </w:tcPr>
          <w:p w14:paraId="301C1DF9" w14:textId="77777777" w:rsidR="002979D7" w:rsidRPr="000061A3" w:rsidDel="00BE6E3F" w:rsidRDefault="002979D7" w:rsidP="002979D7">
            <w:pPr>
              <w:pStyle w:val="NormalIndent"/>
              <w:tabs>
                <w:tab w:val="left" w:pos="106"/>
              </w:tabs>
              <w:ind w:left="0"/>
              <w:rPr>
                <w:sz w:val="20"/>
              </w:rPr>
            </w:pPr>
          </w:p>
        </w:tc>
        <w:tc>
          <w:tcPr>
            <w:tcW w:w="2970" w:type="dxa"/>
          </w:tcPr>
          <w:p w14:paraId="78BEF697" w14:textId="7F770757" w:rsidR="002979D7" w:rsidRPr="000061A3" w:rsidDel="00BE6E3F" w:rsidRDefault="002979D7" w:rsidP="002979D7">
            <w:pPr>
              <w:pStyle w:val="NormalIndent"/>
              <w:tabs>
                <w:tab w:val="left" w:pos="106"/>
              </w:tabs>
              <w:ind w:left="0"/>
              <w:rPr>
                <w:sz w:val="20"/>
              </w:rPr>
            </w:pPr>
            <w:r w:rsidRPr="000061A3">
              <w:rPr>
                <w:sz w:val="20"/>
              </w:rPr>
              <w:t>1=Colorectal</w:t>
            </w:r>
          </w:p>
        </w:tc>
      </w:tr>
      <w:tr w:rsidR="002979D7" w:rsidRPr="000061A3" w14:paraId="1208B4FD" w14:textId="77777777" w:rsidTr="00BC4DE5">
        <w:trPr>
          <w:cantSplit/>
        </w:trPr>
        <w:tc>
          <w:tcPr>
            <w:tcW w:w="1350" w:type="dxa"/>
          </w:tcPr>
          <w:p w14:paraId="122F19DD" w14:textId="510E0D08" w:rsidR="002979D7" w:rsidRPr="000061A3" w:rsidRDefault="002979D7" w:rsidP="002979D7">
            <w:pPr>
              <w:pStyle w:val="NormalIndent"/>
              <w:ind w:left="0"/>
              <w:rPr>
                <w:sz w:val="20"/>
              </w:rPr>
            </w:pPr>
            <w:r w:rsidRPr="000061A3">
              <w:rPr>
                <w:sz w:val="20"/>
              </w:rPr>
              <w:t>B2C_4</w:t>
            </w:r>
          </w:p>
        </w:tc>
        <w:tc>
          <w:tcPr>
            <w:tcW w:w="630" w:type="dxa"/>
          </w:tcPr>
          <w:p w14:paraId="33FFE0B1" w14:textId="3D4393AD" w:rsidR="002979D7" w:rsidRPr="000061A3" w:rsidRDefault="002979D7" w:rsidP="002979D7">
            <w:pPr>
              <w:pStyle w:val="NormalIndent"/>
              <w:ind w:left="0"/>
              <w:jc w:val="center"/>
              <w:rPr>
                <w:sz w:val="20"/>
              </w:rPr>
            </w:pPr>
            <w:r w:rsidRPr="000061A3">
              <w:rPr>
                <w:sz w:val="20"/>
              </w:rPr>
              <w:t>1</w:t>
            </w:r>
          </w:p>
        </w:tc>
        <w:tc>
          <w:tcPr>
            <w:tcW w:w="630" w:type="dxa"/>
          </w:tcPr>
          <w:p w14:paraId="7A5BC2FC" w14:textId="747F4081" w:rsidR="002979D7" w:rsidRPr="000061A3" w:rsidRDefault="002979D7" w:rsidP="002979D7">
            <w:pPr>
              <w:pStyle w:val="NormalIndent"/>
              <w:ind w:left="0"/>
              <w:jc w:val="center"/>
              <w:rPr>
                <w:sz w:val="20"/>
              </w:rPr>
            </w:pPr>
            <w:r w:rsidRPr="000061A3">
              <w:rPr>
                <w:sz w:val="20"/>
              </w:rPr>
              <w:t>N</w:t>
            </w:r>
          </w:p>
        </w:tc>
        <w:tc>
          <w:tcPr>
            <w:tcW w:w="3060" w:type="dxa"/>
            <w:vMerge/>
          </w:tcPr>
          <w:p w14:paraId="1885023C" w14:textId="77777777" w:rsidR="002979D7" w:rsidRPr="000061A3" w:rsidDel="00BE6E3F" w:rsidRDefault="002979D7" w:rsidP="002979D7">
            <w:pPr>
              <w:pStyle w:val="NormalIndent"/>
              <w:tabs>
                <w:tab w:val="left" w:pos="106"/>
              </w:tabs>
              <w:ind w:left="0"/>
              <w:rPr>
                <w:sz w:val="20"/>
              </w:rPr>
            </w:pPr>
          </w:p>
        </w:tc>
        <w:tc>
          <w:tcPr>
            <w:tcW w:w="2970" w:type="dxa"/>
          </w:tcPr>
          <w:p w14:paraId="2D5431D6" w14:textId="14619FE6" w:rsidR="002979D7" w:rsidRPr="000061A3" w:rsidDel="00BE6E3F" w:rsidRDefault="002979D7" w:rsidP="002979D7">
            <w:pPr>
              <w:pStyle w:val="NormalIndent"/>
              <w:tabs>
                <w:tab w:val="left" w:pos="106"/>
              </w:tabs>
              <w:ind w:left="0"/>
              <w:rPr>
                <w:sz w:val="20"/>
              </w:rPr>
            </w:pPr>
            <w:r w:rsidRPr="000061A3">
              <w:rPr>
                <w:sz w:val="20"/>
              </w:rPr>
              <w:t>1=Lung</w:t>
            </w:r>
          </w:p>
        </w:tc>
      </w:tr>
      <w:tr w:rsidR="002979D7" w:rsidRPr="000061A3" w14:paraId="1C5C2155" w14:textId="77777777" w:rsidTr="00BC4DE5">
        <w:trPr>
          <w:cantSplit/>
        </w:trPr>
        <w:tc>
          <w:tcPr>
            <w:tcW w:w="1350" w:type="dxa"/>
          </w:tcPr>
          <w:p w14:paraId="73140401" w14:textId="6C2DF309" w:rsidR="002979D7" w:rsidRPr="000061A3" w:rsidRDefault="002979D7" w:rsidP="002979D7">
            <w:pPr>
              <w:pStyle w:val="NormalIndent"/>
              <w:ind w:left="0"/>
              <w:rPr>
                <w:sz w:val="20"/>
              </w:rPr>
            </w:pPr>
            <w:r w:rsidRPr="000061A3">
              <w:rPr>
                <w:sz w:val="20"/>
              </w:rPr>
              <w:t>B2C_5</w:t>
            </w:r>
          </w:p>
        </w:tc>
        <w:tc>
          <w:tcPr>
            <w:tcW w:w="630" w:type="dxa"/>
          </w:tcPr>
          <w:p w14:paraId="61EAA01C" w14:textId="3CADABBB" w:rsidR="002979D7" w:rsidRPr="000061A3" w:rsidRDefault="002979D7" w:rsidP="002979D7">
            <w:pPr>
              <w:pStyle w:val="NormalIndent"/>
              <w:ind w:left="0"/>
              <w:jc w:val="center"/>
              <w:rPr>
                <w:sz w:val="20"/>
              </w:rPr>
            </w:pPr>
            <w:r w:rsidRPr="000061A3">
              <w:rPr>
                <w:sz w:val="20"/>
              </w:rPr>
              <w:t>1</w:t>
            </w:r>
          </w:p>
        </w:tc>
        <w:tc>
          <w:tcPr>
            <w:tcW w:w="630" w:type="dxa"/>
          </w:tcPr>
          <w:p w14:paraId="010D34DB" w14:textId="408ACFD7" w:rsidR="002979D7" w:rsidRPr="000061A3" w:rsidRDefault="002979D7" w:rsidP="002979D7">
            <w:pPr>
              <w:pStyle w:val="NormalIndent"/>
              <w:ind w:left="0"/>
              <w:jc w:val="center"/>
              <w:rPr>
                <w:sz w:val="20"/>
              </w:rPr>
            </w:pPr>
            <w:r w:rsidRPr="000061A3">
              <w:rPr>
                <w:sz w:val="20"/>
              </w:rPr>
              <w:t>N</w:t>
            </w:r>
          </w:p>
        </w:tc>
        <w:tc>
          <w:tcPr>
            <w:tcW w:w="3060" w:type="dxa"/>
            <w:vMerge/>
          </w:tcPr>
          <w:p w14:paraId="1ABFB2C3" w14:textId="77777777" w:rsidR="002979D7" w:rsidRPr="000061A3" w:rsidDel="00BE6E3F" w:rsidRDefault="002979D7" w:rsidP="002979D7">
            <w:pPr>
              <w:pStyle w:val="NormalIndent"/>
              <w:tabs>
                <w:tab w:val="left" w:pos="106"/>
              </w:tabs>
              <w:ind w:left="0"/>
              <w:rPr>
                <w:sz w:val="20"/>
              </w:rPr>
            </w:pPr>
          </w:p>
        </w:tc>
        <w:tc>
          <w:tcPr>
            <w:tcW w:w="2970" w:type="dxa"/>
          </w:tcPr>
          <w:p w14:paraId="72B17180" w14:textId="536BD342" w:rsidR="002979D7" w:rsidRPr="000061A3" w:rsidDel="00BE6E3F" w:rsidRDefault="002979D7" w:rsidP="002979D7">
            <w:pPr>
              <w:pStyle w:val="NormalIndent"/>
              <w:tabs>
                <w:tab w:val="left" w:pos="106"/>
              </w:tabs>
              <w:ind w:left="0"/>
              <w:rPr>
                <w:sz w:val="20"/>
              </w:rPr>
            </w:pPr>
            <w:r w:rsidRPr="000061A3">
              <w:rPr>
                <w:sz w:val="20"/>
              </w:rPr>
              <w:t>1=Other</w:t>
            </w:r>
            <w:r>
              <w:rPr>
                <w:sz w:val="20"/>
              </w:rPr>
              <w:t xml:space="preserve"> Cancer</w:t>
            </w:r>
          </w:p>
        </w:tc>
      </w:tr>
      <w:tr w:rsidR="002979D7" w:rsidRPr="000061A3" w14:paraId="19B5D1C6" w14:textId="77777777" w:rsidTr="00BC4DE5">
        <w:trPr>
          <w:cantSplit/>
        </w:trPr>
        <w:tc>
          <w:tcPr>
            <w:tcW w:w="1350" w:type="dxa"/>
          </w:tcPr>
          <w:p w14:paraId="15777334" w14:textId="6100A08B" w:rsidR="002979D7" w:rsidRPr="000061A3" w:rsidRDefault="002979D7" w:rsidP="002979D7">
            <w:pPr>
              <w:pStyle w:val="NormalIndent"/>
              <w:ind w:left="0"/>
              <w:rPr>
                <w:sz w:val="20"/>
              </w:rPr>
            </w:pPr>
            <w:r w:rsidRPr="000061A3">
              <w:rPr>
                <w:sz w:val="20"/>
              </w:rPr>
              <w:t>B2C_6</w:t>
            </w:r>
          </w:p>
        </w:tc>
        <w:tc>
          <w:tcPr>
            <w:tcW w:w="630" w:type="dxa"/>
          </w:tcPr>
          <w:p w14:paraId="228B43A5" w14:textId="39D98AAB" w:rsidR="002979D7" w:rsidRPr="000061A3" w:rsidRDefault="002979D7" w:rsidP="002979D7">
            <w:pPr>
              <w:pStyle w:val="NormalIndent"/>
              <w:ind w:left="0"/>
              <w:jc w:val="center"/>
              <w:rPr>
                <w:sz w:val="20"/>
              </w:rPr>
            </w:pPr>
            <w:r w:rsidRPr="000061A3">
              <w:rPr>
                <w:sz w:val="20"/>
              </w:rPr>
              <w:t>1</w:t>
            </w:r>
          </w:p>
        </w:tc>
        <w:tc>
          <w:tcPr>
            <w:tcW w:w="630" w:type="dxa"/>
          </w:tcPr>
          <w:p w14:paraId="53AEDBCB" w14:textId="2731FDF2" w:rsidR="002979D7" w:rsidRPr="000061A3" w:rsidRDefault="002979D7" w:rsidP="002979D7">
            <w:pPr>
              <w:pStyle w:val="NormalIndent"/>
              <w:ind w:left="0"/>
              <w:jc w:val="center"/>
              <w:rPr>
                <w:sz w:val="20"/>
              </w:rPr>
            </w:pPr>
            <w:r w:rsidRPr="000061A3">
              <w:rPr>
                <w:sz w:val="20"/>
              </w:rPr>
              <w:t>N</w:t>
            </w:r>
          </w:p>
        </w:tc>
        <w:tc>
          <w:tcPr>
            <w:tcW w:w="3060" w:type="dxa"/>
            <w:vMerge/>
          </w:tcPr>
          <w:p w14:paraId="0673BCAC" w14:textId="77777777" w:rsidR="002979D7" w:rsidRPr="000061A3" w:rsidDel="00BE6E3F" w:rsidRDefault="002979D7" w:rsidP="002979D7">
            <w:pPr>
              <w:pStyle w:val="NormalIndent"/>
              <w:tabs>
                <w:tab w:val="left" w:pos="106"/>
              </w:tabs>
              <w:ind w:left="0"/>
              <w:rPr>
                <w:sz w:val="20"/>
              </w:rPr>
            </w:pPr>
          </w:p>
        </w:tc>
        <w:tc>
          <w:tcPr>
            <w:tcW w:w="2970" w:type="dxa"/>
          </w:tcPr>
          <w:p w14:paraId="7632E631" w14:textId="609AF935" w:rsidR="002979D7" w:rsidRPr="000061A3" w:rsidDel="00BE6E3F" w:rsidRDefault="002979D7" w:rsidP="002979D7">
            <w:pPr>
              <w:pStyle w:val="NormalIndent"/>
              <w:tabs>
                <w:tab w:val="left" w:pos="106"/>
              </w:tabs>
              <w:ind w:left="0"/>
              <w:rPr>
                <w:sz w:val="20"/>
              </w:rPr>
            </w:pPr>
            <w:r>
              <w:rPr>
                <w:sz w:val="20"/>
              </w:rPr>
              <w:t>1=No (other) cancer</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001EE691" w14:textId="77777777" w:rsidTr="00BC4DE5">
        <w:trPr>
          <w:cantSplit/>
        </w:trPr>
        <w:tc>
          <w:tcPr>
            <w:tcW w:w="1350" w:type="dxa"/>
          </w:tcPr>
          <w:p w14:paraId="6F3D6907" w14:textId="132F02EB" w:rsidR="002979D7" w:rsidRPr="000061A3" w:rsidRDefault="002979D7" w:rsidP="002979D7">
            <w:pPr>
              <w:pStyle w:val="NormalIndent"/>
              <w:ind w:left="0"/>
              <w:rPr>
                <w:sz w:val="20"/>
              </w:rPr>
            </w:pPr>
            <w:r w:rsidRPr="000061A3">
              <w:rPr>
                <w:sz w:val="20"/>
              </w:rPr>
              <w:t>B2C_7</w:t>
            </w:r>
          </w:p>
        </w:tc>
        <w:tc>
          <w:tcPr>
            <w:tcW w:w="630" w:type="dxa"/>
          </w:tcPr>
          <w:p w14:paraId="21F3120E" w14:textId="333C56D0" w:rsidR="002979D7" w:rsidRPr="000061A3" w:rsidRDefault="002979D7" w:rsidP="002979D7">
            <w:pPr>
              <w:pStyle w:val="NormalIndent"/>
              <w:ind w:left="0"/>
              <w:jc w:val="center"/>
              <w:rPr>
                <w:sz w:val="20"/>
              </w:rPr>
            </w:pPr>
            <w:r w:rsidRPr="000061A3">
              <w:rPr>
                <w:sz w:val="20"/>
              </w:rPr>
              <w:t>1</w:t>
            </w:r>
          </w:p>
        </w:tc>
        <w:tc>
          <w:tcPr>
            <w:tcW w:w="630" w:type="dxa"/>
          </w:tcPr>
          <w:p w14:paraId="050854C4" w14:textId="5C613674" w:rsidR="002979D7" w:rsidRPr="000061A3" w:rsidRDefault="002979D7" w:rsidP="002979D7">
            <w:pPr>
              <w:pStyle w:val="NormalIndent"/>
              <w:ind w:left="0"/>
              <w:jc w:val="center"/>
              <w:rPr>
                <w:sz w:val="20"/>
              </w:rPr>
            </w:pPr>
            <w:r w:rsidRPr="000061A3">
              <w:rPr>
                <w:sz w:val="20"/>
              </w:rPr>
              <w:t>N</w:t>
            </w:r>
          </w:p>
        </w:tc>
        <w:tc>
          <w:tcPr>
            <w:tcW w:w="3060" w:type="dxa"/>
            <w:vMerge/>
          </w:tcPr>
          <w:p w14:paraId="7470442D" w14:textId="77777777" w:rsidR="002979D7" w:rsidRPr="000061A3" w:rsidDel="00BE6E3F" w:rsidRDefault="002979D7" w:rsidP="002979D7">
            <w:pPr>
              <w:pStyle w:val="NormalIndent"/>
              <w:tabs>
                <w:tab w:val="left" w:pos="106"/>
              </w:tabs>
              <w:ind w:left="0"/>
              <w:rPr>
                <w:sz w:val="20"/>
              </w:rPr>
            </w:pPr>
          </w:p>
        </w:tc>
        <w:tc>
          <w:tcPr>
            <w:tcW w:w="2970" w:type="dxa"/>
          </w:tcPr>
          <w:p w14:paraId="2BA8A717" w14:textId="1123C613" w:rsidR="002979D7" w:rsidRPr="000061A3" w:rsidDel="00BE6E3F" w:rsidRDefault="002979D7" w:rsidP="002979D7">
            <w:pPr>
              <w:pStyle w:val="NormalIndent"/>
              <w:tabs>
                <w:tab w:val="left" w:pos="106"/>
              </w:tabs>
              <w:ind w:left="0"/>
              <w:rPr>
                <w:sz w:val="20"/>
              </w:rPr>
            </w:pPr>
            <w:r w:rsidRPr="000061A3">
              <w:rPr>
                <w:sz w:val="20"/>
              </w:rPr>
              <w:t xml:space="preserve">1=Unknown if they had </w:t>
            </w:r>
            <w:r>
              <w:rPr>
                <w:sz w:val="20"/>
              </w:rPr>
              <w:t xml:space="preserve">(other) </w:t>
            </w:r>
            <w:r w:rsidRPr="000061A3">
              <w:rPr>
                <w:sz w:val="20"/>
              </w:rPr>
              <w:t>cancer</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0C14DFD4" w14:textId="77777777" w:rsidTr="00BC4DE5">
        <w:trPr>
          <w:cantSplit/>
        </w:trPr>
        <w:tc>
          <w:tcPr>
            <w:tcW w:w="1350" w:type="dxa"/>
          </w:tcPr>
          <w:p w14:paraId="24A31F9E" w14:textId="0880559C" w:rsidR="002979D7" w:rsidRPr="000061A3" w:rsidRDefault="00994F87" w:rsidP="002979D7">
            <w:pPr>
              <w:pStyle w:val="NormalIndent"/>
              <w:ind w:left="0"/>
              <w:rPr>
                <w:sz w:val="20"/>
              </w:rPr>
            </w:pPr>
            <w:r w:rsidRPr="00660BA5">
              <w:rPr>
                <w:sz w:val="20"/>
              </w:rPr>
              <w:t>B2D</w:t>
            </w:r>
            <w:r w:rsidR="002979D7" w:rsidRPr="00660BA5">
              <w:rPr>
                <w:sz w:val="20"/>
              </w:rPr>
              <w:t>No</w:t>
            </w:r>
          </w:p>
        </w:tc>
        <w:tc>
          <w:tcPr>
            <w:tcW w:w="630" w:type="dxa"/>
          </w:tcPr>
          <w:p w14:paraId="2100B051" w14:textId="77777777" w:rsidR="002979D7" w:rsidRPr="000061A3" w:rsidRDefault="002979D7" w:rsidP="002979D7">
            <w:pPr>
              <w:pStyle w:val="NormalIndent"/>
              <w:ind w:left="0"/>
              <w:jc w:val="center"/>
              <w:rPr>
                <w:sz w:val="20"/>
              </w:rPr>
            </w:pPr>
            <w:r>
              <w:rPr>
                <w:sz w:val="20"/>
              </w:rPr>
              <w:t>1</w:t>
            </w:r>
          </w:p>
        </w:tc>
        <w:tc>
          <w:tcPr>
            <w:tcW w:w="630" w:type="dxa"/>
          </w:tcPr>
          <w:p w14:paraId="3278C494" w14:textId="77777777" w:rsidR="002979D7" w:rsidRPr="000061A3" w:rsidRDefault="002979D7" w:rsidP="002979D7">
            <w:pPr>
              <w:pStyle w:val="NormalIndent"/>
              <w:ind w:left="0"/>
              <w:jc w:val="center"/>
              <w:rPr>
                <w:sz w:val="20"/>
              </w:rPr>
            </w:pPr>
            <w:r>
              <w:rPr>
                <w:sz w:val="20"/>
              </w:rPr>
              <w:t>N</w:t>
            </w:r>
          </w:p>
        </w:tc>
        <w:tc>
          <w:tcPr>
            <w:tcW w:w="3060" w:type="dxa"/>
          </w:tcPr>
          <w:p w14:paraId="5E1A4199" w14:textId="08EF1673" w:rsidR="002979D7" w:rsidRPr="000061A3" w:rsidDel="00BE6E3F" w:rsidRDefault="002979D7" w:rsidP="002979D7">
            <w:pPr>
              <w:pStyle w:val="NormalIndent"/>
              <w:tabs>
                <w:tab w:val="left" w:pos="106"/>
              </w:tabs>
              <w:ind w:left="0"/>
              <w:rPr>
                <w:sz w:val="20"/>
              </w:rPr>
            </w:pPr>
            <w:r>
              <w:rPr>
                <w:sz w:val="20"/>
              </w:rPr>
              <w:t>Any brother</w:t>
            </w:r>
          </w:p>
        </w:tc>
        <w:tc>
          <w:tcPr>
            <w:tcW w:w="2970" w:type="dxa"/>
          </w:tcPr>
          <w:p w14:paraId="305370A3" w14:textId="473F4CBB" w:rsidR="002979D7" w:rsidRPr="000061A3" w:rsidRDefault="002979D7" w:rsidP="002979D7">
            <w:pPr>
              <w:pStyle w:val="NormalIndent"/>
              <w:tabs>
                <w:tab w:val="left" w:pos="106"/>
              </w:tabs>
              <w:ind w:left="0"/>
              <w:rPr>
                <w:sz w:val="20"/>
              </w:rPr>
            </w:pPr>
            <w:r>
              <w:rPr>
                <w:sz w:val="20"/>
              </w:rPr>
              <w:t>1=I had no brothers</w:t>
            </w:r>
            <w:r>
              <w:rPr>
                <w:sz w:val="20"/>
              </w:rPr>
              <w:br/>
              <w:t>&lt;</w:t>
            </w:r>
            <w:r w:rsidRPr="0095781D">
              <w:rPr>
                <w:sz w:val="20"/>
              </w:rPr>
              <w:t>blank</w:t>
            </w:r>
            <w:r>
              <w:rPr>
                <w:sz w:val="20"/>
              </w:rPr>
              <w:t>&gt;</w:t>
            </w:r>
            <w:r w:rsidRPr="0095781D">
              <w:rPr>
                <w:sz w:val="20"/>
              </w:rPr>
              <w:t xml:space="preserve"> if not marked</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59ACEC12" w14:textId="77777777" w:rsidTr="00BC4DE5">
        <w:trPr>
          <w:cantSplit/>
        </w:trPr>
        <w:tc>
          <w:tcPr>
            <w:tcW w:w="1350" w:type="dxa"/>
          </w:tcPr>
          <w:p w14:paraId="3C7FE78C" w14:textId="468B6720" w:rsidR="002979D7" w:rsidRPr="000061A3" w:rsidRDefault="002979D7" w:rsidP="002979D7">
            <w:pPr>
              <w:pStyle w:val="NormalIndent"/>
              <w:ind w:left="0"/>
              <w:rPr>
                <w:sz w:val="20"/>
              </w:rPr>
            </w:pPr>
            <w:r w:rsidRPr="000061A3">
              <w:rPr>
                <w:sz w:val="20"/>
              </w:rPr>
              <w:t>B2D_1</w:t>
            </w:r>
          </w:p>
        </w:tc>
        <w:tc>
          <w:tcPr>
            <w:tcW w:w="630" w:type="dxa"/>
          </w:tcPr>
          <w:p w14:paraId="11E2B969" w14:textId="68483FAF" w:rsidR="002979D7" w:rsidRPr="000061A3" w:rsidRDefault="002979D7" w:rsidP="002979D7">
            <w:pPr>
              <w:pStyle w:val="NormalIndent"/>
              <w:ind w:left="0"/>
              <w:jc w:val="center"/>
              <w:rPr>
                <w:sz w:val="20"/>
              </w:rPr>
            </w:pPr>
            <w:r w:rsidRPr="000061A3">
              <w:rPr>
                <w:sz w:val="20"/>
              </w:rPr>
              <w:t>1</w:t>
            </w:r>
          </w:p>
        </w:tc>
        <w:tc>
          <w:tcPr>
            <w:tcW w:w="630" w:type="dxa"/>
          </w:tcPr>
          <w:p w14:paraId="41EFA0F3" w14:textId="3F9EC93E" w:rsidR="002979D7" w:rsidRPr="000061A3" w:rsidRDefault="002979D7" w:rsidP="002979D7">
            <w:pPr>
              <w:pStyle w:val="NormalIndent"/>
              <w:ind w:left="0"/>
              <w:jc w:val="center"/>
              <w:rPr>
                <w:sz w:val="20"/>
              </w:rPr>
            </w:pPr>
            <w:r w:rsidRPr="000061A3">
              <w:rPr>
                <w:sz w:val="20"/>
              </w:rPr>
              <w:t>N</w:t>
            </w:r>
          </w:p>
        </w:tc>
        <w:tc>
          <w:tcPr>
            <w:tcW w:w="3060" w:type="dxa"/>
            <w:vMerge w:val="restart"/>
          </w:tcPr>
          <w:p w14:paraId="668E42FD" w14:textId="31B52661" w:rsidR="002979D7" w:rsidRPr="000061A3" w:rsidDel="00BE6E3F" w:rsidRDefault="002979D7" w:rsidP="002979D7">
            <w:pPr>
              <w:pStyle w:val="NormalIndent"/>
              <w:tabs>
                <w:tab w:val="left" w:pos="106"/>
              </w:tabs>
              <w:ind w:left="0"/>
              <w:rPr>
                <w:sz w:val="20"/>
              </w:rPr>
            </w:pPr>
            <w:r>
              <w:rPr>
                <w:sz w:val="20"/>
              </w:rPr>
              <w:t>Any brother</w:t>
            </w:r>
          </w:p>
        </w:tc>
        <w:tc>
          <w:tcPr>
            <w:tcW w:w="2970" w:type="dxa"/>
          </w:tcPr>
          <w:p w14:paraId="20FE5FC6" w14:textId="43F86AAD" w:rsidR="002979D7" w:rsidRPr="000061A3" w:rsidDel="00BE6E3F" w:rsidRDefault="002979D7" w:rsidP="002979D7">
            <w:pPr>
              <w:pStyle w:val="NormalIndent"/>
              <w:tabs>
                <w:tab w:val="left" w:pos="106"/>
              </w:tabs>
              <w:ind w:left="0"/>
              <w:rPr>
                <w:sz w:val="20"/>
              </w:rPr>
            </w:pPr>
            <w:r w:rsidRPr="000061A3">
              <w:rPr>
                <w:sz w:val="20"/>
              </w:rPr>
              <w:t>1=Breast</w:t>
            </w:r>
          </w:p>
        </w:tc>
      </w:tr>
      <w:tr w:rsidR="002979D7" w:rsidRPr="000061A3" w14:paraId="29426470" w14:textId="77777777" w:rsidTr="00BC4DE5">
        <w:trPr>
          <w:cantSplit/>
        </w:trPr>
        <w:tc>
          <w:tcPr>
            <w:tcW w:w="1350" w:type="dxa"/>
          </w:tcPr>
          <w:p w14:paraId="6B267866" w14:textId="643827A7" w:rsidR="002979D7" w:rsidRPr="000061A3" w:rsidRDefault="002979D7" w:rsidP="002979D7">
            <w:pPr>
              <w:pStyle w:val="NormalIndent"/>
              <w:ind w:left="0"/>
              <w:rPr>
                <w:sz w:val="20"/>
              </w:rPr>
            </w:pPr>
            <w:r w:rsidRPr="000061A3">
              <w:rPr>
                <w:sz w:val="20"/>
              </w:rPr>
              <w:t>B2D_3</w:t>
            </w:r>
          </w:p>
        </w:tc>
        <w:tc>
          <w:tcPr>
            <w:tcW w:w="630" w:type="dxa"/>
          </w:tcPr>
          <w:p w14:paraId="3DE5DAE3" w14:textId="5DDDE837" w:rsidR="002979D7" w:rsidRPr="000061A3" w:rsidRDefault="002979D7" w:rsidP="002979D7">
            <w:pPr>
              <w:pStyle w:val="NormalIndent"/>
              <w:ind w:left="0"/>
              <w:jc w:val="center"/>
              <w:rPr>
                <w:sz w:val="20"/>
              </w:rPr>
            </w:pPr>
            <w:r w:rsidRPr="000061A3">
              <w:rPr>
                <w:sz w:val="20"/>
              </w:rPr>
              <w:t>1</w:t>
            </w:r>
          </w:p>
        </w:tc>
        <w:tc>
          <w:tcPr>
            <w:tcW w:w="630" w:type="dxa"/>
          </w:tcPr>
          <w:p w14:paraId="360B1DCB" w14:textId="1EBB1865" w:rsidR="002979D7" w:rsidRPr="000061A3" w:rsidRDefault="002979D7" w:rsidP="002979D7">
            <w:pPr>
              <w:pStyle w:val="NormalIndent"/>
              <w:ind w:left="0"/>
              <w:jc w:val="center"/>
              <w:rPr>
                <w:sz w:val="20"/>
              </w:rPr>
            </w:pPr>
            <w:r w:rsidRPr="000061A3">
              <w:rPr>
                <w:sz w:val="20"/>
              </w:rPr>
              <w:t>N</w:t>
            </w:r>
          </w:p>
        </w:tc>
        <w:tc>
          <w:tcPr>
            <w:tcW w:w="3060" w:type="dxa"/>
            <w:vMerge/>
          </w:tcPr>
          <w:p w14:paraId="0AD26E4A" w14:textId="77777777" w:rsidR="002979D7" w:rsidRPr="000061A3" w:rsidDel="00BE6E3F" w:rsidRDefault="002979D7" w:rsidP="002979D7">
            <w:pPr>
              <w:pStyle w:val="NormalIndent"/>
              <w:tabs>
                <w:tab w:val="left" w:pos="106"/>
              </w:tabs>
              <w:ind w:left="0"/>
              <w:rPr>
                <w:sz w:val="20"/>
              </w:rPr>
            </w:pPr>
          </w:p>
        </w:tc>
        <w:tc>
          <w:tcPr>
            <w:tcW w:w="2970" w:type="dxa"/>
          </w:tcPr>
          <w:p w14:paraId="6382BABA" w14:textId="13CBDB2A" w:rsidR="002979D7" w:rsidRPr="000061A3" w:rsidDel="00BE6E3F" w:rsidRDefault="002979D7" w:rsidP="002979D7">
            <w:pPr>
              <w:pStyle w:val="NormalIndent"/>
              <w:tabs>
                <w:tab w:val="left" w:pos="106"/>
              </w:tabs>
              <w:ind w:left="0"/>
              <w:rPr>
                <w:sz w:val="20"/>
              </w:rPr>
            </w:pPr>
            <w:r w:rsidRPr="000061A3">
              <w:rPr>
                <w:sz w:val="20"/>
              </w:rPr>
              <w:t>1=Colorectal</w:t>
            </w:r>
          </w:p>
        </w:tc>
      </w:tr>
      <w:tr w:rsidR="002979D7" w:rsidRPr="000061A3" w14:paraId="0D2C95DB" w14:textId="77777777" w:rsidTr="00BC4DE5">
        <w:trPr>
          <w:cantSplit/>
        </w:trPr>
        <w:tc>
          <w:tcPr>
            <w:tcW w:w="1350" w:type="dxa"/>
          </w:tcPr>
          <w:p w14:paraId="7313E19E" w14:textId="5B40E295" w:rsidR="002979D7" w:rsidRPr="000061A3" w:rsidRDefault="002979D7" w:rsidP="002979D7">
            <w:pPr>
              <w:pStyle w:val="NormalIndent"/>
              <w:ind w:left="0"/>
              <w:rPr>
                <w:sz w:val="20"/>
              </w:rPr>
            </w:pPr>
            <w:r w:rsidRPr="000061A3">
              <w:rPr>
                <w:sz w:val="20"/>
              </w:rPr>
              <w:t>B2D_4</w:t>
            </w:r>
          </w:p>
        </w:tc>
        <w:tc>
          <w:tcPr>
            <w:tcW w:w="630" w:type="dxa"/>
          </w:tcPr>
          <w:p w14:paraId="5CC36ECC" w14:textId="2D491670" w:rsidR="002979D7" w:rsidRPr="000061A3" w:rsidRDefault="002979D7" w:rsidP="002979D7">
            <w:pPr>
              <w:pStyle w:val="NormalIndent"/>
              <w:ind w:left="0"/>
              <w:jc w:val="center"/>
              <w:rPr>
                <w:sz w:val="20"/>
              </w:rPr>
            </w:pPr>
            <w:r w:rsidRPr="000061A3">
              <w:rPr>
                <w:sz w:val="20"/>
              </w:rPr>
              <w:t>1</w:t>
            </w:r>
          </w:p>
        </w:tc>
        <w:tc>
          <w:tcPr>
            <w:tcW w:w="630" w:type="dxa"/>
          </w:tcPr>
          <w:p w14:paraId="507E6073" w14:textId="7A76C1AE" w:rsidR="002979D7" w:rsidRPr="000061A3" w:rsidRDefault="002979D7" w:rsidP="002979D7">
            <w:pPr>
              <w:pStyle w:val="NormalIndent"/>
              <w:ind w:left="0"/>
              <w:jc w:val="center"/>
              <w:rPr>
                <w:sz w:val="20"/>
              </w:rPr>
            </w:pPr>
            <w:r w:rsidRPr="000061A3">
              <w:rPr>
                <w:sz w:val="20"/>
              </w:rPr>
              <w:t>N</w:t>
            </w:r>
          </w:p>
        </w:tc>
        <w:tc>
          <w:tcPr>
            <w:tcW w:w="3060" w:type="dxa"/>
            <w:vMerge/>
          </w:tcPr>
          <w:p w14:paraId="68378EEF" w14:textId="77777777" w:rsidR="002979D7" w:rsidRPr="000061A3" w:rsidDel="00BE6E3F" w:rsidRDefault="002979D7" w:rsidP="002979D7">
            <w:pPr>
              <w:pStyle w:val="NormalIndent"/>
              <w:tabs>
                <w:tab w:val="left" w:pos="106"/>
              </w:tabs>
              <w:ind w:left="0"/>
              <w:rPr>
                <w:sz w:val="20"/>
              </w:rPr>
            </w:pPr>
          </w:p>
        </w:tc>
        <w:tc>
          <w:tcPr>
            <w:tcW w:w="2970" w:type="dxa"/>
          </w:tcPr>
          <w:p w14:paraId="1B46FB8A" w14:textId="0EA39860" w:rsidR="002979D7" w:rsidRPr="000061A3" w:rsidDel="00BE6E3F" w:rsidRDefault="002979D7" w:rsidP="002979D7">
            <w:pPr>
              <w:pStyle w:val="NormalIndent"/>
              <w:tabs>
                <w:tab w:val="left" w:pos="106"/>
              </w:tabs>
              <w:ind w:left="0"/>
              <w:rPr>
                <w:sz w:val="20"/>
              </w:rPr>
            </w:pPr>
            <w:r w:rsidRPr="000061A3">
              <w:rPr>
                <w:sz w:val="20"/>
              </w:rPr>
              <w:t>1=Lung</w:t>
            </w:r>
          </w:p>
        </w:tc>
      </w:tr>
      <w:tr w:rsidR="002979D7" w:rsidRPr="000061A3" w14:paraId="7F41292C" w14:textId="77777777" w:rsidTr="00BC4DE5">
        <w:trPr>
          <w:cantSplit/>
        </w:trPr>
        <w:tc>
          <w:tcPr>
            <w:tcW w:w="1350" w:type="dxa"/>
          </w:tcPr>
          <w:p w14:paraId="027DB94C" w14:textId="3F855351" w:rsidR="002979D7" w:rsidRPr="000061A3" w:rsidRDefault="002979D7" w:rsidP="002979D7">
            <w:pPr>
              <w:pStyle w:val="NormalIndent"/>
              <w:ind w:left="0"/>
              <w:rPr>
                <w:sz w:val="20"/>
              </w:rPr>
            </w:pPr>
            <w:r w:rsidRPr="000061A3">
              <w:rPr>
                <w:sz w:val="20"/>
              </w:rPr>
              <w:t>B2D_5</w:t>
            </w:r>
          </w:p>
        </w:tc>
        <w:tc>
          <w:tcPr>
            <w:tcW w:w="630" w:type="dxa"/>
          </w:tcPr>
          <w:p w14:paraId="2C3A37B5" w14:textId="1FAC4629" w:rsidR="002979D7" w:rsidRPr="000061A3" w:rsidRDefault="002979D7" w:rsidP="002979D7">
            <w:pPr>
              <w:pStyle w:val="NormalIndent"/>
              <w:ind w:left="0"/>
              <w:jc w:val="center"/>
              <w:rPr>
                <w:sz w:val="20"/>
              </w:rPr>
            </w:pPr>
            <w:r w:rsidRPr="000061A3">
              <w:rPr>
                <w:sz w:val="20"/>
              </w:rPr>
              <w:t>1</w:t>
            </w:r>
          </w:p>
        </w:tc>
        <w:tc>
          <w:tcPr>
            <w:tcW w:w="630" w:type="dxa"/>
          </w:tcPr>
          <w:p w14:paraId="5077DCD8" w14:textId="52DBE6F3" w:rsidR="002979D7" w:rsidRPr="000061A3" w:rsidRDefault="002979D7" w:rsidP="002979D7">
            <w:pPr>
              <w:pStyle w:val="NormalIndent"/>
              <w:ind w:left="0"/>
              <w:jc w:val="center"/>
              <w:rPr>
                <w:sz w:val="20"/>
              </w:rPr>
            </w:pPr>
            <w:r w:rsidRPr="000061A3">
              <w:rPr>
                <w:sz w:val="20"/>
              </w:rPr>
              <w:t>N</w:t>
            </w:r>
          </w:p>
        </w:tc>
        <w:tc>
          <w:tcPr>
            <w:tcW w:w="3060" w:type="dxa"/>
            <w:vMerge/>
          </w:tcPr>
          <w:p w14:paraId="03A35076" w14:textId="77777777" w:rsidR="002979D7" w:rsidRPr="000061A3" w:rsidDel="00BE6E3F" w:rsidRDefault="002979D7" w:rsidP="002979D7">
            <w:pPr>
              <w:pStyle w:val="NormalIndent"/>
              <w:tabs>
                <w:tab w:val="left" w:pos="106"/>
              </w:tabs>
              <w:ind w:left="0"/>
              <w:rPr>
                <w:sz w:val="20"/>
              </w:rPr>
            </w:pPr>
          </w:p>
        </w:tc>
        <w:tc>
          <w:tcPr>
            <w:tcW w:w="2970" w:type="dxa"/>
          </w:tcPr>
          <w:p w14:paraId="21601CE4" w14:textId="0D6F619E" w:rsidR="002979D7" w:rsidRPr="000061A3" w:rsidDel="00BE6E3F" w:rsidRDefault="002979D7" w:rsidP="002979D7">
            <w:pPr>
              <w:pStyle w:val="NormalIndent"/>
              <w:tabs>
                <w:tab w:val="left" w:pos="106"/>
              </w:tabs>
              <w:ind w:left="0"/>
              <w:rPr>
                <w:sz w:val="20"/>
              </w:rPr>
            </w:pPr>
            <w:r w:rsidRPr="000061A3">
              <w:rPr>
                <w:sz w:val="20"/>
              </w:rPr>
              <w:t>1=Other</w:t>
            </w:r>
            <w:r>
              <w:rPr>
                <w:sz w:val="20"/>
              </w:rPr>
              <w:t xml:space="preserve"> Cancer</w:t>
            </w:r>
          </w:p>
        </w:tc>
      </w:tr>
      <w:tr w:rsidR="002979D7" w:rsidRPr="000061A3" w14:paraId="4DC96D3E" w14:textId="77777777" w:rsidTr="00BC4DE5">
        <w:trPr>
          <w:cantSplit/>
        </w:trPr>
        <w:tc>
          <w:tcPr>
            <w:tcW w:w="1350" w:type="dxa"/>
          </w:tcPr>
          <w:p w14:paraId="01D56EBB" w14:textId="5B259E16" w:rsidR="002979D7" w:rsidRPr="000061A3" w:rsidRDefault="002979D7" w:rsidP="002979D7">
            <w:pPr>
              <w:pStyle w:val="NormalIndent"/>
              <w:ind w:left="0"/>
              <w:rPr>
                <w:sz w:val="20"/>
              </w:rPr>
            </w:pPr>
            <w:r w:rsidRPr="000061A3">
              <w:rPr>
                <w:sz w:val="20"/>
              </w:rPr>
              <w:t>B2D_6</w:t>
            </w:r>
          </w:p>
        </w:tc>
        <w:tc>
          <w:tcPr>
            <w:tcW w:w="630" w:type="dxa"/>
          </w:tcPr>
          <w:p w14:paraId="7405A537" w14:textId="29B4A60F" w:rsidR="002979D7" w:rsidRPr="000061A3" w:rsidRDefault="002979D7" w:rsidP="002979D7">
            <w:pPr>
              <w:pStyle w:val="NormalIndent"/>
              <w:ind w:left="0"/>
              <w:jc w:val="center"/>
              <w:rPr>
                <w:sz w:val="20"/>
              </w:rPr>
            </w:pPr>
            <w:r w:rsidRPr="000061A3">
              <w:rPr>
                <w:sz w:val="20"/>
              </w:rPr>
              <w:t>1</w:t>
            </w:r>
          </w:p>
        </w:tc>
        <w:tc>
          <w:tcPr>
            <w:tcW w:w="630" w:type="dxa"/>
          </w:tcPr>
          <w:p w14:paraId="17A03269" w14:textId="514891DE" w:rsidR="002979D7" w:rsidRPr="000061A3" w:rsidRDefault="002979D7" w:rsidP="002979D7">
            <w:pPr>
              <w:pStyle w:val="NormalIndent"/>
              <w:ind w:left="0"/>
              <w:jc w:val="center"/>
              <w:rPr>
                <w:sz w:val="20"/>
              </w:rPr>
            </w:pPr>
            <w:r w:rsidRPr="000061A3">
              <w:rPr>
                <w:sz w:val="20"/>
              </w:rPr>
              <w:t>N</w:t>
            </w:r>
          </w:p>
        </w:tc>
        <w:tc>
          <w:tcPr>
            <w:tcW w:w="3060" w:type="dxa"/>
            <w:vMerge/>
          </w:tcPr>
          <w:p w14:paraId="14FF2B63" w14:textId="77777777" w:rsidR="002979D7" w:rsidRPr="000061A3" w:rsidDel="00BE6E3F" w:rsidRDefault="002979D7" w:rsidP="002979D7">
            <w:pPr>
              <w:pStyle w:val="NormalIndent"/>
              <w:tabs>
                <w:tab w:val="left" w:pos="106"/>
              </w:tabs>
              <w:ind w:left="0"/>
              <w:rPr>
                <w:sz w:val="20"/>
              </w:rPr>
            </w:pPr>
          </w:p>
        </w:tc>
        <w:tc>
          <w:tcPr>
            <w:tcW w:w="2970" w:type="dxa"/>
          </w:tcPr>
          <w:p w14:paraId="77BAA143" w14:textId="5826A259" w:rsidR="002979D7" w:rsidRPr="000061A3" w:rsidDel="00BE6E3F" w:rsidRDefault="002979D7" w:rsidP="002979D7">
            <w:pPr>
              <w:pStyle w:val="NormalIndent"/>
              <w:tabs>
                <w:tab w:val="left" w:pos="106"/>
              </w:tabs>
              <w:ind w:left="0"/>
              <w:rPr>
                <w:sz w:val="20"/>
              </w:rPr>
            </w:pPr>
            <w:r>
              <w:rPr>
                <w:sz w:val="20"/>
              </w:rPr>
              <w:t>1=No (other) cancer</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07BCC889" w14:textId="77777777" w:rsidTr="00BC4DE5">
        <w:trPr>
          <w:cantSplit/>
        </w:trPr>
        <w:tc>
          <w:tcPr>
            <w:tcW w:w="1350" w:type="dxa"/>
          </w:tcPr>
          <w:p w14:paraId="4370BE90" w14:textId="48584397" w:rsidR="002979D7" w:rsidRPr="000061A3" w:rsidRDefault="002979D7" w:rsidP="002979D7">
            <w:pPr>
              <w:pStyle w:val="NormalIndent"/>
              <w:ind w:left="0"/>
              <w:rPr>
                <w:sz w:val="20"/>
              </w:rPr>
            </w:pPr>
            <w:r w:rsidRPr="000061A3">
              <w:rPr>
                <w:sz w:val="20"/>
              </w:rPr>
              <w:t>B2D_7</w:t>
            </w:r>
          </w:p>
        </w:tc>
        <w:tc>
          <w:tcPr>
            <w:tcW w:w="630" w:type="dxa"/>
          </w:tcPr>
          <w:p w14:paraId="574B6863" w14:textId="2D53CE02" w:rsidR="002979D7" w:rsidRPr="000061A3" w:rsidRDefault="002979D7" w:rsidP="002979D7">
            <w:pPr>
              <w:pStyle w:val="NormalIndent"/>
              <w:ind w:left="0"/>
              <w:jc w:val="center"/>
              <w:rPr>
                <w:sz w:val="20"/>
              </w:rPr>
            </w:pPr>
            <w:r w:rsidRPr="000061A3">
              <w:rPr>
                <w:sz w:val="20"/>
              </w:rPr>
              <w:t>1</w:t>
            </w:r>
          </w:p>
        </w:tc>
        <w:tc>
          <w:tcPr>
            <w:tcW w:w="630" w:type="dxa"/>
          </w:tcPr>
          <w:p w14:paraId="02F08226" w14:textId="30EB64D0" w:rsidR="002979D7" w:rsidRPr="000061A3" w:rsidRDefault="002979D7" w:rsidP="002979D7">
            <w:pPr>
              <w:pStyle w:val="NormalIndent"/>
              <w:ind w:left="0"/>
              <w:jc w:val="center"/>
              <w:rPr>
                <w:sz w:val="20"/>
              </w:rPr>
            </w:pPr>
            <w:r w:rsidRPr="000061A3">
              <w:rPr>
                <w:sz w:val="20"/>
              </w:rPr>
              <w:t>N</w:t>
            </w:r>
          </w:p>
        </w:tc>
        <w:tc>
          <w:tcPr>
            <w:tcW w:w="3060" w:type="dxa"/>
            <w:vMerge/>
          </w:tcPr>
          <w:p w14:paraId="7D3ED7B9" w14:textId="77777777" w:rsidR="002979D7" w:rsidRPr="000061A3" w:rsidDel="00BE6E3F" w:rsidRDefault="002979D7" w:rsidP="002979D7">
            <w:pPr>
              <w:pStyle w:val="NormalIndent"/>
              <w:tabs>
                <w:tab w:val="left" w:pos="106"/>
              </w:tabs>
              <w:ind w:left="0"/>
              <w:rPr>
                <w:sz w:val="20"/>
              </w:rPr>
            </w:pPr>
          </w:p>
        </w:tc>
        <w:tc>
          <w:tcPr>
            <w:tcW w:w="2970" w:type="dxa"/>
          </w:tcPr>
          <w:p w14:paraId="5FBD99A9" w14:textId="23805FBE" w:rsidR="002979D7" w:rsidRPr="000061A3" w:rsidDel="00BE6E3F" w:rsidRDefault="002979D7" w:rsidP="002979D7">
            <w:pPr>
              <w:pStyle w:val="NormalIndent"/>
              <w:tabs>
                <w:tab w:val="left" w:pos="106"/>
              </w:tabs>
              <w:ind w:left="0"/>
              <w:rPr>
                <w:sz w:val="20"/>
              </w:rPr>
            </w:pPr>
            <w:r w:rsidRPr="000061A3">
              <w:rPr>
                <w:sz w:val="20"/>
              </w:rPr>
              <w:t xml:space="preserve">1=Unknown if they had </w:t>
            </w:r>
            <w:r>
              <w:rPr>
                <w:sz w:val="20"/>
              </w:rPr>
              <w:t xml:space="preserve">(other) </w:t>
            </w:r>
            <w:r w:rsidRPr="000061A3">
              <w:rPr>
                <w:sz w:val="20"/>
              </w:rPr>
              <w:t>cancer</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301B2D7E" w14:textId="77777777" w:rsidTr="00660BA5">
        <w:trPr>
          <w:cantSplit/>
        </w:trPr>
        <w:tc>
          <w:tcPr>
            <w:tcW w:w="1350" w:type="dxa"/>
            <w:shd w:val="clear" w:color="auto" w:fill="auto"/>
          </w:tcPr>
          <w:p w14:paraId="31A26736" w14:textId="3133B30F" w:rsidR="002979D7" w:rsidRPr="000061A3" w:rsidRDefault="002979D7" w:rsidP="00994F87">
            <w:pPr>
              <w:pStyle w:val="NormalIndent"/>
              <w:ind w:left="0"/>
              <w:rPr>
                <w:sz w:val="20"/>
              </w:rPr>
            </w:pPr>
            <w:r w:rsidRPr="00660BA5">
              <w:rPr>
                <w:sz w:val="20"/>
              </w:rPr>
              <w:t>B2</w:t>
            </w:r>
            <w:r w:rsidR="00994F87" w:rsidRPr="00660BA5">
              <w:rPr>
                <w:sz w:val="20"/>
              </w:rPr>
              <w:t>E</w:t>
            </w:r>
            <w:r w:rsidRPr="00660BA5">
              <w:rPr>
                <w:sz w:val="20"/>
              </w:rPr>
              <w:t>No</w:t>
            </w:r>
          </w:p>
        </w:tc>
        <w:tc>
          <w:tcPr>
            <w:tcW w:w="630" w:type="dxa"/>
          </w:tcPr>
          <w:p w14:paraId="3E5E496D" w14:textId="77777777" w:rsidR="002979D7" w:rsidRPr="000061A3" w:rsidRDefault="002979D7" w:rsidP="002979D7">
            <w:pPr>
              <w:pStyle w:val="NormalIndent"/>
              <w:ind w:left="0"/>
              <w:jc w:val="center"/>
              <w:rPr>
                <w:sz w:val="20"/>
              </w:rPr>
            </w:pPr>
            <w:r>
              <w:rPr>
                <w:sz w:val="20"/>
              </w:rPr>
              <w:t>1</w:t>
            </w:r>
          </w:p>
        </w:tc>
        <w:tc>
          <w:tcPr>
            <w:tcW w:w="630" w:type="dxa"/>
          </w:tcPr>
          <w:p w14:paraId="4233A706" w14:textId="77777777" w:rsidR="002979D7" w:rsidRPr="000061A3" w:rsidRDefault="002979D7" w:rsidP="002979D7">
            <w:pPr>
              <w:pStyle w:val="NormalIndent"/>
              <w:ind w:left="0"/>
              <w:jc w:val="center"/>
              <w:rPr>
                <w:sz w:val="20"/>
              </w:rPr>
            </w:pPr>
            <w:r>
              <w:rPr>
                <w:sz w:val="20"/>
              </w:rPr>
              <w:t>N</w:t>
            </w:r>
          </w:p>
        </w:tc>
        <w:tc>
          <w:tcPr>
            <w:tcW w:w="3060" w:type="dxa"/>
          </w:tcPr>
          <w:p w14:paraId="529B7582" w14:textId="77E8515B" w:rsidR="002979D7" w:rsidRPr="000061A3" w:rsidDel="00BE6E3F" w:rsidRDefault="002979D7" w:rsidP="002979D7">
            <w:pPr>
              <w:pStyle w:val="NormalIndent"/>
              <w:tabs>
                <w:tab w:val="left" w:pos="106"/>
              </w:tabs>
              <w:ind w:left="0"/>
              <w:rPr>
                <w:sz w:val="20"/>
              </w:rPr>
            </w:pPr>
            <w:r>
              <w:rPr>
                <w:sz w:val="20"/>
              </w:rPr>
              <w:t>Any daughter</w:t>
            </w:r>
          </w:p>
        </w:tc>
        <w:tc>
          <w:tcPr>
            <w:tcW w:w="2970" w:type="dxa"/>
          </w:tcPr>
          <w:p w14:paraId="30F7DE62" w14:textId="3B068C19" w:rsidR="002979D7" w:rsidRPr="000061A3" w:rsidRDefault="002979D7" w:rsidP="002979D7">
            <w:pPr>
              <w:pStyle w:val="NormalIndent"/>
              <w:tabs>
                <w:tab w:val="left" w:pos="106"/>
              </w:tabs>
              <w:ind w:left="0"/>
              <w:rPr>
                <w:sz w:val="20"/>
              </w:rPr>
            </w:pPr>
            <w:r>
              <w:rPr>
                <w:sz w:val="20"/>
              </w:rPr>
              <w:t>1=I had no daughters</w:t>
            </w:r>
            <w:r>
              <w:rPr>
                <w:sz w:val="20"/>
              </w:rPr>
              <w:br/>
              <w:t>&lt;</w:t>
            </w:r>
            <w:r w:rsidRPr="0095781D">
              <w:rPr>
                <w:sz w:val="20"/>
              </w:rPr>
              <w:t>blank</w:t>
            </w:r>
            <w:r>
              <w:rPr>
                <w:sz w:val="20"/>
              </w:rPr>
              <w:t>&gt;</w:t>
            </w:r>
            <w:r w:rsidRPr="0095781D">
              <w:rPr>
                <w:sz w:val="20"/>
              </w:rPr>
              <w:t xml:space="preserve"> if not marked</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1AF810FA" w14:textId="77777777" w:rsidTr="00BC4DE5">
        <w:trPr>
          <w:cantSplit/>
        </w:trPr>
        <w:tc>
          <w:tcPr>
            <w:tcW w:w="1350" w:type="dxa"/>
          </w:tcPr>
          <w:p w14:paraId="7065D59B" w14:textId="5138E0D7" w:rsidR="002979D7" w:rsidRPr="000061A3" w:rsidRDefault="002979D7" w:rsidP="002979D7">
            <w:pPr>
              <w:pStyle w:val="NormalIndent"/>
              <w:ind w:left="0"/>
              <w:rPr>
                <w:sz w:val="20"/>
              </w:rPr>
            </w:pPr>
            <w:r w:rsidRPr="000061A3">
              <w:rPr>
                <w:sz w:val="20"/>
              </w:rPr>
              <w:t>B2E_1</w:t>
            </w:r>
          </w:p>
        </w:tc>
        <w:tc>
          <w:tcPr>
            <w:tcW w:w="630" w:type="dxa"/>
          </w:tcPr>
          <w:p w14:paraId="0DC09119" w14:textId="6A9768F8" w:rsidR="002979D7" w:rsidRPr="000061A3" w:rsidRDefault="002979D7" w:rsidP="002979D7">
            <w:pPr>
              <w:pStyle w:val="NormalIndent"/>
              <w:ind w:left="0"/>
              <w:jc w:val="center"/>
              <w:rPr>
                <w:sz w:val="20"/>
              </w:rPr>
            </w:pPr>
            <w:r w:rsidRPr="000061A3">
              <w:rPr>
                <w:sz w:val="20"/>
              </w:rPr>
              <w:t>1</w:t>
            </w:r>
          </w:p>
        </w:tc>
        <w:tc>
          <w:tcPr>
            <w:tcW w:w="630" w:type="dxa"/>
          </w:tcPr>
          <w:p w14:paraId="2F8B343D" w14:textId="3ADA4472" w:rsidR="002979D7" w:rsidRPr="000061A3" w:rsidRDefault="002979D7" w:rsidP="002979D7">
            <w:pPr>
              <w:pStyle w:val="NormalIndent"/>
              <w:ind w:left="0"/>
              <w:jc w:val="center"/>
              <w:rPr>
                <w:sz w:val="20"/>
              </w:rPr>
            </w:pPr>
            <w:r w:rsidRPr="000061A3">
              <w:rPr>
                <w:sz w:val="20"/>
              </w:rPr>
              <w:t>N</w:t>
            </w:r>
          </w:p>
        </w:tc>
        <w:tc>
          <w:tcPr>
            <w:tcW w:w="3060" w:type="dxa"/>
            <w:vMerge w:val="restart"/>
          </w:tcPr>
          <w:p w14:paraId="2544F65D" w14:textId="6ACD18A3" w:rsidR="002979D7" w:rsidRPr="000061A3" w:rsidDel="00BE6E3F" w:rsidRDefault="002979D7" w:rsidP="002979D7">
            <w:pPr>
              <w:pStyle w:val="NormalIndent"/>
              <w:tabs>
                <w:tab w:val="left" w:pos="106"/>
              </w:tabs>
              <w:ind w:left="0"/>
              <w:rPr>
                <w:sz w:val="20"/>
              </w:rPr>
            </w:pPr>
            <w:r>
              <w:rPr>
                <w:sz w:val="20"/>
              </w:rPr>
              <w:t>Any daughter</w:t>
            </w:r>
          </w:p>
        </w:tc>
        <w:tc>
          <w:tcPr>
            <w:tcW w:w="2970" w:type="dxa"/>
          </w:tcPr>
          <w:p w14:paraId="0A5FDEEE" w14:textId="605B05CB" w:rsidR="002979D7" w:rsidRPr="000061A3" w:rsidDel="00BE6E3F" w:rsidRDefault="002979D7" w:rsidP="002979D7">
            <w:pPr>
              <w:pStyle w:val="NormalIndent"/>
              <w:tabs>
                <w:tab w:val="left" w:pos="106"/>
              </w:tabs>
              <w:ind w:left="0"/>
              <w:rPr>
                <w:sz w:val="20"/>
              </w:rPr>
            </w:pPr>
            <w:r w:rsidRPr="000061A3">
              <w:rPr>
                <w:sz w:val="20"/>
              </w:rPr>
              <w:t>1=Breast</w:t>
            </w:r>
          </w:p>
        </w:tc>
      </w:tr>
      <w:tr w:rsidR="002979D7" w:rsidRPr="000061A3" w14:paraId="4A7D53EA" w14:textId="77777777" w:rsidTr="00BC4DE5">
        <w:trPr>
          <w:cantSplit/>
        </w:trPr>
        <w:tc>
          <w:tcPr>
            <w:tcW w:w="1350" w:type="dxa"/>
          </w:tcPr>
          <w:p w14:paraId="39B0095B" w14:textId="13502D34" w:rsidR="002979D7" w:rsidRPr="000061A3" w:rsidRDefault="002979D7" w:rsidP="002979D7">
            <w:pPr>
              <w:pStyle w:val="NormalIndent"/>
              <w:ind w:left="0"/>
              <w:rPr>
                <w:sz w:val="20"/>
              </w:rPr>
            </w:pPr>
            <w:r w:rsidRPr="000061A3">
              <w:rPr>
                <w:sz w:val="20"/>
              </w:rPr>
              <w:t>B2E_2</w:t>
            </w:r>
          </w:p>
        </w:tc>
        <w:tc>
          <w:tcPr>
            <w:tcW w:w="630" w:type="dxa"/>
          </w:tcPr>
          <w:p w14:paraId="3163CD4A" w14:textId="06DAD368" w:rsidR="002979D7" w:rsidRPr="000061A3" w:rsidRDefault="002979D7" w:rsidP="002979D7">
            <w:pPr>
              <w:pStyle w:val="NormalIndent"/>
              <w:ind w:left="0"/>
              <w:jc w:val="center"/>
              <w:rPr>
                <w:sz w:val="20"/>
              </w:rPr>
            </w:pPr>
            <w:r w:rsidRPr="000061A3">
              <w:rPr>
                <w:sz w:val="20"/>
              </w:rPr>
              <w:t>1</w:t>
            </w:r>
          </w:p>
        </w:tc>
        <w:tc>
          <w:tcPr>
            <w:tcW w:w="630" w:type="dxa"/>
          </w:tcPr>
          <w:p w14:paraId="5CC75291" w14:textId="5BDF60AD" w:rsidR="002979D7" w:rsidRPr="000061A3" w:rsidRDefault="002979D7" w:rsidP="002979D7">
            <w:pPr>
              <w:pStyle w:val="NormalIndent"/>
              <w:ind w:left="0"/>
              <w:jc w:val="center"/>
              <w:rPr>
                <w:sz w:val="20"/>
              </w:rPr>
            </w:pPr>
            <w:r w:rsidRPr="000061A3">
              <w:rPr>
                <w:sz w:val="20"/>
              </w:rPr>
              <w:t>N</w:t>
            </w:r>
          </w:p>
        </w:tc>
        <w:tc>
          <w:tcPr>
            <w:tcW w:w="3060" w:type="dxa"/>
            <w:vMerge/>
          </w:tcPr>
          <w:p w14:paraId="21655A3C" w14:textId="77777777" w:rsidR="002979D7" w:rsidRPr="000061A3" w:rsidDel="00BE6E3F" w:rsidRDefault="002979D7" w:rsidP="002979D7">
            <w:pPr>
              <w:pStyle w:val="NormalIndent"/>
              <w:tabs>
                <w:tab w:val="left" w:pos="106"/>
              </w:tabs>
              <w:ind w:left="0"/>
              <w:rPr>
                <w:sz w:val="20"/>
              </w:rPr>
            </w:pPr>
          </w:p>
        </w:tc>
        <w:tc>
          <w:tcPr>
            <w:tcW w:w="2970" w:type="dxa"/>
          </w:tcPr>
          <w:p w14:paraId="65B777D7" w14:textId="1EFA372E" w:rsidR="002979D7" w:rsidRPr="000061A3" w:rsidDel="00BE6E3F" w:rsidRDefault="002979D7" w:rsidP="002979D7">
            <w:pPr>
              <w:pStyle w:val="NormalIndent"/>
              <w:tabs>
                <w:tab w:val="left" w:pos="106"/>
              </w:tabs>
              <w:ind w:left="0"/>
              <w:rPr>
                <w:sz w:val="20"/>
              </w:rPr>
            </w:pPr>
            <w:r w:rsidRPr="000061A3">
              <w:rPr>
                <w:sz w:val="20"/>
              </w:rPr>
              <w:t>1=Ovarian</w:t>
            </w:r>
          </w:p>
        </w:tc>
      </w:tr>
      <w:tr w:rsidR="002979D7" w:rsidRPr="000061A3" w14:paraId="63803757" w14:textId="77777777" w:rsidTr="00BC4DE5">
        <w:trPr>
          <w:cantSplit/>
        </w:trPr>
        <w:tc>
          <w:tcPr>
            <w:tcW w:w="1350" w:type="dxa"/>
          </w:tcPr>
          <w:p w14:paraId="4509058F" w14:textId="63037FB8" w:rsidR="002979D7" w:rsidRPr="000061A3" w:rsidRDefault="002979D7" w:rsidP="002979D7">
            <w:pPr>
              <w:pStyle w:val="NormalIndent"/>
              <w:ind w:left="0"/>
              <w:rPr>
                <w:sz w:val="20"/>
              </w:rPr>
            </w:pPr>
            <w:r w:rsidRPr="000061A3">
              <w:rPr>
                <w:sz w:val="20"/>
              </w:rPr>
              <w:t>B2E_3</w:t>
            </w:r>
          </w:p>
        </w:tc>
        <w:tc>
          <w:tcPr>
            <w:tcW w:w="630" w:type="dxa"/>
          </w:tcPr>
          <w:p w14:paraId="062718B8" w14:textId="1614117E" w:rsidR="002979D7" w:rsidRPr="000061A3" w:rsidRDefault="002979D7" w:rsidP="002979D7">
            <w:pPr>
              <w:pStyle w:val="NormalIndent"/>
              <w:ind w:left="0"/>
              <w:jc w:val="center"/>
              <w:rPr>
                <w:sz w:val="20"/>
              </w:rPr>
            </w:pPr>
            <w:r w:rsidRPr="000061A3">
              <w:rPr>
                <w:sz w:val="20"/>
              </w:rPr>
              <w:t>1</w:t>
            </w:r>
          </w:p>
        </w:tc>
        <w:tc>
          <w:tcPr>
            <w:tcW w:w="630" w:type="dxa"/>
          </w:tcPr>
          <w:p w14:paraId="24EBEF30" w14:textId="28BC82FD" w:rsidR="002979D7" w:rsidRPr="000061A3" w:rsidRDefault="002979D7" w:rsidP="002979D7">
            <w:pPr>
              <w:pStyle w:val="NormalIndent"/>
              <w:ind w:left="0"/>
              <w:jc w:val="center"/>
              <w:rPr>
                <w:sz w:val="20"/>
              </w:rPr>
            </w:pPr>
            <w:r w:rsidRPr="000061A3">
              <w:rPr>
                <w:sz w:val="20"/>
              </w:rPr>
              <w:t>N</w:t>
            </w:r>
          </w:p>
        </w:tc>
        <w:tc>
          <w:tcPr>
            <w:tcW w:w="3060" w:type="dxa"/>
            <w:vMerge/>
          </w:tcPr>
          <w:p w14:paraId="5EB12A2A" w14:textId="77777777" w:rsidR="002979D7" w:rsidRPr="000061A3" w:rsidDel="00BE6E3F" w:rsidRDefault="002979D7" w:rsidP="002979D7">
            <w:pPr>
              <w:pStyle w:val="NormalIndent"/>
              <w:tabs>
                <w:tab w:val="left" w:pos="106"/>
              </w:tabs>
              <w:ind w:left="0"/>
              <w:rPr>
                <w:sz w:val="20"/>
              </w:rPr>
            </w:pPr>
          </w:p>
        </w:tc>
        <w:tc>
          <w:tcPr>
            <w:tcW w:w="2970" w:type="dxa"/>
          </w:tcPr>
          <w:p w14:paraId="0A43BB97" w14:textId="0023B1E9" w:rsidR="002979D7" w:rsidRPr="000061A3" w:rsidDel="00BE6E3F" w:rsidRDefault="002979D7" w:rsidP="002979D7">
            <w:pPr>
              <w:pStyle w:val="NormalIndent"/>
              <w:tabs>
                <w:tab w:val="left" w:pos="106"/>
              </w:tabs>
              <w:ind w:left="0"/>
              <w:rPr>
                <w:sz w:val="20"/>
              </w:rPr>
            </w:pPr>
            <w:r w:rsidRPr="000061A3">
              <w:rPr>
                <w:sz w:val="20"/>
              </w:rPr>
              <w:t>1=Colorectal</w:t>
            </w:r>
          </w:p>
        </w:tc>
      </w:tr>
      <w:tr w:rsidR="002979D7" w:rsidRPr="000061A3" w14:paraId="4568E5AA" w14:textId="77777777" w:rsidTr="00BC4DE5">
        <w:trPr>
          <w:cantSplit/>
        </w:trPr>
        <w:tc>
          <w:tcPr>
            <w:tcW w:w="1350" w:type="dxa"/>
          </w:tcPr>
          <w:p w14:paraId="48D7FA3E" w14:textId="3036730D" w:rsidR="002979D7" w:rsidRPr="000061A3" w:rsidRDefault="002979D7" w:rsidP="002979D7">
            <w:pPr>
              <w:pStyle w:val="NormalIndent"/>
              <w:ind w:left="0"/>
              <w:rPr>
                <w:sz w:val="20"/>
              </w:rPr>
            </w:pPr>
            <w:r w:rsidRPr="000061A3">
              <w:rPr>
                <w:sz w:val="20"/>
              </w:rPr>
              <w:t>B2E_4</w:t>
            </w:r>
          </w:p>
        </w:tc>
        <w:tc>
          <w:tcPr>
            <w:tcW w:w="630" w:type="dxa"/>
          </w:tcPr>
          <w:p w14:paraId="20A7FD1C" w14:textId="2B51A544" w:rsidR="002979D7" w:rsidRPr="000061A3" w:rsidRDefault="002979D7" w:rsidP="002979D7">
            <w:pPr>
              <w:pStyle w:val="NormalIndent"/>
              <w:ind w:left="0"/>
              <w:jc w:val="center"/>
              <w:rPr>
                <w:sz w:val="20"/>
              </w:rPr>
            </w:pPr>
            <w:r w:rsidRPr="000061A3">
              <w:rPr>
                <w:sz w:val="20"/>
              </w:rPr>
              <w:t>1</w:t>
            </w:r>
          </w:p>
        </w:tc>
        <w:tc>
          <w:tcPr>
            <w:tcW w:w="630" w:type="dxa"/>
          </w:tcPr>
          <w:p w14:paraId="67A5D3D1" w14:textId="00619D51" w:rsidR="002979D7" w:rsidRPr="000061A3" w:rsidRDefault="002979D7" w:rsidP="002979D7">
            <w:pPr>
              <w:pStyle w:val="NormalIndent"/>
              <w:ind w:left="0"/>
              <w:jc w:val="center"/>
              <w:rPr>
                <w:sz w:val="20"/>
              </w:rPr>
            </w:pPr>
            <w:r w:rsidRPr="000061A3">
              <w:rPr>
                <w:sz w:val="20"/>
              </w:rPr>
              <w:t>N</w:t>
            </w:r>
          </w:p>
        </w:tc>
        <w:tc>
          <w:tcPr>
            <w:tcW w:w="3060" w:type="dxa"/>
            <w:vMerge/>
          </w:tcPr>
          <w:p w14:paraId="482287C4" w14:textId="77777777" w:rsidR="002979D7" w:rsidRPr="000061A3" w:rsidDel="00BE6E3F" w:rsidRDefault="002979D7" w:rsidP="002979D7">
            <w:pPr>
              <w:pStyle w:val="NormalIndent"/>
              <w:tabs>
                <w:tab w:val="left" w:pos="106"/>
              </w:tabs>
              <w:ind w:left="0"/>
              <w:rPr>
                <w:sz w:val="20"/>
              </w:rPr>
            </w:pPr>
          </w:p>
        </w:tc>
        <w:tc>
          <w:tcPr>
            <w:tcW w:w="2970" w:type="dxa"/>
          </w:tcPr>
          <w:p w14:paraId="5FBBDF0D" w14:textId="746CF515" w:rsidR="002979D7" w:rsidRPr="000061A3" w:rsidDel="00BE6E3F" w:rsidRDefault="002979D7" w:rsidP="002979D7">
            <w:pPr>
              <w:pStyle w:val="NormalIndent"/>
              <w:tabs>
                <w:tab w:val="left" w:pos="106"/>
              </w:tabs>
              <w:ind w:left="0"/>
              <w:rPr>
                <w:sz w:val="20"/>
              </w:rPr>
            </w:pPr>
            <w:r w:rsidRPr="000061A3">
              <w:rPr>
                <w:sz w:val="20"/>
              </w:rPr>
              <w:t>1=Lung</w:t>
            </w:r>
          </w:p>
        </w:tc>
      </w:tr>
      <w:tr w:rsidR="002979D7" w:rsidRPr="000061A3" w14:paraId="298BD697" w14:textId="77777777" w:rsidTr="00BC4DE5">
        <w:trPr>
          <w:cantSplit/>
        </w:trPr>
        <w:tc>
          <w:tcPr>
            <w:tcW w:w="1350" w:type="dxa"/>
          </w:tcPr>
          <w:p w14:paraId="643F92D5" w14:textId="18AC8A0B" w:rsidR="002979D7" w:rsidRPr="000061A3" w:rsidRDefault="002979D7" w:rsidP="002979D7">
            <w:pPr>
              <w:pStyle w:val="NormalIndent"/>
              <w:ind w:left="0"/>
              <w:rPr>
                <w:sz w:val="20"/>
              </w:rPr>
            </w:pPr>
            <w:r w:rsidRPr="000061A3">
              <w:rPr>
                <w:sz w:val="20"/>
              </w:rPr>
              <w:t>B2E_5</w:t>
            </w:r>
          </w:p>
        </w:tc>
        <w:tc>
          <w:tcPr>
            <w:tcW w:w="630" w:type="dxa"/>
          </w:tcPr>
          <w:p w14:paraId="75F0DAAE" w14:textId="40143A24" w:rsidR="002979D7" w:rsidRPr="000061A3" w:rsidRDefault="002979D7" w:rsidP="002979D7">
            <w:pPr>
              <w:pStyle w:val="NormalIndent"/>
              <w:ind w:left="0"/>
              <w:jc w:val="center"/>
              <w:rPr>
                <w:sz w:val="20"/>
              </w:rPr>
            </w:pPr>
            <w:r w:rsidRPr="000061A3">
              <w:rPr>
                <w:sz w:val="20"/>
              </w:rPr>
              <w:t>1</w:t>
            </w:r>
          </w:p>
        </w:tc>
        <w:tc>
          <w:tcPr>
            <w:tcW w:w="630" w:type="dxa"/>
          </w:tcPr>
          <w:p w14:paraId="3402353B" w14:textId="5E3E4555" w:rsidR="002979D7" w:rsidRPr="000061A3" w:rsidRDefault="002979D7" w:rsidP="002979D7">
            <w:pPr>
              <w:pStyle w:val="NormalIndent"/>
              <w:ind w:left="0"/>
              <w:jc w:val="center"/>
              <w:rPr>
                <w:sz w:val="20"/>
              </w:rPr>
            </w:pPr>
            <w:r w:rsidRPr="000061A3">
              <w:rPr>
                <w:sz w:val="20"/>
              </w:rPr>
              <w:t>N</w:t>
            </w:r>
          </w:p>
        </w:tc>
        <w:tc>
          <w:tcPr>
            <w:tcW w:w="3060" w:type="dxa"/>
            <w:vMerge/>
          </w:tcPr>
          <w:p w14:paraId="1682B89A" w14:textId="77777777" w:rsidR="002979D7" w:rsidRPr="000061A3" w:rsidDel="00BE6E3F" w:rsidRDefault="002979D7" w:rsidP="002979D7">
            <w:pPr>
              <w:pStyle w:val="NormalIndent"/>
              <w:tabs>
                <w:tab w:val="left" w:pos="106"/>
              </w:tabs>
              <w:ind w:left="0"/>
              <w:rPr>
                <w:sz w:val="20"/>
              </w:rPr>
            </w:pPr>
          </w:p>
        </w:tc>
        <w:tc>
          <w:tcPr>
            <w:tcW w:w="2970" w:type="dxa"/>
          </w:tcPr>
          <w:p w14:paraId="53C0E130" w14:textId="7799BAB0" w:rsidR="002979D7" w:rsidRPr="000061A3" w:rsidDel="00BE6E3F" w:rsidRDefault="002979D7" w:rsidP="002979D7">
            <w:pPr>
              <w:pStyle w:val="NormalIndent"/>
              <w:tabs>
                <w:tab w:val="left" w:pos="106"/>
              </w:tabs>
              <w:ind w:left="0"/>
              <w:rPr>
                <w:sz w:val="20"/>
              </w:rPr>
            </w:pPr>
            <w:r w:rsidRPr="000061A3">
              <w:rPr>
                <w:sz w:val="20"/>
              </w:rPr>
              <w:t>1=Other</w:t>
            </w:r>
            <w:r>
              <w:rPr>
                <w:sz w:val="20"/>
              </w:rPr>
              <w:t xml:space="preserve"> Cancer</w:t>
            </w:r>
          </w:p>
        </w:tc>
      </w:tr>
      <w:tr w:rsidR="002979D7" w:rsidRPr="000061A3" w14:paraId="26666DDE" w14:textId="77777777" w:rsidTr="00BC4DE5">
        <w:trPr>
          <w:cantSplit/>
        </w:trPr>
        <w:tc>
          <w:tcPr>
            <w:tcW w:w="1350" w:type="dxa"/>
          </w:tcPr>
          <w:p w14:paraId="74B424C3" w14:textId="3974758B" w:rsidR="002979D7" w:rsidRPr="000061A3" w:rsidRDefault="002979D7" w:rsidP="002979D7">
            <w:pPr>
              <w:pStyle w:val="NormalIndent"/>
              <w:ind w:left="0"/>
              <w:rPr>
                <w:sz w:val="20"/>
              </w:rPr>
            </w:pPr>
            <w:r w:rsidRPr="000061A3">
              <w:rPr>
                <w:sz w:val="20"/>
              </w:rPr>
              <w:t>B2E_6</w:t>
            </w:r>
          </w:p>
        </w:tc>
        <w:tc>
          <w:tcPr>
            <w:tcW w:w="630" w:type="dxa"/>
          </w:tcPr>
          <w:p w14:paraId="3DF338BD" w14:textId="5F57AE25" w:rsidR="002979D7" w:rsidRPr="000061A3" w:rsidRDefault="002979D7" w:rsidP="002979D7">
            <w:pPr>
              <w:pStyle w:val="NormalIndent"/>
              <w:ind w:left="0"/>
              <w:jc w:val="center"/>
              <w:rPr>
                <w:sz w:val="20"/>
              </w:rPr>
            </w:pPr>
            <w:r w:rsidRPr="000061A3">
              <w:rPr>
                <w:sz w:val="20"/>
              </w:rPr>
              <w:t>1</w:t>
            </w:r>
          </w:p>
        </w:tc>
        <w:tc>
          <w:tcPr>
            <w:tcW w:w="630" w:type="dxa"/>
          </w:tcPr>
          <w:p w14:paraId="36D473B7" w14:textId="0D0DEB1A" w:rsidR="002979D7" w:rsidRPr="000061A3" w:rsidRDefault="002979D7" w:rsidP="002979D7">
            <w:pPr>
              <w:pStyle w:val="NormalIndent"/>
              <w:ind w:left="0"/>
              <w:jc w:val="center"/>
              <w:rPr>
                <w:sz w:val="20"/>
              </w:rPr>
            </w:pPr>
            <w:r w:rsidRPr="000061A3">
              <w:rPr>
                <w:sz w:val="20"/>
              </w:rPr>
              <w:t>N</w:t>
            </w:r>
          </w:p>
        </w:tc>
        <w:tc>
          <w:tcPr>
            <w:tcW w:w="3060" w:type="dxa"/>
            <w:vMerge/>
          </w:tcPr>
          <w:p w14:paraId="41599348" w14:textId="77777777" w:rsidR="002979D7" w:rsidRPr="000061A3" w:rsidDel="00BE6E3F" w:rsidRDefault="002979D7" w:rsidP="002979D7">
            <w:pPr>
              <w:pStyle w:val="NormalIndent"/>
              <w:tabs>
                <w:tab w:val="left" w:pos="106"/>
              </w:tabs>
              <w:ind w:left="0"/>
              <w:rPr>
                <w:sz w:val="20"/>
              </w:rPr>
            </w:pPr>
          </w:p>
        </w:tc>
        <w:tc>
          <w:tcPr>
            <w:tcW w:w="2970" w:type="dxa"/>
          </w:tcPr>
          <w:p w14:paraId="0F681125" w14:textId="6C4626C1" w:rsidR="002979D7" w:rsidRPr="000061A3" w:rsidDel="00BE6E3F" w:rsidRDefault="002979D7" w:rsidP="002979D7">
            <w:pPr>
              <w:pStyle w:val="NormalIndent"/>
              <w:tabs>
                <w:tab w:val="left" w:pos="106"/>
              </w:tabs>
              <w:ind w:left="0"/>
              <w:rPr>
                <w:sz w:val="20"/>
              </w:rPr>
            </w:pPr>
            <w:r>
              <w:rPr>
                <w:sz w:val="20"/>
              </w:rPr>
              <w:t>1=No (other) cancer</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008B3D23" w14:textId="77777777" w:rsidTr="00BC4DE5">
        <w:trPr>
          <w:cantSplit/>
        </w:trPr>
        <w:tc>
          <w:tcPr>
            <w:tcW w:w="1350" w:type="dxa"/>
          </w:tcPr>
          <w:p w14:paraId="4291A4AE" w14:textId="2D734036" w:rsidR="002979D7" w:rsidRPr="000061A3" w:rsidRDefault="002979D7" w:rsidP="002979D7">
            <w:pPr>
              <w:pStyle w:val="NormalIndent"/>
              <w:ind w:left="0"/>
              <w:rPr>
                <w:sz w:val="20"/>
              </w:rPr>
            </w:pPr>
            <w:r w:rsidRPr="000061A3">
              <w:rPr>
                <w:sz w:val="20"/>
              </w:rPr>
              <w:t>B2E_7</w:t>
            </w:r>
          </w:p>
        </w:tc>
        <w:tc>
          <w:tcPr>
            <w:tcW w:w="630" w:type="dxa"/>
          </w:tcPr>
          <w:p w14:paraId="6867888A" w14:textId="7695E151" w:rsidR="002979D7" w:rsidRPr="000061A3" w:rsidRDefault="002979D7" w:rsidP="002979D7">
            <w:pPr>
              <w:pStyle w:val="NormalIndent"/>
              <w:ind w:left="0"/>
              <w:jc w:val="center"/>
              <w:rPr>
                <w:sz w:val="20"/>
              </w:rPr>
            </w:pPr>
            <w:r w:rsidRPr="000061A3">
              <w:rPr>
                <w:sz w:val="20"/>
              </w:rPr>
              <w:t>1</w:t>
            </w:r>
          </w:p>
        </w:tc>
        <w:tc>
          <w:tcPr>
            <w:tcW w:w="630" w:type="dxa"/>
          </w:tcPr>
          <w:p w14:paraId="66EE1476" w14:textId="007E59E8" w:rsidR="002979D7" w:rsidRPr="000061A3" w:rsidRDefault="002979D7" w:rsidP="002979D7">
            <w:pPr>
              <w:pStyle w:val="NormalIndent"/>
              <w:ind w:left="0"/>
              <w:jc w:val="center"/>
              <w:rPr>
                <w:sz w:val="20"/>
              </w:rPr>
            </w:pPr>
            <w:r w:rsidRPr="000061A3">
              <w:rPr>
                <w:sz w:val="20"/>
              </w:rPr>
              <w:t>N</w:t>
            </w:r>
          </w:p>
        </w:tc>
        <w:tc>
          <w:tcPr>
            <w:tcW w:w="3060" w:type="dxa"/>
            <w:vMerge/>
          </w:tcPr>
          <w:p w14:paraId="108684F4" w14:textId="77777777" w:rsidR="002979D7" w:rsidRPr="000061A3" w:rsidRDefault="002979D7" w:rsidP="002979D7">
            <w:pPr>
              <w:pStyle w:val="NormalIndent"/>
              <w:ind w:left="0"/>
              <w:jc w:val="both"/>
              <w:rPr>
                <w:sz w:val="20"/>
              </w:rPr>
            </w:pPr>
          </w:p>
        </w:tc>
        <w:tc>
          <w:tcPr>
            <w:tcW w:w="2970" w:type="dxa"/>
          </w:tcPr>
          <w:p w14:paraId="5693D625" w14:textId="7A26C0A5" w:rsidR="002979D7" w:rsidRPr="000061A3" w:rsidRDefault="002979D7" w:rsidP="002979D7">
            <w:pPr>
              <w:pStyle w:val="NormalIndent"/>
              <w:ind w:left="0"/>
              <w:jc w:val="both"/>
              <w:rPr>
                <w:sz w:val="20"/>
              </w:rPr>
            </w:pPr>
            <w:r w:rsidRPr="000061A3">
              <w:rPr>
                <w:sz w:val="20"/>
              </w:rPr>
              <w:t xml:space="preserve">1=Unknown if they had </w:t>
            </w:r>
            <w:r>
              <w:rPr>
                <w:sz w:val="20"/>
              </w:rPr>
              <w:t xml:space="preserve">(other) </w:t>
            </w:r>
            <w:r w:rsidRPr="000061A3">
              <w:rPr>
                <w:sz w:val="20"/>
              </w:rPr>
              <w:t>cancer</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3A27C3B3" w14:textId="77777777" w:rsidTr="00BC4DE5">
        <w:trPr>
          <w:cantSplit/>
        </w:trPr>
        <w:tc>
          <w:tcPr>
            <w:tcW w:w="1350" w:type="dxa"/>
          </w:tcPr>
          <w:p w14:paraId="701EB01C" w14:textId="445D16BF" w:rsidR="002979D7" w:rsidRPr="000061A3" w:rsidRDefault="002979D7" w:rsidP="00994F87">
            <w:pPr>
              <w:pStyle w:val="NormalIndent"/>
              <w:ind w:left="0"/>
              <w:rPr>
                <w:sz w:val="20"/>
              </w:rPr>
            </w:pPr>
            <w:r w:rsidRPr="00660BA5">
              <w:rPr>
                <w:sz w:val="20"/>
              </w:rPr>
              <w:lastRenderedPageBreak/>
              <w:t>B2</w:t>
            </w:r>
            <w:r w:rsidR="00994F87" w:rsidRPr="00660BA5">
              <w:rPr>
                <w:sz w:val="20"/>
              </w:rPr>
              <w:t>F</w:t>
            </w:r>
            <w:r w:rsidRPr="00660BA5">
              <w:rPr>
                <w:sz w:val="20"/>
              </w:rPr>
              <w:t>No</w:t>
            </w:r>
          </w:p>
        </w:tc>
        <w:tc>
          <w:tcPr>
            <w:tcW w:w="630" w:type="dxa"/>
          </w:tcPr>
          <w:p w14:paraId="64570740" w14:textId="77777777" w:rsidR="002979D7" w:rsidRPr="000061A3" w:rsidRDefault="002979D7" w:rsidP="002979D7">
            <w:pPr>
              <w:pStyle w:val="NormalIndent"/>
              <w:ind w:left="0"/>
              <w:jc w:val="center"/>
              <w:rPr>
                <w:sz w:val="20"/>
              </w:rPr>
            </w:pPr>
            <w:r>
              <w:rPr>
                <w:sz w:val="20"/>
              </w:rPr>
              <w:t>1</w:t>
            </w:r>
          </w:p>
        </w:tc>
        <w:tc>
          <w:tcPr>
            <w:tcW w:w="630" w:type="dxa"/>
          </w:tcPr>
          <w:p w14:paraId="79BDFD6F" w14:textId="77777777" w:rsidR="002979D7" w:rsidRPr="000061A3" w:rsidRDefault="002979D7" w:rsidP="002979D7">
            <w:pPr>
              <w:pStyle w:val="NormalIndent"/>
              <w:ind w:left="0"/>
              <w:jc w:val="center"/>
              <w:rPr>
                <w:sz w:val="20"/>
              </w:rPr>
            </w:pPr>
            <w:r>
              <w:rPr>
                <w:sz w:val="20"/>
              </w:rPr>
              <w:t>N</w:t>
            </w:r>
          </w:p>
        </w:tc>
        <w:tc>
          <w:tcPr>
            <w:tcW w:w="3060" w:type="dxa"/>
          </w:tcPr>
          <w:p w14:paraId="08B08DB4" w14:textId="687EC36C" w:rsidR="002979D7" w:rsidRPr="000061A3" w:rsidDel="00BE6E3F" w:rsidRDefault="002979D7" w:rsidP="002979D7">
            <w:pPr>
              <w:pStyle w:val="NormalIndent"/>
              <w:tabs>
                <w:tab w:val="left" w:pos="106"/>
              </w:tabs>
              <w:ind w:left="0"/>
              <w:rPr>
                <w:sz w:val="20"/>
              </w:rPr>
            </w:pPr>
            <w:r>
              <w:rPr>
                <w:sz w:val="20"/>
              </w:rPr>
              <w:t>Any son</w:t>
            </w:r>
          </w:p>
        </w:tc>
        <w:tc>
          <w:tcPr>
            <w:tcW w:w="2970" w:type="dxa"/>
          </w:tcPr>
          <w:p w14:paraId="7838E7F6" w14:textId="347A5687" w:rsidR="002979D7" w:rsidRPr="000061A3" w:rsidRDefault="002979D7" w:rsidP="002979D7">
            <w:pPr>
              <w:pStyle w:val="NormalIndent"/>
              <w:tabs>
                <w:tab w:val="left" w:pos="106"/>
              </w:tabs>
              <w:ind w:left="0"/>
              <w:rPr>
                <w:sz w:val="20"/>
              </w:rPr>
            </w:pPr>
            <w:r>
              <w:rPr>
                <w:sz w:val="20"/>
              </w:rPr>
              <w:t>1=I had no sons</w:t>
            </w:r>
            <w:r>
              <w:rPr>
                <w:sz w:val="20"/>
              </w:rPr>
              <w:br/>
              <w:t>&lt;</w:t>
            </w:r>
            <w:r w:rsidRPr="0095781D">
              <w:rPr>
                <w:sz w:val="20"/>
              </w:rPr>
              <w:t>blank</w:t>
            </w:r>
            <w:r>
              <w:rPr>
                <w:sz w:val="20"/>
              </w:rPr>
              <w:t>&gt;</w:t>
            </w:r>
            <w:r w:rsidRPr="0095781D">
              <w:rPr>
                <w:sz w:val="20"/>
              </w:rPr>
              <w:t xml:space="preserve"> if not marked</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37305CB2" w14:textId="77777777" w:rsidTr="00BC4DE5">
        <w:trPr>
          <w:cantSplit/>
        </w:trPr>
        <w:tc>
          <w:tcPr>
            <w:tcW w:w="1350" w:type="dxa"/>
          </w:tcPr>
          <w:p w14:paraId="78B50635" w14:textId="598088C9" w:rsidR="002979D7" w:rsidRPr="000061A3" w:rsidRDefault="002979D7" w:rsidP="002979D7">
            <w:pPr>
              <w:pStyle w:val="NormalIndent"/>
              <w:ind w:left="0"/>
              <w:rPr>
                <w:sz w:val="20"/>
              </w:rPr>
            </w:pPr>
            <w:r w:rsidRPr="000061A3">
              <w:rPr>
                <w:sz w:val="20"/>
              </w:rPr>
              <w:t>B2F_1</w:t>
            </w:r>
          </w:p>
        </w:tc>
        <w:tc>
          <w:tcPr>
            <w:tcW w:w="630" w:type="dxa"/>
          </w:tcPr>
          <w:p w14:paraId="53BC1CAF" w14:textId="6EB8CACD" w:rsidR="002979D7" w:rsidRPr="000061A3" w:rsidRDefault="002979D7" w:rsidP="002979D7">
            <w:pPr>
              <w:pStyle w:val="NormalIndent"/>
              <w:ind w:left="0"/>
              <w:jc w:val="center"/>
              <w:rPr>
                <w:sz w:val="20"/>
              </w:rPr>
            </w:pPr>
            <w:r w:rsidRPr="000061A3">
              <w:rPr>
                <w:sz w:val="20"/>
              </w:rPr>
              <w:t>1</w:t>
            </w:r>
          </w:p>
        </w:tc>
        <w:tc>
          <w:tcPr>
            <w:tcW w:w="630" w:type="dxa"/>
          </w:tcPr>
          <w:p w14:paraId="72A54D7F" w14:textId="7280DF0D" w:rsidR="002979D7" w:rsidRPr="000061A3" w:rsidRDefault="002979D7" w:rsidP="002979D7">
            <w:pPr>
              <w:pStyle w:val="NormalIndent"/>
              <w:ind w:left="0"/>
              <w:jc w:val="center"/>
              <w:rPr>
                <w:sz w:val="20"/>
              </w:rPr>
            </w:pPr>
            <w:r w:rsidRPr="000061A3">
              <w:rPr>
                <w:sz w:val="20"/>
              </w:rPr>
              <w:t>N</w:t>
            </w:r>
          </w:p>
        </w:tc>
        <w:tc>
          <w:tcPr>
            <w:tcW w:w="3060" w:type="dxa"/>
            <w:vMerge w:val="restart"/>
          </w:tcPr>
          <w:p w14:paraId="11CD20D0" w14:textId="68757E92" w:rsidR="002979D7" w:rsidRPr="000061A3" w:rsidRDefault="002979D7" w:rsidP="002979D7">
            <w:pPr>
              <w:pStyle w:val="NormalIndent"/>
              <w:ind w:left="0"/>
              <w:rPr>
                <w:sz w:val="20"/>
              </w:rPr>
            </w:pPr>
            <w:r>
              <w:rPr>
                <w:sz w:val="20"/>
              </w:rPr>
              <w:t>Any son</w:t>
            </w:r>
          </w:p>
        </w:tc>
        <w:tc>
          <w:tcPr>
            <w:tcW w:w="2970" w:type="dxa"/>
          </w:tcPr>
          <w:p w14:paraId="4A9AFEDE" w14:textId="7FE72EBF" w:rsidR="002979D7" w:rsidRPr="000061A3" w:rsidRDefault="002979D7" w:rsidP="002979D7">
            <w:pPr>
              <w:pStyle w:val="NormalIndent"/>
              <w:ind w:left="0"/>
              <w:rPr>
                <w:sz w:val="20"/>
              </w:rPr>
            </w:pPr>
            <w:r w:rsidRPr="000061A3">
              <w:rPr>
                <w:sz w:val="20"/>
              </w:rPr>
              <w:t>1=Breast</w:t>
            </w:r>
          </w:p>
        </w:tc>
      </w:tr>
      <w:tr w:rsidR="002979D7" w:rsidRPr="000061A3" w14:paraId="2D333D2D" w14:textId="77777777" w:rsidTr="00BC4DE5">
        <w:trPr>
          <w:cantSplit/>
        </w:trPr>
        <w:tc>
          <w:tcPr>
            <w:tcW w:w="1350" w:type="dxa"/>
          </w:tcPr>
          <w:p w14:paraId="02BC514C" w14:textId="3FFDB956" w:rsidR="002979D7" w:rsidRPr="000061A3" w:rsidRDefault="002979D7" w:rsidP="002979D7">
            <w:pPr>
              <w:pStyle w:val="NormalIndent"/>
              <w:ind w:left="0"/>
              <w:rPr>
                <w:sz w:val="20"/>
              </w:rPr>
            </w:pPr>
            <w:r w:rsidRPr="000061A3">
              <w:rPr>
                <w:sz w:val="20"/>
              </w:rPr>
              <w:t>B2F_3</w:t>
            </w:r>
          </w:p>
        </w:tc>
        <w:tc>
          <w:tcPr>
            <w:tcW w:w="630" w:type="dxa"/>
          </w:tcPr>
          <w:p w14:paraId="0D877FF8" w14:textId="0CF9B951" w:rsidR="002979D7" w:rsidRPr="000061A3" w:rsidRDefault="002979D7" w:rsidP="002979D7">
            <w:pPr>
              <w:pStyle w:val="NormalIndent"/>
              <w:ind w:left="0"/>
              <w:jc w:val="center"/>
              <w:rPr>
                <w:sz w:val="20"/>
              </w:rPr>
            </w:pPr>
            <w:r w:rsidRPr="000061A3">
              <w:rPr>
                <w:sz w:val="20"/>
              </w:rPr>
              <w:t>1</w:t>
            </w:r>
          </w:p>
        </w:tc>
        <w:tc>
          <w:tcPr>
            <w:tcW w:w="630" w:type="dxa"/>
          </w:tcPr>
          <w:p w14:paraId="2244F8C8" w14:textId="0876C9B9" w:rsidR="002979D7" w:rsidRPr="000061A3" w:rsidRDefault="002979D7" w:rsidP="002979D7">
            <w:pPr>
              <w:pStyle w:val="NormalIndent"/>
              <w:ind w:left="0"/>
              <w:jc w:val="center"/>
              <w:rPr>
                <w:sz w:val="20"/>
              </w:rPr>
            </w:pPr>
            <w:r w:rsidRPr="000061A3">
              <w:rPr>
                <w:sz w:val="20"/>
              </w:rPr>
              <w:t>N</w:t>
            </w:r>
          </w:p>
        </w:tc>
        <w:tc>
          <w:tcPr>
            <w:tcW w:w="3060" w:type="dxa"/>
            <w:vMerge/>
          </w:tcPr>
          <w:p w14:paraId="16BC9F2B" w14:textId="77777777" w:rsidR="002979D7" w:rsidRPr="000061A3" w:rsidDel="00BE6E3F" w:rsidRDefault="002979D7" w:rsidP="002979D7">
            <w:pPr>
              <w:pStyle w:val="NormalIndent"/>
              <w:tabs>
                <w:tab w:val="left" w:pos="106"/>
              </w:tabs>
              <w:ind w:left="0"/>
              <w:rPr>
                <w:sz w:val="20"/>
              </w:rPr>
            </w:pPr>
          </w:p>
        </w:tc>
        <w:tc>
          <w:tcPr>
            <w:tcW w:w="2970" w:type="dxa"/>
          </w:tcPr>
          <w:p w14:paraId="4B08D72A" w14:textId="11BA1A97" w:rsidR="002979D7" w:rsidRPr="000061A3" w:rsidDel="00BE6E3F" w:rsidRDefault="002979D7" w:rsidP="002979D7">
            <w:pPr>
              <w:pStyle w:val="NormalIndent"/>
              <w:tabs>
                <w:tab w:val="left" w:pos="106"/>
              </w:tabs>
              <w:ind w:left="0"/>
              <w:rPr>
                <w:sz w:val="20"/>
              </w:rPr>
            </w:pPr>
            <w:r w:rsidRPr="000061A3">
              <w:rPr>
                <w:sz w:val="20"/>
              </w:rPr>
              <w:t>1=Colorectal</w:t>
            </w:r>
          </w:p>
        </w:tc>
      </w:tr>
      <w:tr w:rsidR="002979D7" w:rsidRPr="000061A3" w14:paraId="3B4A76CC" w14:textId="77777777" w:rsidTr="00BC4DE5">
        <w:trPr>
          <w:cantSplit/>
        </w:trPr>
        <w:tc>
          <w:tcPr>
            <w:tcW w:w="1350" w:type="dxa"/>
          </w:tcPr>
          <w:p w14:paraId="21BEB5CD" w14:textId="45AD8E9A" w:rsidR="002979D7" w:rsidRPr="000061A3" w:rsidRDefault="002979D7" w:rsidP="002979D7">
            <w:pPr>
              <w:pStyle w:val="NormalIndent"/>
              <w:ind w:left="0"/>
              <w:rPr>
                <w:sz w:val="20"/>
              </w:rPr>
            </w:pPr>
            <w:r w:rsidRPr="000061A3">
              <w:rPr>
                <w:sz w:val="20"/>
              </w:rPr>
              <w:t>B2F_4</w:t>
            </w:r>
          </w:p>
        </w:tc>
        <w:tc>
          <w:tcPr>
            <w:tcW w:w="630" w:type="dxa"/>
          </w:tcPr>
          <w:p w14:paraId="2C5133C5" w14:textId="789501BA" w:rsidR="002979D7" w:rsidRPr="000061A3" w:rsidRDefault="002979D7" w:rsidP="002979D7">
            <w:pPr>
              <w:pStyle w:val="NormalIndent"/>
              <w:ind w:left="0"/>
              <w:jc w:val="center"/>
              <w:rPr>
                <w:sz w:val="20"/>
              </w:rPr>
            </w:pPr>
            <w:r w:rsidRPr="000061A3">
              <w:rPr>
                <w:sz w:val="20"/>
              </w:rPr>
              <w:t>1</w:t>
            </w:r>
          </w:p>
        </w:tc>
        <w:tc>
          <w:tcPr>
            <w:tcW w:w="630" w:type="dxa"/>
          </w:tcPr>
          <w:p w14:paraId="423BCC2E" w14:textId="65F0ED5B" w:rsidR="002979D7" w:rsidRPr="000061A3" w:rsidRDefault="002979D7" w:rsidP="002979D7">
            <w:pPr>
              <w:pStyle w:val="NormalIndent"/>
              <w:ind w:left="0"/>
              <w:jc w:val="center"/>
              <w:rPr>
                <w:sz w:val="20"/>
              </w:rPr>
            </w:pPr>
            <w:r w:rsidRPr="000061A3">
              <w:rPr>
                <w:sz w:val="20"/>
              </w:rPr>
              <w:t>N</w:t>
            </w:r>
          </w:p>
        </w:tc>
        <w:tc>
          <w:tcPr>
            <w:tcW w:w="3060" w:type="dxa"/>
            <w:vMerge/>
          </w:tcPr>
          <w:p w14:paraId="05A59142" w14:textId="77777777" w:rsidR="002979D7" w:rsidRPr="000061A3" w:rsidDel="00BE6E3F" w:rsidRDefault="002979D7" w:rsidP="002979D7">
            <w:pPr>
              <w:pStyle w:val="NormalIndent"/>
              <w:tabs>
                <w:tab w:val="left" w:pos="106"/>
              </w:tabs>
              <w:ind w:left="0"/>
              <w:rPr>
                <w:sz w:val="20"/>
              </w:rPr>
            </w:pPr>
          </w:p>
        </w:tc>
        <w:tc>
          <w:tcPr>
            <w:tcW w:w="2970" w:type="dxa"/>
          </w:tcPr>
          <w:p w14:paraId="0B14E2B8" w14:textId="2B9AC535" w:rsidR="002979D7" w:rsidRPr="000061A3" w:rsidDel="00BE6E3F" w:rsidRDefault="002979D7" w:rsidP="002979D7">
            <w:pPr>
              <w:pStyle w:val="NormalIndent"/>
              <w:tabs>
                <w:tab w:val="left" w:pos="106"/>
              </w:tabs>
              <w:ind w:left="0"/>
              <w:rPr>
                <w:sz w:val="20"/>
              </w:rPr>
            </w:pPr>
            <w:r w:rsidRPr="000061A3">
              <w:rPr>
                <w:sz w:val="20"/>
              </w:rPr>
              <w:t>1=Lung</w:t>
            </w:r>
          </w:p>
        </w:tc>
      </w:tr>
      <w:tr w:rsidR="002979D7" w:rsidRPr="000061A3" w14:paraId="0185C0DB" w14:textId="77777777" w:rsidTr="00BC4DE5">
        <w:trPr>
          <w:cantSplit/>
        </w:trPr>
        <w:tc>
          <w:tcPr>
            <w:tcW w:w="1350" w:type="dxa"/>
          </w:tcPr>
          <w:p w14:paraId="32BC54AA" w14:textId="526DBBD2" w:rsidR="002979D7" w:rsidRPr="000061A3" w:rsidRDefault="002979D7" w:rsidP="002979D7">
            <w:pPr>
              <w:pStyle w:val="NormalIndent"/>
              <w:ind w:left="0"/>
              <w:rPr>
                <w:sz w:val="20"/>
              </w:rPr>
            </w:pPr>
            <w:r w:rsidRPr="000061A3">
              <w:rPr>
                <w:sz w:val="20"/>
              </w:rPr>
              <w:t>B2F_5</w:t>
            </w:r>
          </w:p>
        </w:tc>
        <w:tc>
          <w:tcPr>
            <w:tcW w:w="630" w:type="dxa"/>
          </w:tcPr>
          <w:p w14:paraId="7E08CE74" w14:textId="7BDC3859" w:rsidR="002979D7" w:rsidRPr="000061A3" w:rsidRDefault="002979D7" w:rsidP="002979D7">
            <w:pPr>
              <w:pStyle w:val="NormalIndent"/>
              <w:ind w:left="0"/>
              <w:jc w:val="center"/>
              <w:rPr>
                <w:sz w:val="20"/>
              </w:rPr>
            </w:pPr>
            <w:r w:rsidRPr="000061A3">
              <w:rPr>
                <w:sz w:val="20"/>
              </w:rPr>
              <w:t>1</w:t>
            </w:r>
          </w:p>
        </w:tc>
        <w:tc>
          <w:tcPr>
            <w:tcW w:w="630" w:type="dxa"/>
          </w:tcPr>
          <w:p w14:paraId="32E52A08" w14:textId="068466B8" w:rsidR="002979D7" w:rsidRPr="000061A3" w:rsidRDefault="002979D7" w:rsidP="002979D7">
            <w:pPr>
              <w:pStyle w:val="NormalIndent"/>
              <w:ind w:left="0"/>
              <w:jc w:val="center"/>
              <w:rPr>
                <w:sz w:val="20"/>
              </w:rPr>
            </w:pPr>
            <w:r w:rsidRPr="000061A3">
              <w:rPr>
                <w:sz w:val="20"/>
              </w:rPr>
              <w:t>N</w:t>
            </w:r>
          </w:p>
        </w:tc>
        <w:tc>
          <w:tcPr>
            <w:tcW w:w="3060" w:type="dxa"/>
            <w:vMerge/>
          </w:tcPr>
          <w:p w14:paraId="256477DA" w14:textId="77777777" w:rsidR="002979D7" w:rsidRPr="000061A3" w:rsidDel="00BE6E3F" w:rsidRDefault="002979D7" w:rsidP="002979D7">
            <w:pPr>
              <w:pStyle w:val="NormalIndent"/>
              <w:tabs>
                <w:tab w:val="left" w:pos="106"/>
              </w:tabs>
              <w:ind w:left="0"/>
              <w:rPr>
                <w:sz w:val="20"/>
              </w:rPr>
            </w:pPr>
          </w:p>
        </w:tc>
        <w:tc>
          <w:tcPr>
            <w:tcW w:w="2970" w:type="dxa"/>
          </w:tcPr>
          <w:p w14:paraId="1C8A5258" w14:textId="402C8F89" w:rsidR="002979D7" w:rsidRPr="000061A3" w:rsidDel="00BE6E3F" w:rsidRDefault="002979D7" w:rsidP="002979D7">
            <w:pPr>
              <w:pStyle w:val="NormalIndent"/>
              <w:tabs>
                <w:tab w:val="left" w:pos="106"/>
              </w:tabs>
              <w:ind w:left="0"/>
              <w:rPr>
                <w:sz w:val="20"/>
              </w:rPr>
            </w:pPr>
            <w:r w:rsidRPr="000061A3">
              <w:rPr>
                <w:sz w:val="20"/>
              </w:rPr>
              <w:t>1=Other</w:t>
            </w:r>
            <w:r>
              <w:rPr>
                <w:sz w:val="20"/>
              </w:rPr>
              <w:t xml:space="preserve"> Cancer</w:t>
            </w:r>
          </w:p>
        </w:tc>
      </w:tr>
      <w:tr w:rsidR="002979D7" w:rsidRPr="000061A3" w14:paraId="2236663E" w14:textId="77777777" w:rsidTr="00BC4DE5">
        <w:trPr>
          <w:cantSplit/>
        </w:trPr>
        <w:tc>
          <w:tcPr>
            <w:tcW w:w="1350" w:type="dxa"/>
          </w:tcPr>
          <w:p w14:paraId="03443E98" w14:textId="3F080232" w:rsidR="002979D7" w:rsidRPr="000061A3" w:rsidRDefault="002979D7" w:rsidP="002979D7">
            <w:pPr>
              <w:pStyle w:val="NormalIndent"/>
              <w:ind w:left="0"/>
              <w:rPr>
                <w:sz w:val="20"/>
              </w:rPr>
            </w:pPr>
            <w:r w:rsidRPr="000061A3">
              <w:rPr>
                <w:sz w:val="20"/>
              </w:rPr>
              <w:t>B2F_6</w:t>
            </w:r>
          </w:p>
        </w:tc>
        <w:tc>
          <w:tcPr>
            <w:tcW w:w="630" w:type="dxa"/>
          </w:tcPr>
          <w:p w14:paraId="6C220710" w14:textId="18953365" w:rsidR="002979D7" w:rsidRPr="000061A3" w:rsidRDefault="002979D7" w:rsidP="002979D7">
            <w:pPr>
              <w:pStyle w:val="NormalIndent"/>
              <w:ind w:left="0"/>
              <w:jc w:val="center"/>
              <w:rPr>
                <w:sz w:val="20"/>
              </w:rPr>
            </w:pPr>
            <w:r w:rsidRPr="000061A3">
              <w:rPr>
                <w:sz w:val="20"/>
              </w:rPr>
              <w:t>1</w:t>
            </w:r>
          </w:p>
        </w:tc>
        <w:tc>
          <w:tcPr>
            <w:tcW w:w="630" w:type="dxa"/>
          </w:tcPr>
          <w:p w14:paraId="7075DED7" w14:textId="567A9917" w:rsidR="002979D7" w:rsidRPr="000061A3" w:rsidRDefault="002979D7" w:rsidP="002979D7">
            <w:pPr>
              <w:pStyle w:val="NormalIndent"/>
              <w:ind w:left="0"/>
              <w:jc w:val="center"/>
              <w:rPr>
                <w:sz w:val="20"/>
              </w:rPr>
            </w:pPr>
            <w:r w:rsidRPr="000061A3">
              <w:rPr>
                <w:sz w:val="20"/>
              </w:rPr>
              <w:t>N</w:t>
            </w:r>
          </w:p>
        </w:tc>
        <w:tc>
          <w:tcPr>
            <w:tcW w:w="3060" w:type="dxa"/>
            <w:vMerge/>
          </w:tcPr>
          <w:p w14:paraId="091858BA" w14:textId="77777777" w:rsidR="002979D7" w:rsidRPr="000061A3" w:rsidDel="00BE6E3F" w:rsidRDefault="002979D7" w:rsidP="002979D7">
            <w:pPr>
              <w:pStyle w:val="NormalIndent"/>
              <w:tabs>
                <w:tab w:val="left" w:pos="106"/>
              </w:tabs>
              <w:ind w:left="0"/>
              <w:rPr>
                <w:sz w:val="20"/>
              </w:rPr>
            </w:pPr>
          </w:p>
        </w:tc>
        <w:tc>
          <w:tcPr>
            <w:tcW w:w="2970" w:type="dxa"/>
          </w:tcPr>
          <w:p w14:paraId="74F2D085" w14:textId="10BFCC50" w:rsidR="002979D7" w:rsidRPr="000061A3" w:rsidDel="00BE6E3F" w:rsidRDefault="002979D7" w:rsidP="002979D7">
            <w:pPr>
              <w:pStyle w:val="NormalIndent"/>
              <w:tabs>
                <w:tab w:val="left" w:pos="106"/>
              </w:tabs>
              <w:ind w:left="0"/>
              <w:rPr>
                <w:sz w:val="20"/>
              </w:rPr>
            </w:pPr>
            <w:r>
              <w:rPr>
                <w:sz w:val="20"/>
              </w:rPr>
              <w:t>1=No (other) cancer</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3752EBD1" w14:textId="77777777" w:rsidTr="00BC4DE5">
        <w:trPr>
          <w:cantSplit/>
        </w:trPr>
        <w:tc>
          <w:tcPr>
            <w:tcW w:w="1350" w:type="dxa"/>
          </w:tcPr>
          <w:p w14:paraId="1BFD2FF8" w14:textId="7D3FAEDE" w:rsidR="002979D7" w:rsidRPr="000061A3" w:rsidRDefault="002979D7" w:rsidP="002979D7">
            <w:pPr>
              <w:pStyle w:val="NormalIndent"/>
              <w:ind w:left="0"/>
              <w:rPr>
                <w:sz w:val="20"/>
              </w:rPr>
            </w:pPr>
            <w:r w:rsidRPr="000061A3">
              <w:rPr>
                <w:sz w:val="20"/>
              </w:rPr>
              <w:t>B2F_7</w:t>
            </w:r>
          </w:p>
        </w:tc>
        <w:tc>
          <w:tcPr>
            <w:tcW w:w="630" w:type="dxa"/>
          </w:tcPr>
          <w:p w14:paraId="5B25EF98" w14:textId="005CE6A8" w:rsidR="002979D7" w:rsidRPr="000061A3" w:rsidRDefault="002979D7" w:rsidP="002979D7">
            <w:pPr>
              <w:pStyle w:val="NormalIndent"/>
              <w:ind w:left="0"/>
              <w:jc w:val="center"/>
              <w:rPr>
                <w:sz w:val="20"/>
              </w:rPr>
            </w:pPr>
            <w:r w:rsidRPr="000061A3">
              <w:rPr>
                <w:sz w:val="20"/>
              </w:rPr>
              <w:t>1</w:t>
            </w:r>
          </w:p>
        </w:tc>
        <w:tc>
          <w:tcPr>
            <w:tcW w:w="630" w:type="dxa"/>
          </w:tcPr>
          <w:p w14:paraId="59658464" w14:textId="317ECA0D" w:rsidR="002979D7" w:rsidRPr="000061A3" w:rsidRDefault="002979D7" w:rsidP="002979D7">
            <w:pPr>
              <w:pStyle w:val="NormalIndent"/>
              <w:ind w:left="0"/>
              <w:jc w:val="center"/>
              <w:rPr>
                <w:sz w:val="20"/>
              </w:rPr>
            </w:pPr>
            <w:r w:rsidRPr="000061A3">
              <w:rPr>
                <w:sz w:val="20"/>
              </w:rPr>
              <w:t>N</w:t>
            </w:r>
          </w:p>
        </w:tc>
        <w:tc>
          <w:tcPr>
            <w:tcW w:w="3060" w:type="dxa"/>
            <w:vMerge/>
          </w:tcPr>
          <w:p w14:paraId="43CA1BFF" w14:textId="77777777" w:rsidR="002979D7" w:rsidRPr="000061A3" w:rsidDel="00BE6E3F" w:rsidRDefault="002979D7" w:rsidP="002979D7">
            <w:pPr>
              <w:pStyle w:val="NormalIndent"/>
              <w:tabs>
                <w:tab w:val="left" w:pos="106"/>
              </w:tabs>
              <w:ind w:left="0"/>
              <w:rPr>
                <w:sz w:val="20"/>
              </w:rPr>
            </w:pPr>
          </w:p>
        </w:tc>
        <w:tc>
          <w:tcPr>
            <w:tcW w:w="2970" w:type="dxa"/>
          </w:tcPr>
          <w:p w14:paraId="2694D8EE" w14:textId="46F2971F" w:rsidR="002979D7" w:rsidRPr="000061A3" w:rsidDel="00BE6E3F" w:rsidRDefault="002979D7" w:rsidP="002979D7">
            <w:pPr>
              <w:pStyle w:val="NormalIndent"/>
              <w:tabs>
                <w:tab w:val="left" w:pos="106"/>
              </w:tabs>
              <w:ind w:left="0"/>
              <w:rPr>
                <w:sz w:val="20"/>
              </w:rPr>
            </w:pPr>
            <w:r w:rsidRPr="000061A3">
              <w:rPr>
                <w:sz w:val="20"/>
              </w:rPr>
              <w:t xml:space="preserve">1=Unknown if they had </w:t>
            </w:r>
            <w:r>
              <w:rPr>
                <w:sz w:val="20"/>
              </w:rPr>
              <w:t xml:space="preserve">(other) </w:t>
            </w:r>
            <w:r w:rsidRPr="000061A3">
              <w:rPr>
                <w:sz w:val="20"/>
              </w:rPr>
              <w:t>cancer</w:t>
            </w:r>
            <w:r w:rsidR="009023DB">
              <w:rPr>
                <w:sz w:val="20"/>
              </w:rPr>
              <w:br/>
            </w:r>
            <w:r w:rsidR="009023DB" w:rsidRPr="009023DB">
              <w:rPr>
                <w:b/>
                <w:color w:val="C00000"/>
                <w:sz w:val="20"/>
              </w:rPr>
              <w:t>(Not asked on M-302587-</w:t>
            </w:r>
            <w:r w:rsidR="009023DB">
              <w:rPr>
                <w:b/>
                <w:color w:val="C00000"/>
                <w:sz w:val="20"/>
              </w:rPr>
              <w:t>3</w:t>
            </w:r>
            <w:r w:rsidR="009023DB" w:rsidRPr="009023DB">
              <w:rPr>
                <w:b/>
                <w:color w:val="C00000"/>
                <w:sz w:val="20"/>
              </w:rPr>
              <w:t>)</w:t>
            </w:r>
          </w:p>
        </w:tc>
      </w:tr>
      <w:tr w:rsidR="002979D7" w:rsidRPr="000061A3" w14:paraId="5B5EB14E" w14:textId="77777777" w:rsidTr="00BC4DE5">
        <w:trPr>
          <w:cantSplit/>
        </w:trPr>
        <w:tc>
          <w:tcPr>
            <w:tcW w:w="1350" w:type="dxa"/>
          </w:tcPr>
          <w:p w14:paraId="032D841A" w14:textId="0F79E539" w:rsidR="002979D7" w:rsidRPr="000061A3" w:rsidRDefault="002979D7" w:rsidP="002979D7">
            <w:pPr>
              <w:pStyle w:val="NormalIndent"/>
              <w:ind w:left="0"/>
              <w:rPr>
                <w:sz w:val="20"/>
              </w:rPr>
            </w:pPr>
            <w:r w:rsidRPr="000061A3">
              <w:rPr>
                <w:sz w:val="20"/>
              </w:rPr>
              <w:t>B3</w:t>
            </w:r>
          </w:p>
        </w:tc>
        <w:tc>
          <w:tcPr>
            <w:tcW w:w="630" w:type="dxa"/>
          </w:tcPr>
          <w:p w14:paraId="04317E64" w14:textId="28DABBF6" w:rsidR="002979D7" w:rsidRPr="000061A3" w:rsidRDefault="002979D7" w:rsidP="002979D7">
            <w:pPr>
              <w:pStyle w:val="NormalIndent"/>
              <w:ind w:left="0"/>
              <w:jc w:val="center"/>
              <w:rPr>
                <w:sz w:val="20"/>
              </w:rPr>
            </w:pPr>
            <w:r w:rsidRPr="000061A3">
              <w:rPr>
                <w:sz w:val="20"/>
              </w:rPr>
              <w:t>1</w:t>
            </w:r>
          </w:p>
        </w:tc>
        <w:tc>
          <w:tcPr>
            <w:tcW w:w="630" w:type="dxa"/>
          </w:tcPr>
          <w:p w14:paraId="79CA647F" w14:textId="23FC44EC" w:rsidR="002979D7" w:rsidRPr="000061A3" w:rsidRDefault="002979D7" w:rsidP="002979D7">
            <w:pPr>
              <w:pStyle w:val="NormalIndent"/>
              <w:ind w:left="0"/>
              <w:jc w:val="center"/>
              <w:rPr>
                <w:sz w:val="20"/>
              </w:rPr>
            </w:pPr>
            <w:r w:rsidRPr="000061A3">
              <w:rPr>
                <w:sz w:val="20"/>
              </w:rPr>
              <w:t>N</w:t>
            </w:r>
          </w:p>
        </w:tc>
        <w:tc>
          <w:tcPr>
            <w:tcW w:w="3060" w:type="dxa"/>
          </w:tcPr>
          <w:p w14:paraId="2667D475" w14:textId="1861EA8C" w:rsidR="002979D7" w:rsidRPr="000061A3" w:rsidDel="00BE6E3F" w:rsidRDefault="002979D7" w:rsidP="002979D7">
            <w:pPr>
              <w:pStyle w:val="NormalIndent"/>
              <w:tabs>
                <w:tab w:val="left" w:pos="106"/>
              </w:tabs>
              <w:ind w:left="0"/>
              <w:rPr>
                <w:sz w:val="20"/>
              </w:rPr>
            </w:pPr>
            <w:r w:rsidRPr="000061A3">
              <w:rPr>
                <w:sz w:val="20"/>
              </w:rPr>
              <w:t>B3. In general, how would you rate your current health?</w:t>
            </w:r>
          </w:p>
        </w:tc>
        <w:tc>
          <w:tcPr>
            <w:tcW w:w="2970" w:type="dxa"/>
          </w:tcPr>
          <w:p w14:paraId="647E4660" w14:textId="20010579" w:rsidR="002979D7" w:rsidRPr="000061A3" w:rsidDel="00BE6E3F" w:rsidRDefault="002979D7" w:rsidP="002979D7">
            <w:pPr>
              <w:pStyle w:val="NormalIndent"/>
              <w:tabs>
                <w:tab w:val="left" w:pos="106"/>
              </w:tabs>
              <w:ind w:left="0"/>
              <w:rPr>
                <w:sz w:val="20"/>
              </w:rPr>
            </w:pPr>
            <w:r w:rsidRPr="000061A3">
              <w:rPr>
                <w:sz w:val="20"/>
              </w:rPr>
              <w:t>1=Excellent</w:t>
            </w:r>
            <w:r w:rsidRPr="000061A3">
              <w:rPr>
                <w:sz w:val="20"/>
              </w:rPr>
              <w:br/>
              <w:t>2=Very Good</w:t>
            </w:r>
            <w:r w:rsidRPr="000061A3">
              <w:rPr>
                <w:sz w:val="20"/>
              </w:rPr>
              <w:br/>
              <w:t>3=Good</w:t>
            </w:r>
            <w:r w:rsidRPr="000061A3">
              <w:rPr>
                <w:sz w:val="20"/>
              </w:rPr>
              <w:br/>
              <w:t>4=Fair</w:t>
            </w:r>
            <w:r w:rsidRPr="000061A3">
              <w:rPr>
                <w:sz w:val="20"/>
              </w:rPr>
              <w:br/>
              <w:t>5=Poor</w:t>
            </w:r>
          </w:p>
        </w:tc>
      </w:tr>
      <w:tr w:rsidR="002979D7" w:rsidRPr="000061A3" w14:paraId="735815B3"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5BA3331D"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1EECD52D"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7EBAD990"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61396EAF" w14:textId="3E8DF668" w:rsidR="002979D7" w:rsidRPr="000061A3" w:rsidRDefault="002979D7" w:rsidP="002979D7">
            <w:pPr>
              <w:pStyle w:val="NormalIndent"/>
              <w:tabs>
                <w:tab w:val="left" w:pos="106"/>
              </w:tabs>
              <w:ind w:left="0"/>
              <w:rPr>
                <w:sz w:val="20"/>
              </w:rPr>
            </w:pPr>
            <w:r w:rsidRPr="000061A3">
              <w:rPr>
                <w:sz w:val="20"/>
              </w:rPr>
              <w:t>B4. Has the doctor ever told you that you have/had…</w:t>
            </w:r>
          </w:p>
        </w:tc>
      </w:tr>
      <w:tr w:rsidR="002979D7" w:rsidRPr="000061A3" w14:paraId="5BE76443" w14:textId="77777777" w:rsidTr="00BC4DE5">
        <w:trPr>
          <w:cantSplit/>
        </w:trPr>
        <w:tc>
          <w:tcPr>
            <w:tcW w:w="1350" w:type="dxa"/>
          </w:tcPr>
          <w:p w14:paraId="5AC4F4C5" w14:textId="6D9BDCC8" w:rsidR="002979D7" w:rsidRPr="000061A3" w:rsidRDefault="002979D7" w:rsidP="002979D7">
            <w:pPr>
              <w:pStyle w:val="NormalIndent"/>
              <w:ind w:left="0"/>
              <w:rPr>
                <w:sz w:val="20"/>
              </w:rPr>
            </w:pPr>
            <w:r w:rsidRPr="000061A3">
              <w:rPr>
                <w:sz w:val="20"/>
              </w:rPr>
              <w:t>B4Aa</w:t>
            </w:r>
          </w:p>
        </w:tc>
        <w:tc>
          <w:tcPr>
            <w:tcW w:w="630" w:type="dxa"/>
          </w:tcPr>
          <w:p w14:paraId="50EF17EF" w14:textId="22D502BB" w:rsidR="002979D7" w:rsidRPr="000061A3" w:rsidRDefault="002979D7" w:rsidP="002979D7">
            <w:pPr>
              <w:pStyle w:val="NormalIndent"/>
              <w:ind w:left="0"/>
              <w:jc w:val="center"/>
              <w:rPr>
                <w:sz w:val="20"/>
              </w:rPr>
            </w:pPr>
            <w:r w:rsidRPr="000061A3">
              <w:rPr>
                <w:sz w:val="20"/>
              </w:rPr>
              <w:t>1</w:t>
            </w:r>
          </w:p>
        </w:tc>
        <w:tc>
          <w:tcPr>
            <w:tcW w:w="630" w:type="dxa"/>
          </w:tcPr>
          <w:p w14:paraId="7F761B04" w14:textId="46800FCF" w:rsidR="002979D7" w:rsidRPr="000061A3" w:rsidRDefault="002979D7" w:rsidP="002979D7">
            <w:pPr>
              <w:pStyle w:val="NormalIndent"/>
              <w:ind w:left="0"/>
              <w:jc w:val="center"/>
              <w:rPr>
                <w:sz w:val="20"/>
              </w:rPr>
            </w:pPr>
            <w:r w:rsidRPr="000061A3">
              <w:rPr>
                <w:sz w:val="20"/>
              </w:rPr>
              <w:t>N</w:t>
            </w:r>
          </w:p>
        </w:tc>
        <w:tc>
          <w:tcPr>
            <w:tcW w:w="3060" w:type="dxa"/>
          </w:tcPr>
          <w:p w14:paraId="7223965D" w14:textId="068D6506" w:rsidR="002979D7" w:rsidRPr="000061A3" w:rsidDel="00BE6E3F" w:rsidRDefault="002979D7" w:rsidP="002979D7">
            <w:pPr>
              <w:pStyle w:val="NormalIndent"/>
              <w:tabs>
                <w:tab w:val="left" w:pos="106"/>
              </w:tabs>
              <w:ind w:left="0"/>
              <w:rPr>
                <w:sz w:val="20"/>
              </w:rPr>
            </w:pPr>
            <w:r w:rsidRPr="000061A3">
              <w:rPr>
                <w:sz w:val="20"/>
              </w:rPr>
              <w:t>a. A heart attack?</w:t>
            </w:r>
          </w:p>
        </w:tc>
        <w:tc>
          <w:tcPr>
            <w:tcW w:w="2970" w:type="dxa"/>
          </w:tcPr>
          <w:p w14:paraId="70F75792" w14:textId="4C058AFF"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28DB9795" w14:textId="77777777" w:rsidTr="00BC4DE5">
        <w:trPr>
          <w:cantSplit/>
        </w:trPr>
        <w:tc>
          <w:tcPr>
            <w:tcW w:w="1350" w:type="dxa"/>
          </w:tcPr>
          <w:p w14:paraId="56FE51A7" w14:textId="420CAC2B" w:rsidR="002979D7" w:rsidRPr="000061A3" w:rsidRDefault="002979D7" w:rsidP="002979D7">
            <w:pPr>
              <w:pStyle w:val="NormalIndent"/>
              <w:ind w:left="0"/>
              <w:rPr>
                <w:sz w:val="20"/>
              </w:rPr>
            </w:pPr>
            <w:r w:rsidRPr="000061A3">
              <w:rPr>
                <w:sz w:val="20"/>
              </w:rPr>
              <w:t>B4Ab</w:t>
            </w:r>
          </w:p>
        </w:tc>
        <w:tc>
          <w:tcPr>
            <w:tcW w:w="630" w:type="dxa"/>
          </w:tcPr>
          <w:p w14:paraId="758F6269" w14:textId="41FA2CFE" w:rsidR="002979D7" w:rsidRPr="000061A3" w:rsidRDefault="002979D7" w:rsidP="002979D7">
            <w:pPr>
              <w:pStyle w:val="NormalIndent"/>
              <w:ind w:left="0"/>
              <w:jc w:val="center"/>
              <w:rPr>
                <w:sz w:val="20"/>
              </w:rPr>
            </w:pPr>
            <w:r w:rsidRPr="000061A3">
              <w:rPr>
                <w:sz w:val="20"/>
              </w:rPr>
              <w:t>2</w:t>
            </w:r>
          </w:p>
        </w:tc>
        <w:tc>
          <w:tcPr>
            <w:tcW w:w="630" w:type="dxa"/>
          </w:tcPr>
          <w:p w14:paraId="18BF41D2" w14:textId="59D7553F" w:rsidR="002979D7" w:rsidRPr="000061A3" w:rsidRDefault="002979D7" w:rsidP="002979D7">
            <w:pPr>
              <w:pStyle w:val="NormalIndent"/>
              <w:ind w:left="0"/>
              <w:jc w:val="center"/>
              <w:rPr>
                <w:sz w:val="20"/>
              </w:rPr>
            </w:pPr>
            <w:r w:rsidRPr="000061A3">
              <w:rPr>
                <w:sz w:val="20"/>
              </w:rPr>
              <w:t>N</w:t>
            </w:r>
          </w:p>
        </w:tc>
        <w:tc>
          <w:tcPr>
            <w:tcW w:w="3060" w:type="dxa"/>
          </w:tcPr>
          <w:p w14:paraId="3EB77097" w14:textId="23C05483"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7C4CC983" w14:textId="53C91335"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7F1564ED" w14:textId="77777777" w:rsidTr="00BC4DE5">
        <w:trPr>
          <w:cantSplit/>
        </w:trPr>
        <w:tc>
          <w:tcPr>
            <w:tcW w:w="1350" w:type="dxa"/>
          </w:tcPr>
          <w:p w14:paraId="0B5305AD" w14:textId="7379CBBF" w:rsidR="002979D7" w:rsidRPr="000061A3" w:rsidRDefault="002979D7" w:rsidP="002979D7">
            <w:pPr>
              <w:pStyle w:val="NormalIndent"/>
              <w:ind w:left="0"/>
              <w:rPr>
                <w:sz w:val="20"/>
              </w:rPr>
            </w:pPr>
            <w:r w:rsidRPr="000061A3">
              <w:rPr>
                <w:sz w:val="20"/>
              </w:rPr>
              <w:t>B4Ba</w:t>
            </w:r>
          </w:p>
        </w:tc>
        <w:tc>
          <w:tcPr>
            <w:tcW w:w="630" w:type="dxa"/>
          </w:tcPr>
          <w:p w14:paraId="0B0D6976" w14:textId="5CD0123A" w:rsidR="002979D7" w:rsidRPr="000061A3" w:rsidRDefault="002979D7" w:rsidP="002979D7">
            <w:pPr>
              <w:pStyle w:val="NormalIndent"/>
              <w:ind w:left="0"/>
              <w:jc w:val="center"/>
              <w:rPr>
                <w:sz w:val="20"/>
              </w:rPr>
            </w:pPr>
            <w:r w:rsidRPr="000061A3">
              <w:rPr>
                <w:sz w:val="20"/>
              </w:rPr>
              <w:t>1</w:t>
            </w:r>
          </w:p>
        </w:tc>
        <w:tc>
          <w:tcPr>
            <w:tcW w:w="630" w:type="dxa"/>
          </w:tcPr>
          <w:p w14:paraId="1C937C68" w14:textId="19ABC4B5" w:rsidR="002979D7" w:rsidRPr="000061A3" w:rsidRDefault="002979D7" w:rsidP="002979D7">
            <w:pPr>
              <w:pStyle w:val="NormalIndent"/>
              <w:ind w:left="0"/>
              <w:jc w:val="center"/>
              <w:rPr>
                <w:sz w:val="20"/>
              </w:rPr>
            </w:pPr>
            <w:r w:rsidRPr="000061A3">
              <w:rPr>
                <w:sz w:val="20"/>
              </w:rPr>
              <w:t>N</w:t>
            </w:r>
          </w:p>
        </w:tc>
        <w:tc>
          <w:tcPr>
            <w:tcW w:w="3060" w:type="dxa"/>
          </w:tcPr>
          <w:p w14:paraId="7902C7A2" w14:textId="6C37DF55" w:rsidR="002979D7" w:rsidRPr="000061A3" w:rsidDel="00BE6E3F" w:rsidRDefault="002979D7" w:rsidP="002979D7">
            <w:pPr>
              <w:pStyle w:val="NormalIndent"/>
              <w:tabs>
                <w:tab w:val="left" w:pos="106"/>
              </w:tabs>
              <w:ind w:left="0"/>
              <w:rPr>
                <w:sz w:val="20"/>
              </w:rPr>
            </w:pPr>
            <w:r w:rsidRPr="000061A3">
              <w:rPr>
                <w:sz w:val="20"/>
              </w:rPr>
              <w:t>b. Heart failure or congestive heart failure?</w:t>
            </w:r>
          </w:p>
        </w:tc>
        <w:tc>
          <w:tcPr>
            <w:tcW w:w="2970" w:type="dxa"/>
          </w:tcPr>
          <w:p w14:paraId="61185F85" w14:textId="543703AF"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22BCDB26" w14:textId="77777777" w:rsidTr="00B6513C">
        <w:trPr>
          <w:cantSplit/>
          <w:trHeight w:val="574"/>
        </w:trPr>
        <w:tc>
          <w:tcPr>
            <w:tcW w:w="1350" w:type="dxa"/>
          </w:tcPr>
          <w:p w14:paraId="72CDE2B6" w14:textId="375D60D5" w:rsidR="002979D7" w:rsidRPr="000061A3" w:rsidRDefault="002979D7" w:rsidP="002979D7">
            <w:pPr>
              <w:pStyle w:val="NormalIndent"/>
              <w:ind w:left="0"/>
              <w:rPr>
                <w:sz w:val="20"/>
              </w:rPr>
            </w:pPr>
            <w:r w:rsidRPr="000061A3">
              <w:rPr>
                <w:sz w:val="20"/>
              </w:rPr>
              <w:t>B4Bb</w:t>
            </w:r>
          </w:p>
        </w:tc>
        <w:tc>
          <w:tcPr>
            <w:tcW w:w="630" w:type="dxa"/>
          </w:tcPr>
          <w:p w14:paraId="5F7F61D1" w14:textId="0DB58103" w:rsidR="002979D7" w:rsidRPr="000061A3" w:rsidRDefault="002979D7" w:rsidP="002979D7">
            <w:pPr>
              <w:pStyle w:val="NormalIndent"/>
              <w:ind w:left="0"/>
              <w:jc w:val="center"/>
              <w:rPr>
                <w:sz w:val="20"/>
              </w:rPr>
            </w:pPr>
            <w:r w:rsidRPr="000061A3">
              <w:rPr>
                <w:sz w:val="20"/>
              </w:rPr>
              <w:t>2</w:t>
            </w:r>
          </w:p>
        </w:tc>
        <w:tc>
          <w:tcPr>
            <w:tcW w:w="630" w:type="dxa"/>
          </w:tcPr>
          <w:p w14:paraId="34D878F3" w14:textId="0856A52B" w:rsidR="002979D7" w:rsidRPr="000061A3" w:rsidRDefault="002979D7" w:rsidP="002979D7">
            <w:pPr>
              <w:pStyle w:val="NormalIndent"/>
              <w:ind w:left="0"/>
              <w:jc w:val="center"/>
              <w:rPr>
                <w:sz w:val="20"/>
              </w:rPr>
            </w:pPr>
            <w:r w:rsidRPr="000061A3">
              <w:rPr>
                <w:sz w:val="20"/>
              </w:rPr>
              <w:t>N</w:t>
            </w:r>
          </w:p>
        </w:tc>
        <w:tc>
          <w:tcPr>
            <w:tcW w:w="3060" w:type="dxa"/>
          </w:tcPr>
          <w:p w14:paraId="0631F7CF" w14:textId="0BCA790E"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6FA4DCF0" w14:textId="1D39C932"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19E0003F" w14:textId="77777777" w:rsidTr="00B6513C">
        <w:trPr>
          <w:cantSplit/>
          <w:trHeight w:val="943"/>
        </w:trPr>
        <w:tc>
          <w:tcPr>
            <w:tcW w:w="1350" w:type="dxa"/>
          </w:tcPr>
          <w:p w14:paraId="4230134D" w14:textId="5482CD5C" w:rsidR="002979D7" w:rsidRPr="000061A3" w:rsidRDefault="002979D7" w:rsidP="002979D7">
            <w:pPr>
              <w:pStyle w:val="NormalIndent"/>
              <w:ind w:left="0"/>
              <w:rPr>
                <w:sz w:val="20"/>
              </w:rPr>
            </w:pPr>
            <w:r w:rsidRPr="000061A3">
              <w:rPr>
                <w:sz w:val="20"/>
              </w:rPr>
              <w:t>B4Ca</w:t>
            </w:r>
          </w:p>
        </w:tc>
        <w:tc>
          <w:tcPr>
            <w:tcW w:w="630" w:type="dxa"/>
          </w:tcPr>
          <w:p w14:paraId="49614A49" w14:textId="54832168" w:rsidR="002979D7" w:rsidRPr="000061A3" w:rsidRDefault="002979D7" w:rsidP="002979D7">
            <w:pPr>
              <w:pStyle w:val="NormalIndent"/>
              <w:ind w:left="0"/>
              <w:jc w:val="center"/>
              <w:rPr>
                <w:sz w:val="20"/>
              </w:rPr>
            </w:pPr>
            <w:r w:rsidRPr="000061A3">
              <w:rPr>
                <w:sz w:val="20"/>
              </w:rPr>
              <w:t>1</w:t>
            </w:r>
          </w:p>
        </w:tc>
        <w:tc>
          <w:tcPr>
            <w:tcW w:w="630" w:type="dxa"/>
          </w:tcPr>
          <w:p w14:paraId="346BC024" w14:textId="1990098C" w:rsidR="002979D7" w:rsidRPr="000061A3" w:rsidRDefault="002979D7" w:rsidP="002979D7">
            <w:pPr>
              <w:pStyle w:val="NormalIndent"/>
              <w:ind w:left="0"/>
              <w:jc w:val="center"/>
              <w:rPr>
                <w:sz w:val="20"/>
              </w:rPr>
            </w:pPr>
            <w:r w:rsidRPr="000061A3">
              <w:rPr>
                <w:sz w:val="20"/>
              </w:rPr>
              <w:t>N</w:t>
            </w:r>
          </w:p>
        </w:tc>
        <w:tc>
          <w:tcPr>
            <w:tcW w:w="3060" w:type="dxa"/>
          </w:tcPr>
          <w:p w14:paraId="0183FECC" w14:textId="70BD26FA" w:rsidR="002979D7" w:rsidRPr="000061A3" w:rsidDel="00BE6E3F" w:rsidRDefault="002979D7" w:rsidP="002979D7">
            <w:pPr>
              <w:pStyle w:val="NormalIndent"/>
              <w:tabs>
                <w:tab w:val="left" w:pos="106"/>
              </w:tabs>
              <w:ind w:left="0"/>
              <w:rPr>
                <w:sz w:val="20"/>
              </w:rPr>
            </w:pPr>
            <w:r w:rsidRPr="000061A3">
              <w:rPr>
                <w:sz w:val="20"/>
              </w:rPr>
              <w:t xml:space="preserve">c. A stroke, blood clot or bleeding in the brain, or </w:t>
            </w:r>
            <w:proofErr w:type="gramStart"/>
            <w:r w:rsidRPr="000061A3">
              <w:rPr>
                <w:sz w:val="20"/>
              </w:rPr>
              <w:t>mini-stroke</w:t>
            </w:r>
            <w:proofErr w:type="gramEnd"/>
            <w:r w:rsidRPr="000061A3">
              <w:rPr>
                <w:sz w:val="20"/>
              </w:rPr>
              <w:t xml:space="preserve"> that resulted in difficulty moving an arm or leg?</w:t>
            </w:r>
          </w:p>
        </w:tc>
        <w:tc>
          <w:tcPr>
            <w:tcW w:w="2970" w:type="dxa"/>
          </w:tcPr>
          <w:p w14:paraId="24B6F4F4" w14:textId="2A47E45A"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3325C865" w14:textId="77777777" w:rsidTr="00B6513C">
        <w:trPr>
          <w:cantSplit/>
          <w:trHeight w:val="511"/>
        </w:trPr>
        <w:tc>
          <w:tcPr>
            <w:tcW w:w="1350" w:type="dxa"/>
          </w:tcPr>
          <w:p w14:paraId="41762EED" w14:textId="06DE1BD8" w:rsidR="002979D7" w:rsidRPr="000061A3" w:rsidRDefault="002979D7" w:rsidP="002979D7">
            <w:pPr>
              <w:pStyle w:val="NormalIndent"/>
              <w:ind w:left="0"/>
              <w:rPr>
                <w:sz w:val="20"/>
              </w:rPr>
            </w:pPr>
            <w:r w:rsidRPr="000061A3">
              <w:rPr>
                <w:sz w:val="20"/>
              </w:rPr>
              <w:t>B4Cb</w:t>
            </w:r>
          </w:p>
        </w:tc>
        <w:tc>
          <w:tcPr>
            <w:tcW w:w="630" w:type="dxa"/>
          </w:tcPr>
          <w:p w14:paraId="6DF32338" w14:textId="1C422F9A" w:rsidR="002979D7" w:rsidRPr="000061A3" w:rsidRDefault="002979D7" w:rsidP="002979D7">
            <w:pPr>
              <w:pStyle w:val="NormalIndent"/>
              <w:ind w:left="0"/>
              <w:jc w:val="center"/>
              <w:rPr>
                <w:sz w:val="20"/>
              </w:rPr>
            </w:pPr>
            <w:r w:rsidRPr="000061A3">
              <w:rPr>
                <w:sz w:val="20"/>
              </w:rPr>
              <w:t>2</w:t>
            </w:r>
          </w:p>
        </w:tc>
        <w:tc>
          <w:tcPr>
            <w:tcW w:w="630" w:type="dxa"/>
          </w:tcPr>
          <w:p w14:paraId="239B157B" w14:textId="08CC1A82" w:rsidR="002979D7" w:rsidRPr="000061A3" w:rsidRDefault="002979D7" w:rsidP="002979D7">
            <w:pPr>
              <w:pStyle w:val="NormalIndent"/>
              <w:ind w:left="0"/>
              <w:jc w:val="center"/>
              <w:rPr>
                <w:sz w:val="20"/>
              </w:rPr>
            </w:pPr>
            <w:r w:rsidRPr="000061A3">
              <w:rPr>
                <w:sz w:val="20"/>
              </w:rPr>
              <w:t>N</w:t>
            </w:r>
          </w:p>
        </w:tc>
        <w:tc>
          <w:tcPr>
            <w:tcW w:w="3060" w:type="dxa"/>
          </w:tcPr>
          <w:p w14:paraId="0D91F087" w14:textId="20DDD237"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0F93C629" w14:textId="0FCF581E"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0B5D6D6E" w14:textId="77777777" w:rsidTr="00B6513C">
        <w:trPr>
          <w:cantSplit/>
          <w:trHeight w:val="493"/>
        </w:trPr>
        <w:tc>
          <w:tcPr>
            <w:tcW w:w="1350" w:type="dxa"/>
          </w:tcPr>
          <w:p w14:paraId="4B8598B1" w14:textId="6A98AA6F" w:rsidR="002979D7" w:rsidRPr="000061A3" w:rsidRDefault="002979D7" w:rsidP="002979D7">
            <w:pPr>
              <w:pStyle w:val="NormalIndent"/>
              <w:ind w:left="0"/>
              <w:rPr>
                <w:sz w:val="20"/>
              </w:rPr>
            </w:pPr>
            <w:r w:rsidRPr="000061A3">
              <w:rPr>
                <w:sz w:val="20"/>
              </w:rPr>
              <w:t>B4Da</w:t>
            </w:r>
          </w:p>
        </w:tc>
        <w:tc>
          <w:tcPr>
            <w:tcW w:w="630" w:type="dxa"/>
          </w:tcPr>
          <w:p w14:paraId="5F3F9B83" w14:textId="08579407" w:rsidR="002979D7" w:rsidRPr="000061A3" w:rsidRDefault="002979D7" w:rsidP="002979D7">
            <w:pPr>
              <w:pStyle w:val="NormalIndent"/>
              <w:ind w:left="0"/>
              <w:jc w:val="center"/>
              <w:rPr>
                <w:sz w:val="20"/>
              </w:rPr>
            </w:pPr>
            <w:r w:rsidRPr="000061A3">
              <w:rPr>
                <w:sz w:val="20"/>
              </w:rPr>
              <w:t>1</w:t>
            </w:r>
          </w:p>
        </w:tc>
        <w:tc>
          <w:tcPr>
            <w:tcW w:w="630" w:type="dxa"/>
          </w:tcPr>
          <w:p w14:paraId="263DC8EF" w14:textId="5F7387F9" w:rsidR="002979D7" w:rsidRPr="000061A3" w:rsidRDefault="002979D7" w:rsidP="002979D7">
            <w:pPr>
              <w:pStyle w:val="NormalIndent"/>
              <w:ind w:left="0"/>
              <w:jc w:val="center"/>
              <w:rPr>
                <w:sz w:val="20"/>
              </w:rPr>
            </w:pPr>
            <w:r w:rsidRPr="000061A3">
              <w:rPr>
                <w:sz w:val="20"/>
              </w:rPr>
              <w:t>N</w:t>
            </w:r>
          </w:p>
        </w:tc>
        <w:tc>
          <w:tcPr>
            <w:tcW w:w="3060" w:type="dxa"/>
          </w:tcPr>
          <w:p w14:paraId="50197B83" w14:textId="38D054DB" w:rsidR="002979D7" w:rsidRPr="000061A3" w:rsidDel="00BE6E3F" w:rsidRDefault="002979D7" w:rsidP="002979D7">
            <w:pPr>
              <w:pStyle w:val="NormalIndent"/>
              <w:tabs>
                <w:tab w:val="left" w:pos="106"/>
              </w:tabs>
              <w:ind w:left="0"/>
              <w:rPr>
                <w:sz w:val="20"/>
              </w:rPr>
            </w:pPr>
            <w:r w:rsidRPr="000061A3">
              <w:rPr>
                <w:sz w:val="20"/>
              </w:rPr>
              <w:t>d. Hypertension or high blood pressure?</w:t>
            </w:r>
          </w:p>
        </w:tc>
        <w:tc>
          <w:tcPr>
            <w:tcW w:w="2970" w:type="dxa"/>
          </w:tcPr>
          <w:p w14:paraId="2B523239" w14:textId="6D6E67C4"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064037F9" w14:textId="77777777" w:rsidTr="00B6513C">
        <w:trPr>
          <w:cantSplit/>
          <w:trHeight w:val="511"/>
        </w:trPr>
        <w:tc>
          <w:tcPr>
            <w:tcW w:w="1350" w:type="dxa"/>
          </w:tcPr>
          <w:p w14:paraId="1A3BDBB2" w14:textId="58A0E2CA" w:rsidR="002979D7" w:rsidRPr="000061A3" w:rsidRDefault="002979D7" w:rsidP="002979D7">
            <w:pPr>
              <w:pStyle w:val="NormalIndent"/>
              <w:ind w:left="0"/>
              <w:rPr>
                <w:sz w:val="20"/>
              </w:rPr>
            </w:pPr>
            <w:r w:rsidRPr="000061A3">
              <w:rPr>
                <w:sz w:val="20"/>
              </w:rPr>
              <w:t>B4Db</w:t>
            </w:r>
          </w:p>
        </w:tc>
        <w:tc>
          <w:tcPr>
            <w:tcW w:w="630" w:type="dxa"/>
          </w:tcPr>
          <w:p w14:paraId="05680120" w14:textId="40F1D5EF" w:rsidR="002979D7" w:rsidRPr="000061A3" w:rsidRDefault="002979D7" w:rsidP="002979D7">
            <w:pPr>
              <w:pStyle w:val="NormalIndent"/>
              <w:ind w:left="0"/>
              <w:jc w:val="center"/>
              <w:rPr>
                <w:sz w:val="20"/>
              </w:rPr>
            </w:pPr>
            <w:r w:rsidRPr="000061A3">
              <w:rPr>
                <w:sz w:val="20"/>
              </w:rPr>
              <w:t>2</w:t>
            </w:r>
          </w:p>
        </w:tc>
        <w:tc>
          <w:tcPr>
            <w:tcW w:w="630" w:type="dxa"/>
          </w:tcPr>
          <w:p w14:paraId="01FFEAB7" w14:textId="6A94FB16" w:rsidR="002979D7" w:rsidRPr="000061A3" w:rsidRDefault="002979D7" w:rsidP="002979D7">
            <w:pPr>
              <w:pStyle w:val="NormalIndent"/>
              <w:ind w:left="0"/>
              <w:jc w:val="center"/>
              <w:rPr>
                <w:sz w:val="20"/>
              </w:rPr>
            </w:pPr>
            <w:r w:rsidRPr="000061A3">
              <w:rPr>
                <w:sz w:val="20"/>
              </w:rPr>
              <w:t>N</w:t>
            </w:r>
          </w:p>
        </w:tc>
        <w:tc>
          <w:tcPr>
            <w:tcW w:w="3060" w:type="dxa"/>
          </w:tcPr>
          <w:p w14:paraId="42A31C9F" w14:textId="58B39372"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51DC29E6" w14:textId="157F93E8"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4FAC3FD3" w14:textId="77777777" w:rsidTr="00BC4DE5">
        <w:trPr>
          <w:cantSplit/>
        </w:trPr>
        <w:tc>
          <w:tcPr>
            <w:tcW w:w="1350" w:type="dxa"/>
          </w:tcPr>
          <w:p w14:paraId="68B006A6" w14:textId="70D473F3" w:rsidR="002979D7" w:rsidRPr="000061A3" w:rsidRDefault="002979D7" w:rsidP="002979D7">
            <w:pPr>
              <w:pStyle w:val="NormalIndent"/>
              <w:ind w:left="0"/>
              <w:rPr>
                <w:sz w:val="20"/>
              </w:rPr>
            </w:pPr>
            <w:r w:rsidRPr="000061A3">
              <w:rPr>
                <w:sz w:val="20"/>
              </w:rPr>
              <w:t>B4Dc</w:t>
            </w:r>
          </w:p>
        </w:tc>
        <w:tc>
          <w:tcPr>
            <w:tcW w:w="630" w:type="dxa"/>
          </w:tcPr>
          <w:p w14:paraId="43FBFB2D" w14:textId="1E4C39D5" w:rsidR="002979D7" w:rsidRPr="000061A3" w:rsidRDefault="002979D7" w:rsidP="002979D7">
            <w:pPr>
              <w:pStyle w:val="NormalIndent"/>
              <w:ind w:left="0"/>
              <w:jc w:val="center"/>
              <w:rPr>
                <w:sz w:val="20"/>
              </w:rPr>
            </w:pPr>
            <w:r w:rsidRPr="000061A3">
              <w:rPr>
                <w:sz w:val="20"/>
              </w:rPr>
              <w:t>1</w:t>
            </w:r>
          </w:p>
        </w:tc>
        <w:tc>
          <w:tcPr>
            <w:tcW w:w="630" w:type="dxa"/>
          </w:tcPr>
          <w:p w14:paraId="34DFC444" w14:textId="7E6F9D97" w:rsidR="002979D7" w:rsidRPr="000061A3" w:rsidRDefault="002979D7" w:rsidP="002979D7">
            <w:pPr>
              <w:pStyle w:val="NormalIndent"/>
              <w:ind w:left="0"/>
              <w:jc w:val="center"/>
              <w:rPr>
                <w:sz w:val="20"/>
              </w:rPr>
            </w:pPr>
            <w:r w:rsidRPr="000061A3">
              <w:rPr>
                <w:sz w:val="20"/>
              </w:rPr>
              <w:t>N</w:t>
            </w:r>
          </w:p>
        </w:tc>
        <w:tc>
          <w:tcPr>
            <w:tcW w:w="3060" w:type="dxa"/>
          </w:tcPr>
          <w:p w14:paraId="0C06ED6E" w14:textId="53159E34" w:rsidR="002979D7" w:rsidRPr="000061A3" w:rsidDel="00BE6E3F" w:rsidRDefault="002979D7" w:rsidP="002979D7">
            <w:pPr>
              <w:pStyle w:val="NormalIndent"/>
              <w:tabs>
                <w:tab w:val="left" w:pos="106"/>
              </w:tabs>
              <w:ind w:left="0"/>
              <w:rPr>
                <w:sz w:val="20"/>
              </w:rPr>
            </w:pPr>
            <w:r w:rsidRPr="000061A3">
              <w:rPr>
                <w:sz w:val="20"/>
              </w:rPr>
              <w:t xml:space="preserve">If yes, </w:t>
            </w:r>
            <w:proofErr w:type="gramStart"/>
            <w:r w:rsidRPr="000061A3">
              <w:rPr>
                <w:sz w:val="20"/>
              </w:rPr>
              <w:t>Do</w:t>
            </w:r>
            <w:proofErr w:type="gramEnd"/>
            <w:r w:rsidRPr="000061A3">
              <w:rPr>
                <w:sz w:val="20"/>
              </w:rPr>
              <w:t xml:space="preserve"> you currently take medication for high blood pressure?</w:t>
            </w:r>
          </w:p>
        </w:tc>
        <w:tc>
          <w:tcPr>
            <w:tcW w:w="2970" w:type="dxa"/>
          </w:tcPr>
          <w:p w14:paraId="07793328" w14:textId="7EABFD49"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175FFC58" w14:textId="77777777" w:rsidTr="00BC4DE5">
        <w:trPr>
          <w:cantSplit/>
        </w:trPr>
        <w:tc>
          <w:tcPr>
            <w:tcW w:w="1350" w:type="dxa"/>
          </w:tcPr>
          <w:p w14:paraId="1E1967A2" w14:textId="59D89AF8" w:rsidR="002979D7" w:rsidRPr="000061A3" w:rsidRDefault="002979D7" w:rsidP="002979D7">
            <w:pPr>
              <w:pStyle w:val="NormalIndent"/>
              <w:ind w:left="0"/>
              <w:rPr>
                <w:sz w:val="20"/>
              </w:rPr>
            </w:pPr>
            <w:r w:rsidRPr="000061A3">
              <w:rPr>
                <w:sz w:val="20"/>
              </w:rPr>
              <w:t>B4Ea</w:t>
            </w:r>
          </w:p>
        </w:tc>
        <w:tc>
          <w:tcPr>
            <w:tcW w:w="630" w:type="dxa"/>
          </w:tcPr>
          <w:p w14:paraId="4FA96D7E" w14:textId="7463A019" w:rsidR="002979D7" w:rsidRPr="000061A3" w:rsidRDefault="002979D7" w:rsidP="002979D7">
            <w:pPr>
              <w:pStyle w:val="NormalIndent"/>
              <w:ind w:left="0"/>
              <w:jc w:val="center"/>
              <w:rPr>
                <w:sz w:val="20"/>
              </w:rPr>
            </w:pPr>
            <w:r w:rsidRPr="000061A3">
              <w:rPr>
                <w:sz w:val="20"/>
              </w:rPr>
              <w:t>1</w:t>
            </w:r>
          </w:p>
        </w:tc>
        <w:tc>
          <w:tcPr>
            <w:tcW w:w="630" w:type="dxa"/>
          </w:tcPr>
          <w:p w14:paraId="31DA6B18" w14:textId="2F60ED4E" w:rsidR="002979D7" w:rsidRPr="000061A3" w:rsidRDefault="002979D7" w:rsidP="002979D7">
            <w:pPr>
              <w:pStyle w:val="NormalIndent"/>
              <w:ind w:left="0"/>
              <w:jc w:val="center"/>
              <w:rPr>
                <w:sz w:val="20"/>
              </w:rPr>
            </w:pPr>
            <w:r w:rsidRPr="000061A3">
              <w:rPr>
                <w:sz w:val="20"/>
              </w:rPr>
              <w:t>N</w:t>
            </w:r>
          </w:p>
        </w:tc>
        <w:tc>
          <w:tcPr>
            <w:tcW w:w="3060" w:type="dxa"/>
          </w:tcPr>
          <w:p w14:paraId="2B48C04B" w14:textId="20C37F8E" w:rsidR="002979D7" w:rsidRPr="000061A3" w:rsidDel="00BE6E3F" w:rsidRDefault="002979D7" w:rsidP="002979D7">
            <w:pPr>
              <w:pStyle w:val="NormalIndent"/>
              <w:tabs>
                <w:tab w:val="left" w:pos="106"/>
              </w:tabs>
              <w:ind w:left="0"/>
              <w:rPr>
                <w:sz w:val="20"/>
              </w:rPr>
            </w:pPr>
            <w:r w:rsidRPr="000061A3">
              <w:rPr>
                <w:sz w:val="20"/>
              </w:rPr>
              <w:t>e. Peripheral arterial (or vascular) disease?</w:t>
            </w:r>
          </w:p>
        </w:tc>
        <w:tc>
          <w:tcPr>
            <w:tcW w:w="2970" w:type="dxa"/>
          </w:tcPr>
          <w:p w14:paraId="234B35E9" w14:textId="1E98B5C3"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3AD43637" w14:textId="77777777" w:rsidTr="00BC4DE5">
        <w:trPr>
          <w:cantSplit/>
        </w:trPr>
        <w:tc>
          <w:tcPr>
            <w:tcW w:w="1350" w:type="dxa"/>
          </w:tcPr>
          <w:p w14:paraId="5860877F" w14:textId="6B8C3273" w:rsidR="002979D7" w:rsidRPr="000061A3" w:rsidRDefault="002979D7" w:rsidP="002979D7">
            <w:pPr>
              <w:pStyle w:val="NormalIndent"/>
              <w:ind w:left="0"/>
              <w:rPr>
                <w:sz w:val="20"/>
              </w:rPr>
            </w:pPr>
            <w:r w:rsidRPr="000061A3">
              <w:rPr>
                <w:sz w:val="20"/>
              </w:rPr>
              <w:t>B4Eb</w:t>
            </w:r>
          </w:p>
        </w:tc>
        <w:tc>
          <w:tcPr>
            <w:tcW w:w="630" w:type="dxa"/>
          </w:tcPr>
          <w:p w14:paraId="0A3AF093" w14:textId="26C52DFC" w:rsidR="002979D7" w:rsidRPr="000061A3" w:rsidRDefault="002979D7" w:rsidP="002979D7">
            <w:pPr>
              <w:pStyle w:val="NormalIndent"/>
              <w:ind w:left="0"/>
              <w:jc w:val="center"/>
              <w:rPr>
                <w:sz w:val="20"/>
              </w:rPr>
            </w:pPr>
            <w:r w:rsidRPr="000061A3">
              <w:rPr>
                <w:sz w:val="20"/>
              </w:rPr>
              <w:t>2</w:t>
            </w:r>
          </w:p>
        </w:tc>
        <w:tc>
          <w:tcPr>
            <w:tcW w:w="630" w:type="dxa"/>
          </w:tcPr>
          <w:p w14:paraId="122BFE4A" w14:textId="0D67E7CE" w:rsidR="002979D7" w:rsidRPr="000061A3" w:rsidRDefault="002979D7" w:rsidP="002979D7">
            <w:pPr>
              <w:pStyle w:val="NormalIndent"/>
              <w:ind w:left="0"/>
              <w:jc w:val="center"/>
              <w:rPr>
                <w:sz w:val="20"/>
              </w:rPr>
            </w:pPr>
            <w:r w:rsidRPr="000061A3">
              <w:rPr>
                <w:sz w:val="20"/>
              </w:rPr>
              <w:t>N</w:t>
            </w:r>
          </w:p>
        </w:tc>
        <w:tc>
          <w:tcPr>
            <w:tcW w:w="3060" w:type="dxa"/>
          </w:tcPr>
          <w:p w14:paraId="73E63488" w14:textId="5AEFB7E3"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3CC709EA" w14:textId="71235985"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2BEEA7E1" w14:textId="77777777" w:rsidTr="00BC4DE5">
        <w:trPr>
          <w:cantSplit/>
        </w:trPr>
        <w:tc>
          <w:tcPr>
            <w:tcW w:w="1350" w:type="dxa"/>
          </w:tcPr>
          <w:p w14:paraId="7A30BE82" w14:textId="3BF9154B" w:rsidR="002979D7" w:rsidRPr="000061A3" w:rsidRDefault="002979D7" w:rsidP="002979D7">
            <w:pPr>
              <w:pStyle w:val="NormalIndent"/>
              <w:ind w:left="0"/>
              <w:rPr>
                <w:sz w:val="20"/>
              </w:rPr>
            </w:pPr>
            <w:r w:rsidRPr="000061A3">
              <w:rPr>
                <w:sz w:val="20"/>
              </w:rPr>
              <w:t>B4Fa</w:t>
            </w:r>
          </w:p>
        </w:tc>
        <w:tc>
          <w:tcPr>
            <w:tcW w:w="630" w:type="dxa"/>
          </w:tcPr>
          <w:p w14:paraId="3B097BF6" w14:textId="33AFE1DD" w:rsidR="002979D7" w:rsidRPr="000061A3" w:rsidRDefault="002979D7" w:rsidP="002979D7">
            <w:pPr>
              <w:pStyle w:val="NormalIndent"/>
              <w:ind w:left="0"/>
              <w:jc w:val="center"/>
              <w:rPr>
                <w:sz w:val="20"/>
              </w:rPr>
            </w:pPr>
            <w:r w:rsidRPr="000061A3">
              <w:rPr>
                <w:sz w:val="20"/>
              </w:rPr>
              <w:t>1</w:t>
            </w:r>
          </w:p>
        </w:tc>
        <w:tc>
          <w:tcPr>
            <w:tcW w:w="630" w:type="dxa"/>
          </w:tcPr>
          <w:p w14:paraId="75E55438" w14:textId="78701A02" w:rsidR="002979D7" w:rsidRPr="000061A3" w:rsidRDefault="002979D7" w:rsidP="002979D7">
            <w:pPr>
              <w:pStyle w:val="NormalIndent"/>
              <w:ind w:left="0"/>
              <w:jc w:val="center"/>
              <w:rPr>
                <w:sz w:val="20"/>
              </w:rPr>
            </w:pPr>
            <w:r w:rsidRPr="000061A3">
              <w:rPr>
                <w:sz w:val="20"/>
              </w:rPr>
              <w:t>N</w:t>
            </w:r>
          </w:p>
        </w:tc>
        <w:tc>
          <w:tcPr>
            <w:tcW w:w="3060" w:type="dxa"/>
          </w:tcPr>
          <w:p w14:paraId="2830F187" w14:textId="10ED6D9B" w:rsidR="002979D7" w:rsidRPr="000061A3" w:rsidDel="00BE6E3F" w:rsidRDefault="002979D7" w:rsidP="002979D7">
            <w:pPr>
              <w:pStyle w:val="NormalIndent"/>
              <w:tabs>
                <w:tab w:val="left" w:pos="106"/>
              </w:tabs>
              <w:ind w:left="0"/>
              <w:rPr>
                <w:sz w:val="20"/>
              </w:rPr>
            </w:pPr>
            <w:r w:rsidRPr="000061A3">
              <w:rPr>
                <w:sz w:val="20"/>
              </w:rPr>
              <w:t>f. High cholesterol?</w:t>
            </w:r>
          </w:p>
        </w:tc>
        <w:tc>
          <w:tcPr>
            <w:tcW w:w="2970" w:type="dxa"/>
          </w:tcPr>
          <w:p w14:paraId="79DCEFF6" w14:textId="3D7CB8FF"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7D13FE51" w14:textId="77777777" w:rsidTr="00BC4DE5">
        <w:trPr>
          <w:cantSplit/>
        </w:trPr>
        <w:tc>
          <w:tcPr>
            <w:tcW w:w="1350" w:type="dxa"/>
          </w:tcPr>
          <w:p w14:paraId="7DAB31C9" w14:textId="61EAE459" w:rsidR="002979D7" w:rsidRPr="000061A3" w:rsidRDefault="002979D7" w:rsidP="002979D7">
            <w:pPr>
              <w:pStyle w:val="NormalIndent"/>
              <w:ind w:left="0"/>
              <w:rPr>
                <w:sz w:val="20"/>
              </w:rPr>
            </w:pPr>
            <w:r w:rsidRPr="000061A3">
              <w:rPr>
                <w:sz w:val="20"/>
              </w:rPr>
              <w:t>B4Fb</w:t>
            </w:r>
          </w:p>
        </w:tc>
        <w:tc>
          <w:tcPr>
            <w:tcW w:w="630" w:type="dxa"/>
          </w:tcPr>
          <w:p w14:paraId="2BA1DE10" w14:textId="3B645F26" w:rsidR="002979D7" w:rsidRPr="000061A3" w:rsidRDefault="002979D7" w:rsidP="002979D7">
            <w:pPr>
              <w:pStyle w:val="NormalIndent"/>
              <w:ind w:left="0"/>
              <w:jc w:val="center"/>
              <w:rPr>
                <w:sz w:val="20"/>
              </w:rPr>
            </w:pPr>
            <w:r w:rsidRPr="000061A3">
              <w:rPr>
                <w:sz w:val="20"/>
              </w:rPr>
              <w:t>2</w:t>
            </w:r>
          </w:p>
        </w:tc>
        <w:tc>
          <w:tcPr>
            <w:tcW w:w="630" w:type="dxa"/>
          </w:tcPr>
          <w:p w14:paraId="7BD0D0F8" w14:textId="43281FC0" w:rsidR="002979D7" w:rsidRPr="000061A3" w:rsidRDefault="002979D7" w:rsidP="002979D7">
            <w:pPr>
              <w:pStyle w:val="NormalIndent"/>
              <w:ind w:left="0"/>
              <w:jc w:val="center"/>
              <w:rPr>
                <w:sz w:val="20"/>
              </w:rPr>
            </w:pPr>
            <w:r w:rsidRPr="000061A3">
              <w:rPr>
                <w:sz w:val="20"/>
              </w:rPr>
              <w:t>N</w:t>
            </w:r>
          </w:p>
        </w:tc>
        <w:tc>
          <w:tcPr>
            <w:tcW w:w="3060" w:type="dxa"/>
          </w:tcPr>
          <w:p w14:paraId="5A213F57" w14:textId="482C7DD8"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14EDAD09" w14:textId="59BD38C9"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3962BCD8" w14:textId="77777777" w:rsidTr="00BC4DE5">
        <w:trPr>
          <w:cantSplit/>
        </w:trPr>
        <w:tc>
          <w:tcPr>
            <w:tcW w:w="1350" w:type="dxa"/>
          </w:tcPr>
          <w:p w14:paraId="031077A5" w14:textId="39D06FB0" w:rsidR="002979D7" w:rsidRPr="000061A3" w:rsidRDefault="002979D7" w:rsidP="002979D7">
            <w:pPr>
              <w:pStyle w:val="NormalIndent"/>
              <w:ind w:left="0"/>
              <w:rPr>
                <w:sz w:val="20"/>
              </w:rPr>
            </w:pPr>
            <w:r w:rsidRPr="000061A3">
              <w:rPr>
                <w:sz w:val="20"/>
              </w:rPr>
              <w:t>B4Fc</w:t>
            </w:r>
          </w:p>
        </w:tc>
        <w:tc>
          <w:tcPr>
            <w:tcW w:w="630" w:type="dxa"/>
          </w:tcPr>
          <w:p w14:paraId="29CA9F21" w14:textId="31C68797" w:rsidR="002979D7" w:rsidRPr="000061A3" w:rsidRDefault="002979D7" w:rsidP="002979D7">
            <w:pPr>
              <w:pStyle w:val="NormalIndent"/>
              <w:ind w:left="0"/>
              <w:jc w:val="center"/>
              <w:rPr>
                <w:sz w:val="20"/>
              </w:rPr>
            </w:pPr>
            <w:r w:rsidRPr="000061A3">
              <w:rPr>
                <w:sz w:val="20"/>
              </w:rPr>
              <w:t>1</w:t>
            </w:r>
          </w:p>
        </w:tc>
        <w:tc>
          <w:tcPr>
            <w:tcW w:w="630" w:type="dxa"/>
          </w:tcPr>
          <w:p w14:paraId="5D477295" w14:textId="1D5A14D5" w:rsidR="002979D7" w:rsidRPr="000061A3" w:rsidRDefault="002979D7" w:rsidP="002979D7">
            <w:pPr>
              <w:pStyle w:val="NormalIndent"/>
              <w:ind w:left="0"/>
              <w:jc w:val="center"/>
              <w:rPr>
                <w:sz w:val="20"/>
              </w:rPr>
            </w:pPr>
            <w:r w:rsidRPr="000061A3">
              <w:rPr>
                <w:sz w:val="20"/>
              </w:rPr>
              <w:t>N</w:t>
            </w:r>
          </w:p>
        </w:tc>
        <w:tc>
          <w:tcPr>
            <w:tcW w:w="3060" w:type="dxa"/>
          </w:tcPr>
          <w:p w14:paraId="1BC9559B" w14:textId="07743080" w:rsidR="002979D7" w:rsidRPr="000061A3" w:rsidDel="00BE6E3F" w:rsidRDefault="002979D7" w:rsidP="002979D7">
            <w:pPr>
              <w:pStyle w:val="NormalIndent"/>
              <w:tabs>
                <w:tab w:val="left" w:pos="106"/>
              </w:tabs>
              <w:ind w:left="0"/>
              <w:rPr>
                <w:sz w:val="20"/>
              </w:rPr>
            </w:pPr>
            <w:r w:rsidRPr="000061A3">
              <w:rPr>
                <w:sz w:val="20"/>
              </w:rPr>
              <w:t xml:space="preserve">If yes, </w:t>
            </w:r>
            <w:proofErr w:type="gramStart"/>
            <w:r w:rsidRPr="000061A3">
              <w:rPr>
                <w:sz w:val="20"/>
              </w:rPr>
              <w:t>Do</w:t>
            </w:r>
            <w:proofErr w:type="gramEnd"/>
            <w:r w:rsidRPr="000061A3">
              <w:rPr>
                <w:sz w:val="20"/>
              </w:rPr>
              <w:t xml:space="preserve"> you currently take statins for high cholesterol?</w:t>
            </w:r>
          </w:p>
        </w:tc>
        <w:tc>
          <w:tcPr>
            <w:tcW w:w="2970" w:type="dxa"/>
          </w:tcPr>
          <w:p w14:paraId="19039473" w14:textId="5B646B78"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03AF1836" w14:textId="77777777" w:rsidTr="00BC4DE5">
        <w:trPr>
          <w:cantSplit/>
        </w:trPr>
        <w:tc>
          <w:tcPr>
            <w:tcW w:w="1350" w:type="dxa"/>
          </w:tcPr>
          <w:p w14:paraId="1BF385BC" w14:textId="2CA5284D" w:rsidR="002979D7" w:rsidRPr="000061A3" w:rsidRDefault="002979D7" w:rsidP="002979D7">
            <w:pPr>
              <w:pStyle w:val="NormalIndent"/>
              <w:ind w:left="0"/>
              <w:rPr>
                <w:sz w:val="20"/>
              </w:rPr>
            </w:pPr>
            <w:r w:rsidRPr="000061A3">
              <w:rPr>
                <w:sz w:val="20"/>
              </w:rPr>
              <w:lastRenderedPageBreak/>
              <w:t>B4Ga</w:t>
            </w:r>
          </w:p>
        </w:tc>
        <w:tc>
          <w:tcPr>
            <w:tcW w:w="630" w:type="dxa"/>
          </w:tcPr>
          <w:p w14:paraId="685E39E9" w14:textId="0677D0B0" w:rsidR="002979D7" w:rsidRPr="000061A3" w:rsidRDefault="002979D7" w:rsidP="002979D7">
            <w:pPr>
              <w:pStyle w:val="NormalIndent"/>
              <w:ind w:left="0"/>
              <w:jc w:val="center"/>
              <w:rPr>
                <w:sz w:val="20"/>
              </w:rPr>
            </w:pPr>
            <w:r w:rsidRPr="000061A3">
              <w:rPr>
                <w:sz w:val="20"/>
              </w:rPr>
              <w:t>1</w:t>
            </w:r>
          </w:p>
        </w:tc>
        <w:tc>
          <w:tcPr>
            <w:tcW w:w="630" w:type="dxa"/>
          </w:tcPr>
          <w:p w14:paraId="01E09DD4" w14:textId="7B5A56EB" w:rsidR="002979D7" w:rsidRPr="000061A3" w:rsidRDefault="002979D7" w:rsidP="002979D7">
            <w:pPr>
              <w:pStyle w:val="NormalIndent"/>
              <w:ind w:left="0"/>
              <w:jc w:val="center"/>
              <w:rPr>
                <w:sz w:val="20"/>
              </w:rPr>
            </w:pPr>
            <w:r w:rsidRPr="000061A3">
              <w:rPr>
                <w:sz w:val="20"/>
              </w:rPr>
              <w:t>N</w:t>
            </w:r>
          </w:p>
        </w:tc>
        <w:tc>
          <w:tcPr>
            <w:tcW w:w="3060" w:type="dxa"/>
          </w:tcPr>
          <w:p w14:paraId="2EA1EB04" w14:textId="569369C1" w:rsidR="002979D7" w:rsidRPr="000061A3" w:rsidDel="00BE6E3F" w:rsidRDefault="002979D7" w:rsidP="002979D7">
            <w:pPr>
              <w:pStyle w:val="NormalIndent"/>
              <w:tabs>
                <w:tab w:val="left" w:pos="106"/>
              </w:tabs>
              <w:ind w:left="0"/>
              <w:rPr>
                <w:sz w:val="20"/>
              </w:rPr>
            </w:pPr>
            <w:r w:rsidRPr="000061A3">
              <w:rPr>
                <w:sz w:val="20"/>
              </w:rPr>
              <w:t>g. Asthma, emphysema, chronic bronchitis, or chronic obstructive pulmonary disease (COPD) for which you take medication?</w:t>
            </w:r>
          </w:p>
        </w:tc>
        <w:tc>
          <w:tcPr>
            <w:tcW w:w="2970" w:type="dxa"/>
          </w:tcPr>
          <w:p w14:paraId="21137CFF" w14:textId="09EFAC65"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76B2B474" w14:textId="77777777" w:rsidTr="00BC4DE5">
        <w:trPr>
          <w:cantSplit/>
        </w:trPr>
        <w:tc>
          <w:tcPr>
            <w:tcW w:w="1350" w:type="dxa"/>
          </w:tcPr>
          <w:p w14:paraId="6F40845D" w14:textId="08317018" w:rsidR="002979D7" w:rsidRPr="000061A3" w:rsidRDefault="002979D7" w:rsidP="002979D7">
            <w:pPr>
              <w:pStyle w:val="NormalIndent"/>
              <w:ind w:left="0"/>
              <w:rPr>
                <w:sz w:val="20"/>
              </w:rPr>
            </w:pPr>
            <w:r w:rsidRPr="000061A3">
              <w:rPr>
                <w:sz w:val="20"/>
              </w:rPr>
              <w:t>B4Gb</w:t>
            </w:r>
          </w:p>
        </w:tc>
        <w:tc>
          <w:tcPr>
            <w:tcW w:w="630" w:type="dxa"/>
          </w:tcPr>
          <w:p w14:paraId="1922DF32" w14:textId="4AC1B263" w:rsidR="002979D7" w:rsidRPr="000061A3" w:rsidRDefault="002979D7" w:rsidP="002979D7">
            <w:pPr>
              <w:pStyle w:val="NormalIndent"/>
              <w:ind w:left="0"/>
              <w:jc w:val="center"/>
              <w:rPr>
                <w:sz w:val="20"/>
              </w:rPr>
            </w:pPr>
            <w:r w:rsidRPr="000061A3">
              <w:rPr>
                <w:sz w:val="20"/>
              </w:rPr>
              <w:t>2</w:t>
            </w:r>
          </w:p>
        </w:tc>
        <w:tc>
          <w:tcPr>
            <w:tcW w:w="630" w:type="dxa"/>
          </w:tcPr>
          <w:p w14:paraId="69D93AEE" w14:textId="0F687462" w:rsidR="002979D7" w:rsidRPr="000061A3" w:rsidRDefault="002979D7" w:rsidP="002979D7">
            <w:pPr>
              <w:pStyle w:val="NormalIndent"/>
              <w:ind w:left="0"/>
              <w:jc w:val="center"/>
              <w:rPr>
                <w:sz w:val="20"/>
              </w:rPr>
            </w:pPr>
            <w:r w:rsidRPr="000061A3">
              <w:rPr>
                <w:sz w:val="20"/>
              </w:rPr>
              <w:t>N</w:t>
            </w:r>
          </w:p>
        </w:tc>
        <w:tc>
          <w:tcPr>
            <w:tcW w:w="3060" w:type="dxa"/>
          </w:tcPr>
          <w:p w14:paraId="6AAD58EA" w14:textId="7C4816B1"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4DB6BE63" w14:textId="749B7417"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7DC2F7FF" w14:textId="77777777" w:rsidTr="00BC4DE5">
        <w:trPr>
          <w:cantSplit/>
        </w:trPr>
        <w:tc>
          <w:tcPr>
            <w:tcW w:w="1350" w:type="dxa"/>
          </w:tcPr>
          <w:p w14:paraId="6B8EA695" w14:textId="3B237AC4" w:rsidR="002979D7" w:rsidRPr="000061A3" w:rsidRDefault="002979D7" w:rsidP="002979D7">
            <w:pPr>
              <w:pStyle w:val="NormalIndent"/>
              <w:ind w:left="0"/>
              <w:rPr>
                <w:sz w:val="20"/>
              </w:rPr>
            </w:pPr>
            <w:r w:rsidRPr="000061A3">
              <w:rPr>
                <w:sz w:val="20"/>
              </w:rPr>
              <w:t>B4Ha</w:t>
            </w:r>
          </w:p>
        </w:tc>
        <w:tc>
          <w:tcPr>
            <w:tcW w:w="630" w:type="dxa"/>
          </w:tcPr>
          <w:p w14:paraId="5A9980B0" w14:textId="397A1387" w:rsidR="002979D7" w:rsidRPr="000061A3" w:rsidRDefault="002979D7" w:rsidP="002979D7">
            <w:pPr>
              <w:pStyle w:val="NormalIndent"/>
              <w:ind w:left="0"/>
              <w:jc w:val="center"/>
              <w:rPr>
                <w:sz w:val="20"/>
              </w:rPr>
            </w:pPr>
            <w:r w:rsidRPr="000061A3">
              <w:rPr>
                <w:sz w:val="20"/>
              </w:rPr>
              <w:t>1</w:t>
            </w:r>
          </w:p>
        </w:tc>
        <w:tc>
          <w:tcPr>
            <w:tcW w:w="630" w:type="dxa"/>
          </w:tcPr>
          <w:p w14:paraId="4DEAC2C4" w14:textId="1B4C0207" w:rsidR="002979D7" w:rsidRPr="000061A3" w:rsidRDefault="002979D7" w:rsidP="002979D7">
            <w:pPr>
              <w:pStyle w:val="NormalIndent"/>
              <w:ind w:left="0"/>
              <w:jc w:val="center"/>
              <w:rPr>
                <w:sz w:val="20"/>
              </w:rPr>
            </w:pPr>
            <w:r w:rsidRPr="000061A3">
              <w:rPr>
                <w:sz w:val="20"/>
              </w:rPr>
              <w:t>N</w:t>
            </w:r>
          </w:p>
        </w:tc>
        <w:tc>
          <w:tcPr>
            <w:tcW w:w="3060" w:type="dxa"/>
          </w:tcPr>
          <w:p w14:paraId="6534B870" w14:textId="63B4CA3E" w:rsidR="002979D7" w:rsidRPr="000061A3" w:rsidRDefault="002979D7" w:rsidP="002979D7">
            <w:pPr>
              <w:pStyle w:val="NormalIndent"/>
              <w:ind w:left="0"/>
              <w:jc w:val="both"/>
              <w:rPr>
                <w:sz w:val="20"/>
              </w:rPr>
            </w:pPr>
            <w:r w:rsidRPr="000061A3">
              <w:rPr>
                <w:sz w:val="20"/>
              </w:rPr>
              <w:t>h. Stomach ulcers or peptic ulcer disease diagnosed by endoscopy or an upper GI or barium swallow study?</w:t>
            </w:r>
          </w:p>
        </w:tc>
        <w:tc>
          <w:tcPr>
            <w:tcW w:w="2970" w:type="dxa"/>
          </w:tcPr>
          <w:p w14:paraId="423EC972" w14:textId="3CBF0E94" w:rsidR="002979D7" w:rsidRPr="000061A3" w:rsidRDefault="002979D7" w:rsidP="002979D7">
            <w:pPr>
              <w:pStyle w:val="NormalIndent"/>
              <w:ind w:left="0"/>
              <w:jc w:val="both"/>
              <w:rPr>
                <w:sz w:val="20"/>
              </w:rPr>
            </w:pPr>
            <w:r w:rsidRPr="000061A3">
              <w:rPr>
                <w:sz w:val="20"/>
              </w:rPr>
              <w:t>1=No</w:t>
            </w:r>
            <w:r w:rsidRPr="000061A3">
              <w:rPr>
                <w:sz w:val="20"/>
              </w:rPr>
              <w:br/>
              <w:t>2=Yes</w:t>
            </w:r>
          </w:p>
        </w:tc>
      </w:tr>
      <w:tr w:rsidR="002979D7" w:rsidRPr="000061A3" w14:paraId="1F5EE281" w14:textId="77777777" w:rsidTr="00BC4DE5">
        <w:trPr>
          <w:cantSplit/>
        </w:trPr>
        <w:tc>
          <w:tcPr>
            <w:tcW w:w="1350" w:type="dxa"/>
          </w:tcPr>
          <w:p w14:paraId="3BB0ECD2" w14:textId="79CD5706" w:rsidR="002979D7" w:rsidRPr="000061A3" w:rsidRDefault="002979D7" w:rsidP="002979D7">
            <w:pPr>
              <w:pStyle w:val="NormalIndent"/>
              <w:ind w:left="0"/>
              <w:rPr>
                <w:sz w:val="20"/>
              </w:rPr>
            </w:pPr>
            <w:r w:rsidRPr="000061A3">
              <w:rPr>
                <w:sz w:val="20"/>
              </w:rPr>
              <w:t>B4Hb</w:t>
            </w:r>
          </w:p>
        </w:tc>
        <w:tc>
          <w:tcPr>
            <w:tcW w:w="630" w:type="dxa"/>
          </w:tcPr>
          <w:p w14:paraId="0D79FF72" w14:textId="079F165B" w:rsidR="002979D7" w:rsidRPr="000061A3" w:rsidRDefault="002979D7" w:rsidP="002979D7">
            <w:pPr>
              <w:pStyle w:val="NormalIndent"/>
              <w:ind w:left="0"/>
              <w:jc w:val="center"/>
              <w:rPr>
                <w:sz w:val="20"/>
              </w:rPr>
            </w:pPr>
            <w:r w:rsidRPr="000061A3">
              <w:rPr>
                <w:sz w:val="20"/>
              </w:rPr>
              <w:t>2</w:t>
            </w:r>
          </w:p>
        </w:tc>
        <w:tc>
          <w:tcPr>
            <w:tcW w:w="630" w:type="dxa"/>
          </w:tcPr>
          <w:p w14:paraId="1C497303" w14:textId="7D2967A3" w:rsidR="002979D7" w:rsidRPr="000061A3" w:rsidRDefault="002979D7" w:rsidP="002979D7">
            <w:pPr>
              <w:pStyle w:val="NormalIndent"/>
              <w:ind w:left="0"/>
              <w:jc w:val="center"/>
              <w:rPr>
                <w:sz w:val="20"/>
              </w:rPr>
            </w:pPr>
            <w:r w:rsidRPr="000061A3">
              <w:rPr>
                <w:sz w:val="20"/>
              </w:rPr>
              <w:t>N</w:t>
            </w:r>
          </w:p>
        </w:tc>
        <w:tc>
          <w:tcPr>
            <w:tcW w:w="3060" w:type="dxa"/>
          </w:tcPr>
          <w:p w14:paraId="09ADAED9" w14:textId="78964C4F" w:rsidR="002979D7" w:rsidRPr="000061A3" w:rsidRDefault="002979D7" w:rsidP="002979D7">
            <w:pPr>
              <w:pStyle w:val="NormalIndent"/>
              <w:ind w:left="0"/>
              <w:rPr>
                <w:sz w:val="20"/>
              </w:rPr>
            </w:pPr>
            <w:r w:rsidRPr="000061A3">
              <w:rPr>
                <w:sz w:val="20"/>
              </w:rPr>
              <w:t>If yes, at what age were you first diagnosed with this condition?</w:t>
            </w:r>
          </w:p>
        </w:tc>
        <w:tc>
          <w:tcPr>
            <w:tcW w:w="2970" w:type="dxa"/>
          </w:tcPr>
          <w:p w14:paraId="48CDEF37" w14:textId="38FA79A5" w:rsidR="002979D7" w:rsidRPr="000061A3" w:rsidRDefault="002979D7" w:rsidP="002979D7">
            <w:pPr>
              <w:pStyle w:val="NormalIndent"/>
              <w:ind w:left="0"/>
              <w:rPr>
                <w:sz w:val="20"/>
              </w:rPr>
            </w:pPr>
            <w:r w:rsidRPr="000061A3">
              <w:rPr>
                <w:sz w:val="20"/>
              </w:rPr>
              <w:t>&lt;##&gt;</w:t>
            </w:r>
          </w:p>
        </w:tc>
      </w:tr>
      <w:tr w:rsidR="002979D7" w:rsidRPr="000061A3" w14:paraId="781DBF45" w14:textId="77777777" w:rsidTr="00BC4DE5">
        <w:trPr>
          <w:cantSplit/>
        </w:trPr>
        <w:tc>
          <w:tcPr>
            <w:tcW w:w="1350" w:type="dxa"/>
          </w:tcPr>
          <w:p w14:paraId="70E9B379" w14:textId="2391DD57" w:rsidR="002979D7" w:rsidRPr="000061A3" w:rsidRDefault="002979D7" w:rsidP="002979D7">
            <w:pPr>
              <w:pStyle w:val="NormalIndent"/>
              <w:ind w:left="0"/>
              <w:rPr>
                <w:sz w:val="20"/>
              </w:rPr>
            </w:pPr>
            <w:r w:rsidRPr="000061A3">
              <w:rPr>
                <w:sz w:val="20"/>
              </w:rPr>
              <w:t>B4Ia</w:t>
            </w:r>
          </w:p>
        </w:tc>
        <w:tc>
          <w:tcPr>
            <w:tcW w:w="630" w:type="dxa"/>
          </w:tcPr>
          <w:p w14:paraId="509712FB" w14:textId="16AD4C32" w:rsidR="002979D7" w:rsidRPr="000061A3" w:rsidRDefault="002979D7" w:rsidP="002979D7">
            <w:pPr>
              <w:pStyle w:val="NormalIndent"/>
              <w:ind w:left="0"/>
              <w:jc w:val="center"/>
              <w:rPr>
                <w:sz w:val="20"/>
              </w:rPr>
            </w:pPr>
            <w:r w:rsidRPr="000061A3">
              <w:rPr>
                <w:sz w:val="20"/>
              </w:rPr>
              <w:t>1</w:t>
            </w:r>
          </w:p>
        </w:tc>
        <w:tc>
          <w:tcPr>
            <w:tcW w:w="630" w:type="dxa"/>
          </w:tcPr>
          <w:p w14:paraId="4EC001EC" w14:textId="1150E28C" w:rsidR="002979D7" w:rsidRPr="000061A3" w:rsidRDefault="002979D7" w:rsidP="002979D7">
            <w:pPr>
              <w:pStyle w:val="NormalIndent"/>
              <w:ind w:left="0"/>
              <w:jc w:val="center"/>
              <w:rPr>
                <w:sz w:val="20"/>
              </w:rPr>
            </w:pPr>
            <w:r w:rsidRPr="000061A3">
              <w:rPr>
                <w:sz w:val="20"/>
              </w:rPr>
              <w:t>N</w:t>
            </w:r>
          </w:p>
        </w:tc>
        <w:tc>
          <w:tcPr>
            <w:tcW w:w="3060" w:type="dxa"/>
          </w:tcPr>
          <w:p w14:paraId="66343C57" w14:textId="282E3AE1" w:rsidR="002979D7" w:rsidRPr="000061A3" w:rsidDel="00BE6E3F" w:rsidRDefault="002979D7" w:rsidP="002979D7">
            <w:pPr>
              <w:pStyle w:val="NormalIndent"/>
              <w:tabs>
                <w:tab w:val="left" w:pos="106"/>
              </w:tabs>
              <w:ind w:left="0"/>
              <w:rPr>
                <w:sz w:val="20"/>
              </w:rPr>
            </w:pPr>
            <w:proofErr w:type="spellStart"/>
            <w:r w:rsidRPr="000061A3">
              <w:rPr>
                <w:sz w:val="20"/>
              </w:rPr>
              <w:t>i</w:t>
            </w:r>
            <w:proofErr w:type="spellEnd"/>
            <w:r w:rsidRPr="000061A3">
              <w:rPr>
                <w:sz w:val="20"/>
              </w:rPr>
              <w:t>. Crohn’s disease, ulcerative colitis, irritable bowel disease, or gallbladder disease?</w:t>
            </w:r>
          </w:p>
        </w:tc>
        <w:tc>
          <w:tcPr>
            <w:tcW w:w="2970" w:type="dxa"/>
          </w:tcPr>
          <w:p w14:paraId="3716934D" w14:textId="49692E28"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0DBD37FB" w14:textId="77777777" w:rsidTr="00BC4DE5">
        <w:trPr>
          <w:cantSplit/>
        </w:trPr>
        <w:tc>
          <w:tcPr>
            <w:tcW w:w="1350" w:type="dxa"/>
          </w:tcPr>
          <w:p w14:paraId="283FB327" w14:textId="07CBBF11" w:rsidR="002979D7" w:rsidRPr="000061A3" w:rsidRDefault="002979D7" w:rsidP="002979D7">
            <w:pPr>
              <w:pStyle w:val="NormalIndent"/>
              <w:ind w:left="0"/>
              <w:rPr>
                <w:sz w:val="20"/>
              </w:rPr>
            </w:pPr>
            <w:r w:rsidRPr="000061A3">
              <w:rPr>
                <w:sz w:val="20"/>
              </w:rPr>
              <w:t>B4Ib</w:t>
            </w:r>
          </w:p>
        </w:tc>
        <w:tc>
          <w:tcPr>
            <w:tcW w:w="630" w:type="dxa"/>
          </w:tcPr>
          <w:p w14:paraId="2EC8A707" w14:textId="66317E22" w:rsidR="002979D7" w:rsidRPr="000061A3" w:rsidRDefault="002979D7" w:rsidP="002979D7">
            <w:pPr>
              <w:pStyle w:val="NormalIndent"/>
              <w:ind w:left="0"/>
              <w:jc w:val="center"/>
              <w:rPr>
                <w:sz w:val="20"/>
              </w:rPr>
            </w:pPr>
            <w:r w:rsidRPr="000061A3">
              <w:rPr>
                <w:sz w:val="20"/>
              </w:rPr>
              <w:t>2</w:t>
            </w:r>
          </w:p>
        </w:tc>
        <w:tc>
          <w:tcPr>
            <w:tcW w:w="630" w:type="dxa"/>
          </w:tcPr>
          <w:p w14:paraId="62BC726F" w14:textId="13C0C861" w:rsidR="002979D7" w:rsidRPr="000061A3" w:rsidRDefault="002979D7" w:rsidP="002979D7">
            <w:pPr>
              <w:pStyle w:val="NormalIndent"/>
              <w:ind w:left="0"/>
              <w:jc w:val="center"/>
              <w:rPr>
                <w:sz w:val="20"/>
              </w:rPr>
            </w:pPr>
            <w:r w:rsidRPr="000061A3">
              <w:rPr>
                <w:sz w:val="20"/>
              </w:rPr>
              <w:t>N</w:t>
            </w:r>
          </w:p>
        </w:tc>
        <w:tc>
          <w:tcPr>
            <w:tcW w:w="3060" w:type="dxa"/>
          </w:tcPr>
          <w:p w14:paraId="6074E3D7" w14:textId="58831484"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727F03AF" w14:textId="37B6E15F"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391B4CC9" w14:textId="77777777" w:rsidTr="00BC4DE5">
        <w:trPr>
          <w:cantSplit/>
        </w:trPr>
        <w:tc>
          <w:tcPr>
            <w:tcW w:w="1350" w:type="dxa"/>
          </w:tcPr>
          <w:p w14:paraId="2AC69272" w14:textId="57C23796" w:rsidR="002979D7" w:rsidRPr="000061A3" w:rsidRDefault="002979D7" w:rsidP="002979D7">
            <w:pPr>
              <w:pStyle w:val="NormalIndent"/>
              <w:ind w:left="0"/>
              <w:rPr>
                <w:sz w:val="20"/>
              </w:rPr>
            </w:pPr>
            <w:r w:rsidRPr="000061A3">
              <w:rPr>
                <w:sz w:val="20"/>
              </w:rPr>
              <w:t>B4Ja</w:t>
            </w:r>
          </w:p>
        </w:tc>
        <w:tc>
          <w:tcPr>
            <w:tcW w:w="630" w:type="dxa"/>
          </w:tcPr>
          <w:p w14:paraId="1EECF176" w14:textId="71A83229" w:rsidR="002979D7" w:rsidRPr="000061A3" w:rsidRDefault="002979D7" w:rsidP="002979D7">
            <w:pPr>
              <w:pStyle w:val="NormalIndent"/>
              <w:ind w:left="0"/>
              <w:jc w:val="center"/>
              <w:rPr>
                <w:sz w:val="20"/>
              </w:rPr>
            </w:pPr>
            <w:r w:rsidRPr="000061A3">
              <w:rPr>
                <w:sz w:val="20"/>
              </w:rPr>
              <w:t>1</w:t>
            </w:r>
          </w:p>
        </w:tc>
        <w:tc>
          <w:tcPr>
            <w:tcW w:w="630" w:type="dxa"/>
          </w:tcPr>
          <w:p w14:paraId="02F811BD" w14:textId="5C993099" w:rsidR="002979D7" w:rsidRPr="000061A3" w:rsidRDefault="002979D7" w:rsidP="002979D7">
            <w:pPr>
              <w:pStyle w:val="NormalIndent"/>
              <w:ind w:left="0"/>
              <w:jc w:val="center"/>
              <w:rPr>
                <w:sz w:val="20"/>
              </w:rPr>
            </w:pPr>
            <w:r w:rsidRPr="000061A3">
              <w:rPr>
                <w:sz w:val="20"/>
              </w:rPr>
              <w:t>N</w:t>
            </w:r>
          </w:p>
        </w:tc>
        <w:tc>
          <w:tcPr>
            <w:tcW w:w="3060" w:type="dxa"/>
          </w:tcPr>
          <w:p w14:paraId="44046D99" w14:textId="0F1F4F9A" w:rsidR="002979D7" w:rsidRPr="000061A3" w:rsidDel="00BE6E3F" w:rsidRDefault="002979D7" w:rsidP="002979D7">
            <w:pPr>
              <w:pStyle w:val="NormalIndent"/>
              <w:tabs>
                <w:tab w:val="left" w:pos="106"/>
              </w:tabs>
              <w:ind w:left="0"/>
              <w:rPr>
                <w:sz w:val="20"/>
              </w:rPr>
            </w:pPr>
            <w:r w:rsidRPr="000061A3">
              <w:rPr>
                <w:sz w:val="20"/>
              </w:rPr>
              <w:t>j. Diabetes or high blood sug</w:t>
            </w:r>
            <w:r>
              <w:rPr>
                <w:sz w:val="20"/>
              </w:rPr>
              <w:t>a</w:t>
            </w:r>
            <w:r w:rsidRPr="000061A3">
              <w:rPr>
                <w:sz w:val="20"/>
              </w:rPr>
              <w:t>r requiring medication by mouth or injection?</w:t>
            </w:r>
          </w:p>
        </w:tc>
        <w:tc>
          <w:tcPr>
            <w:tcW w:w="2970" w:type="dxa"/>
          </w:tcPr>
          <w:p w14:paraId="01CD3949" w14:textId="126C6786"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7E17ED1C" w14:textId="77777777" w:rsidTr="00BC4DE5">
        <w:trPr>
          <w:cantSplit/>
        </w:trPr>
        <w:tc>
          <w:tcPr>
            <w:tcW w:w="1350" w:type="dxa"/>
          </w:tcPr>
          <w:p w14:paraId="675D8C63" w14:textId="7FD65EB5" w:rsidR="002979D7" w:rsidRPr="000061A3" w:rsidRDefault="002979D7" w:rsidP="002979D7">
            <w:pPr>
              <w:pStyle w:val="NormalIndent"/>
              <w:ind w:left="0"/>
              <w:rPr>
                <w:sz w:val="20"/>
              </w:rPr>
            </w:pPr>
            <w:r w:rsidRPr="000061A3">
              <w:rPr>
                <w:sz w:val="20"/>
              </w:rPr>
              <w:t>B4Jb</w:t>
            </w:r>
          </w:p>
        </w:tc>
        <w:tc>
          <w:tcPr>
            <w:tcW w:w="630" w:type="dxa"/>
          </w:tcPr>
          <w:p w14:paraId="0ADF8E35" w14:textId="684DC300" w:rsidR="002979D7" w:rsidRPr="000061A3" w:rsidRDefault="002979D7" w:rsidP="002979D7">
            <w:pPr>
              <w:pStyle w:val="NormalIndent"/>
              <w:ind w:left="0"/>
              <w:jc w:val="center"/>
              <w:rPr>
                <w:sz w:val="20"/>
              </w:rPr>
            </w:pPr>
            <w:r w:rsidRPr="000061A3">
              <w:rPr>
                <w:sz w:val="20"/>
              </w:rPr>
              <w:t>2</w:t>
            </w:r>
          </w:p>
        </w:tc>
        <w:tc>
          <w:tcPr>
            <w:tcW w:w="630" w:type="dxa"/>
          </w:tcPr>
          <w:p w14:paraId="3D5F2B5F" w14:textId="0A3ECCB7" w:rsidR="002979D7" w:rsidRPr="000061A3" w:rsidRDefault="002979D7" w:rsidP="002979D7">
            <w:pPr>
              <w:pStyle w:val="NormalIndent"/>
              <w:ind w:left="0"/>
              <w:jc w:val="center"/>
              <w:rPr>
                <w:sz w:val="20"/>
              </w:rPr>
            </w:pPr>
            <w:r w:rsidRPr="000061A3">
              <w:rPr>
                <w:sz w:val="20"/>
              </w:rPr>
              <w:t>N</w:t>
            </w:r>
          </w:p>
        </w:tc>
        <w:tc>
          <w:tcPr>
            <w:tcW w:w="3060" w:type="dxa"/>
          </w:tcPr>
          <w:p w14:paraId="46A714C0" w14:textId="2C3503EA"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070FA41F" w14:textId="08E3FFAD"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6C67D479" w14:textId="77777777" w:rsidTr="00BC4DE5">
        <w:trPr>
          <w:cantSplit/>
        </w:trPr>
        <w:tc>
          <w:tcPr>
            <w:tcW w:w="1350" w:type="dxa"/>
          </w:tcPr>
          <w:p w14:paraId="76F03FAF" w14:textId="4EA549CC" w:rsidR="002979D7" w:rsidRPr="000061A3" w:rsidRDefault="002979D7" w:rsidP="002979D7">
            <w:pPr>
              <w:pStyle w:val="NormalIndent"/>
              <w:ind w:left="0"/>
              <w:rPr>
                <w:sz w:val="20"/>
              </w:rPr>
            </w:pPr>
            <w:r w:rsidRPr="000061A3">
              <w:rPr>
                <w:sz w:val="20"/>
              </w:rPr>
              <w:t>B4Jc</w:t>
            </w:r>
          </w:p>
        </w:tc>
        <w:tc>
          <w:tcPr>
            <w:tcW w:w="630" w:type="dxa"/>
          </w:tcPr>
          <w:p w14:paraId="79C807CB" w14:textId="0B570003" w:rsidR="002979D7" w:rsidRPr="000061A3" w:rsidRDefault="002979D7" w:rsidP="002979D7">
            <w:pPr>
              <w:pStyle w:val="NormalIndent"/>
              <w:ind w:left="0"/>
              <w:jc w:val="center"/>
              <w:rPr>
                <w:sz w:val="20"/>
              </w:rPr>
            </w:pPr>
            <w:r w:rsidRPr="000061A3">
              <w:rPr>
                <w:sz w:val="20"/>
              </w:rPr>
              <w:t>1</w:t>
            </w:r>
          </w:p>
        </w:tc>
        <w:tc>
          <w:tcPr>
            <w:tcW w:w="630" w:type="dxa"/>
          </w:tcPr>
          <w:p w14:paraId="09DFF441" w14:textId="23A8333B" w:rsidR="002979D7" w:rsidRPr="000061A3" w:rsidRDefault="002979D7" w:rsidP="002979D7">
            <w:pPr>
              <w:pStyle w:val="NormalIndent"/>
              <w:ind w:left="0"/>
              <w:jc w:val="center"/>
              <w:rPr>
                <w:sz w:val="20"/>
              </w:rPr>
            </w:pPr>
            <w:r w:rsidRPr="000061A3">
              <w:rPr>
                <w:sz w:val="20"/>
              </w:rPr>
              <w:t>N</w:t>
            </w:r>
          </w:p>
        </w:tc>
        <w:tc>
          <w:tcPr>
            <w:tcW w:w="3060" w:type="dxa"/>
          </w:tcPr>
          <w:p w14:paraId="652DF0C5" w14:textId="6BE1C9F4" w:rsidR="002979D7" w:rsidRPr="000061A3" w:rsidDel="00BE6E3F" w:rsidRDefault="002979D7" w:rsidP="002979D7">
            <w:pPr>
              <w:pStyle w:val="NormalIndent"/>
              <w:tabs>
                <w:tab w:val="left" w:pos="106"/>
              </w:tabs>
              <w:ind w:left="0"/>
              <w:rPr>
                <w:sz w:val="20"/>
              </w:rPr>
            </w:pPr>
            <w:r w:rsidRPr="000061A3">
              <w:rPr>
                <w:sz w:val="20"/>
              </w:rPr>
              <w:t>Has the diabetes c</w:t>
            </w:r>
            <w:r>
              <w:rPr>
                <w:sz w:val="20"/>
              </w:rPr>
              <w:t>au</w:t>
            </w:r>
            <w:r w:rsidRPr="000061A3">
              <w:rPr>
                <w:sz w:val="20"/>
              </w:rPr>
              <w:t>sed problems with your kidneys or problems with your eyes, treated by an eye doctor?</w:t>
            </w:r>
          </w:p>
        </w:tc>
        <w:tc>
          <w:tcPr>
            <w:tcW w:w="2970" w:type="dxa"/>
          </w:tcPr>
          <w:p w14:paraId="6FAA1EAD" w14:textId="070A30D0"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4A0DCE77" w14:textId="77777777" w:rsidTr="00BC4DE5">
        <w:trPr>
          <w:cantSplit/>
        </w:trPr>
        <w:tc>
          <w:tcPr>
            <w:tcW w:w="1350" w:type="dxa"/>
          </w:tcPr>
          <w:p w14:paraId="3209E860" w14:textId="74D15C2E" w:rsidR="002979D7" w:rsidRPr="000061A3" w:rsidRDefault="002979D7" w:rsidP="002979D7">
            <w:pPr>
              <w:pStyle w:val="NormalIndent"/>
              <w:ind w:left="0"/>
              <w:rPr>
                <w:sz w:val="20"/>
              </w:rPr>
            </w:pPr>
            <w:r w:rsidRPr="000061A3">
              <w:rPr>
                <w:sz w:val="20"/>
              </w:rPr>
              <w:t>B4JD</w:t>
            </w:r>
          </w:p>
        </w:tc>
        <w:tc>
          <w:tcPr>
            <w:tcW w:w="630" w:type="dxa"/>
          </w:tcPr>
          <w:p w14:paraId="412476C7" w14:textId="77777777" w:rsidR="002979D7" w:rsidRPr="000061A3" w:rsidRDefault="002979D7" w:rsidP="002979D7">
            <w:pPr>
              <w:pStyle w:val="NormalIndent"/>
              <w:ind w:left="0"/>
              <w:jc w:val="center"/>
              <w:rPr>
                <w:sz w:val="20"/>
              </w:rPr>
            </w:pPr>
            <w:r w:rsidRPr="000061A3">
              <w:rPr>
                <w:sz w:val="20"/>
              </w:rPr>
              <w:t>1</w:t>
            </w:r>
          </w:p>
        </w:tc>
        <w:tc>
          <w:tcPr>
            <w:tcW w:w="630" w:type="dxa"/>
          </w:tcPr>
          <w:p w14:paraId="2EED8A35" w14:textId="77777777" w:rsidR="002979D7" w:rsidRPr="000061A3" w:rsidRDefault="002979D7" w:rsidP="002979D7">
            <w:pPr>
              <w:pStyle w:val="NormalIndent"/>
              <w:ind w:left="0"/>
              <w:jc w:val="center"/>
              <w:rPr>
                <w:sz w:val="20"/>
              </w:rPr>
            </w:pPr>
            <w:r w:rsidRPr="000061A3">
              <w:rPr>
                <w:sz w:val="20"/>
              </w:rPr>
              <w:t>N</w:t>
            </w:r>
          </w:p>
        </w:tc>
        <w:tc>
          <w:tcPr>
            <w:tcW w:w="3060" w:type="dxa"/>
          </w:tcPr>
          <w:p w14:paraId="69DBEBE4" w14:textId="064F0065" w:rsidR="002979D7" w:rsidRPr="000061A3" w:rsidDel="00BE6E3F" w:rsidRDefault="002979D7" w:rsidP="002979D7">
            <w:pPr>
              <w:pStyle w:val="NormalIndent"/>
              <w:tabs>
                <w:tab w:val="left" w:pos="106"/>
              </w:tabs>
              <w:ind w:left="0"/>
              <w:rPr>
                <w:sz w:val="20"/>
              </w:rPr>
            </w:pPr>
            <w:r w:rsidRPr="000061A3">
              <w:rPr>
                <w:sz w:val="20"/>
              </w:rPr>
              <w:t>Have you taken metformin for diabetes?</w:t>
            </w:r>
          </w:p>
        </w:tc>
        <w:tc>
          <w:tcPr>
            <w:tcW w:w="2970" w:type="dxa"/>
          </w:tcPr>
          <w:p w14:paraId="34F58576" w14:textId="786F1F2A"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2872E5AB" w14:textId="77777777" w:rsidTr="00BC4DE5">
        <w:trPr>
          <w:cantSplit/>
        </w:trPr>
        <w:tc>
          <w:tcPr>
            <w:tcW w:w="1350" w:type="dxa"/>
          </w:tcPr>
          <w:p w14:paraId="664F0916" w14:textId="0F57A768" w:rsidR="002979D7" w:rsidRPr="000061A3" w:rsidRDefault="002979D7" w:rsidP="002979D7">
            <w:pPr>
              <w:pStyle w:val="NormalIndent"/>
              <w:ind w:left="0"/>
              <w:rPr>
                <w:sz w:val="20"/>
              </w:rPr>
            </w:pPr>
            <w:r w:rsidRPr="000061A3">
              <w:rPr>
                <w:sz w:val="20"/>
              </w:rPr>
              <w:t>B4Ka</w:t>
            </w:r>
          </w:p>
        </w:tc>
        <w:tc>
          <w:tcPr>
            <w:tcW w:w="630" w:type="dxa"/>
          </w:tcPr>
          <w:p w14:paraId="011C76D3" w14:textId="20037462" w:rsidR="002979D7" w:rsidRPr="000061A3" w:rsidRDefault="002979D7" w:rsidP="002979D7">
            <w:pPr>
              <w:pStyle w:val="NormalIndent"/>
              <w:ind w:left="0"/>
              <w:jc w:val="center"/>
              <w:rPr>
                <w:sz w:val="20"/>
              </w:rPr>
            </w:pPr>
            <w:r w:rsidRPr="000061A3">
              <w:rPr>
                <w:sz w:val="20"/>
              </w:rPr>
              <w:t>1</w:t>
            </w:r>
          </w:p>
        </w:tc>
        <w:tc>
          <w:tcPr>
            <w:tcW w:w="630" w:type="dxa"/>
          </w:tcPr>
          <w:p w14:paraId="3C072A5C" w14:textId="3F94995C" w:rsidR="002979D7" w:rsidRPr="000061A3" w:rsidRDefault="002979D7" w:rsidP="002979D7">
            <w:pPr>
              <w:pStyle w:val="NormalIndent"/>
              <w:ind w:left="0"/>
              <w:jc w:val="center"/>
              <w:rPr>
                <w:sz w:val="20"/>
              </w:rPr>
            </w:pPr>
            <w:r w:rsidRPr="000061A3">
              <w:rPr>
                <w:sz w:val="20"/>
              </w:rPr>
              <w:t>N</w:t>
            </w:r>
          </w:p>
        </w:tc>
        <w:tc>
          <w:tcPr>
            <w:tcW w:w="3060" w:type="dxa"/>
          </w:tcPr>
          <w:p w14:paraId="2EE21A32" w14:textId="11C6510F" w:rsidR="002979D7" w:rsidRPr="000061A3" w:rsidDel="00BE6E3F" w:rsidRDefault="002979D7" w:rsidP="002979D7">
            <w:pPr>
              <w:pStyle w:val="NormalIndent"/>
              <w:tabs>
                <w:tab w:val="left" w:pos="106"/>
              </w:tabs>
              <w:ind w:left="0"/>
              <w:rPr>
                <w:sz w:val="20"/>
              </w:rPr>
            </w:pPr>
            <w:r w:rsidRPr="000061A3">
              <w:rPr>
                <w:sz w:val="20"/>
              </w:rPr>
              <w:t>k. Kidney problems that resulted in poor kidney function or necessitated dialysis or transplantation?</w:t>
            </w:r>
          </w:p>
        </w:tc>
        <w:tc>
          <w:tcPr>
            <w:tcW w:w="2970" w:type="dxa"/>
          </w:tcPr>
          <w:p w14:paraId="79F0DD9E" w14:textId="0E2C8CC0"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0FE9203E" w14:textId="77777777" w:rsidTr="00BC4DE5">
        <w:trPr>
          <w:cantSplit/>
        </w:trPr>
        <w:tc>
          <w:tcPr>
            <w:tcW w:w="1350" w:type="dxa"/>
          </w:tcPr>
          <w:p w14:paraId="5AE1A0EB" w14:textId="51C853B8" w:rsidR="002979D7" w:rsidRPr="000061A3" w:rsidRDefault="002979D7" w:rsidP="002979D7">
            <w:pPr>
              <w:pStyle w:val="NormalIndent"/>
              <w:ind w:left="0"/>
              <w:rPr>
                <w:sz w:val="20"/>
              </w:rPr>
            </w:pPr>
            <w:r w:rsidRPr="000061A3">
              <w:rPr>
                <w:sz w:val="20"/>
              </w:rPr>
              <w:t>B4Kb</w:t>
            </w:r>
          </w:p>
        </w:tc>
        <w:tc>
          <w:tcPr>
            <w:tcW w:w="630" w:type="dxa"/>
          </w:tcPr>
          <w:p w14:paraId="1CE7425F" w14:textId="30354CE6" w:rsidR="002979D7" w:rsidRPr="000061A3" w:rsidRDefault="002979D7" w:rsidP="002979D7">
            <w:pPr>
              <w:pStyle w:val="NormalIndent"/>
              <w:ind w:left="0"/>
              <w:jc w:val="center"/>
              <w:rPr>
                <w:sz w:val="20"/>
              </w:rPr>
            </w:pPr>
            <w:r w:rsidRPr="000061A3">
              <w:rPr>
                <w:sz w:val="20"/>
              </w:rPr>
              <w:t>2</w:t>
            </w:r>
          </w:p>
        </w:tc>
        <w:tc>
          <w:tcPr>
            <w:tcW w:w="630" w:type="dxa"/>
          </w:tcPr>
          <w:p w14:paraId="6EE9F8AC" w14:textId="07D3F078" w:rsidR="002979D7" w:rsidRPr="000061A3" w:rsidRDefault="002979D7" w:rsidP="002979D7">
            <w:pPr>
              <w:pStyle w:val="NormalIndent"/>
              <w:ind w:left="0"/>
              <w:jc w:val="center"/>
              <w:rPr>
                <w:sz w:val="20"/>
              </w:rPr>
            </w:pPr>
            <w:r w:rsidRPr="000061A3">
              <w:rPr>
                <w:sz w:val="20"/>
              </w:rPr>
              <w:t>N</w:t>
            </w:r>
          </w:p>
        </w:tc>
        <w:tc>
          <w:tcPr>
            <w:tcW w:w="3060" w:type="dxa"/>
          </w:tcPr>
          <w:p w14:paraId="17EBE90A" w14:textId="002F7D35"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20F5C73D" w14:textId="38E30351"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298FC56C" w14:textId="77777777" w:rsidTr="00BC4DE5">
        <w:trPr>
          <w:cantSplit/>
        </w:trPr>
        <w:tc>
          <w:tcPr>
            <w:tcW w:w="1350" w:type="dxa"/>
          </w:tcPr>
          <w:p w14:paraId="291F256D" w14:textId="71D3F42B" w:rsidR="002979D7" w:rsidRPr="000061A3" w:rsidRDefault="002979D7" w:rsidP="002979D7">
            <w:pPr>
              <w:pStyle w:val="NormalIndent"/>
              <w:ind w:left="0"/>
              <w:rPr>
                <w:sz w:val="20"/>
              </w:rPr>
            </w:pPr>
            <w:r w:rsidRPr="000061A3">
              <w:rPr>
                <w:sz w:val="20"/>
              </w:rPr>
              <w:t>B4La</w:t>
            </w:r>
          </w:p>
        </w:tc>
        <w:tc>
          <w:tcPr>
            <w:tcW w:w="630" w:type="dxa"/>
          </w:tcPr>
          <w:p w14:paraId="2AEB8B9C" w14:textId="01493096" w:rsidR="002979D7" w:rsidRPr="000061A3" w:rsidRDefault="002979D7" w:rsidP="002979D7">
            <w:pPr>
              <w:pStyle w:val="NormalIndent"/>
              <w:ind w:left="0"/>
              <w:jc w:val="center"/>
              <w:rPr>
                <w:sz w:val="20"/>
              </w:rPr>
            </w:pPr>
            <w:r w:rsidRPr="000061A3">
              <w:rPr>
                <w:sz w:val="20"/>
              </w:rPr>
              <w:t>1</w:t>
            </w:r>
          </w:p>
        </w:tc>
        <w:tc>
          <w:tcPr>
            <w:tcW w:w="630" w:type="dxa"/>
          </w:tcPr>
          <w:p w14:paraId="29579E50" w14:textId="6FD99EB7" w:rsidR="002979D7" w:rsidRPr="000061A3" w:rsidRDefault="002979D7" w:rsidP="002979D7">
            <w:pPr>
              <w:pStyle w:val="NormalIndent"/>
              <w:ind w:left="0"/>
              <w:jc w:val="center"/>
              <w:rPr>
                <w:sz w:val="20"/>
              </w:rPr>
            </w:pPr>
            <w:r w:rsidRPr="000061A3">
              <w:rPr>
                <w:sz w:val="20"/>
              </w:rPr>
              <w:t>N</w:t>
            </w:r>
          </w:p>
        </w:tc>
        <w:tc>
          <w:tcPr>
            <w:tcW w:w="3060" w:type="dxa"/>
          </w:tcPr>
          <w:p w14:paraId="6E5E62C8" w14:textId="54C7F453" w:rsidR="002979D7" w:rsidRPr="000061A3" w:rsidDel="00BE6E3F" w:rsidRDefault="002979D7" w:rsidP="002979D7">
            <w:pPr>
              <w:pStyle w:val="NormalIndent"/>
              <w:tabs>
                <w:tab w:val="left" w:pos="106"/>
              </w:tabs>
              <w:ind w:left="0"/>
              <w:rPr>
                <w:sz w:val="20"/>
              </w:rPr>
            </w:pPr>
            <w:r w:rsidRPr="000061A3">
              <w:rPr>
                <w:sz w:val="20"/>
              </w:rPr>
              <w:t>l. Cirrhosis or serious liver damage?</w:t>
            </w:r>
          </w:p>
        </w:tc>
        <w:tc>
          <w:tcPr>
            <w:tcW w:w="2970" w:type="dxa"/>
          </w:tcPr>
          <w:p w14:paraId="21613736" w14:textId="17EE0795"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1DA7AD74" w14:textId="77777777" w:rsidTr="00BC4DE5">
        <w:trPr>
          <w:cantSplit/>
        </w:trPr>
        <w:tc>
          <w:tcPr>
            <w:tcW w:w="1350" w:type="dxa"/>
          </w:tcPr>
          <w:p w14:paraId="0B95798F" w14:textId="3C473C5D" w:rsidR="002979D7" w:rsidRPr="000061A3" w:rsidRDefault="002979D7" w:rsidP="002979D7">
            <w:pPr>
              <w:pStyle w:val="NormalIndent"/>
              <w:ind w:left="0"/>
              <w:rPr>
                <w:sz w:val="20"/>
              </w:rPr>
            </w:pPr>
            <w:r w:rsidRPr="000061A3">
              <w:rPr>
                <w:sz w:val="20"/>
              </w:rPr>
              <w:t>B4Lb</w:t>
            </w:r>
          </w:p>
        </w:tc>
        <w:tc>
          <w:tcPr>
            <w:tcW w:w="630" w:type="dxa"/>
          </w:tcPr>
          <w:p w14:paraId="006514B5" w14:textId="5419DB0A" w:rsidR="002979D7" w:rsidRPr="000061A3" w:rsidRDefault="002979D7" w:rsidP="002979D7">
            <w:pPr>
              <w:pStyle w:val="NormalIndent"/>
              <w:ind w:left="0"/>
              <w:jc w:val="center"/>
              <w:rPr>
                <w:sz w:val="20"/>
              </w:rPr>
            </w:pPr>
            <w:r w:rsidRPr="000061A3">
              <w:rPr>
                <w:sz w:val="20"/>
              </w:rPr>
              <w:t>2</w:t>
            </w:r>
          </w:p>
        </w:tc>
        <w:tc>
          <w:tcPr>
            <w:tcW w:w="630" w:type="dxa"/>
          </w:tcPr>
          <w:p w14:paraId="40D8083F" w14:textId="7EF4DF8D" w:rsidR="002979D7" w:rsidRPr="000061A3" w:rsidRDefault="002979D7" w:rsidP="002979D7">
            <w:pPr>
              <w:pStyle w:val="NormalIndent"/>
              <w:ind w:left="0"/>
              <w:jc w:val="center"/>
              <w:rPr>
                <w:sz w:val="20"/>
              </w:rPr>
            </w:pPr>
            <w:r w:rsidRPr="000061A3">
              <w:rPr>
                <w:sz w:val="20"/>
              </w:rPr>
              <w:t>N</w:t>
            </w:r>
          </w:p>
        </w:tc>
        <w:tc>
          <w:tcPr>
            <w:tcW w:w="3060" w:type="dxa"/>
          </w:tcPr>
          <w:p w14:paraId="4C4BB37B" w14:textId="0B68648D"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3AC11DF9" w14:textId="3EE63F07"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5CBFC670" w14:textId="77777777" w:rsidTr="00BC4DE5">
        <w:trPr>
          <w:cantSplit/>
        </w:trPr>
        <w:tc>
          <w:tcPr>
            <w:tcW w:w="1350" w:type="dxa"/>
          </w:tcPr>
          <w:p w14:paraId="5ECA3F4F" w14:textId="2B346247" w:rsidR="002979D7" w:rsidRPr="000061A3" w:rsidRDefault="002979D7" w:rsidP="002979D7">
            <w:pPr>
              <w:pStyle w:val="NormalIndent"/>
              <w:ind w:left="0"/>
              <w:rPr>
                <w:sz w:val="20"/>
              </w:rPr>
            </w:pPr>
            <w:r w:rsidRPr="000061A3">
              <w:rPr>
                <w:sz w:val="20"/>
              </w:rPr>
              <w:t>B4Ma</w:t>
            </w:r>
          </w:p>
        </w:tc>
        <w:tc>
          <w:tcPr>
            <w:tcW w:w="630" w:type="dxa"/>
          </w:tcPr>
          <w:p w14:paraId="0FEB9CD5" w14:textId="34CEE810" w:rsidR="002979D7" w:rsidRPr="000061A3" w:rsidRDefault="002979D7" w:rsidP="002979D7">
            <w:pPr>
              <w:pStyle w:val="NormalIndent"/>
              <w:ind w:left="0"/>
              <w:jc w:val="center"/>
              <w:rPr>
                <w:sz w:val="20"/>
              </w:rPr>
            </w:pPr>
            <w:r w:rsidRPr="000061A3">
              <w:rPr>
                <w:sz w:val="20"/>
              </w:rPr>
              <w:t>1</w:t>
            </w:r>
          </w:p>
        </w:tc>
        <w:tc>
          <w:tcPr>
            <w:tcW w:w="630" w:type="dxa"/>
          </w:tcPr>
          <w:p w14:paraId="5CEC56C4" w14:textId="012DB5B5" w:rsidR="002979D7" w:rsidRPr="000061A3" w:rsidRDefault="002979D7" w:rsidP="002979D7">
            <w:pPr>
              <w:pStyle w:val="NormalIndent"/>
              <w:ind w:left="0"/>
              <w:jc w:val="center"/>
              <w:rPr>
                <w:sz w:val="20"/>
              </w:rPr>
            </w:pPr>
            <w:r w:rsidRPr="000061A3">
              <w:rPr>
                <w:sz w:val="20"/>
              </w:rPr>
              <w:t>N</w:t>
            </w:r>
          </w:p>
        </w:tc>
        <w:tc>
          <w:tcPr>
            <w:tcW w:w="3060" w:type="dxa"/>
          </w:tcPr>
          <w:p w14:paraId="39442CB1" w14:textId="08F6C097" w:rsidR="002979D7" w:rsidRPr="000061A3" w:rsidDel="00BE6E3F" w:rsidRDefault="002979D7" w:rsidP="002979D7">
            <w:pPr>
              <w:pStyle w:val="NormalIndent"/>
              <w:tabs>
                <w:tab w:val="left" w:pos="106"/>
              </w:tabs>
              <w:ind w:left="0"/>
              <w:rPr>
                <w:sz w:val="20"/>
              </w:rPr>
            </w:pPr>
            <w:r w:rsidRPr="000061A3">
              <w:rPr>
                <w:sz w:val="20"/>
              </w:rPr>
              <w:t>m. Arthritis, lupus, or polymyalgia that requires medications regularly?</w:t>
            </w:r>
          </w:p>
        </w:tc>
        <w:tc>
          <w:tcPr>
            <w:tcW w:w="2970" w:type="dxa"/>
          </w:tcPr>
          <w:p w14:paraId="71C990AA" w14:textId="136705FE"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03AB2D05" w14:textId="77777777" w:rsidTr="00BC4DE5">
        <w:trPr>
          <w:cantSplit/>
        </w:trPr>
        <w:tc>
          <w:tcPr>
            <w:tcW w:w="1350" w:type="dxa"/>
          </w:tcPr>
          <w:p w14:paraId="442C9A1E" w14:textId="105BBC5F" w:rsidR="002979D7" w:rsidRPr="000061A3" w:rsidRDefault="002979D7" w:rsidP="002979D7">
            <w:pPr>
              <w:pStyle w:val="NormalIndent"/>
              <w:ind w:left="0"/>
              <w:rPr>
                <w:sz w:val="20"/>
              </w:rPr>
            </w:pPr>
            <w:r w:rsidRPr="000061A3">
              <w:rPr>
                <w:sz w:val="20"/>
              </w:rPr>
              <w:t>B4Mb</w:t>
            </w:r>
          </w:p>
        </w:tc>
        <w:tc>
          <w:tcPr>
            <w:tcW w:w="630" w:type="dxa"/>
          </w:tcPr>
          <w:p w14:paraId="7E214C28" w14:textId="19C7E892" w:rsidR="002979D7" w:rsidRPr="000061A3" w:rsidRDefault="002979D7" w:rsidP="002979D7">
            <w:pPr>
              <w:pStyle w:val="NormalIndent"/>
              <w:ind w:left="0"/>
              <w:jc w:val="center"/>
              <w:rPr>
                <w:sz w:val="20"/>
              </w:rPr>
            </w:pPr>
            <w:r w:rsidRPr="000061A3">
              <w:rPr>
                <w:sz w:val="20"/>
              </w:rPr>
              <w:t>2</w:t>
            </w:r>
          </w:p>
        </w:tc>
        <w:tc>
          <w:tcPr>
            <w:tcW w:w="630" w:type="dxa"/>
          </w:tcPr>
          <w:p w14:paraId="5E73A3E0" w14:textId="2531EDD3" w:rsidR="002979D7" w:rsidRPr="000061A3" w:rsidRDefault="002979D7" w:rsidP="002979D7">
            <w:pPr>
              <w:pStyle w:val="NormalIndent"/>
              <w:ind w:left="0"/>
              <w:jc w:val="center"/>
              <w:rPr>
                <w:sz w:val="20"/>
              </w:rPr>
            </w:pPr>
            <w:r w:rsidRPr="000061A3">
              <w:rPr>
                <w:sz w:val="20"/>
              </w:rPr>
              <w:t>N</w:t>
            </w:r>
          </w:p>
        </w:tc>
        <w:tc>
          <w:tcPr>
            <w:tcW w:w="3060" w:type="dxa"/>
          </w:tcPr>
          <w:p w14:paraId="6D583D21" w14:textId="0672D331"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1562A045" w14:textId="7E1CA1A4"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731648B0" w14:textId="77777777" w:rsidTr="00BC4DE5">
        <w:trPr>
          <w:cantSplit/>
        </w:trPr>
        <w:tc>
          <w:tcPr>
            <w:tcW w:w="1350" w:type="dxa"/>
          </w:tcPr>
          <w:p w14:paraId="55FEE4FE" w14:textId="1E6B64FA" w:rsidR="002979D7" w:rsidRPr="000061A3" w:rsidRDefault="002979D7" w:rsidP="002979D7">
            <w:pPr>
              <w:pStyle w:val="NormalIndent"/>
              <w:ind w:left="0"/>
              <w:rPr>
                <w:sz w:val="20"/>
              </w:rPr>
            </w:pPr>
            <w:r w:rsidRPr="000061A3">
              <w:rPr>
                <w:sz w:val="20"/>
              </w:rPr>
              <w:t>B4Na</w:t>
            </w:r>
          </w:p>
        </w:tc>
        <w:tc>
          <w:tcPr>
            <w:tcW w:w="630" w:type="dxa"/>
          </w:tcPr>
          <w:p w14:paraId="2EA3BA25" w14:textId="26540513" w:rsidR="002979D7" w:rsidRPr="000061A3" w:rsidRDefault="002979D7" w:rsidP="002979D7">
            <w:pPr>
              <w:pStyle w:val="NormalIndent"/>
              <w:ind w:left="0"/>
              <w:jc w:val="center"/>
              <w:rPr>
                <w:sz w:val="20"/>
              </w:rPr>
            </w:pPr>
            <w:r w:rsidRPr="000061A3">
              <w:rPr>
                <w:sz w:val="20"/>
              </w:rPr>
              <w:t>1</w:t>
            </w:r>
          </w:p>
        </w:tc>
        <w:tc>
          <w:tcPr>
            <w:tcW w:w="630" w:type="dxa"/>
          </w:tcPr>
          <w:p w14:paraId="5A28E286" w14:textId="00537941" w:rsidR="002979D7" w:rsidRPr="000061A3" w:rsidRDefault="002979D7" w:rsidP="002979D7">
            <w:pPr>
              <w:pStyle w:val="NormalIndent"/>
              <w:ind w:left="0"/>
              <w:jc w:val="center"/>
              <w:rPr>
                <w:sz w:val="20"/>
              </w:rPr>
            </w:pPr>
            <w:r w:rsidRPr="000061A3">
              <w:rPr>
                <w:sz w:val="20"/>
              </w:rPr>
              <w:t>N</w:t>
            </w:r>
          </w:p>
        </w:tc>
        <w:tc>
          <w:tcPr>
            <w:tcW w:w="3060" w:type="dxa"/>
          </w:tcPr>
          <w:p w14:paraId="7C16AB2D" w14:textId="5E16A5B7" w:rsidR="002979D7" w:rsidRPr="000061A3" w:rsidDel="00BE6E3F" w:rsidRDefault="002979D7" w:rsidP="002979D7">
            <w:pPr>
              <w:pStyle w:val="NormalIndent"/>
              <w:tabs>
                <w:tab w:val="left" w:pos="106"/>
              </w:tabs>
              <w:ind w:left="0"/>
              <w:rPr>
                <w:sz w:val="20"/>
              </w:rPr>
            </w:pPr>
            <w:r w:rsidRPr="000061A3">
              <w:rPr>
                <w:sz w:val="20"/>
              </w:rPr>
              <w:t>n. Alzheimer’s disease or another form of dementia?</w:t>
            </w:r>
          </w:p>
        </w:tc>
        <w:tc>
          <w:tcPr>
            <w:tcW w:w="2970" w:type="dxa"/>
          </w:tcPr>
          <w:p w14:paraId="6D871AA6" w14:textId="33F074AE"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5AF1E2E4" w14:textId="77777777" w:rsidTr="00BC4DE5">
        <w:trPr>
          <w:cantSplit/>
        </w:trPr>
        <w:tc>
          <w:tcPr>
            <w:tcW w:w="1350" w:type="dxa"/>
          </w:tcPr>
          <w:p w14:paraId="38EF87D7" w14:textId="5525B2C3" w:rsidR="002979D7" w:rsidRPr="000061A3" w:rsidRDefault="002979D7" w:rsidP="002979D7">
            <w:pPr>
              <w:pStyle w:val="NormalIndent"/>
              <w:ind w:left="0"/>
              <w:rPr>
                <w:sz w:val="20"/>
              </w:rPr>
            </w:pPr>
            <w:r w:rsidRPr="000061A3">
              <w:rPr>
                <w:sz w:val="20"/>
              </w:rPr>
              <w:t>B4Nb</w:t>
            </w:r>
          </w:p>
        </w:tc>
        <w:tc>
          <w:tcPr>
            <w:tcW w:w="630" w:type="dxa"/>
          </w:tcPr>
          <w:p w14:paraId="583B1F57" w14:textId="71EA5A5C" w:rsidR="002979D7" w:rsidRPr="000061A3" w:rsidRDefault="002979D7" w:rsidP="002979D7">
            <w:pPr>
              <w:pStyle w:val="NormalIndent"/>
              <w:ind w:left="0"/>
              <w:jc w:val="center"/>
              <w:rPr>
                <w:sz w:val="20"/>
              </w:rPr>
            </w:pPr>
            <w:r w:rsidRPr="000061A3">
              <w:rPr>
                <w:sz w:val="20"/>
              </w:rPr>
              <w:t>2</w:t>
            </w:r>
          </w:p>
        </w:tc>
        <w:tc>
          <w:tcPr>
            <w:tcW w:w="630" w:type="dxa"/>
          </w:tcPr>
          <w:p w14:paraId="6F2E3D72" w14:textId="4699704F" w:rsidR="002979D7" w:rsidRPr="000061A3" w:rsidRDefault="002979D7" w:rsidP="002979D7">
            <w:pPr>
              <w:pStyle w:val="NormalIndent"/>
              <w:ind w:left="0"/>
              <w:jc w:val="center"/>
              <w:rPr>
                <w:sz w:val="20"/>
              </w:rPr>
            </w:pPr>
            <w:r w:rsidRPr="000061A3">
              <w:rPr>
                <w:sz w:val="20"/>
              </w:rPr>
              <w:t>N</w:t>
            </w:r>
          </w:p>
        </w:tc>
        <w:tc>
          <w:tcPr>
            <w:tcW w:w="3060" w:type="dxa"/>
          </w:tcPr>
          <w:p w14:paraId="1F4533B2" w14:textId="27742453"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5BF82D62" w14:textId="2DA25B4C"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6C62D46C" w14:textId="77777777" w:rsidTr="00BC4DE5">
        <w:trPr>
          <w:cantSplit/>
        </w:trPr>
        <w:tc>
          <w:tcPr>
            <w:tcW w:w="1350" w:type="dxa"/>
          </w:tcPr>
          <w:p w14:paraId="289F7636" w14:textId="4A25BF2B" w:rsidR="002979D7" w:rsidRPr="000061A3" w:rsidRDefault="002979D7" w:rsidP="002979D7">
            <w:pPr>
              <w:pStyle w:val="NormalIndent"/>
              <w:ind w:left="0"/>
              <w:rPr>
                <w:sz w:val="20"/>
              </w:rPr>
            </w:pPr>
            <w:r w:rsidRPr="000061A3">
              <w:rPr>
                <w:sz w:val="20"/>
              </w:rPr>
              <w:t>B4Oa</w:t>
            </w:r>
          </w:p>
        </w:tc>
        <w:tc>
          <w:tcPr>
            <w:tcW w:w="630" w:type="dxa"/>
          </w:tcPr>
          <w:p w14:paraId="0886AD4B" w14:textId="7353C0B0" w:rsidR="002979D7" w:rsidRPr="000061A3" w:rsidRDefault="002979D7" w:rsidP="002979D7">
            <w:pPr>
              <w:pStyle w:val="NormalIndent"/>
              <w:ind w:left="0"/>
              <w:jc w:val="center"/>
              <w:rPr>
                <w:sz w:val="20"/>
              </w:rPr>
            </w:pPr>
            <w:r w:rsidRPr="000061A3">
              <w:rPr>
                <w:sz w:val="20"/>
              </w:rPr>
              <w:t>1</w:t>
            </w:r>
          </w:p>
        </w:tc>
        <w:tc>
          <w:tcPr>
            <w:tcW w:w="630" w:type="dxa"/>
          </w:tcPr>
          <w:p w14:paraId="31B2C826" w14:textId="6F14236F" w:rsidR="002979D7" w:rsidRPr="000061A3" w:rsidRDefault="002979D7" w:rsidP="002979D7">
            <w:pPr>
              <w:pStyle w:val="NormalIndent"/>
              <w:ind w:left="0"/>
              <w:jc w:val="center"/>
              <w:rPr>
                <w:sz w:val="20"/>
              </w:rPr>
            </w:pPr>
            <w:r w:rsidRPr="000061A3">
              <w:rPr>
                <w:sz w:val="20"/>
              </w:rPr>
              <w:t>N</w:t>
            </w:r>
          </w:p>
        </w:tc>
        <w:tc>
          <w:tcPr>
            <w:tcW w:w="3060" w:type="dxa"/>
          </w:tcPr>
          <w:p w14:paraId="3FC12DEC" w14:textId="02E6CD8F" w:rsidR="002979D7" w:rsidRPr="000061A3" w:rsidDel="00BE6E3F" w:rsidRDefault="002979D7" w:rsidP="002979D7">
            <w:pPr>
              <w:pStyle w:val="NormalIndent"/>
              <w:tabs>
                <w:tab w:val="left" w:pos="106"/>
              </w:tabs>
              <w:ind w:left="0"/>
              <w:rPr>
                <w:sz w:val="20"/>
              </w:rPr>
            </w:pPr>
            <w:r w:rsidRPr="000061A3">
              <w:rPr>
                <w:sz w:val="20"/>
              </w:rPr>
              <w:t>o. Depression</w:t>
            </w:r>
          </w:p>
        </w:tc>
        <w:tc>
          <w:tcPr>
            <w:tcW w:w="2970" w:type="dxa"/>
          </w:tcPr>
          <w:p w14:paraId="32B53299" w14:textId="05E4138D"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725E0866" w14:textId="77777777" w:rsidTr="00BC4DE5">
        <w:trPr>
          <w:cantSplit/>
        </w:trPr>
        <w:tc>
          <w:tcPr>
            <w:tcW w:w="1350" w:type="dxa"/>
          </w:tcPr>
          <w:p w14:paraId="267C1FF5" w14:textId="7FEC1CE5" w:rsidR="002979D7" w:rsidRPr="000061A3" w:rsidRDefault="002979D7" w:rsidP="002979D7">
            <w:pPr>
              <w:pStyle w:val="NormalIndent"/>
              <w:ind w:left="0"/>
              <w:rPr>
                <w:sz w:val="20"/>
              </w:rPr>
            </w:pPr>
            <w:r w:rsidRPr="000061A3">
              <w:rPr>
                <w:sz w:val="20"/>
              </w:rPr>
              <w:t>B4Ob</w:t>
            </w:r>
          </w:p>
        </w:tc>
        <w:tc>
          <w:tcPr>
            <w:tcW w:w="630" w:type="dxa"/>
          </w:tcPr>
          <w:p w14:paraId="02E2C310" w14:textId="0B557047" w:rsidR="002979D7" w:rsidRPr="000061A3" w:rsidRDefault="002979D7" w:rsidP="002979D7">
            <w:pPr>
              <w:pStyle w:val="NormalIndent"/>
              <w:ind w:left="0"/>
              <w:jc w:val="center"/>
              <w:rPr>
                <w:sz w:val="20"/>
              </w:rPr>
            </w:pPr>
            <w:r w:rsidRPr="000061A3">
              <w:rPr>
                <w:sz w:val="20"/>
              </w:rPr>
              <w:t>2</w:t>
            </w:r>
          </w:p>
        </w:tc>
        <w:tc>
          <w:tcPr>
            <w:tcW w:w="630" w:type="dxa"/>
          </w:tcPr>
          <w:p w14:paraId="5061F41C" w14:textId="67C10F0F" w:rsidR="002979D7" w:rsidRPr="000061A3" w:rsidRDefault="002979D7" w:rsidP="002979D7">
            <w:pPr>
              <w:pStyle w:val="NormalIndent"/>
              <w:ind w:left="0"/>
              <w:jc w:val="center"/>
              <w:rPr>
                <w:sz w:val="20"/>
              </w:rPr>
            </w:pPr>
            <w:r w:rsidRPr="000061A3">
              <w:rPr>
                <w:sz w:val="20"/>
              </w:rPr>
              <w:t>N</w:t>
            </w:r>
          </w:p>
        </w:tc>
        <w:tc>
          <w:tcPr>
            <w:tcW w:w="3060" w:type="dxa"/>
          </w:tcPr>
          <w:p w14:paraId="65D85080" w14:textId="7F36A6C6"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58DEB1F6" w14:textId="6EA8E958"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2CEAE7B8" w14:textId="77777777" w:rsidTr="00BC4DE5">
        <w:trPr>
          <w:cantSplit/>
        </w:trPr>
        <w:tc>
          <w:tcPr>
            <w:tcW w:w="1350" w:type="dxa"/>
          </w:tcPr>
          <w:p w14:paraId="1FC138D0" w14:textId="3831D6EC" w:rsidR="002979D7" w:rsidRPr="000061A3" w:rsidRDefault="002979D7" w:rsidP="002979D7">
            <w:pPr>
              <w:pStyle w:val="NormalIndent"/>
              <w:ind w:left="0"/>
              <w:rPr>
                <w:sz w:val="20"/>
              </w:rPr>
            </w:pPr>
            <w:r w:rsidRPr="000061A3">
              <w:rPr>
                <w:sz w:val="20"/>
              </w:rPr>
              <w:lastRenderedPageBreak/>
              <w:t>B4Pa</w:t>
            </w:r>
          </w:p>
        </w:tc>
        <w:tc>
          <w:tcPr>
            <w:tcW w:w="630" w:type="dxa"/>
          </w:tcPr>
          <w:p w14:paraId="52AD3A56" w14:textId="3280B81E" w:rsidR="002979D7" w:rsidRPr="000061A3" w:rsidRDefault="002979D7" w:rsidP="002979D7">
            <w:pPr>
              <w:pStyle w:val="NormalIndent"/>
              <w:ind w:left="0"/>
              <w:jc w:val="center"/>
              <w:rPr>
                <w:sz w:val="20"/>
              </w:rPr>
            </w:pPr>
            <w:r w:rsidRPr="000061A3">
              <w:rPr>
                <w:sz w:val="20"/>
              </w:rPr>
              <w:t>1</w:t>
            </w:r>
          </w:p>
        </w:tc>
        <w:tc>
          <w:tcPr>
            <w:tcW w:w="630" w:type="dxa"/>
          </w:tcPr>
          <w:p w14:paraId="5AA3C69D" w14:textId="0F2420C8" w:rsidR="002979D7" w:rsidRPr="000061A3" w:rsidRDefault="002979D7" w:rsidP="002979D7">
            <w:pPr>
              <w:pStyle w:val="NormalIndent"/>
              <w:ind w:left="0"/>
              <w:jc w:val="center"/>
              <w:rPr>
                <w:sz w:val="20"/>
              </w:rPr>
            </w:pPr>
            <w:r w:rsidRPr="000061A3">
              <w:rPr>
                <w:sz w:val="20"/>
              </w:rPr>
              <w:t>N</w:t>
            </w:r>
          </w:p>
        </w:tc>
        <w:tc>
          <w:tcPr>
            <w:tcW w:w="3060" w:type="dxa"/>
          </w:tcPr>
          <w:p w14:paraId="560C6951" w14:textId="13ABD073" w:rsidR="002979D7" w:rsidRPr="000061A3" w:rsidRDefault="002979D7" w:rsidP="002979D7">
            <w:pPr>
              <w:pStyle w:val="NormalIndent"/>
              <w:ind w:left="0"/>
              <w:jc w:val="both"/>
              <w:rPr>
                <w:sz w:val="20"/>
              </w:rPr>
            </w:pPr>
            <w:r w:rsidRPr="000061A3">
              <w:rPr>
                <w:sz w:val="20"/>
              </w:rPr>
              <w:t>p. AIDS</w:t>
            </w:r>
          </w:p>
        </w:tc>
        <w:tc>
          <w:tcPr>
            <w:tcW w:w="2970" w:type="dxa"/>
          </w:tcPr>
          <w:p w14:paraId="580758EA" w14:textId="68E344B4" w:rsidR="002979D7" w:rsidRPr="000061A3" w:rsidRDefault="002979D7" w:rsidP="002979D7">
            <w:pPr>
              <w:pStyle w:val="NormalIndent"/>
              <w:ind w:left="0"/>
              <w:jc w:val="both"/>
              <w:rPr>
                <w:sz w:val="20"/>
              </w:rPr>
            </w:pPr>
            <w:r w:rsidRPr="000061A3">
              <w:rPr>
                <w:sz w:val="20"/>
              </w:rPr>
              <w:t>1=No</w:t>
            </w:r>
            <w:r w:rsidRPr="000061A3">
              <w:rPr>
                <w:sz w:val="20"/>
              </w:rPr>
              <w:br/>
              <w:t>2=Yes</w:t>
            </w:r>
          </w:p>
        </w:tc>
      </w:tr>
      <w:tr w:rsidR="002979D7" w:rsidRPr="000061A3" w14:paraId="1BDC5C52" w14:textId="77777777" w:rsidTr="00BC4DE5">
        <w:trPr>
          <w:cantSplit/>
        </w:trPr>
        <w:tc>
          <w:tcPr>
            <w:tcW w:w="1350" w:type="dxa"/>
          </w:tcPr>
          <w:p w14:paraId="4AC84819" w14:textId="0FF4F046" w:rsidR="002979D7" w:rsidRPr="000061A3" w:rsidRDefault="002979D7" w:rsidP="002979D7">
            <w:pPr>
              <w:pStyle w:val="NormalIndent"/>
              <w:ind w:left="0"/>
              <w:rPr>
                <w:sz w:val="20"/>
              </w:rPr>
            </w:pPr>
            <w:r w:rsidRPr="000061A3">
              <w:rPr>
                <w:sz w:val="20"/>
              </w:rPr>
              <w:t>B4Pb</w:t>
            </w:r>
          </w:p>
        </w:tc>
        <w:tc>
          <w:tcPr>
            <w:tcW w:w="630" w:type="dxa"/>
          </w:tcPr>
          <w:p w14:paraId="0082C126" w14:textId="3EA73F8F" w:rsidR="002979D7" w:rsidRPr="000061A3" w:rsidRDefault="002979D7" w:rsidP="002979D7">
            <w:pPr>
              <w:pStyle w:val="NormalIndent"/>
              <w:ind w:left="0"/>
              <w:jc w:val="center"/>
              <w:rPr>
                <w:sz w:val="20"/>
              </w:rPr>
            </w:pPr>
            <w:r w:rsidRPr="000061A3">
              <w:rPr>
                <w:sz w:val="20"/>
              </w:rPr>
              <w:t>2</w:t>
            </w:r>
          </w:p>
        </w:tc>
        <w:tc>
          <w:tcPr>
            <w:tcW w:w="630" w:type="dxa"/>
          </w:tcPr>
          <w:p w14:paraId="33388F05" w14:textId="313E1C1B" w:rsidR="002979D7" w:rsidRPr="000061A3" w:rsidRDefault="002979D7" w:rsidP="002979D7">
            <w:pPr>
              <w:pStyle w:val="NormalIndent"/>
              <w:ind w:left="0"/>
              <w:jc w:val="center"/>
              <w:rPr>
                <w:sz w:val="20"/>
              </w:rPr>
            </w:pPr>
            <w:r w:rsidRPr="000061A3">
              <w:rPr>
                <w:sz w:val="20"/>
              </w:rPr>
              <w:t>N</w:t>
            </w:r>
          </w:p>
        </w:tc>
        <w:tc>
          <w:tcPr>
            <w:tcW w:w="3060" w:type="dxa"/>
          </w:tcPr>
          <w:p w14:paraId="3BA2BDDB" w14:textId="161B2AE1" w:rsidR="002979D7" w:rsidRPr="000061A3" w:rsidRDefault="002979D7" w:rsidP="002979D7">
            <w:pPr>
              <w:pStyle w:val="NormalIndent"/>
              <w:ind w:left="0"/>
              <w:rPr>
                <w:sz w:val="20"/>
              </w:rPr>
            </w:pPr>
            <w:r w:rsidRPr="000061A3">
              <w:rPr>
                <w:sz w:val="20"/>
              </w:rPr>
              <w:t>If yes, at what age were you first diagnosed with this condition?</w:t>
            </w:r>
          </w:p>
        </w:tc>
        <w:tc>
          <w:tcPr>
            <w:tcW w:w="2970" w:type="dxa"/>
          </w:tcPr>
          <w:p w14:paraId="1BD37FD9" w14:textId="2B48A533" w:rsidR="002979D7" w:rsidRPr="000061A3" w:rsidRDefault="002979D7" w:rsidP="002979D7">
            <w:pPr>
              <w:pStyle w:val="NormalIndent"/>
              <w:ind w:left="0"/>
              <w:rPr>
                <w:sz w:val="20"/>
              </w:rPr>
            </w:pPr>
            <w:r w:rsidRPr="000061A3">
              <w:rPr>
                <w:sz w:val="20"/>
              </w:rPr>
              <w:t>&lt;##&gt;</w:t>
            </w:r>
          </w:p>
        </w:tc>
      </w:tr>
      <w:tr w:rsidR="002979D7" w:rsidRPr="000061A3" w14:paraId="4D930A3E" w14:textId="77777777" w:rsidTr="00BC4DE5">
        <w:trPr>
          <w:cantSplit/>
        </w:trPr>
        <w:tc>
          <w:tcPr>
            <w:tcW w:w="1350" w:type="dxa"/>
          </w:tcPr>
          <w:p w14:paraId="05C988A0" w14:textId="510A0F2C" w:rsidR="002979D7" w:rsidRPr="000061A3" w:rsidRDefault="002979D7" w:rsidP="002979D7">
            <w:pPr>
              <w:pStyle w:val="NormalIndent"/>
              <w:ind w:left="0"/>
              <w:rPr>
                <w:sz w:val="20"/>
              </w:rPr>
            </w:pPr>
            <w:r w:rsidRPr="000061A3">
              <w:rPr>
                <w:sz w:val="20"/>
              </w:rPr>
              <w:t>B4Qa</w:t>
            </w:r>
          </w:p>
        </w:tc>
        <w:tc>
          <w:tcPr>
            <w:tcW w:w="630" w:type="dxa"/>
          </w:tcPr>
          <w:p w14:paraId="1F8B1694" w14:textId="4A11DCAB" w:rsidR="002979D7" w:rsidRPr="000061A3" w:rsidRDefault="002979D7" w:rsidP="002979D7">
            <w:pPr>
              <w:pStyle w:val="NormalIndent"/>
              <w:ind w:left="0"/>
              <w:jc w:val="center"/>
              <w:rPr>
                <w:sz w:val="20"/>
              </w:rPr>
            </w:pPr>
            <w:r w:rsidRPr="000061A3">
              <w:rPr>
                <w:sz w:val="20"/>
              </w:rPr>
              <w:t>1</w:t>
            </w:r>
          </w:p>
        </w:tc>
        <w:tc>
          <w:tcPr>
            <w:tcW w:w="630" w:type="dxa"/>
          </w:tcPr>
          <w:p w14:paraId="35EDE4F0" w14:textId="2A4B7672" w:rsidR="002979D7" w:rsidRPr="000061A3" w:rsidRDefault="002979D7" w:rsidP="002979D7">
            <w:pPr>
              <w:pStyle w:val="NormalIndent"/>
              <w:ind w:left="0"/>
              <w:jc w:val="center"/>
              <w:rPr>
                <w:sz w:val="20"/>
              </w:rPr>
            </w:pPr>
            <w:r w:rsidRPr="000061A3">
              <w:rPr>
                <w:sz w:val="20"/>
              </w:rPr>
              <w:t>N</w:t>
            </w:r>
          </w:p>
        </w:tc>
        <w:tc>
          <w:tcPr>
            <w:tcW w:w="3060" w:type="dxa"/>
          </w:tcPr>
          <w:p w14:paraId="7D804BE0" w14:textId="1A0C1A86" w:rsidR="002979D7" w:rsidRPr="000061A3" w:rsidDel="00BE6E3F" w:rsidRDefault="002979D7" w:rsidP="002979D7">
            <w:pPr>
              <w:pStyle w:val="NormalIndent"/>
              <w:tabs>
                <w:tab w:val="left" w:pos="106"/>
              </w:tabs>
              <w:ind w:left="0"/>
              <w:rPr>
                <w:sz w:val="20"/>
              </w:rPr>
            </w:pPr>
            <w:r w:rsidRPr="000061A3">
              <w:rPr>
                <w:sz w:val="20"/>
              </w:rPr>
              <w:t>q. Any other cancer (besides prostate cancer)?</w:t>
            </w:r>
          </w:p>
        </w:tc>
        <w:tc>
          <w:tcPr>
            <w:tcW w:w="2970" w:type="dxa"/>
          </w:tcPr>
          <w:p w14:paraId="0274955F" w14:textId="7889D518" w:rsidR="002979D7" w:rsidRPr="000061A3" w:rsidDel="00BE6E3F" w:rsidRDefault="002979D7" w:rsidP="002979D7">
            <w:pPr>
              <w:pStyle w:val="NormalIndent"/>
              <w:tabs>
                <w:tab w:val="left" w:pos="106"/>
              </w:tabs>
              <w:ind w:left="0"/>
              <w:rPr>
                <w:sz w:val="20"/>
              </w:rPr>
            </w:pPr>
            <w:r w:rsidRPr="000061A3">
              <w:rPr>
                <w:sz w:val="20"/>
              </w:rPr>
              <w:t>1=No</w:t>
            </w:r>
            <w:r w:rsidRPr="000061A3">
              <w:rPr>
                <w:sz w:val="20"/>
              </w:rPr>
              <w:br/>
              <w:t>2=Yes</w:t>
            </w:r>
          </w:p>
        </w:tc>
      </w:tr>
      <w:tr w:rsidR="002979D7" w:rsidRPr="000061A3" w14:paraId="788323E5" w14:textId="77777777" w:rsidTr="00BC4DE5">
        <w:trPr>
          <w:cantSplit/>
        </w:trPr>
        <w:tc>
          <w:tcPr>
            <w:tcW w:w="1350" w:type="dxa"/>
          </w:tcPr>
          <w:p w14:paraId="1CFCD73A" w14:textId="153183C8" w:rsidR="002979D7" w:rsidRPr="000061A3" w:rsidRDefault="002979D7" w:rsidP="002979D7">
            <w:pPr>
              <w:pStyle w:val="NormalIndent"/>
              <w:ind w:left="0"/>
              <w:rPr>
                <w:sz w:val="20"/>
              </w:rPr>
            </w:pPr>
            <w:r w:rsidRPr="000061A3">
              <w:rPr>
                <w:sz w:val="20"/>
              </w:rPr>
              <w:t>B4Qb</w:t>
            </w:r>
          </w:p>
        </w:tc>
        <w:tc>
          <w:tcPr>
            <w:tcW w:w="630" w:type="dxa"/>
          </w:tcPr>
          <w:p w14:paraId="2AD9895D" w14:textId="5A5B38F8" w:rsidR="002979D7" w:rsidRPr="000061A3" w:rsidRDefault="002979D7" w:rsidP="002979D7">
            <w:pPr>
              <w:pStyle w:val="NormalIndent"/>
              <w:ind w:left="0"/>
              <w:jc w:val="center"/>
              <w:rPr>
                <w:sz w:val="20"/>
              </w:rPr>
            </w:pPr>
            <w:r w:rsidRPr="000061A3">
              <w:rPr>
                <w:sz w:val="20"/>
              </w:rPr>
              <w:t>2</w:t>
            </w:r>
          </w:p>
        </w:tc>
        <w:tc>
          <w:tcPr>
            <w:tcW w:w="630" w:type="dxa"/>
          </w:tcPr>
          <w:p w14:paraId="76777E96" w14:textId="78A55603" w:rsidR="002979D7" w:rsidRPr="000061A3" w:rsidRDefault="002979D7" w:rsidP="002979D7">
            <w:pPr>
              <w:pStyle w:val="NormalIndent"/>
              <w:ind w:left="0"/>
              <w:jc w:val="center"/>
              <w:rPr>
                <w:sz w:val="20"/>
              </w:rPr>
            </w:pPr>
            <w:r w:rsidRPr="000061A3">
              <w:rPr>
                <w:sz w:val="20"/>
              </w:rPr>
              <w:t>N</w:t>
            </w:r>
          </w:p>
        </w:tc>
        <w:tc>
          <w:tcPr>
            <w:tcW w:w="3060" w:type="dxa"/>
          </w:tcPr>
          <w:p w14:paraId="18FE62EA" w14:textId="4929934A" w:rsidR="002979D7" w:rsidRPr="000061A3" w:rsidDel="00BE6E3F" w:rsidRDefault="002979D7" w:rsidP="002979D7">
            <w:pPr>
              <w:pStyle w:val="NormalIndent"/>
              <w:tabs>
                <w:tab w:val="left" w:pos="106"/>
              </w:tabs>
              <w:ind w:left="0"/>
              <w:rPr>
                <w:sz w:val="20"/>
              </w:rPr>
            </w:pPr>
            <w:r w:rsidRPr="000061A3">
              <w:rPr>
                <w:sz w:val="20"/>
              </w:rPr>
              <w:t>If yes, at what age were you first diagnosed with this condition?</w:t>
            </w:r>
          </w:p>
        </w:tc>
        <w:tc>
          <w:tcPr>
            <w:tcW w:w="2970" w:type="dxa"/>
          </w:tcPr>
          <w:p w14:paraId="61403D79" w14:textId="5B04631C" w:rsidR="002979D7" w:rsidRPr="000061A3" w:rsidDel="00BE6E3F" w:rsidRDefault="002979D7" w:rsidP="002979D7">
            <w:pPr>
              <w:pStyle w:val="NormalIndent"/>
              <w:tabs>
                <w:tab w:val="left" w:pos="106"/>
              </w:tabs>
              <w:ind w:left="0"/>
              <w:rPr>
                <w:sz w:val="20"/>
              </w:rPr>
            </w:pPr>
            <w:r w:rsidRPr="000061A3">
              <w:rPr>
                <w:sz w:val="20"/>
              </w:rPr>
              <w:t>&lt;##&gt;</w:t>
            </w:r>
          </w:p>
        </w:tc>
      </w:tr>
      <w:tr w:rsidR="002979D7" w:rsidRPr="000061A3" w14:paraId="2A5979D0" w14:textId="77777777" w:rsidTr="00BC4DE5">
        <w:trPr>
          <w:cantSplit/>
        </w:trPr>
        <w:tc>
          <w:tcPr>
            <w:tcW w:w="1350" w:type="dxa"/>
          </w:tcPr>
          <w:p w14:paraId="74CC0D0D" w14:textId="4585A417" w:rsidR="002979D7" w:rsidRPr="000061A3" w:rsidRDefault="002979D7" w:rsidP="002979D7">
            <w:pPr>
              <w:pStyle w:val="NormalIndent"/>
              <w:ind w:left="0"/>
              <w:rPr>
                <w:sz w:val="20"/>
              </w:rPr>
            </w:pPr>
            <w:r w:rsidRPr="000061A3">
              <w:rPr>
                <w:sz w:val="20"/>
              </w:rPr>
              <w:t>B4QOther</w:t>
            </w:r>
          </w:p>
        </w:tc>
        <w:tc>
          <w:tcPr>
            <w:tcW w:w="630" w:type="dxa"/>
          </w:tcPr>
          <w:p w14:paraId="531D90E0" w14:textId="70BFE200" w:rsidR="002979D7" w:rsidRPr="000061A3" w:rsidRDefault="00D90ABA" w:rsidP="002979D7">
            <w:pPr>
              <w:pStyle w:val="NormalIndent"/>
              <w:ind w:left="0"/>
              <w:jc w:val="center"/>
              <w:rPr>
                <w:sz w:val="20"/>
              </w:rPr>
            </w:pPr>
            <w:r>
              <w:rPr>
                <w:sz w:val="20"/>
              </w:rPr>
              <w:t>2</w:t>
            </w:r>
            <w:r w:rsidR="002979D7">
              <w:rPr>
                <w:sz w:val="20"/>
              </w:rPr>
              <w:t>0</w:t>
            </w:r>
            <w:r w:rsidR="002979D7" w:rsidRPr="000061A3">
              <w:rPr>
                <w:sz w:val="20"/>
              </w:rPr>
              <w:t>0</w:t>
            </w:r>
          </w:p>
        </w:tc>
        <w:tc>
          <w:tcPr>
            <w:tcW w:w="630" w:type="dxa"/>
          </w:tcPr>
          <w:p w14:paraId="304BC39B" w14:textId="0266BE51" w:rsidR="002979D7" w:rsidRPr="000061A3" w:rsidRDefault="002979D7" w:rsidP="002979D7">
            <w:pPr>
              <w:pStyle w:val="NormalIndent"/>
              <w:ind w:left="0"/>
              <w:jc w:val="center"/>
              <w:rPr>
                <w:sz w:val="20"/>
              </w:rPr>
            </w:pPr>
            <w:r w:rsidRPr="000061A3">
              <w:rPr>
                <w:sz w:val="20"/>
              </w:rPr>
              <w:t>A/N</w:t>
            </w:r>
          </w:p>
        </w:tc>
        <w:tc>
          <w:tcPr>
            <w:tcW w:w="3060" w:type="dxa"/>
          </w:tcPr>
          <w:p w14:paraId="5129414B" w14:textId="2766AA67" w:rsidR="002979D7" w:rsidRPr="000061A3" w:rsidDel="00BE6E3F" w:rsidRDefault="002979D7" w:rsidP="002979D7">
            <w:pPr>
              <w:pStyle w:val="NormalIndent"/>
              <w:tabs>
                <w:tab w:val="left" w:pos="106"/>
              </w:tabs>
              <w:ind w:left="0"/>
              <w:rPr>
                <w:sz w:val="20"/>
              </w:rPr>
            </w:pPr>
            <w:r w:rsidRPr="000061A3">
              <w:rPr>
                <w:sz w:val="20"/>
              </w:rPr>
              <w:t xml:space="preserve">q. Any other cancer (besides prostate cancer)? </w:t>
            </w:r>
            <w:r w:rsidRPr="000061A3">
              <w:rPr>
                <w:i/>
                <w:sz w:val="20"/>
              </w:rPr>
              <w:t>specify:</w:t>
            </w:r>
          </w:p>
        </w:tc>
        <w:tc>
          <w:tcPr>
            <w:tcW w:w="2970" w:type="dxa"/>
          </w:tcPr>
          <w:p w14:paraId="659BF02A" w14:textId="522C8D8E" w:rsidR="002979D7" w:rsidRPr="000061A3" w:rsidDel="00BE6E3F" w:rsidRDefault="002979D7" w:rsidP="00D90ABA">
            <w:pPr>
              <w:pStyle w:val="NormalIndent"/>
              <w:tabs>
                <w:tab w:val="left" w:pos="106"/>
              </w:tabs>
              <w:ind w:left="0"/>
              <w:rPr>
                <w:sz w:val="20"/>
              </w:rPr>
            </w:pPr>
            <w:r w:rsidRPr="000061A3">
              <w:rPr>
                <w:sz w:val="20"/>
              </w:rPr>
              <w:t>&lt;Verbatim&gt;</w:t>
            </w:r>
          </w:p>
        </w:tc>
      </w:tr>
      <w:tr w:rsidR="002979D7" w:rsidRPr="000061A3" w14:paraId="7048294D" w14:textId="77777777" w:rsidTr="00BC4DE5">
        <w:trPr>
          <w:cantSplit/>
        </w:trPr>
        <w:tc>
          <w:tcPr>
            <w:tcW w:w="1350" w:type="dxa"/>
          </w:tcPr>
          <w:p w14:paraId="45A2F262" w14:textId="03ECBCCA" w:rsidR="002979D7" w:rsidRPr="000061A3" w:rsidRDefault="002979D7" w:rsidP="002979D7">
            <w:pPr>
              <w:pStyle w:val="NormalIndent"/>
              <w:ind w:left="0"/>
              <w:rPr>
                <w:sz w:val="20"/>
              </w:rPr>
            </w:pPr>
            <w:r w:rsidRPr="000061A3">
              <w:rPr>
                <w:sz w:val="20"/>
              </w:rPr>
              <w:t>B5</w:t>
            </w:r>
          </w:p>
        </w:tc>
        <w:tc>
          <w:tcPr>
            <w:tcW w:w="630" w:type="dxa"/>
          </w:tcPr>
          <w:p w14:paraId="173980EE" w14:textId="6FC5BE68" w:rsidR="002979D7" w:rsidRPr="000061A3" w:rsidRDefault="002979D7" w:rsidP="002979D7">
            <w:pPr>
              <w:pStyle w:val="NormalIndent"/>
              <w:ind w:left="0"/>
              <w:jc w:val="center"/>
              <w:rPr>
                <w:sz w:val="20"/>
              </w:rPr>
            </w:pPr>
            <w:r w:rsidRPr="000061A3">
              <w:rPr>
                <w:sz w:val="20"/>
              </w:rPr>
              <w:t>1</w:t>
            </w:r>
          </w:p>
        </w:tc>
        <w:tc>
          <w:tcPr>
            <w:tcW w:w="630" w:type="dxa"/>
          </w:tcPr>
          <w:p w14:paraId="1413F072" w14:textId="2FB7548E" w:rsidR="002979D7" w:rsidRPr="000061A3" w:rsidRDefault="002979D7" w:rsidP="002979D7">
            <w:pPr>
              <w:pStyle w:val="NormalIndent"/>
              <w:ind w:left="0"/>
              <w:jc w:val="center"/>
              <w:rPr>
                <w:sz w:val="20"/>
              </w:rPr>
            </w:pPr>
            <w:r w:rsidRPr="000061A3">
              <w:rPr>
                <w:sz w:val="20"/>
              </w:rPr>
              <w:t>N</w:t>
            </w:r>
          </w:p>
        </w:tc>
        <w:tc>
          <w:tcPr>
            <w:tcW w:w="3060" w:type="dxa"/>
          </w:tcPr>
          <w:p w14:paraId="34DD732E" w14:textId="4F6D19CA" w:rsidR="002979D7" w:rsidRPr="000061A3" w:rsidDel="00BE6E3F" w:rsidRDefault="002979D7" w:rsidP="009023DB">
            <w:pPr>
              <w:pStyle w:val="NormalIndent"/>
              <w:tabs>
                <w:tab w:val="left" w:pos="106"/>
              </w:tabs>
              <w:ind w:left="0"/>
              <w:rPr>
                <w:sz w:val="20"/>
              </w:rPr>
            </w:pPr>
            <w:r w:rsidRPr="000061A3">
              <w:rPr>
                <w:sz w:val="20"/>
              </w:rPr>
              <w:t xml:space="preserve">B5. Where do you </w:t>
            </w:r>
            <w:r w:rsidR="009023DB">
              <w:rPr>
                <w:b/>
                <w:i/>
                <w:sz w:val="20"/>
              </w:rPr>
              <w:t>most often</w:t>
            </w:r>
            <w:r w:rsidRPr="000061A3">
              <w:rPr>
                <w:sz w:val="20"/>
              </w:rPr>
              <w:t xml:space="preserve"> go for </w:t>
            </w:r>
            <w:r w:rsidRPr="000061A3">
              <w:rPr>
                <w:b/>
                <w:sz w:val="20"/>
                <w:u w:val="single"/>
              </w:rPr>
              <w:t>routine medical care</w:t>
            </w:r>
            <w:r w:rsidRPr="000061A3">
              <w:rPr>
                <w:sz w:val="20"/>
              </w:rPr>
              <w:t xml:space="preserve"> (seeing a doctor for any reason, not just for cancer care)?</w:t>
            </w:r>
          </w:p>
        </w:tc>
        <w:tc>
          <w:tcPr>
            <w:tcW w:w="2970" w:type="dxa"/>
          </w:tcPr>
          <w:p w14:paraId="5BFC11EA" w14:textId="56017FD0" w:rsidR="002979D7" w:rsidRPr="000061A3" w:rsidDel="00BE6E3F" w:rsidRDefault="002979D7" w:rsidP="002979D7">
            <w:pPr>
              <w:pStyle w:val="NormalIndent"/>
              <w:tabs>
                <w:tab w:val="left" w:pos="106"/>
              </w:tabs>
              <w:ind w:left="0"/>
              <w:rPr>
                <w:sz w:val="20"/>
              </w:rPr>
            </w:pPr>
            <w:r w:rsidRPr="000061A3">
              <w:rPr>
                <w:sz w:val="20"/>
              </w:rPr>
              <w:t>1=Community health center or free clinic</w:t>
            </w:r>
            <w:r w:rsidRPr="000061A3">
              <w:rPr>
                <w:sz w:val="20"/>
              </w:rPr>
              <w:br/>
              <w:t>2=Hospital (not emergency)/ urgent care clinic</w:t>
            </w:r>
            <w:r w:rsidRPr="000061A3">
              <w:rPr>
                <w:sz w:val="20"/>
              </w:rPr>
              <w:br/>
              <w:t>3=Private doctor’s office</w:t>
            </w:r>
            <w:r w:rsidRPr="000061A3">
              <w:rPr>
                <w:sz w:val="20"/>
              </w:rPr>
              <w:br/>
              <w:t>4=Emergency room</w:t>
            </w:r>
            <w:r w:rsidRPr="000061A3">
              <w:rPr>
                <w:sz w:val="20"/>
              </w:rPr>
              <w:br/>
              <w:t>5=Veteran’s Affairs/VA</w:t>
            </w:r>
            <w:r w:rsidRPr="000061A3">
              <w:rPr>
                <w:sz w:val="20"/>
              </w:rPr>
              <w:br/>
              <w:t>6=Other</w:t>
            </w:r>
            <w:r>
              <w:rPr>
                <w:sz w:val="20"/>
              </w:rPr>
              <w:t xml:space="preserve"> type of location</w:t>
            </w:r>
          </w:p>
        </w:tc>
      </w:tr>
      <w:tr w:rsidR="002979D7" w:rsidRPr="000061A3" w14:paraId="787A9A4D" w14:textId="77777777" w:rsidTr="00BC4DE5">
        <w:trPr>
          <w:cantSplit/>
        </w:trPr>
        <w:tc>
          <w:tcPr>
            <w:tcW w:w="1350" w:type="dxa"/>
          </w:tcPr>
          <w:p w14:paraId="1B657360" w14:textId="527B84CF" w:rsidR="002979D7" w:rsidRPr="000061A3" w:rsidRDefault="002979D7" w:rsidP="002979D7">
            <w:pPr>
              <w:pStyle w:val="NormalIndent"/>
              <w:ind w:left="0"/>
              <w:rPr>
                <w:sz w:val="20"/>
              </w:rPr>
            </w:pPr>
            <w:r w:rsidRPr="000061A3">
              <w:rPr>
                <w:sz w:val="20"/>
              </w:rPr>
              <w:t>B5Other</w:t>
            </w:r>
          </w:p>
        </w:tc>
        <w:tc>
          <w:tcPr>
            <w:tcW w:w="630" w:type="dxa"/>
          </w:tcPr>
          <w:p w14:paraId="1E07DBDB" w14:textId="08997EBE" w:rsidR="002979D7" w:rsidRPr="000061A3" w:rsidRDefault="00D90ABA" w:rsidP="002979D7">
            <w:pPr>
              <w:pStyle w:val="NormalIndent"/>
              <w:ind w:left="0"/>
              <w:jc w:val="center"/>
              <w:rPr>
                <w:sz w:val="20"/>
              </w:rPr>
            </w:pPr>
            <w:r>
              <w:rPr>
                <w:sz w:val="20"/>
              </w:rPr>
              <w:t>2</w:t>
            </w:r>
            <w:r w:rsidR="002979D7">
              <w:rPr>
                <w:sz w:val="20"/>
              </w:rPr>
              <w:t>0</w:t>
            </w:r>
            <w:r w:rsidR="002979D7" w:rsidRPr="000061A3">
              <w:rPr>
                <w:sz w:val="20"/>
              </w:rPr>
              <w:t>0</w:t>
            </w:r>
          </w:p>
        </w:tc>
        <w:tc>
          <w:tcPr>
            <w:tcW w:w="630" w:type="dxa"/>
          </w:tcPr>
          <w:p w14:paraId="2E8A19F4" w14:textId="69348741" w:rsidR="002979D7" w:rsidRPr="000061A3" w:rsidRDefault="002979D7" w:rsidP="002979D7">
            <w:pPr>
              <w:pStyle w:val="NormalIndent"/>
              <w:ind w:left="0"/>
              <w:jc w:val="center"/>
              <w:rPr>
                <w:sz w:val="20"/>
              </w:rPr>
            </w:pPr>
            <w:r w:rsidRPr="000061A3">
              <w:rPr>
                <w:sz w:val="20"/>
              </w:rPr>
              <w:t>A/N</w:t>
            </w:r>
          </w:p>
        </w:tc>
        <w:tc>
          <w:tcPr>
            <w:tcW w:w="3060" w:type="dxa"/>
          </w:tcPr>
          <w:p w14:paraId="2C0906BE" w14:textId="2D021998" w:rsidR="002979D7" w:rsidRPr="000061A3" w:rsidDel="00BE6E3F" w:rsidRDefault="002979D7" w:rsidP="002979D7">
            <w:pPr>
              <w:pStyle w:val="NormalIndent"/>
              <w:tabs>
                <w:tab w:val="left" w:pos="106"/>
              </w:tabs>
              <w:ind w:left="0"/>
              <w:rPr>
                <w:sz w:val="20"/>
              </w:rPr>
            </w:pPr>
            <w:r w:rsidRPr="000061A3">
              <w:rPr>
                <w:sz w:val="20"/>
              </w:rPr>
              <w:t>B5. Other</w:t>
            </w:r>
            <w:r>
              <w:rPr>
                <w:sz w:val="20"/>
              </w:rPr>
              <w:t xml:space="preserve"> type of location</w:t>
            </w:r>
            <w:r w:rsidRPr="000061A3">
              <w:rPr>
                <w:sz w:val="20"/>
              </w:rPr>
              <w:t xml:space="preserve">, </w:t>
            </w:r>
            <w:r w:rsidRPr="000061A3">
              <w:rPr>
                <w:i/>
                <w:sz w:val="20"/>
              </w:rPr>
              <w:t>please specify:</w:t>
            </w:r>
          </w:p>
        </w:tc>
        <w:tc>
          <w:tcPr>
            <w:tcW w:w="2970" w:type="dxa"/>
          </w:tcPr>
          <w:p w14:paraId="031284BB" w14:textId="6FA5728E" w:rsidR="002979D7" w:rsidRPr="000061A3" w:rsidDel="00BE6E3F" w:rsidRDefault="002979D7" w:rsidP="00D90ABA">
            <w:pPr>
              <w:pStyle w:val="NormalIndent"/>
              <w:tabs>
                <w:tab w:val="left" w:pos="106"/>
              </w:tabs>
              <w:ind w:left="0"/>
              <w:rPr>
                <w:sz w:val="20"/>
              </w:rPr>
            </w:pPr>
            <w:r w:rsidRPr="000061A3">
              <w:rPr>
                <w:sz w:val="20"/>
              </w:rPr>
              <w:t>&lt;Verbatim&gt;</w:t>
            </w:r>
          </w:p>
        </w:tc>
      </w:tr>
      <w:tr w:rsidR="002979D7" w:rsidRPr="000061A3" w14:paraId="7768DF05" w14:textId="77777777" w:rsidTr="00BC4DE5">
        <w:trPr>
          <w:cantSplit/>
          <w:trHeight w:val="223"/>
        </w:trPr>
        <w:tc>
          <w:tcPr>
            <w:tcW w:w="1350" w:type="dxa"/>
            <w:shd w:val="clear" w:color="auto" w:fill="BFBFBF" w:themeFill="background1" w:themeFillShade="BF"/>
          </w:tcPr>
          <w:p w14:paraId="47AAC67F" w14:textId="77777777" w:rsidR="002979D7" w:rsidRPr="000061A3" w:rsidRDefault="002979D7" w:rsidP="002979D7">
            <w:pPr>
              <w:pStyle w:val="NormalIndent"/>
              <w:ind w:left="0"/>
              <w:rPr>
                <w:sz w:val="20"/>
              </w:rPr>
            </w:pPr>
          </w:p>
        </w:tc>
        <w:tc>
          <w:tcPr>
            <w:tcW w:w="630" w:type="dxa"/>
            <w:shd w:val="clear" w:color="auto" w:fill="BFBFBF" w:themeFill="background1" w:themeFillShade="BF"/>
          </w:tcPr>
          <w:p w14:paraId="7D8DD73E" w14:textId="77777777" w:rsidR="002979D7" w:rsidRPr="000061A3" w:rsidRDefault="002979D7" w:rsidP="002979D7">
            <w:pPr>
              <w:pStyle w:val="NormalIndent"/>
              <w:ind w:left="0"/>
              <w:jc w:val="center"/>
              <w:rPr>
                <w:sz w:val="20"/>
              </w:rPr>
            </w:pPr>
          </w:p>
        </w:tc>
        <w:tc>
          <w:tcPr>
            <w:tcW w:w="630" w:type="dxa"/>
            <w:shd w:val="clear" w:color="auto" w:fill="BFBFBF" w:themeFill="background1" w:themeFillShade="BF"/>
          </w:tcPr>
          <w:p w14:paraId="45874EF3" w14:textId="77777777" w:rsidR="002979D7" w:rsidRPr="000061A3" w:rsidRDefault="002979D7" w:rsidP="002979D7">
            <w:pPr>
              <w:pStyle w:val="NormalIndent"/>
              <w:ind w:left="0"/>
              <w:jc w:val="center"/>
              <w:rPr>
                <w:sz w:val="20"/>
              </w:rPr>
            </w:pPr>
          </w:p>
        </w:tc>
        <w:tc>
          <w:tcPr>
            <w:tcW w:w="6030" w:type="dxa"/>
            <w:gridSpan w:val="2"/>
          </w:tcPr>
          <w:p w14:paraId="72EC89A1" w14:textId="078A75AB" w:rsidR="002979D7" w:rsidRPr="000061A3" w:rsidRDefault="002979D7" w:rsidP="002979D7">
            <w:pPr>
              <w:pStyle w:val="NormalIndent"/>
              <w:tabs>
                <w:tab w:val="left" w:pos="106"/>
              </w:tabs>
              <w:ind w:left="0"/>
              <w:rPr>
                <w:b/>
                <w:sz w:val="20"/>
              </w:rPr>
            </w:pPr>
            <w:r w:rsidRPr="000061A3">
              <w:rPr>
                <w:b/>
                <w:sz w:val="20"/>
              </w:rPr>
              <w:t>C. YOUR NEIGHBORHOOD AND COMMUNITY</w:t>
            </w:r>
            <w:r>
              <w:rPr>
                <w:b/>
                <w:sz w:val="20"/>
              </w:rPr>
              <w:br/>
              <w:t>Research increasingly shows that where we live matters in terms of our health. We would like to know about the areas you have lived in. The following questions are about your current and past neighborhoods.</w:t>
            </w:r>
          </w:p>
        </w:tc>
      </w:tr>
      <w:tr w:rsidR="002979D7" w:rsidRPr="000061A3" w14:paraId="5B4D2451" w14:textId="77777777" w:rsidTr="00BC4DE5">
        <w:trPr>
          <w:cantSplit/>
        </w:trPr>
        <w:tc>
          <w:tcPr>
            <w:tcW w:w="1350" w:type="dxa"/>
          </w:tcPr>
          <w:p w14:paraId="127E67CD" w14:textId="3B222B72" w:rsidR="002979D7" w:rsidRPr="000061A3" w:rsidRDefault="002979D7" w:rsidP="002979D7">
            <w:pPr>
              <w:pStyle w:val="NormalIndent"/>
              <w:ind w:left="0"/>
              <w:rPr>
                <w:sz w:val="20"/>
              </w:rPr>
            </w:pPr>
            <w:r w:rsidRPr="000061A3">
              <w:rPr>
                <w:sz w:val="20"/>
              </w:rPr>
              <w:t>C1</w:t>
            </w:r>
          </w:p>
        </w:tc>
        <w:tc>
          <w:tcPr>
            <w:tcW w:w="630" w:type="dxa"/>
          </w:tcPr>
          <w:p w14:paraId="1660D634" w14:textId="1F8E2D75" w:rsidR="002979D7" w:rsidRPr="000061A3" w:rsidRDefault="002979D7" w:rsidP="002979D7">
            <w:pPr>
              <w:pStyle w:val="NormalIndent"/>
              <w:ind w:left="0"/>
              <w:jc w:val="center"/>
              <w:rPr>
                <w:sz w:val="20"/>
              </w:rPr>
            </w:pPr>
            <w:r w:rsidRPr="000061A3">
              <w:rPr>
                <w:sz w:val="20"/>
              </w:rPr>
              <w:t>1</w:t>
            </w:r>
          </w:p>
        </w:tc>
        <w:tc>
          <w:tcPr>
            <w:tcW w:w="630" w:type="dxa"/>
          </w:tcPr>
          <w:p w14:paraId="1C063B3F" w14:textId="0FE650E8" w:rsidR="002979D7" w:rsidRPr="000061A3" w:rsidRDefault="002979D7" w:rsidP="002979D7">
            <w:pPr>
              <w:pStyle w:val="NormalIndent"/>
              <w:ind w:left="0"/>
              <w:jc w:val="center"/>
              <w:rPr>
                <w:sz w:val="20"/>
              </w:rPr>
            </w:pPr>
            <w:r w:rsidRPr="000061A3">
              <w:rPr>
                <w:sz w:val="20"/>
              </w:rPr>
              <w:t>N</w:t>
            </w:r>
          </w:p>
        </w:tc>
        <w:tc>
          <w:tcPr>
            <w:tcW w:w="3060" w:type="dxa"/>
          </w:tcPr>
          <w:p w14:paraId="4E261AE5" w14:textId="149B7ABD" w:rsidR="002979D7" w:rsidRPr="000061A3" w:rsidDel="00BE6E3F" w:rsidRDefault="002979D7" w:rsidP="002979D7">
            <w:pPr>
              <w:pStyle w:val="NormalIndent"/>
              <w:tabs>
                <w:tab w:val="left" w:pos="106"/>
              </w:tabs>
              <w:ind w:left="0"/>
              <w:rPr>
                <w:sz w:val="20"/>
              </w:rPr>
            </w:pPr>
            <w:r w:rsidRPr="000061A3">
              <w:rPr>
                <w:sz w:val="20"/>
              </w:rPr>
              <w:t xml:space="preserve">C1. How many years have you lived in your current </w:t>
            </w:r>
            <w:r>
              <w:rPr>
                <w:sz w:val="20"/>
              </w:rPr>
              <w:t>address</w:t>
            </w:r>
            <w:r w:rsidRPr="000061A3">
              <w:rPr>
                <w:sz w:val="20"/>
              </w:rPr>
              <w:t>?</w:t>
            </w:r>
          </w:p>
        </w:tc>
        <w:tc>
          <w:tcPr>
            <w:tcW w:w="2970" w:type="dxa"/>
          </w:tcPr>
          <w:p w14:paraId="4A1DD6E6" w14:textId="13CAA59D" w:rsidR="002979D7" w:rsidRPr="000061A3" w:rsidRDefault="002979D7" w:rsidP="002979D7">
            <w:pPr>
              <w:pStyle w:val="NormalIndent"/>
              <w:tabs>
                <w:tab w:val="left" w:pos="106"/>
              </w:tabs>
              <w:ind w:left="0"/>
              <w:rPr>
                <w:sz w:val="20"/>
              </w:rPr>
            </w:pPr>
            <w:r w:rsidRPr="000061A3">
              <w:rPr>
                <w:sz w:val="20"/>
              </w:rPr>
              <w:t>1</w:t>
            </w:r>
            <w:r>
              <w:rPr>
                <w:sz w:val="20"/>
              </w:rPr>
              <w:t xml:space="preserve">=Less than </w:t>
            </w:r>
            <w:r w:rsidRPr="000061A3">
              <w:rPr>
                <w:sz w:val="20"/>
              </w:rPr>
              <w:t>1 year</w:t>
            </w:r>
            <w:r w:rsidRPr="000061A3">
              <w:rPr>
                <w:sz w:val="20"/>
              </w:rPr>
              <w:br/>
              <w:t>2=1-5 years</w:t>
            </w:r>
            <w:r w:rsidRPr="000061A3">
              <w:rPr>
                <w:sz w:val="20"/>
              </w:rPr>
              <w:br/>
              <w:t>3=6-10 years</w:t>
            </w:r>
            <w:r w:rsidRPr="000061A3">
              <w:rPr>
                <w:sz w:val="20"/>
              </w:rPr>
              <w:br/>
              <w:t>4=11-15 years</w:t>
            </w:r>
            <w:r w:rsidRPr="000061A3">
              <w:rPr>
                <w:sz w:val="20"/>
              </w:rPr>
              <w:br/>
              <w:t>5=16-20 years</w:t>
            </w:r>
          </w:p>
          <w:p w14:paraId="361B95C3" w14:textId="1D45055E" w:rsidR="002979D7" w:rsidRPr="000061A3" w:rsidDel="00BE6E3F" w:rsidRDefault="002979D7" w:rsidP="002979D7">
            <w:pPr>
              <w:pStyle w:val="NormalIndent"/>
              <w:tabs>
                <w:tab w:val="left" w:pos="106"/>
              </w:tabs>
              <w:ind w:left="0"/>
              <w:rPr>
                <w:sz w:val="20"/>
              </w:rPr>
            </w:pPr>
            <w:r w:rsidRPr="000061A3">
              <w:rPr>
                <w:sz w:val="20"/>
              </w:rPr>
              <w:t>6=21+ years</w:t>
            </w:r>
          </w:p>
        </w:tc>
      </w:tr>
      <w:tr w:rsidR="002979D7" w:rsidRPr="000061A3" w14:paraId="1656B9E5"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28FD46DB"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1793FB94"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23272333"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2F7E2B7A" w14:textId="4C83A725" w:rsidR="002979D7" w:rsidRPr="000061A3" w:rsidRDefault="002979D7" w:rsidP="002979D7">
            <w:pPr>
              <w:pStyle w:val="NormalIndent"/>
              <w:tabs>
                <w:tab w:val="left" w:pos="106"/>
              </w:tabs>
              <w:ind w:left="0"/>
              <w:rPr>
                <w:sz w:val="20"/>
              </w:rPr>
            </w:pPr>
            <w:r w:rsidRPr="000061A3">
              <w:rPr>
                <w:sz w:val="20"/>
              </w:rPr>
              <w:t xml:space="preserve">C2. </w:t>
            </w:r>
            <w:r>
              <w:rPr>
                <w:sz w:val="20"/>
              </w:rPr>
              <w:t>Please mark answers for each of these statements.</w:t>
            </w:r>
          </w:p>
        </w:tc>
      </w:tr>
      <w:tr w:rsidR="002979D7" w:rsidRPr="000061A3" w14:paraId="2FF469EA"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3EC34C0C"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65493A8E"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45583D64"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6537FD11" w14:textId="6DDF0508" w:rsidR="002979D7" w:rsidRPr="000061A3" w:rsidRDefault="002979D7" w:rsidP="002979D7">
            <w:pPr>
              <w:pStyle w:val="NormalIndent"/>
              <w:tabs>
                <w:tab w:val="left" w:pos="106"/>
              </w:tabs>
              <w:ind w:left="0"/>
              <w:rPr>
                <w:sz w:val="20"/>
              </w:rPr>
            </w:pPr>
            <w:r>
              <w:rPr>
                <w:sz w:val="20"/>
              </w:rPr>
              <w:t>a</w:t>
            </w:r>
            <w:r w:rsidRPr="000061A3">
              <w:rPr>
                <w:sz w:val="20"/>
              </w:rPr>
              <w:t xml:space="preserve">. </w:t>
            </w:r>
            <w:r>
              <w:rPr>
                <w:sz w:val="20"/>
              </w:rPr>
              <w:t>On average, I felt/feel</w:t>
            </w:r>
            <w:r w:rsidRPr="000061A3">
              <w:rPr>
                <w:sz w:val="20"/>
              </w:rPr>
              <w:t xml:space="preserve"> safe </w:t>
            </w:r>
            <w:r>
              <w:rPr>
                <w:sz w:val="20"/>
              </w:rPr>
              <w:t xml:space="preserve">walking </w:t>
            </w:r>
            <w:r w:rsidRPr="000061A3">
              <w:rPr>
                <w:sz w:val="20"/>
              </w:rPr>
              <w:t xml:space="preserve">in </w:t>
            </w:r>
            <w:r>
              <w:rPr>
                <w:sz w:val="20"/>
              </w:rPr>
              <w:t>m</w:t>
            </w:r>
            <w:r w:rsidRPr="000061A3">
              <w:rPr>
                <w:sz w:val="20"/>
              </w:rPr>
              <w:t>y neighborhood</w:t>
            </w:r>
            <w:r>
              <w:rPr>
                <w:sz w:val="20"/>
              </w:rPr>
              <w:t xml:space="preserve"> day or night.</w:t>
            </w:r>
          </w:p>
        </w:tc>
      </w:tr>
      <w:tr w:rsidR="002979D7" w:rsidRPr="000061A3" w14:paraId="320F7716" w14:textId="77777777" w:rsidTr="00B6513C">
        <w:trPr>
          <w:cantSplit/>
          <w:trHeight w:val="1483"/>
        </w:trPr>
        <w:tc>
          <w:tcPr>
            <w:tcW w:w="1350" w:type="dxa"/>
          </w:tcPr>
          <w:p w14:paraId="4E900FB2" w14:textId="77777777" w:rsidR="002979D7" w:rsidRPr="000061A3" w:rsidRDefault="002979D7" w:rsidP="002979D7">
            <w:pPr>
              <w:pStyle w:val="NormalIndent"/>
              <w:ind w:left="0"/>
              <w:rPr>
                <w:sz w:val="20"/>
              </w:rPr>
            </w:pPr>
            <w:r w:rsidRPr="000061A3">
              <w:rPr>
                <w:sz w:val="20"/>
              </w:rPr>
              <w:t>C2A</w:t>
            </w:r>
            <w:r>
              <w:rPr>
                <w:sz w:val="20"/>
              </w:rPr>
              <w:t>1</w:t>
            </w:r>
          </w:p>
        </w:tc>
        <w:tc>
          <w:tcPr>
            <w:tcW w:w="630" w:type="dxa"/>
          </w:tcPr>
          <w:p w14:paraId="07B709C4" w14:textId="77777777" w:rsidR="002979D7" w:rsidRPr="000061A3" w:rsidRDefault="002979D7" w:rsidP="002979D7">
            <w:pPr>
              <w:pStyle w:val="NormalIndent"/>
              <w:ind w:left="0"/>
              <w:jc w:val="center"/>
              <w:rPr>
                <w:sz w:val="20"/>
              </w:rPr>
            </w:pPr>
            <w:r w:rsidRPr="000061A3">
              <w:rPr>
                <w:sz w:val="20"/>
              </w:rPr>
              <w:t>1</w:t>
            </w:r>
          </w:p>
        </w:tc>
        <w:tc>
          <w:tcPr>
            <w:tcW w:w="630" w:type="dxa"/>
          </w:tcPr>
          <w:p w14:paraId="13FE5F79" w14:textId="77777777" w:rsidR="002979D7" w:rsidRPr="000061A3" w:rsidRDefault="002979D7" w:rsidP="002979D7">
            <w:pPr>
              <w:pStyle w:val="NormalIndent"/>
              <w:ind w:left="0"/>
              <w:jc w:val="center"/>
              <w:rPr>
                <w:sz w:val="20"/>
              </w:rPr>
            </w:pPr>
            <w:r w:rsidRPr="000061A3">
              <w:rPr>
                <w:sz w:val="20"/>
              </w:rPr>
              <w:t>N</w:t>
            </w:r>
          </w:p>
        </w:tc>
        <w:tc>
          <w:tcPr>
            <w:tcW w:w="3060" w:type="dxa"/>
          </w:tcPr>
          <w:p w14:paraId="20A1726F" w14:textId="77777777"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 xml:space="preserve">from </w:t>
            </w:r>
            <w:r w:rsidRPr="000061A3">
              <w:rPr>
                <w:sz w:val="20"/>
              </w:rPr>
              <w:t>prostate cancer diagnosis</w:t>
            </w:r>
            <w:r>
              <w:rPr>
                <w:sz w:val="20"/>
              </w:rPr>
              <w:t xml:space="preserve"> to present</w:t>
            </w:r>
            <w:r w:rsidRPr="000061A3">
              <w:rPr>
                <w:sz w:val="20"/>
              </w:rPr>
              <w:t>)</w:t>
            </w:r>
          </w:p>
        </w:tc>
        <w:tc>
          <w:tcPr>
            <w:tcW w:w="2970" w:type="dxa"/>
          </w:tcPr>
          <w:p w14:paraId="6CAFDF1E" w14:textId="77777777" w:rsidR="002979D7" w:rsidRPr="000061A3" w:rsidDel="00BE6E3F" w:rsidRDefault="002979D7" w:rsidP="002979D7">
            <w:pPr>
              <w:pStyle w:val="NormalIndent"/>
              <w:tabs>
                <w:tab w:val="left" w:pos="106"/>
              </w:tabs>
              <w:ind w:left="0"/>
              <w:rPr>
                <w:sz w:val="20"/>
              </w:rPr>
            </w:pPr>
            <w:r w:rsidRPr="000061A3">
              <w:rPr>
                <w:sz w:val="20"/>
              </w:rPr>
              <w:t>1=</w:t>
            </w:r>
            <w:r>
              <w:rPr>
                <w:sz w:val="20"/>
              </w:rPr>
              <w:t>Strongly Agree</w:t>
            </w:r>
            <w:r>
              <w:rPr>
                <w:sz w:val="20"/>
              </w:rPr>
              <w:br/>
              <w:t>2=Agree</w:t>
            </w:r>
            <w:r>
              <w:rPr>
                <w:sz w:val="20"/>
              </w:rPr>
              <w:br/>
              <w:t>3=Neutral (neither agree nor disagree)</w:t>
            </w:r>
            <w:r>
              <w:rPr>
                <w:sz w:val="20"/>
              </w:rPr>
              <w:br/>
              <w:t>4=Disagree</w:t>
            </w:r>
            <w:r>
              <w:rPr>
                <w:sz w:val="20"/>
              </w:rPr>
              <w:br/>
              <w:t>5=Strongly Disagree</w:t>
            </w:r>
          </w:p>
        </w:tc>
      </w:tr>
      <w:tr w:rsidR="002979D7" w:rsidRPr="000061A3" w14:paraId="4BA38614" w14:textId="77777777" w:rsidTr="00B6513C">
        <w:trPr>
          <w:cantSplit/>
          <w:trHeight w:val="1483"/>
        </w:trPr>
        <w:tc>
          <w:tcPr>
            <w:tcW w:w="1350" w:type="dxa"/>
          </w:tcPr>
          <w:p w14:paraId="16586422" w14:textId="77777777" w:rsidR="002979D7" w:rsidRPr="000061A3" w:rsidRDefault="002979D7" w:rsidP="002979D7">
            <w:pPr>
              <w:pStyle w:val="NormalIndent"/>
              <w:ind w:left="0"/>
              <w:rPr>
                <w:sz w:val="20"/>
              </w:rPr>
            </w:pPr>
            <w:r w:rsidRPr="000061A3">
              <w:rPr>
                <w:sz w:val="20"/>
              </w:rPr>
              <w:t>C2</w:t>
            </w:r>
            <w:r>
              <w:rPr>
                <w:sz w:val="20"/>
              </w:rPr>
              <w:t>A2</w:t>
            </w:r>
          </w:p>
        </w:tc>
        <w:tc>
          <w:tcPr>
            <w:tcW w:w="630" w:type="dxa"/>
          </w:tcPr>
          <w:p w14:paraId="5806175C" w14:textId="77777777" w:rsidR="002979D7" w:rsidRPr="000061A3" w:rsidRDefault="002979D7" w:rsidP="002979D7">
            <w:pPr>
              <w:pStyle w:val="NormalIndent"/>
              <w:ind w:left="0"/>
              <w:jc w:val="center"/>
              <w:rPr>
                <w:sz w:val="20"/>
              </w:rPr>
            </w:pPr>
            <w:r w:rsidRPr="000061A3">
              <w:rPr>
                <w:sz w:val="20"/>
              </w:rPr>
              <w:t>1</w:t>
            </w:r>
          </w:p>
        </w:tc>
        <w:tc>
          <w:tcPr>
            <w:tcW w:w="630" w:type="dxa"/>
          </w:tcPr>
          <w:p w14:paraId="7CBB084C" w14:textId="77777777" w:rsidR="002979D7" w:rsidRPr="000061A3" w:rsidRDefault="002979D7" w:rsidP="002979D7">
            <w:pPr>
              <w:pStyle w:val="NormalIndent"/>
              <w:ind w:left="0"/>
              <w:jc w:val="center"/>
              <w:rPr>
                <w:sz w:val="20"/>
              </w:rPr>
            </w:pPr>
            <w:r w:rsidRPr="000061A3">
              <w:rPr>
                <w:sz w:val="20"/>
              </w:rPr>
              <w:t>N</w:t>
            </w:r>
          </w:p>
        </w:tc>
        <w:tc>
          <w:tcPr>
            <w:tcW w:w="3060" w:type="dxa"/>
          </w:tcPr>
          <w:p w14:paraId="2E3A50AF" w14:textId="77777777" w:rsidR="002979D7" w:rsidRPr="000061A3" w:rsidDel="00BE6E3F" w:rsidRDefault="002979D7" w:rsidP="002979D7">
            <w:pPr>
              <w:pStyle w:val="NormalIndent"/>
              <w:tabs>
                <w:tab w:val="left" w:pos="106"/>
              </w:tabs>
              <w:ind w:left="0"/>
              <w:rPr>
                <w:sz w:val="20"/>
              </w:rPr>
            </w:pPr>
            <w:r>
              <w:rPr>
                <w:sz w:val="20"/>
              </w:rPr>
              <w:t>2. Age 31 up to just before</w:t>
            </w:r>
            <w:r w:rsidRPr="000061A3">
              <w:rPr>
                <w:sz w:val="20"/>
              </w:rPr>
              <w:t xml:space="preserve"> prostate cancer diagnosis)</w:t>
            </w:r>
          </w:p>
        </w:tc>
        <w:tc>
          <w:tcPr>
            <w:tcW w:w="2970" w:type="dxa"/>
          </w:tcPr>
          <w:p w14:paraId="0E3613D5" w14:textId="77777777" w:rsidR="002979D7" w:rsidRPr="000061A3" w:rsidDel="00BE6E3F" w:rsidRDefault="002979D7" w:rsidP="002979D7">
            <w:pPr>
              <w:pStyle w:val="NormalIndent"/>
              <w:tabs>
                <w:tab w:val="left" w:pos="106"/>
              </w:tabs>
              <w:ind w:left="0"/>
              <w:rPr>
                <w:sz w:val="20"/>
              </w:rPr>
            </w:pPr>
            <w:r w:rsidRPr="000061A3">
              <w:rPr>
                <w:sz w:val="20"/>
              </w:rPr>
              <w:t>1=</w:t>
            </w:r>
            <w:r>
              <w:rPr>
                <w:sz w:val="20"/>
              </w:rPr>
              <w:t>Strongly Agree</w:t>
            </w:r>
            <w:r>
              <w:rPr>
                <w:sz w:val="20"/>
              </w:rPr>
              <w:br/>
              <w:t>2=Agree</w:t>
            </w:r>
            <w:r>
              <w:rPr>
                <w:sz w:val="20"/>
              </w:rPr>
              <w:br/>
              <w:t>3=Neutral (neither agree nor disagree)</w:t>
            </w:r>
            <w:r>
              <w:rPr>
                <w:sz w:val="20"/>
              </w:rPr>
              <w:br/>
              <w:t>4=Disagree</w:t>
            </w:r>
            <w:r>
              <w:rPr>
                <w:sz w:val="20"/>
              </w:rPr>
              <w:br/>
              <w:t>5=Strongly Disagree</w:t>
            </w:r>
          </w:p>
        </w:tc>
      </w:tr>
      <w:tr w:rsidR="002979D7" w:rsidRPr="000061A3" w14:paraId="6B924B2B" w14:textId="77777777" w:rsidTr="00BC4DE5">
        <w:trPr>
          <w:cantSplit/>
        </w:trPr>
        <w:tc>
          <w:tcPr>
            <w:tcW w:w="1350" w:type="dxa"/>
          </w:tcPr>
          <w:p w14:paraId="5B5B93D7" w14:textId="77777777" w:rsidR="002979D7" w:rsidRPr="000061A3" w:rsidRDefault="002979D7" w:rsidP="002979D7">
            <w:pPr>
              <w:pStyle w:val="NormalIndent"/>
              <w:ind w:left="0"/>
              <w:rPr>
                <w:sz w:val="20"/>
              </w:rPr>
            </w:pPr>
            <w:r w:rsidRPr="000061A3">
              <w:rPr>
                <w:sz w:val="20"/>
              </w:rPr>
              <w:lastRenderedPageBreak/>
              <w:t>C2</w:t>
            </w:r>
            <w:r>
              <w:rPr>
                <w:sz w:val="20"/>
              </w:rPr>
              <w:t>A3</w:t>
            </w:r>
          </w:p>
        </w:tc>
        <w:tc>
          <w:tcPr>
            <w:tcW w:w="630" w:type="dxa"/>
          </w:tcPr>
          <w:p w14:paraId="6343927E" w14:textId="77777777" w:rsidR="002979D7" w:rsidRPr="000061A3" w:rsidRDefault="002979D7" w:rsidP="002979D7">
            <w:pPr>
              <w:pStyle w:val="NormalIndent"/>
              <w:ind w:left="0"/>
              <w:jc w:val="center"/>
              <w:rPr>
                <w:sz w:val="20"/>
              </w:rPr>
            </w:pPr>
            <w:r w:rsidRPr="000061A3">
              <w:rPr>
                <w:sz w:val="20"/>
              </w:rPr>
              <w:t>1</w:t>
            </w:r>
          </w:p>
        </w:tc>
        <w:tc>
          <w:tcPr>
            <w:tcW w:w="630" w:type="dxa"/>
          </w:tcPr>
          <w:p w14:paraId="3257E17D" w14:textId="77777777" w:rsidR="002979D7" w:rsidRPr="000061A3" w:rsidRDefault="002979D7" w:rsidP="002979D7">
            <w:pPr>
              <w:pStyle w:val="NormalIndent"/>
              <w:ind w:left="0"/>
              <w:jc w:val="center"/>
              <w:rPr>
                <w:sz w:val="20"/>
              </w:rPr>
            </w:pPr>
            <w:r w:rsidRPr="000061A3">
              <w:rPr>
                <w:sz w:val="20"/>
              </w:rPr>
              <w:t>N</w:t>
            </w:r>
          </w:p>
        </w:tc>
        <w:tc>
          <w:tcPr>
            <w:tcW w:w="3060" w:type="dxa"/>
          </w:tcPr>
          <w:p w14:paraId="70723998" w14:textId="77777777"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69187D78" w14:textId="77777777" w:rsidR="002979D7" w:rsidRPr="000061A3" w:rsidDel="00BE6E3F" w:rsidRDefault="002979D7" w:rsidP="002979D7">
            <w:pPr>
              <w:pStyle w:val="NormalIndent"/>
              <w:tabs>
                <w:tab w:val="left" w:pos="106"/>
              </w:tabs>
              <w:ind w:left="0"/>
              <w:rPr>
                <w:sz w:val="20"/>
              </w:rPr>
            </w:pPr>
            <w:r w:rsidRPr="000061A3">
              <w:rPr>
                <w:sz w:val="20"/>
              </w:rPr>
              <w:t>1=</w:t>
            </w:r>
            <w:r>
              <w:rPr>
                <w:sz w:val="20"/>
              </w:rPr>
              <w:t>Strongly Agree</w:t>
            </w:r>
            <w:r>
              <w:rPr>
                <w:sz w:val="20"/>
              </w:rPr>
              <w:br/>
              <w:t>2=Agree</w:t>
            </w:r>
            <w:r>
              <w:rPr>
                <w:sz w:val="20"/>
              </w:rPr>
              <w:br/>
              <w:t>3=Neutral (neither agree nor disagree)</w:t>
            </w:r>
            <w:r>
              <w:rPr>
                <w:sz w:val="20"/>
              </w:rPr>
              <w:br/>
              <w:t>4=Disagree</w:t>
            </w:r>
            <w:r>
              <w:rPr>
                <w:sz w:val="20"/>
              </w:rPr>
              <w:br/>
              <w:t>5=Strongly Disagree</w:t>
            </w:r>
          </w:p>
        </w:tc>
      </w:tr>
      <w:tr w:rsidR="002979D7" w:rsidRPr="000061A3" w14:paraId="63999AE8"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6BD7B815"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4DBDEF25"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0A8C3F7A"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416BE76A" w14:textId="402DE7B7" w:rsidR="002979D7" w:rsidRPr="000061A3" w:rsidRDefault="002979D7" w:rsidP="002979D7">
            <w:pPr>
              <w:pStyle w:val="NormalIndent"/>
              <w:tabs>
                <w:tab w:val="left" w:pos="106"/>
              </w:tabs>
              <w:ind w:left="0"/>
              <w:rPr>
                <w:sz w:val="20"/>
              </w:rPr>
            </w:pPr>
            <w:r>
              <w:rPr>
                <w:sz w:val="20"/>
              </w:rPr>
              <w:t>b</w:t>
            </w:r>
            <w:r w:rsidRPr="000061A3">
              <w:rPr>
                <w:sz w:val="20"/>
              </w:rPr>
              <w:t xml:space="preserve">. </w:t>
            </w:r>
            <w:r>
              <w:rPr>
                <w:sz w:val="20"/>
              </w:rPr>
              <w:t>Violence was/is not a problem in my neighborhood.</w:t>
            </w:r>
          </w:p>
        </w:tc>
      </w:tr>
      <w:tr w:rsidR="002979D7" w:rsidRPr="000061A3" w14:paraId="4B95164C" w14:textId="77777777" w:rsidTr="00BC4DE5">
        <w:trPr>
          <w:cantSplit/>
        </w:trPr>
        <w:tc>
          <w:tcPr>
            <w:tcW w:w="1350" w:type="dxa"/>
          </w:tcPr>
          <w:p w14:paraId="16D8A87A" w14:textId="6A33B0A2" w:rsidR="002979D7" w:rsidRPr="000061A3" w:rsidRDefault="002979D7" w:rsidP="002979D7">
            <w:pPr>
              <w:pStyle w:val="NormalIndent"/>
              <w:ind w:left="0"/>
              <w:rPr>
                <w:sz w:val="20"/>
              </w:rPr>
            </w:pPr>
            <w:r w:rsidRPr="000061A3">
              <w:rPr>
                <w:sz w:val="20"/>
              </w:rPr>
              <w:t>C2</w:t>
            </w:r>
            <w:r>
              <w:rPr>
                <w:sz w:val="20"/>
              </w:rPr>
              <w:t>B1</w:t>
            </w:r>
          </w:p>
        </w:tc>
        <w:tc>
          <w:tcPr>
            <w:tcW w:w="630" w:type="dxa"/>
          </w:tcPr>
          <w:p w14:paraId="10C3FCE8" w14:textId="77777777" w:rsidR="002979D7" w:rsidRPr="000061A3" w:rsidRDefault="002979D7" w:rsidP="002979D7">
            <w:pPr>
              <w:pStyle w:val="NormalIndent"/>
              <w:ind w:left="0"/>
              <w:jc w:val="center"/>
              <w:rPr>
                <w:sz w:val="20"/>
              </w:rPr>
            </w:pPr>
            <w:r w:rsidRPr="000061A3">
              <w:rPr>
                <w:sz w:val="20"/>
              </w:rPr>
              <w:t>1</w:t>
            </w:r>
          </w:p>
        </w:tc>
        <w:tc>
          <w:tcPr>
            <w:tcW w:w="630" w:type="dxa"/>
          </w:tcPr>
          <w:p w14:paraId="49CA06AE" w14:textId="77777777" w:rsidR="002979D7" w:rsidRPr="000061A3" w:rsidRDefault="002979D7" w:rsidP="002979D7">
            <w:pPr>
              <w:pStyle w:val="NormalIndent"/>
              <w:ind w:left="0"/>
              <w:jc w:val="center"/>
              <w:rPr>
                <w:sz w:val="20"/>
              </w:rPr>
            </w:pPr>
            <w:r w:rsidRPr="000061A3">
              <w:rPr>
                <w:sz w:val="20"/>
              </w:rPr>
              <w:t>N</w:t>
            </w:r>
          </w:p>
        </w:tc>
        <w:tc>
          <w:tcPr>
            <w:tcW w:w="3060" w:type="dxa"/>
          </w:tcPr>
          <w:p w14:paraId="666F161A" w14:textId="77777777"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 xml:space="preserve">from </w:t>
            </w:r>
            <w:r w:rsidRPr="000061A3">
              <w:rPr>
                <w:sz w:val="20"/>
              </w:rPr>
              <w:t>prostate cancer diagnosis</w:t>
            </w:r>
            <w:r>
              <w:rPr>
                <w:sz w:val="20"/>
              </w:rPr>
              <w:t xml:space="preserve"> to present</w:t>
            </w:r>
            <w:r w:rsidRPr="000061A3">
              <w:rPr>
                <w:sz w:val="20"/>
              </w:rPr>
              <w:t>)</w:t>
            </w:r>
          </w:p>
        </w:tc>
        <w:tc>
          <w:tcPr>
            <w:tcW w:w="2970" w:type="dxa"/>
          </w:tcPr>
          <w:p w14:paraId="4EAFDBEE" w14:textId="77777777" w:rsidR="002979D7" w:rsidRPr="000061A3" w:rsidDel="00BE6E3F" w:rsidRDefault="002979D7" w:rsidP="002979D7">
            <w:pPr>
              <w:pStyle w:val="NormalIndent"/>
              <w:tabs>
                <w:tab w:val="left" w:pos="106"/>
              </w:tabs>
              <w:ind w:left="0"/>
              <w:rPr>
                <w:sz w:val="20"/>
              </w:rPr>
            </w:pPr>
            <w:r w:rsidRPr="000061A3">
              <w:rPr>
                <w:sz w:val="20"/>
              </w:rPr>
              <w:t>1=</w:t>
            </w:r>
            <w:r>
              <w:rPr>
                <w:sz w:val="20"/>
              </w:rPr>
              <w:t>Strongly Agree</w:t>
            </w:r>
            <w:r>
              <w:rPr>
                <w:sz w:val="20"/>
              </w:rPr>
              <w:br/>
              <w:t>2=Agree</w:t>
            </w:r>
            <w:r>
              <w:rPr>
                <w:sz w:val="20"/>
              </w:rPr>
              <w:br/>
              <w:t>3=Neutral (neither agree nor disagree)</w:t>
            </w:r>
            <w:r>
              <w:rPr>
                <w:sz w:val="20"/>
              </w:rPr>
              <w:br/>
              <w:t>4=Disagree</w:t>
            </w:r>
            <w:r>
              <w:rPr>
                <w:sz w:val="20"/>
              </w:rPr>
              <w:br/>
              <w:t>5=Strongly Disagree</w:t>
            </w:r>
          </w:p>
        </w:tc>
      </w:tr>
      <w:tr w:rsidR="002979D7" w:rsidRPr="000061A3" w14:paraId="4B4F80F1" w14:textId="77777777" w:rsidTr="00BC4DE5">
        <w:trPr>
          <w:cantSplit/>
        </w:trPr>
        <w:tc>
          <w:tcPr>
            <w:tcW w:w="1350" w:type="dxa"/>
          </w:tcPr>
          <w:p w14:paraId="31853D79" w14:textId="44422441" w:rsidR="002979D7" w:rsidRPr="000061A3" w:rsidRDefault="002979D7" w:rsidP="002979D7">
            <w:pPr>
              <w:pStyle w:val="NormalIndent"/>
              <w:ind w:left="0"/>
              <w:rPr>
                <w:sz w:val="20"/>
              </w:rPr>
            </w:pPr>
            <w:r w:rsidRPr="000061A3">
              <w:rPr>
                <w:sz w:val="20"/>
              </w:rPr>
              <w:t>C2</w:t>
            </w:r>
            <w:r>
              <w:rPr>
                <w:sz w:val="20"/>
              </w:rPr>
              <w:t>B2</w:t>
            </w:r>
          </w:p>
        </w:tc>
        <w:tc>
          <w:tcPr>
            <w:tcW w:w="630" w:type="dxa"/>
          </w:tcPr>
          <w:p w14:paraId="5F9418F5" w14:textId="77777777" w:rsidR="002979D7" w:rsidRPr="000061A3" w:rsidRDefault="002979D7" w:rsidP="002979D7">
            <w:pPr>
              <w:pStyle w:val="NormalIndent"/>
              <w:ind w:left="0"/>
              <w:jc w:val="center"/>
              <w:rPr>
                <w:sz w:val="20"/>
              </w:rPr>
            </w:pPr>
            <w:r w:rsidRPr="000061A3">
              <w:rPr>
                <w:sz w:val="20"/>
              </w:rPr>
              <w:t>1</w:t>
            </w:r>
          </w:p>
        </w:tc>
        <w:tc>
          <w:tcPr>
            <w:tcW w:w="630" w:type="dxa"/>
          </w:tcPr>
          <w:p w14:paraId="4F8E4C37" w14:textId="77777777" w:rsidR="002979D7" w:rsidRPr="000061A3" w:rsidRDefault="002979D7" w:rsidP="002979D7">
            <w:pPr>
              <w:pStyle w:val="NormalIndent"/>
              <w:ind w:left="0"/>
              <w:jc w:val="center"/>
              <w:rPr>
                <w:sz w:val="20"/>
              </w:rPr>
            </w:pPr>
            <w:r w:rsidRPr="000061A3">
              <w:rPr>
                <w:sz w:val="20"/>
              </w:rPr>
              <w:t>N</w:t>
            </w:r>
          </w:p>
        </w:tc>
        <w:tc>
          <w:tcPr>
            <w:tcW w:w="3060" w:type="dxa"/>
          </w:tcPr>
          <w:p w14:paraId="210EB253" w14:textId="77777777" w:rsidR="002979D7" w:rsidRPr="000061A3" w:rsidDel="00BE6E3F" w:rsidRDefault="002979D7" w:rsidP="002979D7">
            <w:pPr>
              <w:pStyle w:val="NormalIndent"/>
              <w:tabs>
                <w:tab w:val="left" w:pos="106"/>
              </w:tabs>
              <w:ind w:left="0"/>
              <w:rPr>
                <w:sz w:val="20"/>
              </w:rPr>
            </w:pPr>
            <w:r>
              <w:rPr>
                <w:sz w:val="20"/>
              </w:rPr>
              <w:t>2. Age 31 up to just before</w:t>
            </w:r>
            <w:r w:rsidRPr="000061A3">
              <w:rPr>
                <w:sz w:val="20"/>
              </w:rPr>
              <w:t xml:space="preserve"> prostate cancer diagnosis)</w:t>
            </w:r>
          </w:p>
        </w:tc>
        <w:tc>
          <w:tcPr>
            <w:tcW w:w="2970" w:type="dxa"/>
          </w:tcPr>
          <w:p w14:paraId="4BDBD38C" w14:textId="77777777" w:rsidR="002979D7" w:rsidRPr="000061A3" w:rsidDel="00BE6E3F" w:rsidRDefault="002979D7" w:rsidP="002979D7">
            <w:pPr>
              <w:pStyle w:val="NormalIndent"/>
              <w:tabs>
                <w:tab w:val="left" w:pos="106"/>
              </w:tabs>
              <w:ind w:left="0"/>
              <w:rPr>
                <w:sz w:val="20"/>
              </w:rPr>
            </w:pPr>
            <w:r w:rsidRPr="000061A3">
              <w:rPr>
                <w:sz w:val="20"/>
              </w:rPr>
              <w:t>1=</w:t>
            </w:r>
            <w:r>
              <w:rPr>
                <w:sz w:val="20"/>
              </w:rPr>
              <w:t>Strongly Agree</w:t>
            </w:r>
            <w:r>
              <w:rPr>
                <w:sz w:val="20"/>
              </w:rPr>
              <w:br/>
              <w:t>2=Agree</w:t>
            </w:r>
            <w:r>
              <w:rPr>
                <w:sz w:val="20"/>
              </w:rPr>
              <w:br/>
              <w:t>3=Neutral (neither agree nor disagree)</w:t>
            </w:r>
            <w:r>
              <w:rPr>
                <w:sz w:val="20"/>
              </w:rPr>
              <w:br/>
              <w:t>4=Disagree</w:t>
            </w:r>
            <w:r>
              <w:rPr>
                <w:sz w:val="20"/>
              </w:rPr>
              <w:br/>
              <w:t>5=Strongly Disagree</w:t>
            </w:r>
          </w:p>
        </w:tc>
      </w:tr>
      <w:tr w:rsidR="002979D7" w:rsidRPr="000061A3" w14:paraId="2AC3178A" w14:textId="77777777" w:rsidTr="00BC4DE5">
        <w:trPr>
          <w:cantSplit/>
        </w:trPr>
        <w:tc>
          <w:tcPr>
            <w:tcW w:w="1350" w:type="dxa"/>
          </w:tcPr>
          <w:p w14:paraId="44128AA5" w14:textId="444D2D3B" w:rsidR="002979D7" w:rsidRPr="000061A3" w:rsidRDefault="002979D7" w:rsidP="002979D7">
            <w:pPr>
              <w:pStyle w:val="NormalIndent"/>
              <w:ind w:left="0"/>
              <w:rPr>
                <w:sz w:val="20"/>
              </w:rPr>
            </w:pPr>
            <w:r w:rsidRPr="000061A3">
              <w:rPr>
                <w:sz w:val="20"/>
              </w:rPr>
              <w:t>C2</w:t>
            </w:r>
            <w:r>
              <w:rPr>
                <w:sz w:val="20"/>
              </w:rPr>
              <w:t>B3</w:t>
            </w:r>
          </w:p>
        </w:tc>
        <w:tc>
          <w:tcPr>
            <w:tcW w:w="630" w:type="dxa"/>
          </w:tcPr>
          <w:p w14:paraId="165DC7C4" w14:textId="77777777" w:rsidR="002979D7" w:rsidRPr="000061A3" w:rsidRDefault="002979D7" w:rsidP="002979D7">
            <w:pPr>
              <w:pStyle w:val="NormalIndent"/>
              <w:ind w:left="0"/>
              <w:jc w:val="center"/>
              <w:rPr>
                <w:sz w:val="20"/>
              </w:rPr>
            </w:pPr>
            <w:r w:rsidRPr="000061A3">
              <w:rPr>
                <w:sz w:val="20"/>
              </w:rPr>
              <w:t>1</w:t>
            </w:r>
          </w:p>
        </w:tc>
        <w:tc>
          <w:tcPr>
            <w:tcW w:w="630" w:type="dxa"/>
          </w:tcPr>
          <w:p w14:paraId="26C56C4B" w14:textId="77777777" w:rsidR="002979D7" w:rsidRPr="000061A3" w:rsidRDefault="002979D7" w:rsidP="002979D7">
            <w:pPr>
              <w:pStyle w:val="NormalIndent"/>
              <w:ind w:left="0"/>
              <w:jc w:val="center"/>
              <w:rPr>
                <w:sz w:val="20"/>
              </w:rPr>
            </w:pPr>
            <w:r w:rsidRPr="000061A3">
              <w:rPr>
                <w:sz w:val="20"/>
              </w:rPr>
              <w:t>N</w:t>
            </w:r>
          </w:p>
        </w:tc>
        <w:tc>
          <w:tcPr>
            <w:tcW w:w="3060" w:type="dxa"/>
          </w:tcPr>
          <w:p w14:paraId="7ED834A9" w14:textId="77777777"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4769392C" w14:textId="77777777" w:rsidR="002979D7" w:rsidRPr="000061A3" w:rsidDel="00BE6E3F" w:rsidRDefault="002979D7" w:rsidP="002979D7">
            <w:pPr>
              <w:pStyle w:val="NormalIndent"/>
              <w:tabs>
                <w:tab w:val="left" w:pos="106"/>
              </w:tabs>
              <w:ind w:left="0"/>
              <w:rPr>
                <w:sz w:val="20"/>
              </w:rPr>
            </w:pPr>
            <w:r w:rsidRPr="000061A3">
              <w:rPr>
                <w:sz w:val="20"/>
              </w:rPr>
              <w:t>1=</w:t>
            </w:r>
            <w:r>
              <w:rPr>
                <w:sz w:val="20"/>
              </w:rPr>
              <w:t>Strongly Agree</w:t>
            </w:r>
            <w:r>
              <w:rPr>
                <w:sz w:val="20"/>
              </w:rPr>
              <w:br/>
              <w:t>2=Agree</w:t>
            </w:r>
            <w:r>
              <w:rPr>
                <w:sz w:val="20"/>
              </w:rPr>
              <w:br/>
              <w:t>3=Neutral (neither agree nor disagree)</w:t>
            </w:r>
            <w:r>
              <w:rPr>
                <w:sz w:val="20"/>
              </w:rPr>
              <w:br/>
              <w:t>4=Disagree</w:t>
            </w:r>
            <w:r>
              <w:rPr>
                <w:sz w:val="20"/>
              </w:rPr>
              <w:br/>
              <w:t>5=Strongly Disagree</w:t>
            </w:r>
          </w:p>
        </w:tc>
      </w:tr>
      <w:tr w:rsidR="002979D7" w:rsidRPr="000061A3" w14:paraId="512E1AFB"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32F24BA4"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144CA407"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5B3D6507"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5D599821" w14:textId="4F57C269" w:rsidR="002979D7" w:rsidRPr="000061A3" w:rsidRDefault="002979D7" w:rsidP="002979D7">
            <w:pPr>
              <w:pStyle w:val="NormalIndent"/>
              <w:tabs>
                <w:tab w:val="left" w:pos="106"/>
              </w:tabs>
              <w:ind w:left="0"/>
              <w:rPr>
                <w:sz w:val="20"/>
              </w:rPr>
            </w:pPr>
            <w:r>
              <w:rPr>
                <w:sz w:val="20"/>
              </w:rPr>
              <w:t>c. My neighborhood was/is safe from crime.</w:t>
            </w:r>
          </w:p>
        </w:tc>
      </w:tr>
      <w:tr w:rsidR="002979D7" w:rsidRPr="000061A3" w14:paraId="6A290145" w14:textId="77777777" w:rsidTr="00B6513C">
        <w:trPr>
          <w:cantSplit/>
          <w:trHeight w:val="1474"/>
        </w:trPr>
        <w:tc>
          <w:tcPr>
            <w:tcW w:w="1350" w:type="dxa"/>
          </w:tcPr>
          <w:p w14:paraId="39772665" w14:textId="7001557A" w:rsidR="002979D7" w:rsidRPr="000061A3" w:rsidRDefault="002979D7" w:rsidP="002979D7">
            <w:pPr>
              <w:pStyle w:val="NormalIndent"/>
              <w:ind w:left="0"/>
              <w:rPr>
                <w:sz w:val="20"/>
              </w:rPr>
            </w:pPr>
            <w:r w:rsidRPr="000061A3">
              <w:rPr>
                <w:sz w:val="20"/>
              </w:rPr>
              <w:t>C2</w:t>
            </w:r>
            <w:r>
              <w:rPr>
                <w:sz w:val="20"/>
              </w:rPr>
              <w:t>C1</w:t>
            </w:r>
          </w:p>
        </w:tc>
        <w:tc>
          <w:tcPr>
            <w:tcW w:w="630" w:type="dxa"/>
          </w:tcPr>
          <w:p w14:paraId="2B08CAE8" w14:textId="62B92D25" w:rsidR="002979D7" w:rsidRPr="000061A3" w:rsidRDefault="002979D7" w:rsidP="002979D7">
            <w:pPr>
              <w:pStyle w:val="NormalIndent"/>
              <w:ind w:left="0"/>
              <w:jc w:val="center"/>
              <w:rPr>
                <w:sz w:val="20"/>
              </w:rPr>
            </w:pPr>
            <w:r w:rsidRPr="000061A3">
              <w:rPr>
                <w:sz w:val="20"/>
              </w:rPr>
              <w:t>1</w:t>
            </w:r>
          </w:p>
        </w:tc>
        <w:tc>
          <w:tcPr>
            <w:tcW w:w="630" w:type="dxa"/>
          </w:tcPr>
          <w:p w14:paraId="0B5CF46F" w14:textId="373B3EBE" w:rsidR="002979D7" w:rsidRPr="000061A3" w:rsidRDefault="002979D7" w:rsidP="002979D7">
            <w:pPr>
              <w:pStyle w:val="NormalIndent"/>
              <w:ind w:left="0"/>
              <w:jc w:val="center"/>
              <w:rPr>
                <w:sz w:val="20"/>
              </w:rPr>
            </w:pPr>
            <w:r w:rsidRPr="000061A3">
              <w:rPr>
                <w:sz w:val="20"/>
              </w:rPr>
              <w:t>N</w:t>
            </w:r>
          </w:p>
        </w:tc>
        <w:tc>
          <w:tcPr>
            <w:tcW w:w="3060" w:type="dxa"/>
          </w:tcPr>
          <w:p w14:paraId="5CB52457" w14:textId="44DF24B6"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 xml:space="preserve">from </w:t>
            </w:r>
            <w:r w:rsidRPr="000061A3">
              <w:rPr>
                <w:sz w:val="20"/>
              </w:rPr>
              <w:t>prostate cancer diagnosis</w:t>
            </w:r>
            <w:r>
              <w:rPr>
                <w:sz w:val="20"/>
              </w:rPr>
              <w:t xml:space="preserve"> to present</w:t>
            </w:r>
            <w:r w:rsidRPr="000061A3">
              <w:rPr>
                <w:sz w:val="20"/>
              </w:rPr>
              <w:t>)</w:t>
            </w:r>
          </w:p>
        </w:tc>
        <w:tc>
          <w:tcPr>
            <w:tcW w:w="2970" w:type="dxa"/>
          </w:tcPr>
          <w:p w14:paraId="081A0B1D" w14:textId="2ED33A48" w:rsidR="002979D7" w:rsidRPr="000061A3" w:rsidDel="00BE6E3F" w:rsidRDefault="002979D7" w:rsidP="002979D7">
            <w:pPr>
              <w:pStyle w:val="NormalIndent"/>
              <w:tabs>
                <w:tab w:val="left" w:pos="106"/>
              </w:tabs>
              <w:ind w:left="0"/>
              <w:rPr>
                <w:sz w:val="20"/>
              </w:rPr>
            </w:pPr>
            <w:r w:rsidRPr="000061A3">
              <w:rPr>
                <w:sz w:val="20"/>
              </w:rPr>
              <w:t>1=</w:t>
            </w:r>
            <w:r>
              <w:rPr>
                <w:sz w:val="20"/>
              </w:rPr>
              <w:t>Strongly Agree</w:t>
            </w:r>
            <w:r>
              <w:rPr>
                <w:sz w:val="20"/>
              </w:rPr>
              <w:br/>
              <w:t>2=Agree</w:t>
            </w:r>
            <w:r>
              <w:rPr>
                <w:sz w:val="20"/>
              </w:rPr>
              <w:br/>
              <w:t>3=Neutral (neither agree nor disagree)</w:t>
            </w:r>
            <w:r>
              <w:rPr>
                <w:sz w:val="20"/>
              </w:rPr>
              <w:br/>
              <w:t>4=Disagree</w:t>
            </w:r>
            <w:r>
              <w:rPr>
                <w:sz w:val="20"/>
              </w:rPr>
              <w:br/>
              <w:t>5=Strongly Disagree</w:t>
            </w:r>
          </w:p>
        </w:tc>
      </w:tr>
      <w:tr w:rsidR="002979D7" w:rsidRPr="000061A3" w14:paraId="448D60F2" w14:textId="77777777" w:rsidTr="00B6513C">
        <w:trPr>
          <w:cantSplit/>
          <w:trHeight w:val="1483"/>
        </w:trPr>
        <w:tc>
          <w:tcPr>
            <w:tcW w:w="1350" w:type="dxa"/>
          </w:tcPr>
          <w:p w14:paraId="42229493" w14:textId="2D26BAB0" w:rsidR="002979D7" w:rsidRPr="000061A3" w:rsidRDefault="002979D7" w:rsidP="002979D7">
            <w:pPr>
              <w:pStyle w:val="NormalIndent"/>
              <w:ind w:left="0"/>
              <w:rPr>
                <w:sz w:val="20"/>
              </w:rPr>
            </w:pPr>
            <w:r w:rsidRPr="000061A3">
              <w:rPr>
                <w:sz w:val="20"/>
              </w:rPr>
              <w:t>C2</w:t>
            </w:r>
            <w:r>
              <w:rPr>
                <w:sz w:val="20"/>
              </w:rPr>
              <w:t>C2</w:t>
            </w:r>
          </w:p>
        </w:tc>
        <w:tc>
          <w:tcPr>
            <w:tcW w:w="630" w:type="dxa"/>
          </w:tcPr>
          <w:p w14:paraId="43AAA371" w14:textId="336DEC1C" w:rsidR="002979D7" w:rsidRPr="000061A3" w:rsidRDefault="002979D7" w:rsidP="002979D7">
            <w:pPr>
              <w:pStyle w:val="NormalIndent"/>
              <w:ind w:left="0"/>
              <w:jc w:val="center"/>
              <w:rPr>
                <w:sz w:val="20"/>
              </w:rPr>
            </w:pPr>
            <w:r w:rsidRPr="000061A3">
              <w:rPr>
                <w:sz w:val="20"/>
              </w:rPr>
              <w:t>1</w:t>
            </w:r>
          </w:p>
        </w:tc>
        <w:tc>
          <w:tcPr>
            <w:tcW w:w="630" w:type="dxa"/>
          </w:tcPr>
          <w:p w14:paraId="044D104E" w14:textId="30BDDF1A" w:rsidR="002979D7" w:rsidRPr="000061A3" w:rsidRDefault="002979D7" w:rsidP="002979D7">
            <w:pPr>
              <w:pStyle w:val="NormalIndent"/>
              <w:ind w:left="0"/>
              <w:jc w:val="center"/>
              <w:rPr>
                <w:sz w:val="20"/>
              </w:rPr>
            </w:pPr>
            <w:r w:rsidRPr="000061A3">
              <w:rPr>
                <w:sz w:val="20"/>
              </w:rPr>
              <w:t>N</w:t>
            </w:r>
          </w:p>
        </w:tc>
        <w:tc>
          <w:tcPr>
            <w:tcW w:w="3060" w:type="dxa"/>
          </w:tcPr>
          <w:p w14:paraId="2C696912" w14:textId="71BCFA85" w:rsidR="002979D7" w:rsidRPr="000061A3" w:rsidDel="00BE6E3F" w:rsidRDefault="002979D7" w:rsidP="002979D7">
            <w:pPr>
              <w:pStyle w:val="NormalIndent"/>
              <w:tabs>
                <w:tab w:val="left" w:pos="106"/>
              </w:tabs>
              <w:ind w:left="0"/>
              <w:rPr>
                <w:sz w:val="20"/>
              </w:rPr>
            </w:pPr>
            <w:r>
              <w:rPr>
                <w:sz w:val="20"/>
              </w:rPr>
              <w:t>2. Age 31 up to just before</w:t>
            </w:r>
            <w:r w:rsidRPr="000061A3">
              <w:rPr>
                <w:sz w:val="20"/>
              </w:rPr>
              <w:t xml:space="preserve"> prostate cancer diagnosis)</w:t>
            </w:r>
          </w:p>
        </w:tc>
        <w:tc>
          <w:tcPr>
            <w:tcW w:w="2970" w:type="dxa"/>
          </w:tcPr>
          <w:p w14:paraId="1B77232E" w14:textId="7EAD4ED5" w:rsidR="002979D7" w:rsidRPr="000061A3" w:rsidDel="00BE6E3F" w:rsidRDefault="002979D7" w:rsidP="002979D7">
            <w:pPr>
              <w:pStyle w:val="NormalIndent"/>
              <w:tabs>
                <w:tab w:val="left" w:pos="106"/>
              </w:tabs>
              <w:ind w:left="0"/>
              <w:rPr>
                <w:sz w:val="20"/>
              </w:rPr>
            </w:pPr>
            <w:r w:rsidRPr="000061A3">
              <w:rPr>
                <w:sz w:val="20"/>
              </w:rPr>
              <w:t>1=</w:t>
            </w:r>
            <w:r>
              <w:rPr>
                <w:sz w:val="20"/>
              </w:rPr>
              <w:t>Strongly Agree</w:t>
            </w:r>
            <w:r>
              <w:rPr>
                <w:sz w:val="20"/>
              </w:rPr>
              <w:br/>
              <w:t>2=Agree</w:t>
            </w:r>
            <w:r>
              <w:rPr>
                <w:sz w:val="20"/>
              </w:rPr>
              <w:br/>
              <w:t>3=Neutral (neither agree nor disagree)</w:t>
            </w:r>
            <w:r>
              <w:rPr>
                <w:sz w:val="20"/>
              </w:rPr>
              <w:br/>
              <w:t>4=Disagree</w:t>
            </w:r>
            <w:r>
              <w:rPr>
                <w:sz w:val="20"/>
              </w:rPr>
              <w:br/>
              <w:t>5=Strongly Disagree</w:t>
            </w:r>
          </w:p>
        </w:tc>
      </w:tr>
      <w:tr w:rsidR="002979D7" w:rsidRPr="000061A3" w14:paraId="002E490E" w14:textId="77777777" w:rsidTr="00B6513C">
        <w:trPr>
          <w:cantSplit/>
          <w:trHeight w:val="1501"/>
        </w:trPr>
        <w:tc>
          <w:tcPr>
            <w:tcW w:w="1350" w:type="dxa"/>
          </w:tcPr>
          <w:p w14:paraId="7ECCF775" w14:textId="648BFB42" w:rsidR="002979D7" w:rsidRPr="000061A3" w:rsidRDefault="002979D7" w:rsidP="002979D7">
            <w:pPr>
              <w:pStyle w:val="NormalIndent"/>
              <w:ind w:left="0"/>
              <w:rPr>
                <w:sz w:val="20"/>
              </w:rPr>
            </w:pPr>
            <w:r w:rsidRPr="000061A3">
              <w:rPr>
                <w:sz w:val="20"/>
              </w:rPr>
              <w:t>C2</w:t>
            </w:r>
            <w:r>
              <w:rPr>
                <w:sz w:val="20"/>
              </w:rPr>
              <w:t>C3</w:t>
            </w:r>
          </w:p>
        </w:tc>
        <w:tc>
          <w:tcPr>
            <w:tcW w:w="630" w:type="dxa"/>
          </w:tcPr>
          <w:p w14:paraId="183E31A7" w14:textId="24E2B73B" w:rsidR="002979D7" w:rsidRPr="000061A3" w:rsidRDefault="002979D7" w:rsidP="002979D7">
            <w:pPr>
              <w:pStyle w:val="NormalIndent"/>
              <w:ind w:left="0"/>
              <w:jc w:val="center"/>
              <w:rPr>
                <w:sz w:val="20"/>
              </w:rPr>
            </w:pPr>
            <w:r w:rsidRPr="000061A3">
              <w:rPr>
                <w:sz w:val="20"/>
              </w:rPr>
              <w:t>1</w:t>
            </w:r>
          </w:p>
        </w:tc>
        <w:tc>
          <w:tcPr>
            <w:tcW w:w="630" w:type="dxa"/>
          </w:tcPr>
          <w:p w14:paraId="250387BF" w14:textId="5ADE3641" w:rsidR="002979D7" w:rsidRPr="000061A3" w:rsidRDefault="002979D7" w:rsidP="002979D7">
            <w:pPr>
              <w:pStyle w:val="NormalIndent"/>
              <w:ind w:left="0"/>
              <w:jc w:val="center"/>
              <w:rPr>
                <w:sz w:val="20"/>
              </w:rPr>
            </w:pPr>
            <w:r w:rsidRPr="000061A3">
              <w:rPr>
                <w:sz w:val="20"/>
              </w:rPr>
              <w:t>N</w:t>
            </w:r>
          </w:p>
        </w:tc>
        <w:tc>
          <w:tcPr>
            <w:tcW w:w="3060" w:type="dxa"/>
          </w:tcPr>
          <w:p w14:paraId="459B35E1" w14:textId="6D372B09"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137B6715" w14:textId="2335BCF7" w:rsidR="002979D7" w:rsidRPr="000061A3" w:rsidDel="00BE6E3F" w:rsidRDefault="002979D7" w:rsidP="002979D7">
            <w:pPr>
              <w:pStyle w:val="NormalIndent"/>
              <w:tabs>
                <w:tab w:val="left" w:pos="106"/>
              </w:tabs>
              <w:ind w:left="0"/>
              <w:rPr>
                <w:sz w:val="20"/>
              </w:rPr>
            </w:pPr>
            <w:r w:rsidRPr="000061A3">
              <w:rPr>
                <w:sz w:val="20"/>
              </w:rPr>
              <w:t>1=</w:t>
            </w:r>
            <w:r>
              <w:rPr>
                <w:sz w:val="20"/>
              </w:rPr>
              <w:t>Strongly Agree</w:t>
            </w:r>
            <w:r>
              <w:rPr>
                <w:sz w:val="20"/>
              </w:rPr>
              <w:br/>
              <w:t>2=Agree</w:t>
            </w:r>
            <w:r>
              <w:rPr>
                <w:sz w:val="20"/>
              </w:rPr>
              <w:br/>
              <w:t>3=Neutral (neither agree nor disagree)</w:t>
            </w:r>
            <w:r>
              <w:rPr>
                <w:sz w:val="20"/>
              </w:rPr>
              <w:br/>
              <w:t>4=Disagree</w:t>
            </w:r>
            <w:r>
              <w:rPr>
                <w:sz w:val="20"/>
              </w:rPr>
              <w:br/>
              <w:t>5=Strongly Disagree</w:t>
            </w:r>
          </w:p>
        </w:tc>
      </w:tr>
      <w:tr w:rsidR="002979D7" w:rsidRPr="000061A3" w14:paraId="6D2727B7"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58A1A4CD"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4C3C250A"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3A65BEEF"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6C5AA98B" w14:textId="0907F1DA" w:rsidR="002979D7" w:rsidRPr="000061A3" w:rsidRDefault="002979D7" w:rsidP="002979D7">
            <w:pPr>
              <w:pStyle w:val="NormalIndent"/>
              <w:tabs>
                <w:tab w:val="left" w:pos="106"/>
              </w:tabs>
              <w:ind w:left="0"/>
              <w:rPr>
                <w:sz w:val="20"/>
              </w:rPr>
            </w:pPr>
            <w:r w:rsidRPr="000061A3">
              <w:rPr>
                <w:sz w:val="20"/>
              </w:rPr>
              <w:t>C3. Thinking about your neighborhood</w:t>
            </w:r>
            <w:r>
              <w:rPr>
                <w:sz w:val="20"/>
              </w:rPr>
              <w:t xml:space="preserve"> during the following 3 time periods</w:t>
            </w:r>
            <w:proofErr w:type="gramStart"/>
            <w:r>
              <w:rPr>
                <w:sz w:val="20"/>
              </w:rPr>
              <w:t>, as a whole</w:t>
            </w:r>
            <w:r w:rsidRPr="000061A3">
              <w:rPr>
                <w:sz w:val="20"/>
              </w:rPr>
              <w:t>, how</w:t>
            </w:r>
            <w:proofErr w:type="gramEnd"/>
            <w:r w:rsidRPr="000061A3">
              <w:rPr>
                <w:sz w:val="20"/>
              </w:rPr>
              <w:t xml:space="preserve"> much of a problem is/was…</w:t>
            </w:r>
          </w:p>
        </w:tc>
      </w:tr>
      <w:tr w:rsidR="002979D7" w:rsidRPr="000061A3" w14:paraId="6AFE9180"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032A6123"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0BDD2B5F"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3ED5A312"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24DDC5EB" w14:textId="20324579" w:rsidR="002979D7" w:rsidRPr="000061A3" w:rsidRDefault="002979D7" w:rsidP="002979D7">
            <w:pPr>
              <w:pStyle w:val="NormalIndent"/>
              <w:tabs>
                <w:tab w:val="left" w:pos="106"/>
              </w:tabs>
              <w:ind w:left="0"/>
              <w:rPr>
                <w:sz w:val="20"/>
              </w:rPr>
            </w:pPr>
            <w:r>
              <w:rPr>
                <w:sz w:val="20"/>
              </w:rPr>
              <w:t>a</w:t>
            </w:r>
            <w:r w:rsidRPr="000061A3">
              <w:rPr>
                <w:sz w:val="20"/>
              </w:rPr>
              <w:t>. Traffic</w:t>
            </w:r>
          </w:p>
        </w:tc>
      </w:tr>
      <w:tr w:rsidR="002979D7" w:rsidRPr="000061A3" w14:paraId="41FAEBA0" w14:textId="77777777" w:rsidTr="00B6513C">
        <w:trPr>
          <w:cantSplit/>
          <w:trHeight w:val="988"/>
        </w:trPr>
        <w:tc>
          <w:tcPr>
            <w:tcW w:w="1350" w:type="dxa"/>
          </w:tcPr>
          <w:p w14:paraId="4320C021" w14:textId="4A0D1E93" w:rsidR="002979D7" w:rsidRPr="000061A3" w:rsidRDefault="002979D7" w:rsidP="002979D7">
            <w:pPr>
              <w:pStyle w:val="NormalIndent"/>
              <w:ind w:left="0"/>
              <w:rPr>
                <w:sz w:val="20"/>
              </w:rPr>
            </w:pPr>
            <w:r w:rsidRPr="000061A3">
              <w:rPr>
                <w:sz w:val="20"/>
              </w:rPr>
              <w:lastRenderedPageBreak/>
              <w:t>C3</w:t>
            </w:r>
            <w:r>
              <w:rPr>
                <w:sz w:val="20"/>
              </w:rPr>
              <w:t>A1</w:t>
            </w:r>
          </w:p>
        </w:tc>
        <w:tc>
          <w:tcPr>
            <w:tcW w:w="630" w:type="dxa"/>
          </w:tcPr>
          <w:p w14:paraId="5A7789BA" w14:textId="67D0DCAA" w:rsidR="002979D7" w:rsidRPr="000061A3" w:rsidRDefault="002979D7" w:rsidP="002979D7">
            <w:pPr>
              <w:pStyle w:val="NormalIndent"/>
              <w:ind w:left="0"/>
              <w:jc w:val="center"/>
              <w:rPr>
                <w:sz w:val="20"/>
              </w:rPr>
            </w:pPr>
            <w:r>
              <w:rPr>
                <w:sz w:val="20"/>
              </w:rPr>
              <w:t>2</w:t>
            </w:r>
          </w:p>
        </w:tc>
        <w:tc>
          <w:tcPr>
            <w:tcW w:w="630" w:type="dxa"/>
          </w:tcPr>
          <w:p w14:paraId="36EB994F" w14:textId="77777777" w:rsidR="002979D7" w:rsidRPr="000061A3" w:rsidRDefault="002979D7" w:rsidP="002979D7">
            <w:pPr>
              <w:pStyle w:val="NormalIndent"/>
              <w:ind w:left="0"/>
              <w:jc w:val="center"/>
              <w:rPr>
                <w:sz w:val="20"/>
              </w:rPr>
            </w:pPr>
            <w:r w:rsidRPr="000061A3">
              <w:rPr>
                <w:sz w:val="20"/>
              </w:rPr>
              <w:t>N</w:t>
            </w:r>
          </w:p>
        </w:tc>
        <w:tc>
          <w:tcPr>
            <w:tcW w:w="3060" w:type="dxa"/>
          </w:tcPr>
          <w:p w14:paraId="07654564" w14:textId="151D4F64"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 xml:space="preserve">from </w:t>
            </w:r>
            <w:r w:rsidRPr="000061A3">
              <w:rPr>
                <w:sz w:val="20"/>
              </w:rPr>
              <w:t>prostate cancer diagnosis</w:t>
            </w:r>
            <w:r>
              <w:rPr>
                <w:sz w:val="20"/>
              </w:rPr>
              <w:t xml:space="preserve"> to present</w:t>
            </w:r>
            <w:r w:rsidRPr="000061A3">
              <w:rPr>
                <w:sz w:val="20"/>
              </w:rPr>
              <w:t>)</w:t>
            </w:r>
          </w:p>
        </w:tc>
        <w:tc>
          <w:tcPr>
            <w:tcW w:w="2970" w:type="dxa"/>
          </w:tcPr>
          <w:p w14:paraId="5323D110" w14:textId="56E6DDFA" w:rsidR="002979D7" w:rsidRPr="000061A3" w:rsidRDefault="002979D7" w:rsidP="002979D7">
            <w:pPr>
              <w:pStyle w:val="NormalIndent"/>
              <w:tabs>
                <w:tab w:val="left" w:pos="106"/>
              </w:tabs>
              <w:ind w:left="0"/>
              <w:rPr>
                <w:sz w:val="20"/>
              </w:rPr>
            </w:pPr>
            <w:r w:rsidRPr="000061A3">
              <w:rPr>
                <w:sz w:val="20"/>
              </w:rPr>
              <w:t>1=</w:t>
            </w:r>
            <w:r>
              <w:rPr>
                <w:sz w:val="20"/>
              </w:rPr>
              <w:t>Non/</w:t>
            </w:r>
            <w:r w:rsidRPr="000061A3">
              <w:rPr>
                <w:sz w:val="20"/>
              </w:rPr>
              <w:t>Minor problem</w:t>
            </w:r>
          </w:p>
          <w:p w14:paraId="20183472" w14:textId="77777777" w:rsidR="002979D7" w:rsidRPr="000061A3" w:rsidRDefault="002979D7" w:rsidP="002979D7">
            <w:pPr>
              <w:pStyle w:val="NormalIndent"/>
              <w:tabs>
                <w:tab w:val="left" w:pos="106"/>
              </w:tabs>
              <w:ind w:left="0"/>
              <w:rPr>
                <w:sz w:val="20"/>
              </w:rPr>
            </w:pPr>
            <w:r w:rsidRPr="000061A3">
              <w:rPr>
                <w:sz w:val="20"/>
              </w:rPr>
              <w:t>2=Somewhat serious problem</w:t>
            </w:r>
          </w:p>
          <w:p w14:paraId="5BA0C6E3" w14:textId="07B9E14E" w:rsidR="002979D7" w:rsidRPr="000061A3" w:rsidDel="00BE6E3F" w:rsidRDefault="002979D7" w:rsidP="002979D7">
            <w:pPr>
              <w:pStyle w:val="NormalIndent"/>
              <w:tabs>
                <w:tab w:val="left" w:pos="106"/>
              </w:tabs>
              <w:ind w:left="0"/>
              <w:rPr>
                <w:sz w:val="20"/>
              </w:rPr>
            </w:pPr>
            <w:r w:rsidRPr="000061A3">
              <w:rPr>
                <w:sz w:val="20"/>
              </w:rPr>
              <w:t>3=Very serious problem</w:t>
            </w:r>
            <w:r>
              <w:rPr>
                <w:sz w:val="20"/>
              </w:rPr>
              <w:br/>
              <w:t>88=Don’t Know</w:t>
            </w:r>
          </w:p>
        </w:tc>
      </w:tr>
      <w:tr w:rsidR="002979D7" w:rsidRPr="000061A3" w14:paraId="4D40B02D" w14:textId="77777777" w:rsidTr="00B6513C">
        <w:trPr>
          <w:cantSplit/>
          <w:trHeight w:val="961"/>
        </w:trPr>
        <w:tc>
          <w:tcPr>
            <w:tcW w:w="1350" w:type="dxa"/>
          </w:tcPr>
          <w:p w14:paraId="522E27F3" w14:textId="015FCC34" w:rsidR="002979D7" w:rsidRPr="000061A3" w:rsidRDefault="002979D7" w:rsidP="002979D7">
            <w:pPr>
              <w:pStyle w:val="NormalIndent"/>
              <w:ind w:left="0"/>
              <w:rPr>
                <w:sz w:val="20"/>
              </w:rPr>
            </w:pPr>
            <w:r w:rsidRPr="000061A3">
              <w:rPr>
                <w:sz w:val="20"/>
              </w:rPr>
              <w:t>C3</w:t>
            </w:r>
            <w:r>
              <w:rPr>
                <w:sz w:val="20"/>
              </w:rPr>
              <w:t>A2</w:t>
            </w:r>
          </w:p>
        </w:tc>
        <w:tc>
          <w:tcPr>
            <w:tcW w:w="630" w:type="dxa"/>
          </w:tcPr>
          <w:p w14:paraId="4FBF726A" w14:textId="7C69D198" w:rsidR="002979D7" w:rsidRPr="000061A3" w:rsidRDefault="002979D7" w:rsidP="002979D7">
            <w:pPr>
              <w:pStyle w:val="NormalIndent"/>
              <w:ind w:left="0"/>
              <w:jc w:val="center"/>
              <w:rPr>
                <w:sz w:val="20"/>
              </w:rPr>
            </w:pPr>
            <w:r>
              <w:rPr>
                <w:sz w:val="20"/>
              </w:rPr>
              <w:t>2</w:t>
            </w:r>
          </w:p>
        </w:tc>
        <w:tc>
          <w:tcPr>
            <w:tcW w:w="630" w:type="dxa"/>
          </w:tcPr>
          <w:p w14:paraId="7E951DE0" w14:textId="77777777" w:rsidR="002979D7" w:rsidRPr="000061A3" w:rsidRDefault="002979D7" w:rsidP="002979D7">
            <w:pPr>
              <w:pStyle w:val="NormalIndent"/>
              <w:ind w:left="0"/>
              <w:jc w:val="center"/>
              <w:rPr>
                <w:sz w:val="20"/>
              </w:rPr>
            </w:pPr>
            <w:r w:rsidRPr="000061A3">
              <w:rPr>
                <w:sz w:val="20"/>
              </w:rPr>
              <w:t>N</w:t>
            </w:r>
          </w:p>
        </w:tc>
        <w:tc>
          <w:tcPr>
            <w:tcW w:w="3060" w:type="dxa"/>
          </w:tcPr>
          <w:p w14:paraId="39A8249E" w14:textId="3B1F6CC3" w:rsidR="002979D7" w:rsidRPr="000061A3" w:rsidDel="00BE6E3F" w:rsidRDefault="002979D7" w:rsidP="002979D7">
            <w:pPr>
              <w:pStyle w:val="NormalIndent"/>
              <w:tabs>
                <w:tab w:val="left" w:pos="106"/>
              </w:tabs>
              <w:ind w:left="0"/>
              <w:rPr>
                <w:sz w:val="20"/>
              </w:rPr>
            </w:pPr>
            <w:r>
              <w:rPr>
                <w:sz w:val="20"/>
              </w:rPr>
              <w:t>2. Age 31 up to just before</w:t>
            </w:r>
            <w:r w:rsidRPr="000061A3">
              <w:rPr>
                <w:sz w:val="20"/>
              </w:rPr>
              <w:t xml:space="preserve"> prostate cancer diagnosis)</w:t>
            </w:r>
          </w:p>
        </w:tc>
        <w:tc>
          <w:tcPr>
            <w:tcW w:w="2970" w:type="dxa"/>
          </w:tcPr>
          <w:p w14:paraId="43C746BC" w14:textId="77777777" w:rsidR="002979D7" w:rsidRPr="000061A3" w:rsidRDefault="002979D7" w:rsidP="002979D7">
            <w:pPr>
              <w:pStyle w:val="NormalIndent"/>
              <w:tabs>
                <w:tab w:val="left" w:pos="106"/>
              </w:tabs>
              <w:ind w:left="0"/>
              <w:rPr>
                <w:sz w:val="20"/>
              </w:rPr>
            </w:pPr>
            <w:r w:rsidRPr="000061A3">
              <w:rPr>
                <w:sz w:val="20"/>
              </w:rPr>
              <w:t>1=</w:t>
            </w:r>
            <w:r>
              <w:rPr>
                <w:sz w:val="20"/>
              </w:rPr>
              <w:t>Non/</w:t>
            </w:r>
            <w:r w:rsidRPr="000061A3">
              <w:rPr>
                <w:sz w:val="20"/>
              </w:rPr>
              <w:t>Minor problem</w:t>
            </w:r>
          </w:p>
          <w:p w14:paraId="4EF177F5" w14:textId="77777777" w:rsidR="002979D7" w:rsidRPr="000061A3" w:rsidRDefault="002979D7" w:rsidP="002979D7">
            <w:pPr>
              <w:pStyle w:val="NormalIndent"/>
              <w:tabs>
                <w:tab w:val="left" w:pos="106"/>
              </w:tabs>
              <w:ind w:left="0"/>
              <w:rPr>
                <w:sz w:val="20"/>
              </w:rPr>
            </w:pPr>
            <w:r w:rsidRPr="000061A3">
              <w:rPr>
                <w:sz w:val="20"/>
              </w:rPr>
              <w:t>2=Somewhat serious problem</w:t>
            </w:r>
          </w:p>
          <w:p w14:paraId="4B6DC58E" w14:textId="2093CDCB" w:rsidR="002979D7" w:rsidRPr="000061A3" w:rsidDel="00BE6E3F" w:rsidRDefault="002979D7" w:rsidP="002979D7">
            <w:pPr>
              <w:pStyle w:val="NormalIndent"/>
              <w:tabs>
                <w:tab w:val="left" w:pos="106"/>
              </w:tabs>
              <w:ind w:left="0"/>
              <w:rPr>
                <w:sz w:val="20"/>
              </w:rPr>
            </w:pPr>
            <w:r w:rsidRPr="000061A3">
              <w:rPr>
                <w:sz w:val="20"/>
              </w:rPr>
              <w:t>3=Very serious problem</w:t>
            </w:r>
            <w:r>
              <w:rPr>
                <w:sz w:val="20"/>
              </w:rPr>
              <w:br/>
              <w:t>88=Don’t Know</w:t>
            </w:r>
          </w:p>
        </w:tc>
      </w:tr>
      <w:tr w:rsidR="002979D7" w:rsidRPr="000061A3" w14:paraId="7A490509" w14:textId="77777777" w:rsidTr="00B6513C">
        <w:trPr>
          <w:cantSplit/>
          <w:trHeight w:val="1033"/>
        </w:trPr>
        <w:tc>
          <w:tcPr>
            <w:tcW w:w="1350" w:type="dxa"/>
          </w:tcPr>
          <w:p w14:paraId="45B39526" w14:textId="5E595A9E" w:rsidR="002979D7" w:rsidRPr="000061A3" w:rsidRDefault="002979D7" w:rsidP="002979D7">
            <w:pPr>
              <w:pStyle w:val="NormalIndent"/>
              <w:ind w:left="0"/>
              <w:rPr>
                <w:sz w:val="20"/>
              </w:rPr>
            </w:pPr>
            <w:r w:rsidRPr="000061A3">
              <w:rPr>
                <w:sz w:val="20"/>
              </w:rPr>
              <w:t>C3</w:t>
            </w:r>
            <w:r>
              <w:rPr>
                <w:sz w:val="20"/>
              </w:rPr>
              <w:t>A3</w:t>
            </w:r>
          </w:p>
        </w:tc>
        <w:tc>
          <w:tcPr>
            <w:tcW w:w="630" w:type="dxa"/>
          </w:tcPr>
          <w:p w14:paraId="156DB4BD" w14:textId="129C2254" w:rsidR="002979D7" w:rsidRPr="000061A3" w:rsidRDefault="002979D7" w:rsidP="002979D7">
            <w:pPr>
              <w:pStyle w:val="NormalIndent"/>
              <w:ind w:left="0"/>
              <w:jc w:val="center"/>
              <w:rPr>
                <w:sz w:val="20"/>
              </w:rPr>
            </w:pPr>
            <w:r>
              <w:rPr>
                <w:sz w:val="20"/>
              </w:rPr>
              <w:t>2</w:t>
            </w:r>
          </w:p>
        </w:tc>
        <w:tc>
          <w:tcPr>
            <w:tcW w:w="630" w:type="dxa"/>
          </w:tcPr>
          <w:p w14:paraId="2CBB79A6" w14:textId="77777777" w:rsidR="002979D7" w:rsidRPr="000061A3" w:rsidRDefault="002979D7" w:rsidP="002979D7">
            <w:pPr>
              <w:pStyle w:val="NormalIndent"/>
              <w:ind w:left="0"/>
              <w:jc w:val="center"/>
              <w:rPr>
                <w:sz w:val="20"/>
              </w:rPr>
            </w:pPr>
            <w:r w:rsidRPr="000061A3">
              <w:rPr>
                <w:sz w:val="20"/>
              </w:rPr>
              <w:t>N</w:t>
            </w:r>
          </w:p>
        </w:tc>
        <w:tc>
          <w:tcPr>
            <w:tcW w:w="3060" w:type="dxa"/>
          </w:tcPr>
          <w:p w14:paraId="2F36979E" w14:textId="6C212842"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6988BC9D" w14:textId="77777777" w:rsidR="002979D7" w:rsidRPr="000061A3" w:rsidRDefault="002979D7" w:rsidP="002979D7">
            <w:pPr>
              <w:pStyle w:val="NormalIndent"/>
              <w:tabs>
                <w:tab w:val="left" w:pos="106"/>
              </w:tabs>
              <w:ind w:left="0"/>
              <w:rPr>
                <w:sz w:val="20"/>
              </w:rPr>
            </w:pPr>
            <w:r w:rsidRPr="000061A3">
              <w:rPr>
                <w:sz w:val="20"/>
              </w:rPr>
              <w:t>1=</w:t>
            </w:r>
            <w:r>
              <w:rPr>
                <w:sz w:val="20"/>
              </w:rPr>
              <w:t>Non/</w:t>
            </w:r>
            <w:r w:rsidRPr="000061A3">
              <w:rPr>
                <w:sz w:val="20"/>
              </w:rPr>
              <w:t>Minor problem</w:t>
            </w:r>
          </w:p>
          <w:p w14:paraId="3DB8C719" w14:textId="77777777" w:rsidR="002979D7" w:rsidRPr="000061A3" w:rsidRDefault="002979D7" w:rsidP="002979D7">
            <w:pPr>
              <w:pStyle w:val="NormalIndent"/>
              <w:tabs>
                <w:tab w:val="left" w:pos="106"/>
              </w:tabs>
              <w:ind w:left="0"/>
              <w:rPr>
                <w:sz w:val="20"/>
              </w:rPr>
            </w:pPr>
            <w:r w:rsidRPr="000061A3">
              <w:rPr>
                <w:sz w:val="20"/>
              </w:rPr>
              <w:t>2=Somewhat serious problem</w:t>
            </w:r>
          </w:p>
          <w:p w14:paraId="06F82FA8" w14:textId="74BAF1C8" w:rsidR="002979D7" w:rsidRPr="000061A3" w:rsidDel="00BE6E3F" w:rsidRDefault="002979D7" w:rsidP="002979D7">
            <w:pPr>
              <w:pStyle w:val="NormalIndent"/>
              <w:tabs>
                <w:tab w:val="left" w:pos="106"/>
              </w:tabs>
              <w:ind w:left="0"/>
              <w:rPr>
                <w:sz w:val="20"/>
              </w:rPr>
            </w:pPr>
            <w:r w:rsidRPr="000061A3">
              <w:rPr>
                <w:sz w:val="20"/>
              </w:rPr>
              <w:t>3=Very serious problem</w:t>
            </w:r>
            <w:r>
              <w:rPr>
                <w:sz w:val="20"/>
              </w:rPr>
              <w:br/>
              <w:t>88=Don’t Know</w:t>
            </w:r>
          </w:p>
        </w:tc>
      </w:tr>
      <w:tr w:rsidR="002979D7" w:rsidRPr="000061A3" w14:paraId="4F6A04A8"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378E8357"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7151823C"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5EFE2BA2"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57DCDF29" w14:textId="40696B5B" w:rsidR="002979D7" w:rsidRPr="000061A3" w:rsidRDefault="002979D7" w:rsidP="002979D7">
            <w:pPr>
              <w:pStyle w:val="NormalIndent"/>
              <w:tabs>
                <w:tab w:val="left" w:pos="106"/>
              </w:tabs>
              <w:ind w:left="0"/>
              <w:rPr>
                <w:sz w:val="20"/>
              </w:rPr>
            </w:pPr>
            <w:r>
              <w:rPr>
                <w:sz w:val="20"/>
              </w:rPr>
              <w:t>b</w:t>
            </w:r>
            <w:r w:rsidRPr="000061A3">
              <w:rPr>
                <w:sz w:val="20"/>
              </w:rPr>
              <w:t>. A lot of noise</w:t>
            </w:r>
          </w:p>
        </w:tc>
      </w:tr>
      <w:tr w:rsidR="002979D7" w:rsidRPr="000061A3" w14:paraId="6C481E2D" w14:textId="77777777" w:rsidTr="00B6513C">
        <w:trPr>
          <w:cantSplit/>
          <w:trHeight w:val="961"/>
        </w:trPr>
        <w:tc>
          <w:tcPr>
            <w:tcW w:w="1350" w:type="dxa"/>
          </w:tcPr>
          <w:p w14:paraId="314175ED" w14:textId="2B58C6C5" w:rsidR="002979D7" w:rsidRPr="000061A3" w:rsidRDefault="002979D7" w:rsidP="002979D7">
            <w:pPr>
              <w:pStyle w:val="NormalIndent"/>
              <w:ind w:left="0"/>
              <w:rPr>
                <w:sz w:val="20"/>
              </w:rPr>
            </w:pPr>
            <w:r w:rsidRPr="000061A3">
              <w:rPr>
                <w:sz w:val="20"/>
              </w:rPr>
              <w:t>C3</w:t>
            </w:r>
            <w:r>
              <w:rPr>
                <w:sz w:val="20"/>
              </w:rPr>
              <w:t>B1</w:t>
            </w:r>
          </w:p>
        </w:tc>
        <w:tc>
          <w:tcPr>
            <w:tcW w:w="630" w:type="dxa"/>
          </w:tcPr>
          <w:p w14:paraId="3755D738" w14:textId="760D2F6C" w:rsidR="002979D7" w:rsidRPr="000061A3" w:rsidRDefault="002979D7" w:rsidP="002979D7">
            <w:pPr>
              <w:pStyle w:val="NormalIndent"/>
              <w:ind w:left="0"/>
              <w:jc w:val="center"/>
              <w:rPr>
                <w:sz w:val="20"/>
              </w:rPr>
            </w:pPr>
            <w:r>
              <w:rPr>
                <w:sz w:val="20"/>
              </w:rPr>
              <w:t>2</w:t>
            </w:r>
          </w:p>
        </w:tc>
        <w:tc>
          <w:tcPr>
            <w:tcW w:w="630" w:type="dxa"/>
          </w:tcPr>
          <w:p w14:paraId="732E5C2D" w14:textId="77777777" w:rsidR="002979D7" w:rsidRPr="000061A3" w:rsidRDefault="002979D7" w:rsidP="002979D7">
            <w:pPr>
              <w:pStyle w:val="NormalIndent"/>
              <w:ind w:left="0"/>
              <w:jc w:val="center"/>
              <w:rPr>
                <w:sz w:val="20"/>
              </w:rPr>
            </w:pPr>
            <w:r w:rsidRPr="000061A3">
              <w:rPr>
                <w:sz w:val="20"/>
              </w:rPr>
              <w:t>N</w:t>
            </w:r>
          </w:p>
        </w:tc>
        <w:tc>
          <w:tcPr>
            <w:tcW w:w="3060" w:type="dxa"/>
          </w:tcPr>
          <w:p w14:paraId="54932C92" w14:textId="0B601F1E"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 xml:space="preserve">from </w:t>
            </w:r>
            <w:r w:rsidRPr="000061A3">
              <w:rPr>
                <w:sz w:val="20"/>
              </w:rPr>
              <w:t>prostate cancer diagnosis</w:t>
            </w:r>
            <w:r>
              <w:rPr>
                <w:sz w:val="20"/>
              </w:rPr>
              <w:t xml:space="preserve"> to present</w:t>
            </w:r>
            <w:r w:rsidRPr="000061A3">
              <w:rPr>
                <w:sz w:val="20"/>
              </w:rPr>
              <w:t>)</w:t>
            </w:r>
          </w:p>
        </w:tc>
        <w:tc>
          <w:tcPr>
            <w:tcW w:w="2970" w:type="dxa"/>
          </w:tcPr>
          <w:p w14:paraId="722322C7" w14:textId="77777777" w:rsidR="002979D7" w:rsidRPr="000061A3" w:rsidRDefault="002979D7" w:rsidP="002979D7">
            <w:pPr>
              <w:pStyle w:val="NormalIndent"/>
              <w:tabs>
                <w:tab w:val="left" w:pos="106"/>
              </w:tabs>
              <w:ind w:left="0"/>
              <w:rPr>
                <w:sz w:val="20"/>
              </w:rPr>
            </w:pPr>
            <w:r w:rsidRPr="000061A3">
              <w:rPr>
                <w:sz w:val="20"/>
              </w:rPr>
              <w:t>1=</w:t>
            </w:r>
            <w:r>
              <w:rPr>
                <w:sz w:val="20"/>
              </w:rPr>
              <w:t>Non/</w:t>
            </w:r>
            <w:r w:rsidRPr="000061A3">
              <w:rPr>
                <w:sz w:val="20"/>
              </w:rPr>
              <w:t>Minor problem</w:t>
            </w:r>
          </w:p>
          <w:p w14:paraId="48FA10EC" w14:textId="77777777" w:rsidR="002979D7" w:rsidRPr="000061A3" w:rsidRDefault="002979D7" w:rsidP="002979D7">
            <w:pPr>
              <w:pStyle w:val="NormalIndent"/>
              <w:tabs>
                <w:tab w:val="left" w:pos="106"/>
              </w:tabs>
              <w:ind w:left="0"/>
              <w:rPr>
                <w:sz w:val="20"/>
              </w:rPr>
            </w:pPr>
            <w:r w:rsidRPr="000061A3">
              <w:rPr>
                <w:sz w:val="20"/>
              </w:rPr>
              <w:t>2=Somewhat serious problem</w:t>
            </w:r>
          </w:p>
          <w:p w14:paraId="5A1B819C" w14:textId="3C68057A" w:rsidR="002979D7" w:rsidRPr="000061A3" w:rsidDel="00BE6E3F" w:rsidRDefault="002979D7" w:rsidP="002979D7">
            <w:pPr>
              <w:pStyle w:val="NormalIndent"/>
              <w:tabs>
                <w:tab w:val="left" w:pos="106"/>
              </w:tabs>
              <w:ind w:left="0"/>
              <w:rPr>
                <w:sz w:val="20"/>
              </w:rPr>
            </w:pPr>
            <w:r w:rsidRPr="000061A3">
              <w:rPr>
                <w:sz w:val="20"/>
              </w:rPr>
              <w:t>3=Very serious problem</w:t>
            </w:r>
            <w:r>
              <w:rPr>
                <w:sz w:val="20"/>
              </w:rPr>
              <w:br/>
              <w:t>88=Don’t Know</w:t>
            </w:r>
          </w:p>
        </w:tc>
      </w:tr>
      <w:tr w:rsidR="002979D7" w:rsidRPr="000061A3" w14:paraId="5B700A2C" w14:textId="77777777" w:rsidTr="00B6513C">
        <w:trPr>
          <w:cantSplit/>
          <w:trHeight w:val="988"/>
        </w:trPr>
        <w:tc>
          <w:tcPr>
            <w:tcW w:w="1350" w:type="dxa"/>
          </w:tcPr>
          <w:p w14:paraId="25BAA2C1" w14:textId="25EC4EF3" w:rsidR="002979D7" w:rsidRPr="000061A3" w:rsidRDefault="002979D7" w:rsidP="002979D7">
            <w:pPr>
              <w:pStyle w:val="NormalIndent"/>
              <w:ind w:left="0"/>
              <w:rPr>
                <w:sz w:val="20"/>
              </w:rPr>
            </w:pPr>
            <w:r w:rsidRPr="000061A3">
              <w:rPr>
                <w:sz w:val="20"/>
              </w:rPr>
              <w:t>C3</w:t>
            </w:r>
            <w:r>
              <w:rPr>
                <w:sz w:val="20"/>
              </w:rPr>
              <w:t>B2</w:t>
            </w:r>
          </w:p>
        </w:tc>
        <w:tc>
          <w:tcPr>
            <w:tcW w:w="630" w:type="dxa"/>
          </w:tcPr>
          <w:p w14:paraId="04028A14" w14:textId="1B3419A5" w:rsidR="002979D7" w:rsidRPr="000061A3" w:rsidRDefault="002979D7" w:rsidP="002979D7">
            <w:pPr>
              <w:pStyle w:val="NormalIndent"/>
              <w:ind w:left="0"/>
              <w:jc w:val="center"/>
              <w:rPr>
                <w:sz w:val="20"/>
              </w:rPr>
            </w:pPr>
            <w:r>
              <w:rPr>
                <w:sz w:val="20"/>
              </w:rPr>
              <w:t>2</w:t>
            </w:r>
          </w:p>
        </w:tc>
        <w:tc>
          <w:tcPr>
            <w:tcW w:w="630" w:type="dxa"/>
          </w:tcPr>
          <w:p w14:paraId="7077CB13" w14:textId="77777777" w:rsidR="002979D7" w:rsidRPr="000061A3" w:rsidRDefault="002979D7" w:rsidP="002979D7">
            <w:pPr>
              <w:pStyle w:val="NormalIndent"/>
              <w:ind w:left="0"/>
              <w:jc w:val="center"/>
              <w:rPr>
                <w:sz w:val="20"/>
              </w:rPr>
            </w:pPr>
            <w:r w:rsidRPr="000061A3">
              <w:rPr>
                <w:sz w:val="20"/>
              </w:rPr>
              <w:t>N</w:t>
            </w:r>
          </w:p>
        </w:tc>
        <w:tc>
          <w:tcPr>
            <w:tcW w:w="3060" w:type="dxa"/>
          </w:tcPr>
          <w:p w14:paraId="3EB67F61" w14:textId="053B68E0" w:rsidR="002979D7" w:rsidRPr="000061A3" w:rsidDel="00BE6E3F" w:rsidRDefault="002979D7" w:rsidP="002979D7">
            <w:pPr>
              <w:pStyle w:val="NormalIndent"/>
              <w:tabs>
                <w:tab w:val="left" w:pos="106"/>
              </w:tabs>
              <w:ind w:left="0"/>
              <w:rPr>
                <w:sz w:val="20"/>
              </w:rPr>
            </w:pPr>
            <w:r>
              <w:rPr>
                <w:sz w:val="20"/>
              </w:rPr>
              <w:t>2. Age 31 up to just before</w:t>
            </w:r>
            <w:r w:rsidRPr="000061A3">
              <w:rPr>
                <w:sz w:val="20"/>
              </w:rPr>
              <w:t xml:space="preserve"> prostate cancer diagnosis)</w:t>
            </w:r>
          </w:p>
        </w:tc>
        <w:tc>
          <w:tcPr>
            <w:tcW w:w="2970" w:type="dxa"/>
          </w:tcPr>
          <w:p w14:paraId="41E6CA73" w14:textId="77777777" w:rsidR="002979D7" w:rsidRPr="000061A3" w:rsidRDefault="002979D7" w:rsidP="002979D7">
            <w:pPr>
              <w:pStyle w:val="NormalIndent"/>
              <w:tabs>
                <w:tab w:val="left" w:pos="106"/>
              </w:tabs>
              <w:ind w:left="0"/>
              <w:rPr>
                <w:sz w:val="20"/>
              </w:rPr>
            </w:pPr>
            <w:r w:rsidRPr="000061A3">
              <w:rPr>
                <w:sz w:val="20"/>
              </w:rPr>
              <w:t>1=</w:t>
            </w:r>
            <w:r>
              <w:rPr>
                <w:sz w:val="20"/>
              </w:rPr>
              <w:t>Non/</w:t>
            </w:r>
            <w:r w:rsidRPr="000061A3">
              <w:rPr>
                <w:sz w:val="20"/>
              </w:rPr>
              <w:t>Minor problem</w:t>
            </w:r>
          </w:p>
          <w:p w14:paraId="4DF17358" w14:textId="77777777" w:rsidR="002979D7" w:rsidRPr="000061A3" w:rsidRDefault="002979D7" w:rsidP="002979D7">
            <w:pPr>
              <w:pStyle w:val="NormalIndent"/>
              <w:tabs>
                <w:tab w:val="left" w:pos="106"/>
              </w:tabs>
              <w:ind w:left="0"/>
              <w:rPr>
                <w:sz w:val="20"/>
              </w:rPr>
            </w:pPr>
            <w:r w:rsidRPr="000061A3">
              <w:rPr>
                <w:sz w:val="20"/>
              </w:rPr>
              <w:t>2=Somewhat serious problem</w:t>
            </w:r>
          </w:p>
          <w:p w14:paraId="06BB531C" w14:textId="42E2E171" w:rsidR="002979D7" w:rsidRPr="000061A3" w:rsidDel="00BE6E3F" w:rsidRDefault="002979D7" w:rsidP="002979D7">
            <w:pPr>
              <w:pStyle w:val="NormalIndent"/>
              <w:tabs>
                <w:tab w:val="left" w:pos="106"/>
              </w:tabs>
              <w:ind w:left="0"/>
              <w:rPr>
                <w:sz w:val="20"/>
              </w:rPr>
            </w:pPr>
            <w:r w:rsidRPr="000061A3">
              <w:rPr>
                <w:sz w:val="20"/>
              </w:rPr>
              <w:t>3=Very serious problem</w:t>
            </w:r>
            <w:r>
              <w:rPr>
                <w:sz w:val="20"/>
              </w:rPr>
              <w:br/>
              <w:t>88=Don’t Know</w:t>
            </w:r>
          </w:p>
        </w:tc>
      </w:tr>
      <w:tr w:rsidR="002979D7" w:rsidRPr="000061A3" w14:paraId="4ACA33CA" w14:textId="77777777" w:rsidTr="00B6513C">
        <w:trPr>
          <w:cantSplit/>
          <w:trHeight w:val="1024"/>
        </w:trPr>
        <w:tc>
          <w:tcPr>
            <w:tcW w:w="1350" w:type="dxa"/>
          </w:tcPr>
          <w:p w14:paraId="7443323E" w14:textId="3CD093EC" w:rsidR="002979D7" w:rsidRPr="000061A3" w:rsidRDefault="002979D7" w:rsidP="002979D7">
            <w:pPr>
              <w:pStyle w:val="NormalIndent"/>
              <w:ind w:left="0"/>
              <w:rPr>
                <w:sz w:val="20"/>
              </w:rPr>
            </w:pPr>
            <w:r w:rsidRPr="000061A3">
              <w:rPr>
                <w:sz w:val="20"/>
              </w:rPr>
              <w:t>C3</w:t>
            </w:r>
            <w:r>
              <w:rPr>
                <w:sz w:val="20"/>
              </w:rPr>
              <w:t>B3</w:t>
            </w:r>
          </w:p>
        </w:tc>
        <w:tc>
          <w:tcPr>
            <w:tcW w:w="630" w:type="dxa"/>
          </w:tcPr>
          <w:p w14:paraId="50EB62D1" w14:textId="564449C3" w:rsidR="002979D7" w:rsidRPr="000061A3" w:rsidRDefault="002979D7" w:rsidP="002979D7">
            <w:pPr>
              <w:pStyle w:val="NormalIndent"/>
              <w:ind w:left="0"/>
              <w:jc w:val="center"/>
              <w:rPr>
                <w:sz w:val="20"/>
              </w:rPr>
            </w:pPr>
            <w:r>
              <w:rPr>
                <w:sz w:val="20"/>
              </w:rPr>
              <w:t>2</w:t>
            </w:r>
          </w:p>
        </w:tc>
        <w:tc>
          <w:tcPr>
            <w:tcW w:w="630" w:type="dxa"/>
          </w:tcPr>
          <w:p w14:paraId="713AD426" w14:textId="77777777" w:rsidR="002979D7" w:rsidRPr="000061A3" w:rsidRDefault="002979D7" w:rsidP="002979D7">
            <w:pPr>
              <w:pStyle w:val="NormalIndent"/>
              <w:ind w:left="0"/>
              <w:jc w:val="center"/>
              <w:rPr>
                <w:sz w:val="20"/>
              </w:rPr>
            </w:pPr>
            <w:r w:rsidRPr="000061A3">
              <w:rPr>
                <w:sz w:val="20"/>
              </w:rPr>
              <w:t>N</w:t>
            </w:r>
          </w:p>
        </w:tc>
        <w:tc>
          <w:tcPr>
            <w:tcW w:w="3060" w:type="dxa"/>
          </w:tcPr>
          <w:p w14:paraId="78E9A90B" w14:textId="6B2745D7"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5ED4EA61" w14:textId="77777777" w:rsidR="002979D7" w:rsidRPr="000061A3" w:rsidRDefault="002979D7" w:rsidP="002979D7">
            <w:pPr>
              <w:pStyle w:val="NormalIndent"/>
              <w:tabs>
                <w:tab w:val="left" w:pos="106"/>
              </w:tabs>
              <w:ind w:left="0"/>
              <w:rPr>
                <w:sz w:val="20"/>
              </w:rPr>
            </w:pPr>
            <w:r w:rsidRPr="000061A3">
              <w:rPr>
                <w:sz w:val="20"/>
              </w:rPr>
              <w:t>1=</w:t>
            </w:r>
            <w:r>
              <w:rPr>
                <w:sz w:val="20"/>
              </w:rPr>
              <w:t>Non/</w:t>
            </w:r>
            <w:r w:rsidRPr="000061A3">
              <w:rPr>
                <w:sz w:val="20"/>
              </w:rPr>
              <w:t>Minor problem</w:t>
            </w:r>
          </w:p>
          <w:p w14:paraId="293081DA" w14:textId="77777777" w:rsidR="002979D7" w:rsidRPr="000061A3" w:rsidRDefault="002979D7" w:rsidP="002979D7">
            <w:pPr>
              <w:pStyle w:val="NormalIndent"/>
              <w:tabs>
                <w:tab w:val="left" w:pos="106"/>
              </w:tabs>
              <w:ind w:left="0"/>
              <w:rPr>
                <w:sz w:val="20"/>
              </w:rPr>
            </w:pPr>
            <w:r w:rsidRPr="000061A3">
              <w:rPr>
                <w:sz w:val="20"/>
              </w:rPr>
              <w:t>2=Somewhat serious problem</w:t>
            </w:r>
          </w:p>
          <w:p w14:paraId="0692DA37" w14:textId="44F25047" w:rsidR="002979D7" w:rsidRPr="000061A3" w:rsidDel="00BE6E3F" w:rsidRDefault="002979D7" w:rsidP="002979D7">
            <w:pPr>
              <w:pStyle w:val="NormalIndent"/>
              <w:tabs>
                <w:tab w:val="left" w:pos="106"/>
              </w:tabs>
              <w:ind w:left="0"/>
              <w:rPr>
                <w:sz w:val="20"/>
              </w:rPr>
            </w:pPr>
            <w:r w:rsidRPr="000061A3">
              <w:rPr>
                <w:sz w:val="20"/>
              </w:rPr>
              <w:t>3=Very serious problem</w:t>
            </w:r>
            <w:r>
              <w:rPr>
                <w:sz w:val="20"/>
              </w:rPr>
              <w:br/>
              <w:t>88=Don’t Know</w:t>
            </w:r>
          </w:p>
        </w:tc>
      </w:tr>
      <w:tr w:rsidR="002979D7" w:rsidRPr="000061A3" w14:paraId="1C35F378"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0B2546B3"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3015FDDF"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56B91A5E"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1635777F" w14:textId="2C439AA1" w:rsidR="002979D7" w:rsidRPr="000061A3" w:rsidRDefault="002979D7" w:rsidP="002979D7">
            <w:pPr>
              <w:pStyle w:val="NormalIndent"/>
              <w:tabs>
                <w:tab w:val="left" w:pos="106"/>
              </w:tabs>
              <w:ind w:left="0"/>
              <w:rPr>
                <w:sz w:val="20"/>
              </w:rPr>
            </w:pPr>
            <w:r>
              <w:rPr>
                <w:sz w:val="20"/>
              </w:rPr>
              <w:t>c</w:t>
            </w:r>
            <w:r w:rsidRPr="000061A3">
              <w:rPr>
                <w:sz w:val="20"/>
              </w:rPr>
              <w:t>. Trash and litter</w:t>
            </w:r>
          </w:p>
        </w:tc>
      </w:tr>
      <w:tr w:rsidR="002979D7" w:rsidRPr="000061A3" w14:paraId="7466A1A7" w14:textId="77777777" w:rsidTr="00BC4DE5">
        <w:trPr>
          <w:cantSplit/>
        </w:trPr>
        <w:tc>
          <w:tcPr>
            <w:tcW w:w="1350" w:type="dxa"/>
          </w:tcPr>
          <w:p w14:paraId="5CC9FC23" w14:textId="04D1273A" w:rsidR="002979D7" w:rsidRPr="000061A3" w:rsidRDefault="002979D7" w:rsidP="002979D7">
            <w:pPr>
              <w:pStyle w:val="NormalIndent"/>
              <w:ind w:left="0"/>
              <w:rPr>
                <w:sz w:val="20"/>
              </w:rPr>
            </w:pPr>
            <w:r w:rsidRPr="000061A3">
              <w:rPr>
                <w:sz w:val="20"/>
              </w:rPr>
              <w:t>C3</w:t>
            </w:r>
            <w:r>
              <w:rPr>
                <w:sz w:val="20"/>
              </w:rPr>
              <w:t>C1</w:t>
            </w:r>
          </w:p>
        </w:tc>
        <w:tc>
          <w:tcPr>
            <w:tcW w:w="630" w:type="dxa"/>
          </w:tcPr>
          <w:p w14:paraId="4BDAB7BC" w14:textId="0B698AA8" w:rsidR="002979D7" w:rsidRPr="000061A3" w:rsidRDefault="002979D7" w:rsidP="002979D7">
            <w:pPr>
              <w:pStyle w:val="NormalIndent"/>
              <w:ind w:left="0"/>
              <w:jc w:val="center"/>
              <w:rPr>
                <w:sz w:val="20"/>
              </w:rPr>
            </w:pPr>
            <w:r>
              <w:rPr>
                <w:sz w:val="20"/>
              </w:rPr>
              <w:t>2</w:t>
            </w:r>
          </w:p>
        </w:tc>
        <w:tc>
          <w:tcPr>
            <w:tcW w:w="630" w:type="dxa"/>
          </w:tcPr>
          <w:p w14:paraId="20C78C27" w14:textId="77777777" w:rsidR="002979D7" w:rsidRPr="000061A3" w:rsidRDefault="002979D7" w:rsidP="002979D7">
            <w:pPr>
              <w:pStyle w:val="NormalIndent"/>
              <w:ind w:left="0"/>
              <w:jc w:val="center"/>
              <w:rPr>
                <w:sz w:val="20"/>
              </w:rPr>
            </w:pPr>
            <w:r w:rsidRPr="000061A3">
              <w:rPr>
                <w:sz w:val="20"/>
              </w:rPr>
              <w:t>N</w:t>
            </w:r>
          </w:p>
        </w:tc>
        <w:tc>
          <w:tcPr>
            <w:tcW w:w="3060" w:type="dxa"/>
          </w:tcPr>
          <w:p w14:paraId="22587A61" w14:textId="51A80B21"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 xml:space="preserve">from </w:t>
            </w:r>
            <w:r w:rsidRPr="000061A3">
              <w:rPr>
                <w:sz w:val="20"/>
              </w:rPr>
              <w:t>prostate cancer diagnosis</w:t>
            </w:r>
            <w:r>
              <w:rPr>
                <w:sz w:val="20"/>
              </w:rPr>
              <w:t xml:space="preserve"> to present</w:t>
            </w:r>
            <w:r w:rsidRPr="000061A3">
              <w:rPr>
                <w:sz w:val="20"/>
              </w:rPr>
              <w:t>)</w:t>
            </w:r>
          </w:p>
        </w:tc>
        <w:tc>
          <w:tcPr>
            <w:tcW w:w="2970" w:type="dxa"/>
          </w:tcPr>
          <w:p w14:paraId="2CA8D271" w14:textId="77777777" w:rsidR="002979D7" w:rsidRPr="000061A3" w:rsidRDefault="002979D7" w:rsidP="002979D7">
            <w:pPr>
              <w:pStyle w:val="NormalIndent"/>
              <w:tabs>
                <w:tab w:val="left" w:pos="106"/>
              </w:tabs>
              <w:ind w:left="0"/>
              <w:rPr>
                <w:sz w:val="20"/>
              </w:rPr>
            </w:pPr>
            <w:r w:rsidRPr="000061A3">
              <w:rPr>
                <w:sz w:val="20"/>
              </w:rPr>
              <w:t>1=</w:t>
            </w:r>
            <w:r>
              <w:rPr>
                <w:sz w:val="20"/>
              </w:rPr>
              <w:t>Non/</w:t>
            </w:r>
            <w:r w:rsidRPr="000061A3">
              <w:rPr>
                <w:sz w:val="20"/>
              </w:rPr>
              <w:t>Minor problem</w:t>
            </w:r>
          </w:p>
          <w:p w14:paraId="639E02DB" w14:textId="77777777" w:rsidR="002979D7" w:rsidRPr="000061A3" w:rsidRDefault="002979D7" w:rsidP="002979D7">
            <w:pPr>
              <w:pStyle w:val="NormalIndent"/>
              <w:tabs>
                <w:tab w:val="left" w:pos="106"/>
              </w:tabs>
              <w:ind w:left="0"/>
              <w:rPr>
                <w:sz w:val="20"/>
              </w:rPr>
            </w:pPr>
            <w:r w:rsidRPr="000061A3">
              <w:rPr>
                <w:sz w:val="20"/>
              </w:rPr>
              <w:t>2=Somewhat serious problem</w:t>
            </w:r>
          </w:p>
          <w:p w14:paraId="74657C83" w14:textId="3FE06DAD" w:rsidR="002979D7" w:rsidRPr="000061A3" w:rsidDel="00BE6E3F" w:rsidRDefault="002979D7" w:rsidP="002979D7">
            <w:pPr>
              <w:pStyle w:val="NormalIndent"/>
              <w:tabs>
                <w:tab w:val="left" w:pos="106"/>
              </w:tabs>
              <w:ind w:left="0"/>
              <w:rPr>
                <w:sz w:val="20"/>
              </w:rPr>
            </w:pPr>
            <w:r w:rsidRPr="000061A3">
              <w:rPr>
                <w:sz w:val="20"/>
              </w:rPr>
              <w:t>3=Very serious problem</w:t>
            </w:r>
            <w:r>
              <w:rPr>
                <w:sz w:val="20"/>
              </w:rPr>
              <w:br/>
              <w:t>88=Don’t Know</w:t>
            </w:r>
          </w:p>
        </w:tc>
      </w:tr>
      <w:tr w:rsidR="002979D7" w:rsidRPr="000061A3" w14:paraId="24816AF1" w14:textId="77777777" w:rsidTr="00BC4DE5">
        <w:trPr>
          <w:cantSplit/>
        </w:trPr>
        <w:tc>
          <w:tcPr>
            <w:tcW w:w="1350" w:type="dxa"/>
          </w:tcPr>
          <w:p w14:paraId="20546B72" w14:textId="10CB5E70" w:rsidR="002979D7" w:rsidRPr="000061A3" w:rsidRDefault="002979D7" w:rsidP="002979D7">
            <w:pPr>
              <w:pStyle w:val="NormalIndent"/>
              <w:ind w:left="0"/>
              <w:rPr>
                <w:sz w:val="20"/>
              </w:rPr>
            </w:pPr>
            <w:r w:rsidRPr="000061A3">
              <w:rPr>
                <w:sz w:val="20"/>
              </w:rPr>
              <w:t>C3</w:t>
            </w:r>
            <w:r>
              <w:rPr>
                <w:sz w:val="20"/>
              </w:rPr>
              <w:t>C2</w:t>
            </w:r>
          </w:p>
        </w:tc>
        <w:tc>
          <w:tcPr>
            <w:tcW w:w="630" w:type="dxa"/>
          </w:tcPr>
          <w:p w14:paraId="61AABDEB" w14:textId="7E480388" w:rsidR="002979D7" w:rsidRPr="000061A3" w:rsidRDefault="002979D7" w:rsidP="002979D7">
            <w:pPr>
              <w:pStyle w:val="NormalIndent"/>
              <w:ind w:left="0"/>
              <w:jc w:val="center"/>
              <w:rPr>
                <w:sz w:val="20"/>
              </w:rPr>
            </w:pPr>
            <w:r>
              <w:rPr>
                <w:sz w:val="20"/>
              </w:rPr>
              <w:t>2</w:t>
            </w:r>
          </w:p>
        </w:tc>
        <w:tc>
          <w:tcPr>
            <w:tcW w:w="630" w:type="dxa"/>
          </w:tcPr>
          <w:p w14:paraId="6E44C17A" w14:textId="77777777" w:rsidR="002979D7" w:rsidRPr="000061A3" w:rsidRDefault="002979D7" w:rsidP="002979D7">
            <w:pPr>
              <w:pStyle w:val="NormalIndent"/>
              <w:ind w:left="0"/>
              <w:jc w:val="center"/>
              <w:rPr>
                <w:sz w:val="20"/>
              </w:rPr>
            </w:pPr>
            <w:r w:rsidRPr="000061A3">
              <w:rPr>
                <w:sz w:val="20"/>
              </w:rPr>
              <w:t>N</w:t>
            </w:r>
          </w:p>
        </w:tc>
        <w:tc>
          <w:tcPr>
            <w:tcW w:w="3060" w:type="dxa"/>
          </w:tcPr>
          <w:p w14:paraId="5EBF4EBE" w14:textId="783688C7" w:rsidR="002979D7" w:rsidRPr="000061A3" w:rsidDel="00BE6E3F" w:rsidRDefault="002979D7" w:rsidP="002979D7">
            <w:pPr>
              <w:pStyle w:val="NormalIndent"/>
              <w:tabs>
                <w:tab w:val="left" w:pos="106"/>
              </w:tabs>
              <w:ind w:left="0"/>
              <w:rPr>
                <w:sz w:val="20"/>
              </w:rPr>
            </w:pPr>
            <w:r>
              <w:rPr>
                <w:sz w:val="20"/>
              </w:rPr>
              <w:t>2. Age 31 up to just before</w:t>
            </w:r>
            <w:r w:rsidRPr="000061A3">
              <w:rPr>
                <w:sz w:val="20"/>
              </w:rPr>
              <w:t xml:space="preserve"> prostate cancer diagnosis)</w:t>
            </w:r>
          </w:p>
        </w:tc>
        <w:tc>
          <w:tcPr>
            <w:tcW w:w="2970" w:type="dxa"/>
          </w:tcPr>
          <w:p w14:paraId="2CB5CC9D" w14:textId="77777777" w:rsidR="002979D7" w:rsidRPr="000061A3" w:rsidRDefault="002979D7" w:rsidP="002979D7">
            <w:pPr>
              <w:pStyle w:val="NormalIndent"/>
              <w:tabs>
                <w:tab w:val="left" w:pos="106"/>
              </w:tabs>
              <w:ind w:left="0"/>
              <w:rPr>
                <w:sz w:val="20"/>
              </w:rPr>
            </w:pPr>
            <w:r w:rsidRPr="000061A3">
              <w:rPr>
                <w:sz w:val="20"/>
              </w:rPr>
              <w:t>1=</w:t>
            </w:r>
            <w:r>
              <w:rPr>
                <w:sz w:val="20"/>
              </w:rPr>
              <w:t>Non/</w:t>
            </w:r>
            <w:r w:rsidRPr="000061A3">
              <w:rPr>
                <w:sz w:val="20"/>
              </w:rPr>
              <w:t>Minor problem</w:t>
            </w:r>
          </w:p>
          <w:p w14:paraId="5577723C" w14:textId="77777777" w:rsidR="002979D7" w:rsidRPr="000061A3" w:rsidRDefault="002979D7" w:rsidP="002979D7">
            <w:pPr>
              <w:pStyle w:val="NormalIndent"/>
              <w:tabs>
                <w:tab w:val="left" w:pos="106"/>
              </w:tabs>
              <w:ind w:left="0"/>
              <w:rPr>
                <w:sz w:val="20"/>
              </w:rPr>
            </w:pPr>
            <w:r w:rsidRPr="000061A3">
              <w:rPr>
                <w:sz w:val="20"/>
              </w:rPr>
              <w:t>2=Somewhat serious problem</w:t>
            </w:r>
          </w:p>
          <w:p w14:paraId="3054139E" w14:textId="62664169" w:rsidR="002979D7" w:rsidRPr="000061A3" w:rsidDel="00BE6E3F" w:rsidRDefault="002979D7" w:rsidP="002979D7">
            <w:pPr>
              <w:pStyle w:val="NormalIndent"/>
              <w:tabs>
                <w:tab w:val="left" w:pos="106"/>
              </w:tabs>
              <w:ind w:left="0"/>
              <w:rPr>
                <w:sz w:val="20"/>
              </w:rPr>
            </w:pPr>
            <w:r w:rsidRPr="000061A3">
              <w:rPr>
                <w:sz w:val="20"/>
              </w:rPr>
              <w:t>3=Very serious problem</w:t>
            </w:r>
            <w:r>
              <w:rPr>
                <w:sz w:val="20"/>
              </w:rPr>
              <w:br/>
              <w:t>88=Don’t Know</w:t>
            </w:r>
          </w:p>
        </w:tc>
      </w:tr>
      <w:tr w:rsidR="002979D7" w:rsidRPr="000061A3" w14:paraId="7B3EE576" w14:textId="77777777" w:rsidTr="00BC4DE5">
        <w:trPr>
          <w:cantSplit/>
        </w:trPr>
        <w:tc>
          <w:tcPr>
            <w:tcW w:w="1350" w:type="dxa"/>
          </w:tcPr>
          <w:p w14:paraId="13F07186" w14:textId="2FA55FBD" w:rsidR="002979D7" w:rsidRPr="000061A3" w:rsidRDefault="002979D7" w:rsidP="002979D7">
            <w:pPr>
              <w:pStyle w:val="NormalIndent"/>
              <w:ind w:left="0"/>
              <w:rPr>
                <w:sz w:val="20"/>
              </w:rPr>
            </w:pPr>
            <w:r w:rsidRPr="000061A3">
              <w:rPr>
                <w:sz w:val="20"/>
              </w:rPr>
              <w:t>C3</w:t>
            </w:r>
            <w:r>
              <w:rPr>
                <w:sz w:val="20"/>
              </w:rPr>
              <w:t>C3</w:t>
            </w:r>
          </w:p>
        </w:tc>
        <w:tc>
          <w:tcPr>
            <w:tcW w:w="630" w:type="dxa"/>
          </w:tcPr>
          <w:p w14:paraId="0A3FF095" w14:textId="0F599BB7" w:rsidR="002979D7" w:rsidRPr="000061A3" w:rsidRDefault="002979D7" w:rsidP="002979D7">
            <w:pPr>
              <w:pStyle w:val="NormalIndent"/>
              <w:ind w:left="0"/>
              <w:jc w:val="center"/>
              <w:rPr>
                <w:sz w:val="20"/>
              </w:rPr>
            </w:pPr>
            <w:r>
              <w:rPr>
                <w:sz w:val="20"/>
              </w:rPr>
              <w:t>2</w:t>
            </w:r>
          </w:p>
        </w:tc>
        <w:tc>
          <w:tcPr>
            <w:tcW w:w="630" w:type="dxa"/>
          </w:tcPr>
          <w:p w14:paraId="51FD41DE" w14:textId="77777777" w:rsidR="002979D7" w:rsidRPr="000061A3" w:rsidRDefault="002979D7" w:rsidP="002979D7">
            <w:pPr>
              <w:pStyle w:val="NormalIndent"/>
              <w:ind w:left="0"/>
              <w:jc w:val="center"/>
              <w:rPr>
                <w:sz w:val="20"/>
              </w:rPr>
            </w:pPr>
            <w:r w:rsidRPr="000061A3">
              <w:rPr>
                <w:sz w:val="20"/>
              </w:rPr>
              <w:t>N</w:t>
            </w:r>
          </w:p>
        </w:tc>
        <w:tc>
          <w:tcPr>
            <w:tcW w:w="3060" w:type="dxa"/>
          </w:tcPr>
          <w:p w14:paraId="7BD4D542" w14:textId="70C85AAE"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417D5B2B" w14:textId="77777777" w:rsidR="002979D7" w:rsidRPr="000061A3" w:rsidRDefault="002979D7" w:rsidP="002979D7">
            <w:pPr>
              <w:pStyle w:val="NormalIndent"/>
              <w:tabs>
                <w:tab w:val="left" w:pos="106"/>
              </w:tabs>
              <w:ind w:left="0"/>
              <w:rPr>
                <w:sz w:val="20"/>
              </w:rPr>
            </w:pPr>
            <w:r w:rsidRPr="000061A3">
              <w:rPr>
                <w:sz w:val="20"/>
              </w:rPr>
              <w:t>1=</w:t>
            </w:r>
            <w:r>
              <w:rPr>
                <w:sz w:val="20"/>
              </w:rPr>
              <w:t>Non/</w:t>
            </w:r>
            <w:r w:rsidRPr="000061A3">
              <w:rPr>
                <w:sz w:val="20"/>
              </w:rPr>
              <w:t>Minor problem</w:t>
            </w:r>
          </w:p>
          <w:p w14:paraId="011F51EC" w14:textId="77777777" w:rsidR="002979D7" w:rsidRPr="000061A3" w:rsidRDefault="002979D7" w:rsidP="002979D7">
            <w:pPr>
              <w:pStyle w:val="NormalIndent"/>
              <w:tabs>
                <w:tab w:val="left" w:pos="106"/>
              </w:tabs>
              <w:ind w:left="0"/>
              <w:rPr>
                <w:sz w:val="20"/>
              </w:rPr>
            </w:pPr>
            <w:r w:rsidRPr="000061A3">
              <w:rPr>
                <w:sz w:val="20"/>
              </w:rPr>
              <w:t>2=Somewhat serious problem</w:t>
            </w:r>
          </w:p>
          <w:p w14:paraId="46671289" w14:textId="29968149" w:rsidR="002979D7" w:rsidRPr="000061A3" w:rsidDel="00BE6E3F" w:rsidRDefault="002979D7" w:rsidP="002979D7">
            <w:pPr>
              <w:pStyle w:val="NormalIndent"/>
              <w:tabs>
                <w:tab w:val="left" w:pos="106"/>
              </w:tabs>
              <w:ind w:left="0"/>
              <w:rPr>
                <w:sz w:val="20"/>
              </w:rPr>
            </w:pPr>
            <w:r w:rsidRPr="000061A3">
              <w:rPr>
                <w:sz w:val="20"/>
              </w:rPr>
              <w:t>3=Very serious problem</w:t>
            </w:r>
            <w:r>
              <w:rPr>
                <w:sz w:val="20"/>
              </w:rPr>
              <w:br/>
              <w:t>88=Don’t Know</w:t>
            </w:r>
          </w:p>
        </w:tc>
      </w:tr>
      <w:tr w:rsidR="002979D7" w:rsidRPr="000061A3" w14:paraId="754249D5"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24C349AC"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72EE0C25"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3154DE47"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1FE026EE" w14:textId="38D6DE00" w:rsidR="002979D7" w:rsidRPr="000061A3" w:rsidRDefault="002979D7" w:rsidP="002979D7">
            <w:pPr>
              <w:pStyle w:val="NormalIndent"/>
              <w:tabs>
                <w:tab w:val="left" w:pos="106"/>
              </w:tabs>
              <w:ind w:left="0"/>
              <w:rPr>
                <w:sz w:val="20"/>
              </w:rPr>
            </w:pPr>
            <w:r>
              <w:rPr>
                <w:sz w:val="20"/>
              </w:rPr>
              <w:t>d</w:t>
            </w:r>
            <w:r w:rsidRPr="000061A3">
              <w:rPr>
                <w:sz w:val="20"/>
              </w:rPr>
              <w:t>. Too much light at night</w:t>
            </w:r>
          </w:p>
        </w:tc>
      </w:tr>
      <w:tr w:rsidR="002979D7" w:rsidRPr="000061A3" w14:paraId="4F56200D" w14:textId="77777777" w:rsidTr="00BC4DE5">
        <w:trPr>
          <w:cantSplit/>
        </w:trPr>
        <w:tc>
          <w:tcPr>
            <w:tcW w:w="1350" w:type="dxa"/>
          </w:tcPr>
          <w:p w14:paraId="0B175443" w14:textId="74972824" w:rsidR="002979D7" w:rsidRPr="000061A3" w:rsidRDefault="002979D7" w:rsidP="002979D7">
            <w:pPr>
              <w:pStyle w:val="NormalIndent"/>
              <w:ind w:left="0"/>
              <w:rPr>
                <w:sz w:val="20"/>
              </w:rPr>
            </w:pPr>
            <w:r w:rsidRPr="000061A3">
              <w:rPr>
                <w:sz w:val="20"/>
              </w:rPr>
              <w:t>C3</w:t>
            </w:r>
            <w:r>
              <w:rPr>
                <w:sz w:val="20"/>
              </w:rPr>
              <w:t>D1</w:t>
            </w:r>
          </w:p>
        </w:tc>
        <w:tc>
          <w:tcPr>
            <w:tcW w:w="630" w:type="dxa"/>
          </w:tcPr>
          <w:p w14:paraId="190846C3" w14:textId="1B70EC2C" w:rsidR="002979D7" w:rsidRPr="000061A3" w:rsidRDefault="002979D7" w:rsidP="002979D7">
            <w:pPr>
              <w:pStyle w:val="NormalIndent"/>
              <w:ind w:left="0"/>
              <w:jc w:val="center"/>
              <w:rPr>
                <w:sz w:val="20"/>
              </w:rPr>
            </w:pPr>
            <w:r>
              <w:rPr>
                <w:sz w:val="20"/>
              </w:rPr>
              <w:t>2</w:t>
            </w:r>
          </w:p>
        </w:tc>
        <w:tc>
          <w:tcPr>
            <w:tcW w:w="630" w:type="dxa"/>
          </w:tcPr>
          <w:p w14:paraId="6D8F780F" w14:textId="77777777" w:rsidR="002979D7" w:rsidRPr="000061A3" w:rsidRDefault="002979D7" w:rsidP="002979D7">
            <w:pPr>
              <w:pStyle w:val="NormalIndent"/>
              <w:ind w:left="0"/>
              <w:jc w:val="center"/>
              <w:rPr>
                <w:sz w:val="20"/>
              </w:rPr>
            </w:pPr>
            <w:r w:rsidRPr="000061A3">
              <w:rPr>
                <w:sz w:val="20"/>
              </w:rPr>
              <w:t>N</w:t>
            </w:r>
          </w:p>
        </w:tc>
        <w:tc>
          <w:tcPr>
            <w:tcW w:w="3060" w:type="dxa"/>
          </w:tcPr>
          <w:p w14:paraId="33FDD3C2" w14:textId="67F7A003"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 xml:space="preserve">from </w:t>
            </w:r>
            <w:r w:rsidRPr="000061A3">
              <w:rPr>
                <w:sz w:val="20"/>
              </w:rPr>
              <w:t>prostate cancer diagnosis</w:t>
            </w:r>
            <w:r>
              <w:rPr>
                <w:sz w:val="20"/>
              </w:rPr>
              <w:t xml:space="preserve"> to present</w:t>
            </w:r>
            <w:r w:rsidRPr="000061A3">
              <w:rPr>
                <w:sz w:val="20"/>
              </w:rPr>
              <w:t>)</w:t>
            </w:r>
          </w:p>
        </w:tc>
        <w:tc>
          <w:tcPr>
            <w:tcW w:w="2970" w:type="dxa"/>
          </w:tcPr>
          <w:p w14:paraId="09146F12" w14:textId="77777777" w:rsidR="002979D7" w:rsidRPr="000061A3" w:rsidRDefault="002979D7" w:rsidP="002979D7">
            <w:pPr>
              <w:pStyle w:val="NormalIndent"/>
              <w:tabs>
                <w:tab w:val="left" w:pos="106"/>
              </w:tabs>
              <w:ind w:left="0"/>
              <w:rPr>
                <w:sz w:val="20"/>
              </w:rPr>
            </w:pPr>
            <w:r w:rsidRPr="000061A3">
              <w:rPr>
                <w:sz w:val="20"/>
              </w:rPr>
              <w:t>1=</w:t>
            </w:r>
            <w:r>
              <w:rPr>
                <w:sz w:val="20"/>
              </w:rPr>
              <w:t>Non/</w:t>
            </w:r>
            <w:r w:rsidRPr="000061A3">
              <w:rPr>
                <w:sz w:val="20"/>
              </w:rPr>
              <w:t>Minor problem</w:t>
            </w:r>
          </w:p>
          <w:p w14:paraId="6FF5B14B" w14:textId="77777777" w:rsidR="002979D7" w:rsidRPr="000061A3" w:rsidRDefault="002979D7" w:rsidP="002979D7">
            <w:pPr>
              <w:pStyle w:val="NormalIndent"/>
              <w:tabs>
                <w:tab w:val="left" w:pos="106"/>
              </w:tabs>
              <w:ind w:left="0"/>
              <w:rPr>
                <w:sz w:val="20"/>
              </w:rPr>
            </w:pPr>
            <w:r w:rsidRPr="000061A3">
              <w:rPr>
                <w:sz w:val="20"/>
              </w:rPr>
              <w:t>2=Somewhat serious problem</w:t>
            </w:r>
          </w:p>
          <w:p w14:paraId="00080937" w14:textId="3F9F8D72" w:rsidR="002979D7" w:rsidRPr="000061A3" w:rsidDel="00BE6E3F" w:rsidRDefault="002979D7" w:rsidP="002979D7">
            <w:pPr>
              <w:pStyle w:val="NormalIndent"/>
              <w:tabs>
                <w:tab w:val="left" w:pos="106"/>
              </w:tabs>
              <w:ind w:left="0"/>
              <w:rPr>
                <w:sz w:val="20"/>
              </w:rPr>
            </w:pPr>
            <w:r w:rsidRPr="000061A3">
              <w:rPr>
                <w:sz w:val="20"/>
              </w:rPr>
              <w:t>3=Very serious problem</w:t>
            </w:r>
            <w:r>
              <w:rPr>
                <w:sz w:val="20"/>
              </w:rPr>
              <w:br/>
              <w:t>88=Don’t Know</w:t>
            </w:r>
          </w:p>
        </w:tc>
      </w:tr>
      <w:tr w:rsidR="002979D7" w:rsidRPr="000061A3" w14:paraId="3722F2A4" w14:textId="77777777" w:rsidTr="00BC4DE5">
        <w:trPr>
          <w:cantSplit/>
        </w:trPr>
        <w:tc>
          <w:tcPr>
            <w:tcW w:w="1350" w:type="dxa"/>
          </w:tcPr>
          <w:p w14:paraId="36187ED9" w14:textId="56E5379F" w:rsidR="002979D7" w:rsidRPr="000061A3" w:rsidRDefault="002979D7" w:rsidP="002979D7">
            <w:pPr>
              <w:pStyle w:val="NormalIndent"/>
              <w:ind w:left="0"/>
              <w:rPr>
                <w:sz w:val="20"/>
              </w:rPr>
            </w:pPr>
            <w:r w:rsidRPr="000061A3">
              <w:rPr>
                <w:sz w:val="20"/>
              </w:rPr>
              <w:t>C3</w:t>
            </w:r>
            <w:r>
              <w:rPr>
                <w:sz w:val="20"/>
              </w:rPr>
              <w:t>D2</w:t>
            </w:r>
          </w:p>
        </w:tc>
        <w:tc>
          <w:tcPr>
            <w:tcW w:w="630" w:type="dxa"/>
          </w:tcPr>
          <w:p w14:paraId="64C71010" w14:textId="666490A4" w:rsidR="002979D7" w:rsidRPr="000061A3" w:rsidRDefault="002979D7" w:rsidP="002979D7">
            <w:pPr>
              <w:pStyle w:val="NormalIndent"/>
              <w:ind w:left="0"/>
              <w:jc w:val="center"/>
              <w:rPr>
                <w:sz w:val="20"/>
              </w:rPr>
            </w:pPr>
            <w:r>
              <w:rPr>
                <w:sz w:val="20"/>
              </w:rPr>
              <w:t>2</w:t>
            </w:r>
          </w:p>
        </w:tc>
        <w:tc>
          <w:tcPr>
            <w:tcW w:w="630" w:type="dxa"/>
          </w:tcPr>
          <w:p w14:paraId="43C02FB9" w14:textId="77777777" w:rsidR="002979D7" w:rsidRPr="000061A3" w:rsidRDefault="002979D7" w:rsidP="002979D7">
            <w:pPr>
              <w:pStyle w:val="NormalIndent"/>
              <w:ind w:left="0"/>
              <w:jc w:val="center"/>
              <w:rPr>
                <w:sz w:val="20"/>
              </w:rPr>
            </w:pPr>
            <w:r w:rsidRPr="000061A3">
              <w:rPr>
                <w:sz w:val="20"/>
              </w:rPr>
              <w:t>N</w:t>
            </w:r>
          </w:p>
        </w:tc>
        <w:tc>
          <w:tcPr>
            <w:tcW w:w="3060" w:type="dxa"/>
          </w:tcPr>
          <w:p w14:paraId="3EF393FD" w14:textId="3DBF56C4" w:rsidR="002979D7" w:rsidRPr="000061A3" w:rsidDel="00BE6E3F" w:rsidRDefault="002979D7" w:rsidP="002979D7">
            <w:pPr>
              <w:pStyle w:val="NormalIndent"/>
              <w:tabs>
                <w:tab w:val="left" w:pos="106"/>
              </w:tabs>
              <w:ind w:left="0"/>
              <w:rPr>
                <w:sz w:val="20"/>
              </w:rPr>
            </w:pPr>
            <w:r>
              <w:rPr>
                <w:sz w:val="20"/>
              </w:rPr>
              <w:t>2. Age 31 up to just before</w:t>
            </w:r>
            <w:r w:rsidRPr="000061A3">
              <w:rPr>
                <w:sz w:val="20"/>
              </w:rPr>
              <w:t xml:space="preserve"> prostate cancer diagnosis)</w:t>
            </w:r>
          </w:p>
        </w:tc>
        <w:tc>
          <w:tcPr>
            <w:tcW w:w="2970" w:type="dxa"/>
          </w:tcPr>
          <w:p w14:paraId="55E16DFF" w14:textId="77777777" w:rsidR="002979D7" w:rsidRPr="000061A3" w:rsidRDefault="002979D7" w:rsidP="002979D7">
            <w:pPr>
              <w:pStyle w:val="NormalIndent"/>
              <w:tabs>
                <w:tab w:val="left" w:pos="106"/>
              </w:tabs>
              <w:ind w:left="0"/>
              <w:rPr>
                <w:sz w:val="20"/>
              </w:rPr>
            </w:pPr>
            <w:r w:rsidRPr="000061A3">
              <w:rPr>
                <w:sz w:val="20"/>
              </w:rPr>
              <w:t>1=</w:t>
            </w:r>
            <w:r>
              <w:rPr>
                <w:sz w:val="20"/>
              </w:rPr>
              <w:t>Non/</w:t>
            </w:r>
            <w:r w:rsidRPr="000061A3">
              <w:rPr>
                <w:sz w:val="20"/>
              </w:rPr>
              <w:t>Minor problem</w:t>
            </w:r>
          </w:p>
          <w:p w14:paraId="4445B431" w14:textId="77777777" w:rsidR="002979D7" w:rsidRPr="000061A3" w:rsidRDefault="002979D7" w:rsidP="002979D7">
            <w:pPr>
              <w:pStyle w:val="NormalIndent"/>
              <w:tabs>
                <w:tab w:val="left" w:pos="106"/>
              </w:tabs>
              <w:ind w:left="0"/>
              <w:rPr>
                <w:sz w:val="20"/>
              </w:rPr>
            </w:pPr>
            <w:r w:rsidRPr="000061A3">
              <w:rPr>
                <w:sz w:val="20"/>
              </w:rPr>
              <w:t>2=Somewhat serious problem</w:t>
            </w:r>
          </w:p>
          <w:p w14:paraId="3BB558F8" w14:textId="411E8C80" w:rsidR="002979D7" w:rsidRPr="000061A3" w:rsidDel="00BE6E3F" w:rsidRDefault="002979D7" w:rsidP="002979D7">
            <w:pPr>
              <w:pStyle w:val="NormalIndent"/>
              <w:tabs>
                <w:tab w:val="left" w:pos="106"/>
              </w:tabs>
              <w:ind w:left="0"/>
              <w:rPr>
                <w:sz w:val="20"/>
              </w:rPr>
            </w:pPr>
            <w:r w:rsidRPr="000061A3">
              <w:rPr>
                <w:sz w:val="20"/>
              </w:rPr>
              <w:t>3=Very serious problem</w:t>
            </w:r>
            <w:r>
              <w:rPr>
                <w:sz w:val="20"/>
              </w:rPr>
              <w:br/>
              <w:t>88=Don’t Know</w:t>
            </w:r>
          </w:p>
        </w:tc>
      </w:tr>
      <w:tr w:rsidR="002979D7" w:rsidRPr="000061A3" w14:paraId="5D069EBF" w14:textId="77777777" w:rsidTr="00BC4DE5">
        <w:trPr>
          <w:cantSplit/>
        </w:trPr>
        <w:tc>
          <w:tcPr>
            <w:tcW w:w="1350" w:type="dxa"/>
          </w:tcPr>
          <w:p w14:paraId="52C36188" w14:textId="11E7BE2D" w:rsidR="002979D7" w:rsidRPr="000061A3" w:rsidRDefault="002979D7" w:rsidP="002979D7">
            <w:pPr>
              <w:pStyle w:val="NormalIndent"/>
              <w:ind w:left="0"/>
              <w:rPr>
                <w:sz w:val="20"/>
              </w:rPr>
            </w:pPr>
            <w:r w:rsidRPr="000061A3">
              <w:rPr>
                <w:sz w:val="20"/>
              </w:rPr>
              <w:lastRenderedPageBreak/>
              <w:t>C3</w:t>
            </w:r>
            <w:r>
              <w:rPr>
                <w:sz w:val="20"/>
              </w:rPr>
              <w:t>D3</w:t>
            </w:r>
          </w:p>
        </w:tc>
        <w:tc>
          <w:tcPr>
            <w:tcW w:w="630" w:type="dxa"/>
          </w:tcPr>
          <w:p w14:paraId="2C818416" w14:textId="369746A9" w:rsidR="002979D7" w:rsidRPr="000061A3" w:rsidRDefault="002979D7" w:rsidP="002979D7">
            <w:pPr>
              <w:pStyle w:val="NormalIndent"/>
              <w:ind w:left="0"/>
              <w:jc w:val="center"/>
              <w:rPr>
                <w:sz w:val="20"/>
              </w:rPr>
            </w:pPr>
            <w:r>
              <w:rPr>
                <w:sz w:val="20"/>
              </w:rPr>
              <w:t>2</w:t>
            </w:r>
          </w:p>
        </w:tc>
        <w:tc>
          <w:tcPr>
            <w:tcW w:w="630" w:type="dxa"/>
          </w:tcPr>
          <w:p w14:paraId="7FB5061F" w14:textId="77777777" w:rsidR="002979D7" w:rsidRPr="000061A3" w:rsidRDefault="002979D7" w:rsidP="002979D7">
            <w:pPr>
              <w:pStyle w:val="NormalIndent"/>
              <w:ind w:left="0"/>
              <w:jc w:val="center"/>
              <w:rPr>
                <w:sz w:val="20"/>
              </w:rPr>
            </w:pPr>
            <w:r w:rsidRPr="000061A3">
              <w:rPr>
                <w:sz w:val="20"/>
              </w:rPr>
              <w:t>N</w:t>
            </w:r>
          </w:p>
        </w:tc>
        <w:tc>
          <w:tcPr>
            <w:tcW w:w="3060" w:type="dxa"/>
          </w:tcPr>
          <w:p w14:paraId="5EB8D410" w14:textId="27262090"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4DB9B617" w14:textId="77777777" w:rsidR="002979D7" w:rsidRPr="000061A3" w:rsidRDefault="002979D7" w:rsidP="002979D7">
            <w:pPr>
              <w:pStyle w:val="NormalIndent"/>
              <w:tabs>
                <w:tab w:val="left" w:pos="106"/>
              </w:tabs>
              <w:ind w:left="0"/>
              <w:rPr>
                <w:sz w:val="20"/>
              </w:rPr>
            </w:pPr>
            <w:r w:rsidRPr="000061A3">
              <w:rPr>
                <w:sz w:val="20"/>
              </w:rPr>
              <w:t>1=</w:t>
            </w:r>
            <w:r>
              <w:rPr>
                <w:sz w:val="20"/>
              </w:rPr>
              <w:t>Non/</w:t>
            </w:r>
            <w:r w:rsidRPr="000061A3">
              <w:rPr>
                <w:sz w:val="20"/>
              </w:rPr>
              <w:t>Minor problem</w:t>
            </w:r>
          </w:p>
          <w:p w14:paraId="688B6C4A" w14:textId="77777777" w:rsidR="002979D7" w:rsidRPr="000061A3" w:rsidRDefault="002979D7" w:rsidP="002979D7">
            <w:pPr>
              <w:pStyle w:val="NormalIndent"/>
              <w:tabs>
                <w:tab w:val="left" w:pos="106"/>
              </w:tabs>
              <w:ind w:left="0"/>
              <w:rPr>
                <w:sz w:val="20"/>
              </w:rPr>
            </w:pPr>
            <w:r w:rsidRPr="000061A3">
              <w:rPr>
                <w:sz w:val="20"/>
              </w:rPr>
              <w:t>2=Somewhat serious problem</w:t>
            </w:r>
          </w:p>
          <w:p w14:paraId="7CBC4095" w14:textId="47C64E37" w:rsidR="002979D7" w:rsidRPr="000061A3" w:rsidDel="00BE6E3F" w:rsidRDefault="002979D7" w:rsidP="002979D7">
            <w:pPr>
              <w:pStyle w:val="NormalIndent"/>
              <w:tabs>
                <w:tab w:val="left" w:pos="106"/>
              </w:tabs>
              <w:ind w:left="0"/>
              <w:rPr>
                <w:sz w:val="20"/>
              </w:rPr>
            </w:pPr>
            <w:r w:rsidRPr="000061A3">
              <w:rPr>
                <w:sz w:val="20"/>
              </w:rPr>
              <w:t>3=Very serious problem</w:t>
            </w:r>
            <w:r>
              <w:rPr>
                <w:sz w:val="20"/>
              </w:rPr>
              <w:br/>
              <w:t>88=Don’t Know</w:t>
            </w:r>
          </w:p>
        </w:tc>
      </w:tr>
      <w:tr w:rsidR="002979D7" w:rsidRPr="000061A3" w14:paraId="6B4A3C19"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321B392F"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596D87C8"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59FED6FA"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208A0E10" w14:textId="7F70787F" w:rsidR="002979D7" w:rsidRPr="000061A3" w:rsidRDefault="002979D7" w:rsidP="002979D7">
            <w:pPr>
              <w:pStyle w:val="NormalIndent"/>
              <w:tabs>
                <w:tab w:val="left" w:pos="106"/>
              </w:tabs>
              <w:ind w:left="0"/>
              <w:rPr>
                <w:sz w:val="20"/>
              </w:rPr>
            </w:pPr>
            <w:r w:rsidRPr="000061A3">
              <w:rPr>
                <w:sz w:val="20"/>
              </w:rPr>
              <w:t xml:space="preserve">C4. </w:t>
            </w:r>
            <w:r>
              <w:rPr>
                <w:sz w:val="20"/>
              </w:rPr>
              <w:t>Thinking about your NEIGHBORS</w:t>
            </w:r>
            <w:proofErr w:type="gramStart"/>
            <w:r>
              <w:rPr>
                <w:sz w:val="20"/>
              </w:rPr>
              <w:t>, as a whole, during</w:t>
            </w:r>
            <w:proofErr w:type="gramEnd"/>
            <w:r>
              <w:rPr>
                <w:sz w:val="20"/>
              </w:rPr>
              <w:t xml:space="preserve"> the following 3 time periods:</w:t>
            </w:r>
          </w:p>
        </w:tc>
      </w:tr>
      <w:tr w:rsidR="002979D7" w:rsidRPr="000061A3" w14:paraId="79AB15B7" w14:textId="77777777" w:rsidTr="00FC7B92">
        <w:trPr>
          <w:cantSplit/>
          <w:trHeight w:val="286"/>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19F08571"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3B3C0B5B"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098C6A98"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6AE1F619" w14:textId="24502328" w:rsidR="002979D7" w:rsidRPr="000061A3" w:rsidRDefault="002979D7" w:rsidP="002979D7">
            <w:pPr>
              <w:pStyle w:val="NormalIndent"/>
              <w:tabs>
                <w:tab w:val="left" w:pos="106"/>
              </w:tabs>
              <w:ind w:left="0"/>
              <w:rPr>
                <w:sz w:val="20"/>
              </w:rPr>
            </w:pPr>
            <w:r w:rsidRPr="000061A3">
              <w:rPr>
                <w:sz w:val="20"/>
              </w:rPr>
              <w:t>a. How often do/did you see neighbors talking outside in the yard, on the street, at the corner park, etc.?</w:t>
            </w:r>
          </w:p>
        </w:tc>
      </w:tr>
      <w:tr w:rsidR="002979D7" w:rsidRPr="000061A3" w14:paraId="5A8DE67E" w14:textId="77777777" w:rsidTr="00BC4DE5">
        <w:trPr>
          <w:cantSplit/>
        </w:trPr>
        <w:tc>
          <w:tcPr>
            <w:tcW w:w="1350" w:type="dxa"/>
          </w:tcPr>
          <w:p w14:paraId="336CF867" w14:textId="7EA9DC88" w:rsidR="002979D7" w:rsidRPr="000061A3" w:rsidRDefault="002979D7" w:rsidP="002979D7">
            <w:pPr>
              <w:pStyle w:val="NormalIndent"/>
              <w:ind w:left="0"/>
              <w:rPr>
                <w:sz w:val="20"/>
              </w:rPr>
            </w:pPr>
            <w:r w:rsidRPr="000061A3">
              <w:rPr>
                <w:sz w:val="20"/>
              </w:rPr>
              <w:t>C4A</w:t>
            </w:r>
            <w:r>
              <w:rPr>
                <w:sz w:val="20"/>
              </w:rPr>
              <w:t>1</w:t>
            </w:r>
          </w:p>
        </w:tc>
        <w:tc>
          <w:tcPr>
            <w:tcW w:w="630" w:type="dxa"/>
          </w:tcPr>
          <w:p w14:paraId="7682690C" w14:textId="38AAE76D" w:rsidR="002979D7" w:rsidRPr="000061A3" w:rsidRDefault="002979D7" w:rsidP="002979D7">
            <w:pPr>
              <w:pStyle w:val="NormalIndent"/>
              <w:ind w:left="0"/>
              <w:jc w:val="center"/>
              <w:rPr>
                <w:sz w:val="20"/>
              </w:rPr>
            </w:pPr>
            <w:r>
              <w:rPr>
                <w:sz w:val="20"/>
              </w:rPr>
              <w:t>2</w:t>
            </w:r>
          </w:p>
        </w:tc>
        <w:tc>
          <w:tcPr>
            <w:tcW w:w="630" w:type="dxa"/>
          </w:tcPr>
          <w:p w14:paraId="0404E534" w14:textId="77777777" w:rsidR="002979D7" w:rsidRPr="000061A3" w:rsidRDefault="002979D7" w:rsidP="002979D7">
            <w:pPr>
              <w:pStyle w:val="NormalIndent"/>
              <w:ind w:left="0"/>
              <w:jc w:val="center"/>
              <w:rPr>
                <w:sz w:val="20"/>
              </w:rPr>
            </w:pPr>
            <w:r w:rsidRPr="000061A3">
              <w:rPr>
                <w:sz w:val="20"/>
              </w:rPr>
              <w:t>N</w:t>
            </w:r>
          </w:p>
        </w:tc>
        <w:tc>
          <w:tcPr>
            <w:tcW w:w="3060" w:type="dxa"/>
          </w:tcPr>
          <w:p w14:paraId="4AD9A879" w14:textId="44F98774"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 xml:space="preserve">from </w:t>
            </w:r>
            <w:r w:rsidRPr="000061A3">
              <w:rPr>
                <w:sz w:val="20"/>
              </w:rPr>
              <w:t>prostate cancer diagnosis</w:t>
            </w:r>
            <w:r>
              <w:rPr>
                <w:sz w:val="20"/>
              </w:rPr>
              <w:t xml:space="preserve"> to present</w:t>
            </w:r>
            <w:r w:rsidRPr="000061A3">
              <w:rPr>
                <w:sz w:val="20"/>
              </w:rPr>
              <w:t>)</w:t>
            </w:r>
          </w:p>
        </w:tc>
        <w:tc>
          <w:tcPr>
            <w:tcW w:w="2970" w:type="dxa"/>
          </w:tcPr>
          <w:p w14:paraId="1B2106B9" w14:textId="177BDD45" w:rsidR="002979D7" w:rsidRPr="000061A3" w:rsidRDefault="002979D7" w:rsidP="002979D7">
            <w:pPr>
              <w:pStyle w:val="NormalIndent"/>
              <w:tabs>
                <w:tab w:val="left" w:pos="106"/>
              </w:tabs>
              <w:ind w:left="0"/>
              <w:rPr>
                <w:sz w:val="20"/>
              </w:rPr>
            </w:pPr>
            <w:r w:rsidRPr="000061A3">
              <w:rPr>
                <w:sz w:val="20"/>
              </w:rPr>
              <w:t>1=Often</w:t>
            </w:r>
          </w:p>
          <w:p w14:paraId="5D0B95BC" w14:textId="19BD5B82" w:rsidR="002979D7" w:rsidRPr="000061A3" w:rsidRDefault="002979D7" w:rsidP="002979D7">
            <w:pPr>
              <w:pStyle w:val="NormalIndent"/>
              <w:tabs>
                <w:tab w:val="left" w:pos="106"/>
              </w:tabs>
              <w:ind w:left="0"/>
              <w:rPr>
                <w:sz w:val="20"/>
              </w:rPr>
            </w:pPr>
            <w:r w:rsidRPr="000061A3">
              <w:rPr>
                <w:sz w:val="20"/>
              </w:rPr>
              <w:t>2=Sometimes</w:t>
            </w:r>
          </w:p>
          <w:p w14:paraId="207C45C9" w14:textId="7F53734F" w:rsidR="002979D7" w:rsidRPr="000061A3" w:rsidDel="00BE6E3F" w:rsidRDefault="002979D7" w:rsidP="002979D7">
            <w:pPr>
              <w:pStyle w:val="NormalIndent"/>
              <w:tabs>
                <w:tab w:val="left" w:pos="106"/>
              </w:tabs>
              <w:ind w:left="0"/>
              <w:rPr>
                <w:sz w:val="20"/>
              </w:rPr>
            </w:pPr>
            <w:r w:rsidRPr="000061A3">
              <w:rPr>
                <w:sz w:val="20"/>
              </w:rPr>
              <w:t>3=Rarely/Never</w:t>
            </w:r>
            <w:r>
              <w:rPr>
                <w:sz w:val="20"/>
              </w:rPr>
              <w:br/>
              <w:t>88=Don’t Know</w:t>
            </w:r>
          </w:p>
        </w:tc>
      </w:tr>
      <w:tr w:rsidR="002979D7" w:rsidRPr="000061A3" w14:paraId="6331377C" w14:textId="77777777" w:rsidTr="00BC4DE5">
        <w:trPr>
          <w:cantSplit/>
        </w:trPr>
        <w:tc>
          <w:tcPr>
            <w:tcW w:w="1350" w:type="dxa"/>
          </w:tcPr>
          <w:p w14:paraId="10D04BA4" w14:textId="1B2D9E5F" w:rsidR="002979D7" w:rsidRPr="000061A3" w:rsidRDefault="002979D7" w:rsidP="002979D7">
            <w:pPr>
              <w:pStyle w:val="NormalIndent"/>
              <w:ind w:left="0"/>
              <w:rPr>
                <w:sz w:val="20"/>
              </w:rPr>
            </w:pPr>
            <w:r w:rsidRPr="000061A3">
              <w:rPr>
                <w:sz w:val="20"/>
              </w:rPr>
              <w:t>C4A</w:t>
            </w:r>
            <w:r>
              <w:rPr>
                <w:sz w:val="20"/>
              </w:rPr>
              <w:t>2</w:t>
            </w:r>
          </w:p>
        </w:tc>
        <w:tc>
          <w:tcPr>
            <w:tcW w:w="630" w:type="dxa"/>
          </w:tcPr>
          <w:p w14:paraId="21F27A38" w14:textId="15E6054B" w:rsidR="002979D7" w:rsidRPr="000061A3" w:rsidRDefault="002979D7" w:rsidP="002979D7">
            <w:pPr>
              <w:pStyle w:val="NormalIndent"/>
              <w:ind w:left="0"/>
              <w:jc w:val="center"/>
              <w:rPr>
                <w:sz w:val="20"/>
              </w:rPr>
            </w:pPr>
            <w:r>
              <w:rPr>
                <w:sz w:val="20"/>
              </w:rPr>
              <w:t>2</w:t>
            </w:r>
          </w:p>
        </w:tc>
        <w:tc>
          <w:tcPr>
            <w:tcW w:w="630" w:type="dxa"/>
          </w:tcPr>
          <w:p w14:paraId="6E476D30" w14:textId="77777777" w:rsidR="002979D7" w:rsidRPr="000061A3" w:rsidRDefault="002979D7" w:rsidP="002979D7">
            <w:pPr>
              <w:pStyle w:val="NormalIndent"/>
              <w:ind w:left="0"/>
              <w:jc w:val="center"/>
              <w:rPr>
                <w:sz w:val="20"/>
              </w:rPr>
            </w:pPr>
            <w:r w:rsidRPr="000061A3">
              <w:rPr>
                <w:sz w:val="20"/>
              </w:rPr>
              <w:t>N</w:t>
            </w:r>
          </w:p>
        </w:tc>
        <w:tc>
          <w:tcPr>
            <w:tcW w:w="3060" w:type="dxa"/>
          </w:tcPr>
          <w:p w14:paraId="4534C924" w14:textId="0BA85B4F" w:rsidR="002979D7" w:rsidRPr="000061A3" w:rsidDel="00BE6E3F" w:rsidRDefault="002979D7" w:rsidP="002979D7">
            <w:pPr>
              <w:pStyle w:val="NormalIndent"/>
              <w:tabs>
                <w:tab w:val="left" w:pos="106"/>
              </w:tabs>
              <w:ind w:left="0"/>
              <w:rPr>
                <w:sz w:val="20"/>
              </w:rPr>
            </w:pPr>
            <w:r>
              <w:rPr>
                <w:sz w:val="20"/>
              </w:rPr>
              <w:t>2. Age 31 up to just before</w:t>
            </w:r>
            <w:r w:rsidRPr="000061A3">
              <w:rPr>
                <w:sz w:val="20"/>
              </w:rPr>
              <w:t xml:space="preserve"> prostate cancer diagnosis)</w:t>
            </w:r>
          </w:p>
        </w:tc>
        <w:tc>
          <w:tcPr>
            <w:tcW w:w="2970" w:type="dxa"/>
          </w:tcPr>
          <w:p w14:paraId="738F2A23" w14:textId="77777777" w:rsidR="002979D7" w:rsidRPr="000061A3" w:rsidRDefault="002979D7" w:rsidP="002979D7">
            <w:pPr>
              <w:pStyle w:val="NormalIndent"/>
              <w:tabs>
                <w:tab w:val="left" w:pos="106"/>
              </w:tabs>
              <w:ind w:left="0"/>
              <w:rPr>
                <w:sz w:val="20"/>
              </w:rPr>
            </w:pPr>
            <w:r w:rsidRPr="000061A3">
              <w:rPr>
                <w:sz w:val="20"/>
              </w:rPr>
              <w:t>1=Often</w:t>
            </w:r>
          </w:p>
          <w:p w14:paraId="56506ADA" w14:textId="77777777" w:rsidR="002979D7" w:rsidRPr="000061A3" w:rsidRDefault="002979D7" w:rsidP="002979D7">
            <w:pPr>
              <w:pStyle w:val="NormalIndent"/>
              <w:tabs>
                <w:tab w:val="left" w:pos="106"/>
              </w:tabs>
              <w:ind w:left="0"/>
              <w:rPr>
                <w:sz w:val="20"/>
              </w:rPr>
            </w:pPr>
            <w:r w:rsidRPr="000061A3">
              <w:rPr>
                <w:sz w:val="20"/>
              </w:rPr>
              <w:t>2=Sometimes</w:t>
            </w:r>
          </w:p>
          <w:p w14:paraId="500176A3" w14:textId="118B666A" w:rsidR="002979D7" w:rsidRPr="000061A3" w:rsidDel="00BE6E3F" w:rsidRDefault="002979D7" w:rsidP="002979D7">
            <w:pPr>
              <w:pStyle w:val="NormalIndent"/>
              <w:tabs>
                <w:tab w:val="left" w:pos="106"/>
              </w:tabs>
              <w:ind w:left="0"/>
              <w:rPr>
                <w:sz w:val="20"/>
              </w:rPr>
            </w:pPr>
            <w:r w:rsidRPr="000061A3">
              <w:rPr>
                <w:sz w:val="20"/>
              </w:rPr>
              <w:t>3=Rarely/Never</w:t>
            </w:r>
            <w:r>
              <w:rPr>
                <w:sz w:val="20"/>
              </w:rPr>
              <w:br/>
              <w:t>88=Don’t Know</w:t>
            </w:r>
          </w:p>
        </w:tc>
      </w:tr>
      <w:tr w:rsidR="002979D7" w:rsidRPr="000061A3" w14:paraId="0CBFF77B" w14:textId="77777777" w:rsidTr="00BC4DE5">
        <w:trPr>
          <w:cantSplit/>
        </w:trPr>
        <w:tc>
          <w:tcPr>
            <w:tcW w:w="1350" w:type="dxa"/>
          </w:tcPr>
          <w:p w14:paraId="722A7BF1" w14:textId="7FF13BC5" w:rsidR="002979D7" w:rsidRPr="000061A3" w:rsidRDefault="002979D7" w:rsidP="002979D7">
            <w:pPr>
              <w:pStyle w:val="NormalIndent"/>
              <w:ind w:left="0"/>
              <w:rPr>
                <w:sz w:val="20"/>
              </w:rPr>
            </w:pPr>
            <w:r w:rsidRPr="000061A3">
              <w:rPr>
                <w:sz w:val="20"/>
              </w:rPr>
              <w:t>C4A</w:t>
            </w:r>
            <w:r>
              <w:rPr>
                <w:sz w:val="20"/>
              </w:rPr>
              <w:t>3</w:t>
            </w:r>
          </w:p>
        </w:tc>
        <w:tc>
          <w:tcPr>
            <w:tcW w:w="630" w:type="dxa"/>
          </w:tcPr>
          <w:p w14:paraId="62E1BBF8" w14:textId="1D7660F4" w:rsidR="002979D7" w:rsidRPr="000061A3" w:rsidRDefault="002979D7" w:rsidP="002979D7">
            <w:pPr>
              <w:pStyle w:val="NormalIndent"/>
              <w:ind w:left="0"/>
              <w:jc w:val="center"/>
              <w:rPr>
                <w:sz w:val="20"/>
              </w:rPr>
            </w:pPr>
            <w:r>
              <w:rPr>
                <w:sz w:val="20"/>
              </w:rPr>
              <w:t>2</w:t>
            </w:r>
          </w:p>
        </w:tc>
        <w:tc>
          <w:tcPr>
            <w:tcW w:w="630" w:type="dxa"/>
          </w:tcPr>
          <w:p w14:paraId="08F4F6D5" w14:textId="77777777" w:rsidR="002979D7" w:rsidRPr="000061A3" w:rsidRDefault="002979D7" w:rsidP="002979D7">
            <w:pPr>
              <w:pStyle w:val="NormalIndent"/>
              <w:ind w:left="0"/>
              <w:jc w:val="center"/>
              <w:rPr>
                <w:sz w:val="20"/>
              </w:rPr>
            </w:pPr>
            <w:r w:rsidRPr="000061A3">
              <w:rPr>
                <w:sz w:val="20"/>
              </w:rPr>
              <w:t>N</w:t>
            </w:r>
          </w:p>
        </w:tc>
        <w:tc>
          <w:tcPr>
            <w:tcW w:w="3060" w:type="dxa"/>
          </w:tcPr>
          <w:p w14:paraId="38AE05C6" w14:textId="6D1D78EF"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39E07847" w14:textId="77777777" w:rsidR="002979D7" w:rsidRPr="000061A3" w:rsidRDefault="002979D7" w:rsidP="002979D7">
            <w:pPr>
              <w:pStyle w:val="NormalIndent"/>
              <w:tabs>
                <w:tab w:val="left" w:pos="106"/>
              </w:tabs>
              <w:ind w:left="0"/>
              <w:rPr>
                <w:sz w:val="20"/>
              </w:rPr>
            </w:pPr>
            <w:r w:rsidRPr="000061A3">
              <w:rPr>
                <w:sz w:val="20"/>
              </w:rPr>
              <w:t>1=Often</w:t>
            </w:r>
          </w:p>
          <w:p w14:paraId="73731F85" w14:textId="77777777" w:rsidR="002979D7" w:rsidRPr="000061A3" w:rsidRDefault="002979D7" w:rsidP="002979D7">
            <w:pPr>
              <w:pStyle w:val="NormalIndent"/>
              <w:tabs>
                <w:tab w:val="left" w:pos="106"/>
              </w:tabs>
              <w:ind w:left="0"/>
              <w:rPr>
                <w:sz w:val="20"/>
              </w:rPr>
            </w:pPr>
            <w:r w:rsidRPr="000061A3">
              <w:rPr>
                <w:sz w:val="20"/>
              </w:rPr>
              <w:t>2=Sometimes</w:t>
            </w:r>
          </w:p>
          <w:p w14:paraId="14188C02" w14:textId="339BE29C" w:rsidR="002979D7" w:rsidRPr="000061A3" w:rsidDel="00BE6E3F" w:rsidRDefault="002979D7" w:rsidP="002979D7">
            <w:pPr>
              <w:pStyle w:val="NormalIndent"/>
              <w:tabs>
                <w:tab w:val="left" w:pos="106"/>
              </w:tabs>
              <w:ind w:left="0"/>
              <w:rPr>
                <w:sz w:val="20"/>
              </w:rPr>
            </w:pPr>
            <w:r w:rsidRPr="000061A3">
              <w:rPr>
                <w:sz w:val="20"/>
              </w:rPr>
              <w:t>3=Rarely/Never</w:t>
            </w:r>
            <w:r>
              <w:rPr>
                <w:sz w:val="20"/>
              </w:rPr>
              <w:br/>
              <w:t>88=Don’t Know</w:t>
            </w:r>
          </w:p>
        </w:tc>
      </w:tr>
      <w:tr w:rsidR="002979D7" w:rsidRPr="000061A3" w14:paraId="25645D5C" w14:textId="77777777" w:rsidTr="00FC7B92">
        <w:trPr>
          <w:cantSplit/>
          <w:trHeight w:val="259"/>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25C87006"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157E5BF1"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2B99E426"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49D2571A" w14:textId="5A02C2C6" w:rsidR="002979D7" w:rsidRPr="000061A3" w:rsidRDefault="002979D7" w:rsidP="002979D7">
            <w:pPr>
              <w:pStyle w:val="NormalIndent"/>
              <w:tabs>
                <w:tab w:val="left" w:pos="106"/>
              </w:tabs>
              <w:ind w:left="0"/>
              <w:rPr>
                <w:sz w:val="20"/>
              </w:rPr>
            </w:pPr>
            <w:r w:rsidRPr="000061A3">
              <w:rPr>
                <w:sz w:val="20"/>
              </w:rPr>
              <w:t>b. How often do/did neighbors watch out for each other, such as calling if they see a problem?</w:t>
            </w:r>
          </w:p>
        </w:tc>
      </w:tr>
      <w:tr w:rsidR="002979D7" w:rsidRPr="000061A3" w14:paraId="3F96F20C" w14:textId="77777777" w:rsidTr="00BC4DE5">
        <w:trPr>
          <w:cantSplit/>
        </w:trPr>
        <w:tc>
          <w:tcPr>
            <w:tcW w:w="1350" w:type="dxa"/>
          </w:tcPr>
          <w:p w14:paraId="165E4EE4" w14:textId="00327454" w:rsidR="002979D7" w:rsidRPr="000061A3" w:rsidRDefault="002979D7" w:rsidP="002979D7">
            <w:pPr>
              <w:pStyle w:val="NormalIndent"/>
              <w:ind w:left="0"/>
              <w:rPr>
                <w:sz w:val="20"/>
              </w:rPr>
            </w:pPr>
            <w:r w:rsidRPr="000061A3">
              <w:rPr>
                <w:sz w:val="20"/>
              </w:rPr>
              <w:t>C4B</w:t>
            </w:r>
            <w:r>
              <w:rPr>
                <w:sz w:val="20"/>
              </w:rPr>
              <w:t>1</w:t>
            </w:r>
          </w:p>
        </w:tc>
        <w:tc>
          <w:tcPr>
            <w:tcW w:w="630" w:type="dxa"/>
          </w:tcPr>
          <w:p w14:paraId="3B054AB5" w14:textId="23F839CC" w:rsidR="002979D7" w:rsidRPr="000061A3" w:rsidRDefault="002979D7" w:rsidP="002979D7">
            <w:pPr>
              <w:pStyle w:val="NormalIndent"/>
              <w:ind w:left="0"/>
              <w:jc w:val="center"/>
              <w:rPr>
                <w:sz w:val="20"/>
              </w:rPr>
            </w:pPr>
            <w:r>
              <w:rPr>
                <w:sz w:val="20"/>
              </w:rPr>
              <w:t>2</w:t>
            </w:r>
          </w:p>
        </w:tc>
        <w:tc>
          <w:tcPr>
            <w:tcW w:w="630" w:type="dxa"/>
          </w:tcPr>
          <w:p w14:paraId="550FDF57" w14:textId="77777777" w:rsidR="002979D7" w:rsidRPr="000061A3" w:rsidRDefault="002979D7" w:rsidP="002979D7">
            <w:pPr>
              <w:pStyle w:val="NormalIndent"/>
              <w:ind w:left="0"/>
              <w:jc w:val="center"/>
              <w:rPr>
                <w:sz w:val="20"/>
              </w:rPr>
            </w:pPr>
            <w:r w:rsidRPr="000061A3">
              <w:rPr>
                <w:sz w:val="20"/>
              </w:rPr>
              <w:t>N</w:t>
            </w:r>
          </w:p>
        </w:tc>
        <w:tc>
          <w:tcPr>
            <w:tcW w:w="3060" w:type="dxa"/>
          </w:tcPr>
          <w:p w14:paraId="5CF7E16C" w14:textId="78AC579D"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 xml:space="preserve">from </w:t>
            </w:r>
            <w:r w:rsidRPr="000061A3">
              <w:rPr>
                <w:sz w:val="20"/>
              </w:rPr>
              <w:t>prostate cancer diagnosis</w:t>
            </w:r>
            <w:r>
              <w:rPr>
                <w:sz w:val="20"/>
              </w:rPr>
              <w:t xml:space="preserve"> to present</w:t>
            </w:r>
            <w:r w:rsidRPr="000061A3">
              <w:rPr>
                <w:sz w:val="20"/>
              </w:rPr>
              <w:t>)</w:t>
            </w:r>
          </w:p>
        </w:tc>
        <w:tc>
          <w:tcPr>
            <w:tcW w:w="2970" w:type="dxa"/>
          </w:tcPr>
          <w:p w14:paraId="2C8FDDC1" w14:textId="77777777" w:rsidR="002979D7" w:rsidRPr="000061A3" w:rsidRDefault="002979D7" w:rsidP="002979D7">
            <w:pPr>
              <w:pStyle w:val="NormalIndent"/>
              <w:tabs>
                <w:tab w:val="left" w:pos="106"/>
              </w:tabs>
              <w:ind w:left="0"/>
              <w:rPr>
                <w:sz w:val="20"/>
              </w:rPr>
            </w:pPr>
            <w:r w:rsidRPr="000061A3">
              <w:rPr>
                <w:sz w:val="20"/>
              </w:rPr>
              <w:t>1=Often</w:t>
            </w:r>
          </w:p>
          <w:p w14:paraId="263AEFB6" w14:textId="77777777" w:rsidR="002979D7" w:rsidRPr="000061A3" w:rsidRDefault="002979D7" w:rsidP="002979D7">
            <w:pPr>
              <w:pStyle w:val="NormalIndent"/>
              <w:tabs>
                <w:tab w:val="left" w:pos="106"/>
              </w:tabs>
              <w:ind w:left="0"/>
              <w:rPr>
                <w:sz w:val="20"/>
              </w:rPr>
            </w:pPr>
            <w:r w:rsidRPr="000061A3">
              <w:rPr>
                <w:sz w:val="20"/>
              </w:rPr>
              <w:t>2=Sometimes</w:t>
            </w:r>
          </w:p>
          <w:p w14:paraId="3E0ACE3E" w14:textId="5C326591" w:rsidR="002979D7" w:rsidRPr="000061A3" w:rsidDel="00BE6E3F" w:rsidRDefault="002979D7" w:rsidP="002979D7">
            <w:pPr>
              <w:pStyle w:val="NormalIndent"/>
              <w:tabs>
                <w:tab w:val="left" w:pos="106"/>
              </w:tabs>
              <w:ind w:left="0"/>
              <w:rPr>
                <w:sz w:val="20"/>
              </w:rPr>
            </w:pPr>
            <w:r w:rsidRPr="000061A3">
              <w:rPr>
                <w:sz w:val="20"/>
              </w:rPr>
              <w:t>3=Rarely/Never</w:t>
            </w:r>
            <w:r>
              <w:rPr>
                <w:sz w:val="20"/>
              </w:rPr>
              <w:br/>
              <w:t>88=Don’t Know</w:t>
            </w:r>
          </w:p>
        </w:tc>
      </w:tr>
      <w:tr w:rsidR="002979D7" w:rsidRPr="000061A3" w14:paraId="0C4FCD19" w14:textId="77777777" w:rsidTr="00BC4DE5">
        <w:trPr>
          <w:cantSplit/>
        </w:trPr>
        <w:tc>
          <w:tcPr>
            <w:tcW w:w="1350" w:type="dxa"/>
          </w:tcPr>
          <w:p w14:paraId="1CD081D1" w14:textId="588B03E7" w:rsidR="002979D7" w:rsidRPr="000061A3" w:rsidRDefault="002979D7" w:rsidP="002979D7">
            <w:pPr>
              <w:pStyle w:val="NormalIndent"/>
              <w:ind w:left="0"/>
              <w:rPr>
                <w:sz w:val="20"/>
              </w:rPr>
            </w:pPr>
            <w:r w:rsidRPr="000061A3">
              <w:rPr>
                <w:sz w:val="20"/>
              </w:rPr>
              <w:t>C4B</w:t>
            </w:r>
            <w:r>
              <w:rPr>
                <w:sz w:val="20"/>
              </w:rPr>
              <w:t>2</w:t>
            </w:r>
          </w:p>
        </w:tc>
        <w:tc>
          <w:tcPr>
            <w:tcW w:w="630" w:type="dxa"/>
          </w:tcPr>
          <w:p w14:paraId="0610DF09" w14:textId="1E55602F" w:rsidR="002979D7" w:rsidRPr="000061A3" w:rsidRDefault="002979D7" w:rsidP="002979D7">
            <w:pPr>
              <w:pStyle w:val="NormalIndent"/>
              <w:ind w:left="0"/>
              <w:jc w:val="center"/>
              <w:rPr>
                <w:sz w:val="20"/>
              </w:rPr>
            </w:pPr>
            <w:r>
              <w:rPr>
                <w:sz w:val="20"/>
              </w:rPr>
              <w:t>2</w:t>
            </w:r>
          </w:p>
        </w:tc>
        <w:tc>
          <w:tcPr>
            <w:tcW w:w="630" w:type="dxa"/>
          </w:tcPr>
          <w:p w14:paraId="504900E9" w14:textId="77777777" w:rsidR="002979D7" w:rsidRPr="000061A3" w:rsidRDefault="002979D7" w:rsidP="002979D7">
            <w:pPr>
              <w:pStyle w:val="NormalIndent"/>
              <w:ind w:left="0"/>
              <w:jc w:val="center"/>
              <w:rPr>
                <w:sz w:val="20"/>
              </w:rPr>
            </w:pPr>
            <w:r w:rsidRPr="000061A3">
              <w:rPr>
                <w:sz w:val="20"/>
              </w:rPr>
              <w:t>N</w:t>
            </w:r>
          </w:p>
        </w:tc>
        <w:tc>
          <w:tcPr>
            <w:tcW w:w="3060" w:type="dxa"/>
          </w:tcPr>
          <w:p w14:paraId="1BB4BDAB" w14:textId="496E9EA2" w:rsidR="002979D7" w:rsidRPr="000061A3" w:rsidDel="00BE6E3F" w:rsidRDefault="002979D7" w:rsidP="002979D7">
            <w:pPr>
              <w:pStyle w:val="NormalIndent"/>
              <w:tabs>
                <w:tab w:val="left" w:pos="106"/>
              </w:tabs>
              <w:ind w:left="0"/>
              <w:rPr>
                <w:sz w:val="20"/>
              </w:rPr>
            </w:pPr>
            <w:r>
              <w:rPr>
                <w:sz w:val="20"/>
              </w:rPr>
              <w:t>2. Age 31 up to just before</w:t>
            </w:r>
            <w:r w:rsidRPr="000061A3">
              <w:rPr>
                <w:sz w:val="20"/>
              </w:rPr>
              <w:t xml:space="preserve"> prostate cancer diagnosis)</w:t>
            </w:r>
          </w:p>
        </w:tc>
        <w:tc>
          <w:tcPr>
            <w:tcW w:w="2970" w:type="dxa"/>
          </w:tcPr>
          <w:p w14:paraId="7FDD067C" w14:textId="77777777" w:rsidR="002979D7" w:rsidRPr="000061A3" w:rsidRDefault="002979D7" w:rsidP="002979D7">
            <w:pPr>
              <w:pStyle w:val="NormalIndent"/>
              <w:tabs>
                <w:tab w:val="left" w:pos="106"/>
              </w:tabs>
              <w:ind w:left="0"/>
              <w:rPr>
                <w:sz w:val="20"/>
              </w:rPr>
            </w:pPr>
            <w:r w:rsidRPr="000061A3">
              <w:rPr>
                <w:sz w:val="20"/>
              </w:rPr>
              <w:t>1=Often</w:t>
            </w:r>
          </w:p>
          <w:p w14:paraId="5D4EBA2E" w14:textId="77777777" w:rsidR="002979D7" w:rsidRPr="000061A3" w:rsidRDefault="002979D7" w:rsidP="002979D7">
            <w:pPr>
              <w:pStyle w:val="NormalIndent"/>
              <w:tabs>
                <w:tab w:val="left" w:pos="106"/>
              </w:tabs>
              <w:ind w:left="0"/>
              <w:rPr>
                <w:sz w:val="20"/>
              </w:rPr>
            </w:pPr>
            <w:r w:rsidRPr="000061A3">
              <w:rPr>
                <w:sz w:val="20"/>
              </w:rPr>
              <w:t>2=Sometimes</w:t>
            </w:r>
          </w:p>
          <w:p w14:paraId="30496FB9" w14:textId="6BCAEDA1" w:rsidR="002979D7" w:rsidRPr="000061A3" w:rsidDel="00BE6E3F" w:rsidRDefault="002979D7" w:rsidP="002979D7">
            <w:pPr>
              <w:pStyle w:val="NormalIndent"/>
              <w:tabs>
                <w:tab w:val="left" w:pos="106"/>
              </w:tabs>
              <w:ind w:left="0"/>
              <w:rPr>
                <w:sz w:val="20"/>
              </w:rPr>
            </w:pPr>
            <w:r w:rsidRPr="000061A3">
              <w:rPr>
                <w:sz w:val="20"/>
              </w:rPr>
              <w:t>3=Rarely/Never</w:t>
            </w:r>
            <w:r>
              <w:rPr>
                <w:sz w:val="20"/>
              </w:rPr>
              <w:br/>
              <w:t>88=Don’t Know</w:t>
            </w:r>
          </w:p>
        </w:tc>
      </w:tr>
      <w:tr w:rsidR="002979D7" w:rsidRPr="000061A3" w14:paraId="53B9A74B" w14:textId="77777777" w:rsidTr="00BC4DE5">
        <w:trPr>
          <w:cantSplit/>
        </w:trPr>
        <w:tc>
          <w:tcPr>
            <w:tcW w:w="1350" w:type="dxa"/>
          </w:tcPr>
          <w:p w14:paraId="6C7BF718" w14:textId="6ADE5AF2" w:rsidR="002979D7" w:rsidRPr="000061A3" w:rsidRDefault="002979D7" w:rsidP="002979D7">
            <w:pPr>
              <w:pStyle w:val="NormalIndent"/>
              <w:ind w:left="0"/>
              <w:rPr>
                <w:sz w:val="20"/>
              </w:rPr>
            </w:pPr>
            <w:r w:rsidRPr="000061A3">
              <w:rPr>
                <w:sz w:val="20"/>
              </w:rPr>
              <w:t>C4B</w:t>
            </w:r>
            <w:r>
              <w:rPr>
                <w:sz w:val="20"/>
              </w:rPr>
              <w:t>3</w:t>
            </w:r>
          </w:p>
        </w:tc>
        <w:tc>
          <w:tcPr>
            <w:tcW w:w="630" w:type="dxa"/>
          </w:tcPr>
          <w:p w14:paraId="6AC34AB4" w14:textId="317FEF52" w:rsidR="002979D7" w:rsidRPr="000061A3" w:rsidRDefault="002979D7" w:rsidP="002979D7">
            <w:pPr>
              <w:pStyle w:val="NormalIndent"/>
              <w:ind w:left="0"/>
              <w:jc w:val="center"/>
              <w:rPr>
                <w:sz w:val="20"/>
              </w:rPr>
            </w:pPr>
            <w:r>
              <w:rPr>
                <w:sz w:val="20"/>
              </w:rPr>
              <w:t>2</w:t>
            </w:r>
          </w:p>
        </w:tc>
        <w:tc>
          <w:tcPr>
            <w:tcW w:w="630" w:type="dxa"/>
          </w:tcPr>
          <w:p w14:paraId="6115C650" w14:textId="77777777" w:rsidR="002979D7" w:rsidRPr="000061A3" w:rsidRDefault="002979D7" w:rsidP="002979D7">
            <w:pPr>
              <w:pStyle w:val="NormalIndent"/>
              <w:ind w:left="0"/>
              <w:jc w:val="center"/>
              <w:rPr>
                <w:sz w:val="20"/>
              </w:rPr>
            </w:pPr>
            <w:r w:rsidRPr="000061A3">
              <w:rPr>
                <w:sz w:val="20"/>
              </w:rPr>
              <w:t>N</w:t>
            </w:r>
          </w:p>
        </w:tc>
        <w:tc>
          <w:tcPr>
            <w:tcW w:w="3060" w:type="dxa"/>
          </w:tcPr>
          <w:p w14:paraId="1B65CC9F" w14:textId="2D2C39C3"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2B67B645" w14:textId="77777777" w:rsidR="002979D7" w:rsidRPr="000061A3" w:rsidRDefault="002979D7" w:rsidP="002979D7">
            <w:pPr>
              <w:pStyle w:val="NormalIndent"/>
              <w:tabs>
                <w:tab w:val="left" w:pos="106"/>
              </w:tabs>
              <w:ind w:left="0"/>
              <w:rPr>
                <w:sz w:val="20"/>
              </w:rPr>
            </w:pPr>
            <w:r w:rsidRPr="000061A3">
              <w:rPr>
                <w:sz w:val="20"/>
              </w:rPr>
              <w:t>1=Often</w:t>
            </w:r>
          </w:p>
          <w:p w14:paraId="44C84BFC" w14:textId="77777777" w:rsidR="002979D7" w:rsidRPr="000061A3" w:rsidRDefault="002979D7" w:rsidP="002979D7">
            <w:pPr>
              <w:pStyle w:val="NormalIndent"/>
              <w:tabs>
                <w:tab w:val="left" w:pos="106"/>
              </w:tabs>
              <w:ind w:left="0"/>
              <w:rPr>
                <w:sz w:val="20"/>
              </w:rPr>
            </w:pPr>
            <w:r w:rsidRPr="000061A3">
              <w:rPr>
                <w:sz w:val="20"/>
              </w:rPr>
              <w:t>2=Sometimes</w:t>
            </w:r>
          </w:p>
          <w:p w14:paraId="5317D0FF" w14:textId="6EA83CB9" w:rsidR="002979D7" w:rsidRPr="000061A3" w:rsidDel="00BE6E3F" w:rsidRDefault="002979D7" w:rsidP="002979D7">
            <w:pPr>
              <w:pStyle w:val="NormalIndent"/>
              <w:tabs>
                <w:tab w:val="left" w:pos="106"/>
              </w:tabs>
              <w:ind w:left="0"/>
              <w:rPr>
                <w:sz w:val="20"/>
              </w:rPr>
            </w:pPr>
            <w:r w:rsidRPr="000061A3">
              <w:rPr>
                <w:sz w:val="20"/>
              </w:rPr>
              <w:t>3=Rarely/Never</w:t>
            </w:r>
            <w:r>
              <w:rPr>
                <w:sz w:val="20"/>
              </w:rPr>
              <w:br/>
              <w:t>88=Don’t Know</w:t>
            </w:r>
          </w:p>
        </w:tc>
      </w:tr>
      <w:tr w:rsidR="002979D7" w:rsidRPr="000061A3" w14:paraId="1EAA4743"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4D57D058"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3CE094DD"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0EBBB469"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5204D69E" w14:textId="0877E4E8" w:rsidR="002979D7" w:rsidRPr="000061A3" w:rsidRDefault="002979D7" w:rsidP="002979D7">
            <w:pPr>
              <w:pStyle w:val="NormalIndent"/>
              <w:tabs>
                <w:tab w:val="left" w:pos="106"/>
              </w:tabs>
              <w:ind w:left="0"/>
              <w:rPr>
                <w:sz w:val="20"/>
              </w:rPr>
            </w:pPr>
            <w:r w:rsidRPr="000061A3">
              <w:rPr>
                <w:sz w:val="20"/>
              </w:rPr>
              <w:t>c. How many neighbors do/did you know by name?</w:t>
            </w:r>
          </w:p>
        </w:tc>
      </w:tr>
      <w:tr w:rsidR="002979D7" w:rsidRPr="000061A3" w14:paraId="688D0454" w14:textId="77777777" w:rsidTr="00BC4DE5">
        <w:trPr>
          <w:cantSplit/>
        </w:trPr>
        <w:tc>
          <w:tcPr>
            <w:tcW w:w="1350" w:type="dxa"/>
          </w:tcPr>
          <w:p w14:paraId="057CA358" w14:textId="7DF088CC" w:rsidR="002979D7" w:rsidRPr="000061A3" w:rsidRDefault="002979D7" w:rsidP="002979D7">
            <w:pPr>
              <w:pStyle w:val="NormalIndent"/>
              <w:ind w:left="0"/>
              <w:rPr>
                <w:sz w:val="20"/>
              </w:rPr>
            </w:pPr>
            <w:r w:rsidRPr="000061A3">
              <w:rPr>
                <w:sz w:val="20"/>
              </w:rPr>
              <w:t>C4C</w:t>
            </w:r>
            <w:r>
              <w:rPr>
                <w:sz w:val="20"/>
              </w:rPr>
              <w:t>1</w:t>
            </w:r>
          </w:p>
        </w:tc>
        <w:tc>
          <w:tcPr>
            <w:tcW w:w="630" w:type="dxa"/>
          </w:tcPr>
          <w:p w14:paraId="19931DD2" w14:textId="64C964CA" w:rsidR="002979D7" w:rsidRPr="000061A3" w:rsidRDefault="002979D7" w:rsidP="002979D7">
            <w:pPr>
              <w:pStyle w:val="NormalIndent"/>
              <w:ind w:left="0"/>
              <w:jc w:val="center"/>
              <w:rPr>
                <w:sz w:val="20"/>
              </w:rPr>
            </w:pPr>
            <w:r>
              <w:rPr>
                <w:sz w:val="20"/>
              </w:rPr>
              <w:t>2</w:t>
            </w:r>
          </w:p>
        </w:tc>
        <w:tc>
          <w:tcPr>
            <w:tcW w:w="630" w:type="dxa"/>
          </w:tcPr>
          <w:p w14:paraId="3BEBB344" w14:textId="77777777" w:rsidR="002979D7" w:rsidRPr="000061A3" w:rsidRDefault="002979D7" w:rsidP="002979D7">
            <w:pPr>
              <w:pStyle w:val="NormalIndent"/>
              <w:ind w:left="0"/>
              <w:jc w:val="center"/>
              <w:rPr>
                <w:sz w:val="20"/>
              </w:rPr>
            </w:pPr>
            <w:r w:rsidRPr="000061A3">
              <w:rPr>
                <w:sz w:val="20"/>
              </w:rPr>
              <w:t>N</w:t>
            </w:r>
          </w:p>
        </w:tc>
        <w:tc>
          <w:tcPr>
            <w:tcW w:w="3060" w:type="dxa"/>
          </w:tcPr>
          <w:p w14:paraId="5C491776" w14:textId="6AFC1811"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 xml:space="preserve">from </w:t>
            </w:r>
            <w:r w:rsidRPr="000061A3">
              <w:rPr>
                <w:sz w:val="20"/>
              </w:rPr>
              <w:t>prostate cancer diagnosis</w:t>
            </w:r>
            <w:r>
              <w:rPr>
                <w:sz w:val="20"/>
              </w:rPr>
              <w:t xml:space="preserve"> to present</w:t>
            </w:r>
            <w:r w:rsidRPr="000061A3">
              <w:rPr>
                <w:sz w:val="20"/>
              </w:rPr>
              <w:t>)</w:t>
            </w:r>
          </w:p>
        </w:tc>
        <w:tc>
          <w:tcPr>
            <w:tcW w:w="2970" w:type="dxa"/>
          </w:tcPr>
          <w:p w14:paraId="31B81999" w14:textId="77777777" w:rsidR="002979D7" w:rsidRPr="000061A3" w:rsidRDefault="002979D7" w:rsidP="002979D7">
            <w:pPr>
              <w:pStyle w:val="NormalIndent"/>
              <w:tabs>
                <w:tab w:val="left" w:pos="106"/>
              </w:tabs>
              <w:ind w:left="0"/>
              <w:rPr>
                <w:sz w:val="20"/>
              </w:rPr>
            </w:pPr>
            <w:r w:rsidRPr="000061A3">
              <w:rPr>
                <w:sz w:val="20"/>
              </w:rPr>
              <w:t>1=A lot</w:t>
            </w:r>
          </w:p>
          <w:p w14:paraId="7EBAD30D" w14:textId="77777777" w:rsidR="002979D7" w:rsidRPr="000061A3" w:rsidRDefault="002979D7" w:rsidP="002979D7">
            <w:pPr>
              <w:pStyle w:val="NormalIndent"/>
              <w:tabs>
                <w:tab w:val="left" w:pos="106"/>
              </w:tabs>
              <w:ind w:left="0"/>
              <w:rPr>
                <w:sz w:val="20"/>
              </w:rPr>
            </w:pPr>
            <w:r w:rsidRPr="000061A3">
              <w:rPr>
                <w:sz w:val="20"/>
              </w:rPr>
              <w:t>2=Some</w:t>
            </w:r>
          </w:p>
          <w:p w14:paraId="376CEB56" w14:textId="72799725" w:rsidR="002979D7" w:rsidRPr="000061A3" w:rsidDel="00BE6E3F" w:rsidRDefault="002979D7" w:rsidP="002979D7">
            <w:pPr>
              <w:pStyle w:val="NormalIndent"/>
              <w:tabs>
                <w:tab w:val="left" w:pos="106"/>
              </w:tabs>
              <w:ind w:left="0"/>
              <w:rPr>
                <w:sz w:val="20"/>
              </w:rPr>
            </w:pPr>
            <w:r w:rsidRPr="000061A3">
              <w:rPr>
                <w:sz w:val="20"/>
              </w:rPr>
              <w:t>3=Few/None</w:t>
            </w:r>
            <w:r>
              <w:rPr>
                <w:sz w:val="20"/>
              </w:rPr>
              <w:br/>
              <w:t>88=Don’t Know</w:t>
            </w:r>
          </w:p>
        </w:tc>
      </w:tr>
      <w:tr w:rsidR="002979D7" w:rsidRPr="000061A3" w14:paraId="61BF97CB" w14:textId="77777777" w:rsidTr="00BC4DE5">
        <w:trPr>
          <w:cantSplit/>
        </w:trPr>
        <w:tc>
          <w:tcPr>
            <w:tcW w:w="1350" w:type="dxa"/>
          </w:tcPr>
          <w:p w14:paraId="04EBEC4D" w14:textId="7638F9F1" w:rsidR="002979D7" w:rsidRPr="000061A3" w:rsidRDefault="002979D7" w:rsidP="002979D7">
            <w:pPr>
              <w:pStyle w:val="NormalIndent"/>
              <w:ind w:left="0"/>
              <w:rPr>
                <w:sz w:val="20"/>
              </w:rPr>
            </w:pPr>
            <w:r w:rsidRPr="000061A3">
              <w:rPr>
                <w:sz w:val="20"/>
              </w:rPr>
              <w:t>C4C</w:t>
            </w:r>
            <w:r>
              <w:rPr>
                <w:sz w:val="20"/>
              </w:rPr>
              <w:t>2</w:t>
            </w:r>
          </w:p>
        </w:tc>
        <w:tc>
          <w:tcPr>
            <w:tcW w:w="630" w:type="dxa"/>
          </w:tcPr>
          <w:p w14:paraId="69D4FB05" w14:textId="2905095A" w:rsidR="002979D7" w:rsidRPr="000061A3" w:rsidRDefault="002979D7" w:rsidP="002979D7">
            <w:pPr>
              <w:pStyle w:val="NormalIndent"/>
              <w:ind w:left="0"/>
              <w:jc w:val="center"/>
              <w:rPr>
                <w:sz w:val="20"/>
              </w:rPr>
            </w:pPr>
            <w:r>
              <w:rPr>
                <w:sz w:val="20"/>
              </w:rPr>
              <w:t>2</w:t>
            </w:r>
          </w:p>
        </w:tc>
        <w:tc>
          <w:tcPr>
            <w:tcW w:w="630" w:type="dxa"/>
          </w:tcPr>
          <w:p w14:paraId="2AAEDFBC" w14:textId="77777777" w:rsidR="002979D7" w:rsidRPr="000061A3" w:rsidRDefault="002979D7" w:rsidP="002979D7">
            <w:pPr>
              <w:pStyle w:val="NormalIndent"/>
              <w:ind w:left="0"/>
              <w:jc w:val="center"/>
              <w:rPr>
                <w:sz w:val="20"/>
              </w:rPr>
            </w:pPr>
            <w:r w:rsidRPr="000061A3">
              <w:rPr>
                <w:sz w:val="20"/>
              </w:rPr>
              <w:t>N</w:t>
            </w:r>
          </w:p>
        </w:tc>
        <w:tc>
          <w:tcPr>
            <w:tcW w:w="3060" w:type="dxa"/>
          </w:tcPr>
          <w:p w14:paraId="11C9FEE0" w14:textId="42220694" w:rsidR="002979D7" w:rsidRPr="000061A3" w:rsidDel="00BE6E3F" w:rsidRDefault="002979D7" w:rsidP="002979D7">
            <w:pPr>
              <w:pStyle w:val="NormalIndent"/>
              <w:tabs>
                <w:tab w:val="left" w:pos="106"/>
              </w:tabs>
              <w:ind w:left="0"/>
              <w:rPr>
                <w:sz w:val="20"/>
              </w:rPr>
            </w:pPr>
            <w:r>
              <w:rPr>
                <w:sz w:val="20"/>
              </w:rPr>
              <w:t>2. Age 31 up to just before</w:t>
            </w:r>
            <w:r w:rsidRPr="000061A3">
              <w:rPr>
                <w:sz w:val="20"/>
              </w:rPr>
              <w:t xml:space="preserve"> prostate cancer diagnosis)</w:t>
            </w:r>
          </w:p>
        </w:tc>
        <w:tc>
          <w:tcPr>
            <w:tcW w:w="2970" w:type="dxa"/>
          </w:tcPr>
          <w:p w14:paraId="5B32ACA9" w14:textId="77777777" w:rsidR="002979D7" w:rsidRPr="000061A3" w:rsidRDefault="002979D7" w:rsidP="002979D7">
            <w:pPr>
              <w:pStyle w:val="NormalIndent"/>
              <w:tabs>
                <w:tab w:val="left" w:pos="106"/>
              </w:tabs>
              <w:ind w:left="0"/>
              <w:rPr>
                <w:sz w:val="20"/>
              </w:rPr>
            </w:pPr>
            <w:r w:rsidRPr="000061A3">
              <w:rPr>
                <w:sz w:val="20"/>
              </w:rPr>
              <w:t>1=A lot</w:t>
            </w:r>
          </w:p>
          <w:p w14:paraId="4216C794" w14:textId="77777777" w:rsidR="002979D7" w:rsidRPr="000061A3" w:rsidRDefault="002979D7" w:rsidP="002979D7">
            <w:pPr>
              <w:pStyle w:val="NormalIndent"/>
              <w:tabs>
                <w:tab w:val="left" w:pos="106"/>
              </w:tabs>
              <w:ind w:left="0"/>
              <w:rPr>
                <w:sz w:val="20"/>
              </w:rPr>
            </w:pPr>
            <w:r w:rsidRPr="000061A3">
              <w:rPr>
                <w:sz w:val="20"/>
              </w:rPr>
              <w:t>2=Some</w:t>
            </w:r>
          </w:p>
          <w:p w14:paraId="6E44D581" w14:textId="47597854" w:rsidR="002979D7" w:rsidRPr="000061A3" w:rsidDel="00BE6E3F" w:rsidRDefault="002979D7" w:rsidP="002979D7">
            <w:pPr>
              <w:pStyle w:val="NormalIndent"/>
              <w:tabs>
                <w:tab w:val="left" w:pos="106"/>
              </w:tabs>
              <w:ind w:left="0"/>
              <w:rPr>
                <w:sz w:val="20"/>
              </w:rPr>
            </w:pPr>
            <w:r w:rsidRPr="000061A3">
              <w:rPr>
                <w:sz w:val="20"/>
              </w:rPr>
              <w:t>3=Few/None</w:t>
            </w:r>
            <w:r>
              <w:rPr>
                <w:sz w:val="20"/>
              </w:rPr>
              <w:br/>
              <w:t>88=Don’t Know</w:t>
            </w:r>
          </w:p>
        </w:tc>
      </w:tr>
      <w:tr w:rsidR="002979D7" w:rsidRPr="000061A3" w14:paraId="5EC08AE2" w14:textId="77777777" w:rsidTr="00BC4DE5">
        <w:trPr>
          <w:cantSplit/>
        </w:trPr>
        <w:tc>
          <w:tcPr>
            <w:tcW w:w="1350" w:type="dxa"/>
          </w:tcPr>
          <w:p w14:paraId="0E2F302C" w14:textId="6EE1A8A0" w:rsidR="002979D7" w:rsidRPr="000061A3" w:rsidRDefault="002979D7" w:rsidP="002979D7">
            <w:pPr>
              <w:pStyle w:val="NormalIndent"/>
              <w:ind w:left="0"/>
              <w:rPr>
                <w:sz w:val="20"/>
              </w:rPr>
            </w:pPr>
            <w:r w:rsidRPr="000061A3">
              <w:rPr>
                <w:sz w:val="20"/>
              </w:rPr>
              <w:t>C4C</w:t>
            </w:r>
            <w:r>
              <w:rPr>
                <w:sz w:val="20"/>
              </w:rPr>
              <w:t>3</w:t>
            </w:r>
          </w:p>
        </w:tc>
        <w:tc>
          <w:tcPr>
            <w:tcW w:w="630" w:type="dxa"/>
          </w:tcPr>
          <w:p w14:paraId="4357D144" w14:textId="1AA0C03E" w:rsidR="002979D7" w:rsidRPr="000061A3" w:rsidRDefault="002979D7" w:rsidP="002979D7">
            <w:pPr>
              <w:pStyle w:val="NormalIndent"/>
              <w:ind w:left="0"/>
              <w:jc w:val="center"/>
              <w:rPr>
                <w:sz w:val="20"/>
              </w:rPr>
            </w:pPr>
            <w:r>
              <w:rPr>
                <w:sz w:val="20"/>
              </w:rPr>
              <w:t>2</w:t>
            </w:r>
          </w:p>
        </w:tc>
        <w:tc>
          <w:tcPr>
            <w:tcW w:w="630" w:type="dxa"/>
          </w:tcPr>
          <w:p w14:paraId="1B03E9E8" w14:textId="77777777" w:rsidR="002979D7" w:rsidRPr="000061A3" w:rsidRDefault="002979D7" w:rsidP="002979D7">
            <w:pPr>
              <w:pStyle w:val="NormalIndent"/>
              <w:ind w:left="0"/>
              <w:jc w:val="center"/>
              <w:rPr>
                <w:sz w:val="20"/>
              </w:rPr>
            </w:pPr>
            <w:r w:rsidRPr="000061A3">
              <w:rPr>
                <w:sz w:val="20"/>
              </w:rPr>
              <w:t>N</w:t>
            </w:r>
          </w:p>
        </w:tc>
        <w:tc>
          <w:tcPr>
            <w:tcW w:w="3060" w:type="dxa"/>
          </w:tcPr>
          <w:p w14:paraId="003138B6" w14:textId="2D040464"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378140B4" w14:textId="77777777" w:rsidR="002979D7" w:rsidRPr="000061A3" w:rsidRDefault="002979D7" w:rsidP="002979D7">
            <w:pPr>
              <w:pStyle w:val="NormalIndent"/>
              <w:tabs>
                <w:tab w:val="left" w:pos="106"/>
              </w:tabs>
              <w:ind w:left="0"/>
              <w:rPr>
                <w:sz w:val="20"/>
              </w:rPr>
            </w:pPr>
            <w:r w:rsidRPr="000061A3">
              <w:rPr>
                <w:sz w:val="20"/>
              </w:rPr>
              <w:t>1=A lot</w:t>
            </w:r>
          </w:p>
          <w:p w14:paraId="749C11F4" w14:textId="77777777" w:rsidR="002979D7" w:rsidRPr="000061A3" w:rsidRDefault="002979D7" w:rsidP="002979D7">
            <w:pPr>
              <w:pStyle w:val="NormalIndent"/>
              <w:tabs>
                <w:tab w:val="left" w:pos="106"/>
              </w:tabs>
              <w:ind w:left="0"/>
              <w:rPr>
                <w:sz w:val="20"/>
              </w:rPr>
            </w:pPr>
            <w:r w:rsidRPr="000061A3">
              <w:rPr>
                <w:sz w:val="20"/>
              </w:rPr>
              <w:t>2=Some</w:t>
            </w:r>
          </w:p>
          <w:p w14:paraId="4FB14568" w14:textId="0352C960" w:rsidR="002979D7" w:rsidRPr="000061A3" w:rsidDel="00BE6E3F" w:rsidRDefault="002979D7" w:rsidP="002979D7">
            <w:pPr>
              <w:pStyle w:val="NormalIndent"/>
              <w:tabs>
                <w:tab w:val="left" w:pos="106"/>
              </w:tabs>
              <w:ind w:left="0"/>
              <w:rPr>
                <w:sz w:val="20"/>
              </w:rPr>
            </w:pPr>
            <w:r w:rsidRPr="000061A3">
              <w:rPr>
                <w:sz w:val="20"/>
              </w:rPr>
              <w:t>3=Few/None</w:t>
            </w:r>
            <w:r>
              <w:rPr>
                <w:sz w:val="20"/>
              </w:rPr>
              <w:br/>
              <w:t>88=Don’t Know</w:t>
            </w:r>
          </w:p>
        </w:tc>
      </w:tr>
      <w:tr w:rsidR="002979D7" w:rsidRPr="000061A3" w14:paraId="1BD0710B"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4FE7DF3B"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0D6BB447"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77EFB319"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41B6C5D6" w14:textId="1CBAECB1" w:rsidR="002979D7" w:rsidRPr="000061A3" w:rsidRDefault="002979D7" w:rsidP="002979D7">
            <w:pPr>
              <w:pStyle w:val="NormalIndent"/>
              <w:tabs>
                <w:tab w:val="left" w:pos="106"/>
              </w:tabs>
              <w:ind w:left="0"/>
              <w:rPr>
                <w:sz w:val="20"/>
              </w:rPr>
            </w:pPr>
            <w:r w:rsidRPr="000061A3">
              <w:rPr>
                <w:sz w:val="20"/>
              </w:rPr>
              <w:t>d. How many neighbors do/did you have a friendly talk with at least once a week?</w:t>
            </w:r>
          </w:p>
        </w:tc>
      </w:tr>
      <w:tr w:rsidR="002979D7" w:rsidRPr="000061A3" w14:paraId="0B7DE979" w14:textId="77777777" w:rsidTr="00BC4DE5">
        <w:trPr>
          <w:cantSplit/>
        </w:trPr>
        <w:tc>
          <w:tcPr>
            <w:tcW w:w="1350" w:type="dxa"/>
          </w:tcPr>
          <w:p w14:paraId="268D85B8" w14:textId="65086113" w:rsidR="002979D7" w:rsidRPr="000061A3" w:rsidRDefault="002979D7" w:rsidP="002979D7">
            <w:pPr>
              <w:pStyle w:val="NormalIndent"/>
              <w:ind w:left="0"/>
              <w:rPr>
                <w:sz w:val="20"/>
              </w:rPr>
            </w:pPr>
            <w:r w:rsidRPr="000061A3">
              <w:rPr>
                <w:sz w:val="20"/>
              </w:rPr>
              <w:lastRenderedPageBreak/>
              <w:t>C4D</w:t>
            </w:r>
            <w:r>
              <w:rPr>
                <w:sz w:val="20"/>
              </w:rPr>
              <w:t>1</w:t>
            </w:r>
          </w:p>
        </w:tc>
        <w:tc>
          <w:tcPr>
            <w:tcW w:w="630" w:type="dxa"/>
          </w:tcPr>
          <w:p w14:paraId="1E4FABB4" w14:textId="37475ADC" w:rsidR="002979D7" w:rsidRPr="000061A3" w:rsidRDefault="002979D7" w:rsidP="002979D7">
            <w:pPr>
              <w:pStyle w:val="NormalIndent"/>
              <w:ind w:left="0"/>
              <w:jc w:val="center"/>
              <w:rPr>
                <w:sz w:val="20"/>
              </w:rPr>
            </w:pPr>
            <w:r>
              <w:rPr>
                <w:sz w:val="20"/>
              </w:rPr>
              <w:t>2</w:t>
            </w:r>
          </w:p>
        </w:tc>
        <w:tc>
          <w:tcPr>
            <w:tcW w:w="630" w:type="dxa"/>
          </w:tcPr>
          <w:p w14:paraId="717AD348" w14:textId="77777777" w:rsidR="002979D7" w:rsidRPr="000061A3" w:rsidRDefault="002979D7" w:rsidP="002979D7">
            <w:pPr>
              <w:pStyle w:val="NormalIndent"/>
              <w:ind w:left="0"/>
              <w:jc w:val="center"/>
              <w:rPr>
                <w:sz w:val="20"/>
              </w:rPr>
            </w:pPr>
            <w:r w:rsidRPr="000061A3">
              <w:rPr>
                <w:sz w:val="20"/>
              </w:rPr>
              <w:t>N</w:t>
            </w:r>
          </w:p>
        </w:tc>
        <w:tc>
          <w:tcPr>
            <w:tcW w:w="3060" w:type="dxa"/>
          </w:tcPr>
          <w:p w14:paraId="10086885" w14:textId="40137F30"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 xml:space="preserve">from </w:t>
            </w:r>
            <w:r w:rsidRPr="000061A3">
              <w:rPr>
                <w:sz w:val="20"/>
              </w:rPr>
              <w:t>prostate cancer diagnosis</w:t>
            </w:r>
            <w:r>
              <w:rPr>
                <w:sz w:val="20"/>
              </w:rPr>
              <w:t xml:space="preserve"> to present</w:t>
            </w:r>
            <w:r w:rsidRPr="000061A3">
              <w:rPr>
                <w:sz w:val="20"/>
              </w:rPr>
              <w:t>)</w:t>
            </w:r>
          </w:p>
        </w:tc>
        <w:tc>
          <w:tcPr>
            <w:tcW w:w="2970" w:type="dxa"/>
          </w:tcPr>
          <w:p w14:paraId="2D9E776E" w14:textId="5A35A8F6" w:rsidR="002979D7" w:rsidRPr="000061A3" w:rsidRDefault="002979D7" w:rsidP="002979D7">
            <w:pPr>
              <w:pStyle w:val="NormalIndent"/>
              <w:tabs>
                <w:tab w:val="left" w:pos="106"/>
              </w:tabs>
              <w:ind w:left="0"/>
              <w:rPr>
                <w:sz w:val="20"/>
              </w:rPr>
            </w:pPr>
            <w:r w:rsidRPr="000061A3">
              <w:rPr>
                <w:sz w:val="20"/>
              </w:rPr>
              <w:t>1=A lot</w:t>
            </w:r>
          </w:p>
          <w:p w14:paraId="33588AE2" w14:textId="70D6CBD9" w:rsidR="002979D7" w:rsidRPr="000061A3" w:rsidRDefault="002979D7" w:rsidP="002979D7">
            <w:pPr>
              <w:pStyle w:val="NormalIndent"/>
              <w:tabs>
                <w:tab w:val="left" w:pos="106"/>
              </w:tabs>
              <w:ind w:left="0"/>
              <w:rPr>
                <w:sz w:val="20"/>
              </w:rPr>
            </w:pPr>
            <w:r w:rsidRPr="000061A3">
              <w:rPr>
                <w:sz w:val="20"/>
              </w:rPr>
              <w:t>2=Some</w:t>
            </w:r>
          </w:p>
          <w:p w14:paraId="66D4C45C" w14:textId="6A1559B8" w:rsidR="002979D7" w:rsidRPr="000061A3" w:rsidDel="00BE6E3F" w:rsidRDefault="002979D7" w:rsidP="002979D7">
            <w:pPr>
              <w:pStyle w:val="NormalIndent"/>
              <w:tabs>
                <w:tab w:val="left" w:pos="106"/>
              </w:tabs>
              <w:ind w:left="0"/>
              <w:rPr>
                <w:sz w:val="20"/>
              </w:rPr>
            </w:pPr>
            <w:r w:rsidRPr="000061A3">
              <w:rPr>
                <w:sz w:val="20"/>
              </w:rPr>
              <w:t>3=Few/None</w:t>
            </w:r>
            <w:r>
              <w:rPr>
                <w:sz w:val="20"/>
              </w:rPr>
              <w:br/>
              <w:t>88=Don’t Know</w:t>
            </w:r>
          </w:p>
        </w:tc>
      </w:tr>
      <w:tr w:rsidR="002979D7" w:rsidRPr="000061A3" w14:paraId="6948CE6E" w14:textId="77777777" w:rsidTr="00BC4DE5">
        <w:trPr>
          <w:cantSplit/>
        </w:trPr>
        <w:tc>
          <w:tcPr>
            <w:tcW w:w="1350" w:type="dxa"/>
          </w:tcPr>
          <w:p w14:paraId="78727795" w14:textId="35000939" w:rsidR="002979D7" w:rsidRPr="000061A3" w:rsidRDefault="002979D7" w:rsidP="002979D7">
            <w:pPr>
              <w:pStyle w:val="NormalIndent"/>
              <w:ind w:left="0"/>
              <w:rPr>
                <w:sz w:val="20"/>
              </w:rPr>
            </w:pPr>
            <w:r w:rsidRPr="000061A3">
              <w:rPr>
                <w:sz w:val="20"/>
              </w:rPr>
              <w:t>C4D</w:t>
            </w:r>
            <w:r>
              <w:rPr>
                <w:sz w:val="20"/>
              </w:rPr>
              <w:t>2</w:t>
            </w:r>
          </w:p>
        </w:tc>
        <w:tc>
          <w:tcPr>
            <w:tcW w:w="630" w:type="dxa"/>
          </w:tcPr>
          <w:p w14:paraId="5A628AE9" w14:textId="50A82800" w:rsidR="002979D7" w:rsidRPr="000061A3" w:rsidRDefault="002979D7" w:rsidP="002979D7">
            <w:pPr>
              <w:pStyle w:val="NormalIndent"/>
              <w:ind w:left="0"/>
              <w:jc w:val="center"/>
              <w:rPr>
                <w:sz w:val="20"/>
              </w:rPr>
            </w:pPr>
            <w:r>
              <w:rPr>
                <w:sz w:val="20"/>
              </w:rPr>
              <w:t>2</w:t>
            </w:r>
          </w:p>
        </w:tc>
        <w:tc>
          <w:tcPr>
            <w:tcW w:w="630" w:type="dxa"/>
          </w:tcPr>
          <w:p w14:paraId="1177E92F" w14:textId="77777777" w:rsidR="002979D7" w:rsidRPr="000061A3" w:rsidRDefault="002979D7" w:rsidP="002979D7">
            <w:pPr>
              <w:pStyle w:val="NormalIndent"/>
              <w:ind w:left="0"/>
              <w:jc w:val="center"/>
              <w:rPr>
                <w:sz w:val="20"/>
              </w:rPr>
            </w:pPr>
            <w:r w:rsidRPr="000061A3">
              <w:rPr>
                <w:sz w:val="20"/>
              </w:rPr>
              <w:t>N</w:t>
            </w:r>
          </w:p>
        </w:tc>
        <w:tc>
          <w:tcPr>
            <w:tcW w:w="3060" w:type="dxa"/>
          </w:tcPr>
          <w:p w14:paraId="40397010" w14:textId="5F1356F9" w:rsidR="002979D7" w:rsidRPr="000061A3" w:rsidDel="00BE6E3F" w:rsidRDefault="002979D7" w:rsidP="002979D7">
            <w:pPr>
              <w:pStyle w:val="NormalIndent"/>
              <w:tabs>
                <w:tab w:val="left" w:pos="106"/>
              </w:tabs>
              <w:ind w:left="0"/>
              <w:rPr>
                <w:sz w:val="20"/>
              </w:rPr>
            </w:pPr>
            <w:r>
              <w:rPr>
                <w:sz w:val="20"/>
              </w:rPr>
              <w:t>2. Age 31 up to just before</w:t>
            </w:r>
            <w:r w:rsidRPr="000061A3">
              <w:rPr>
                <w:sz w:val="20"/>
              </w:rPr>
              <w:t xml:space="preserve"> prostate cancer diagnosis)</w:t>
            </w:r>
          </w:p>
        </w:tc>
        <w:tc>
          <w:tcPr>
            <w:tcW w:w="2970" w:type="dxa"/>
          </w:tcPr>
          <w:p w14:paraId="68EDFC0C" w14:textId="6E1A097E" w:rsidR="002979D7" w:rsidRPr="000061A3" w:rsidRDefault="002979D7" w:rsidP="002979D7">
            <w:pPr>
              <w:pStyle w:val="NormalIndent"/>
              <w:tabs>
                <w:tab w:val="left" w:pos="106"/>
              </w:tabs>
              <w:ind w:left="0"/>
              <w:rPr>
                <w:sz w:val="20"/>
              </w:rPr>
            </w:pPr>
            <w:r w:rsidRPr="000061A3">
              <w:rPr>
                <w:sz w:val="20"/>
              </w:rPr>
              <w:t>1=A lot</w:t>
            </w:r>
          </w:p>
          <w:p w14:paraId="0CEB4336" w14:textId="77777777" w:rsidR="002979D7" w:rsidRPr="000061A3" w:rsidRDefault="002979D7" w:rsidP="002979D7">
            <w:pPr>
              <w:pStyle w:val="NormalIndent"/>
              <w:tabs>
                <w:tab w:val="left" w:pos="106"/>
              </w:tabs>
              <w:ind w:left="0"/>
              <w:rPr>
                <w:sz w:val="20"/>
              </w:rPr>
            </w:pPr>
            <w:r w:rsidRPr="000061A3">
              <w:rPr>
                <w:sz w:val="20"/>
              </w:rPr>
              <w:t>2=Some</w:t>
            </w:r>
          </w:p>
          <w:p w14:paraId="3D11A737" w14:textId="5490ADAB" w:rsidR="002979D7" w:rsidRPr="000061A3" w:rsidDel="00BE6E3F" w:rsidRDefault="002979D7" w:rsidP="002979D7">
            <w:pPr>
              <w:pStyle w:val="NormalIndent"/>
              <w:tabs>
                <w:tab w:val="left" w:pos="106"/>
              </w:tabs>
              <w:ind w:left="0"/>
              <w:rPr>
                <w:sz w:val="20"/>
              </w:rPr>
            </w:pPr>
            <w:r w:rsidRPr="000061A3">
              <w:rPr>
                <w:sz w:val="20"/>
              </w:rPr>
              <w:t>3=Few/None</w:t>
            </w:r>
            <w:r>
              <w:rPr>
                <w:sz w:val="20"/>
              </w:rPr>
              <w:br/>
              <w:t>88=Don’t Know</w:t>
            </w:r>
          </w:p>
        </w:tc>
      </w:tr>
      <w:tr w:rsidR="002979D7" w:rsidRPr="000061A3" w14:paraId="79107486" w14:textId="77777777" w:rsidTr="00BC4DE5">
        <w:trPr>
          <w:cantSplit/>
        </w:trPr>
        <w:tc>
          <w:tcPr>
            <w:tcW w:w="1350" w:type="dxa"/>
          </w:tcPr>
          <w:p w14:paraId="29244FEB" w14:textId="335782CF" w:rsidR="002979D7" w:rsidRPr="000061A3" w:rsidRDefault="002979D7" w:rsidP="002979D7">
            <w:pPr>
              <w:pStyle w:val="NormalIndent"/>
              <w:ind w:left="0"/>
              <w:rPr>
                <w:sz w:val="20"/>
              </w:rPr>
            </w:pPr>
            <w:r w:rsidRPr="000061A3">
              <w:rPr>
                <w:sz w:val="20"/>
              </w:rPr>
              <w:t>C4D</w:t>
            </w:r>
            <w:r>
              <w:rPr>
                <w:sz w:val="20"/>
              </w:rPr>
              <w:t>3</w:t>
            </w:r>
          </w:p>
        </w:tc>
        <w:tc>
          <w:tcPr>
            <w:tcW w:w="630" w:type="dxa"/>
          </w:tcPr>
          <w:p w14:paraId="711AAACF" w14:textId="5EFB5C40" w:rsidR="002979D7" w:rsidRPr="000061A3" w:rsidRDefault="002979D7" w:rsidP="002979D7">
            <w:pPr>
              <w:pStyle w:val="NormalIndent"/>
              <w:ind w:left="0"/>
              <w:jc w:val="center"/>
              <w:rPr>
                <w:sz w:val="20"/>
              </w:rPr>
            </w:pPr>
            <w:r>
              <w:rPr>
                <w:sz w:val="20"/>
              </w:rPr>
              <w:t>2</w:t>
            </w:r>
          </w:p>
        </w:tc>
        <w:tc>
          <w:tcPr>
            <w:tcW w:w="630" w:type="dxa"/>
          </w:tcPr>
          <w:p w14:paraId="2717A922" w14:textId="77777777" w:rsidR="002979D7" w:rsidRPr="000061A3" w:rsidRDefault="002979D7" w:rsidP="002979D7">
            <w:pPr>
              <w:pStyle w:val="NormalIndent"/>
              <w:ind w:left="0"/>
              <w:jc w:val="center"/>
              <w:rPr>
                <w:sz w:val="20"/>
              </w:rPr>
            </w:pPr>
            <w:r w:rsidRPr="000061A3">
              <w:rPr>
                <w:sz w:val="20"/>
              </w:rPr>
              <w:t>N</w:t>
            </w:r>
          </w:p>
        </w:tc>
        <w:tc>
          <w:tcPr>
            <w:tcW w:w="3060" w:type="dxa"/>
          </w:tcPr>
          <w:p w14:paraId="51C04069" w14:textId="0861B8F2"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0CBC869A" w14:textId="77777777" w:rsidR="002979D7" w:rsidRPr="000061A3" w:rsidRDefault="002979D7" w:rsidP="002979D7">
            <w:pPr>
              <w:pStyle w:val="NormalIndent"/>
              <w:tabs>
                <w:tab w:val="left" w:pos="106"/>
              </w:tabs>
              <w:ind w:left="0"/>
              <w:rPr>
                <w:sz w:val="20"/>
              </w:rPr>
            </w:pPr>
            <w:r w:rsidRPr="000061A3">
              <w:rPr>
                <w:sz w:val="20"/>
              </w:rPr>
              <w:t>1=A lot</w:t>
            </w:r>
          </w:p>
          <w:p w14:paraId="378477E5" w14:textId="77777777" w:rsidR="002979D7" w:rsidRPr="000061A3" w:rsidRDefault="002979D7" w:rsidP="002979D7">
            <w:pPr>
              <w:pStyle w:val="NormalIndent"/>
              <w:tabs>
                <w:tab w:val="left" w:pos="106"/>
              </w:tabs>
              <w:ind w:left="0"/>
              <w:rPr>
                <w:sz w:val="20"/>
              </w:rPr>
            </w:pPr>
            <w:r w:rsidRPr="000061A3">
              <w:rPr>
                <w:sz w:val="20"/>
              </w:rPr>
              <w:t>2=Some</w:t>
            </w:r>
          </w:p>
          <w:p w14:paraId="71D0F9EA" w14:textId="43E916BB" w:rsidR="002979D7" w:rsidRPr="000061A3" w:rsidDel="00BE6E3F" w:rsidRDefault="002979D7" w:rsidP="002979D7">
            <w:pPr>
              <w:pStyle w:val="NormalIndent"/>
              <w:tabs>
                <w:tab w:val="left" w:pos="106"/>
              </w:tabs>
              <w:ind w:left="0"/>
              <w:rPr>
                <w:sz w:val="20"/>
              </w:rPr>
            </w:pPr>
            <w:r w:rsidRPr="000061A3">
              <w:rPr>
                <w:sz w:val="20"/>
              </w:rPr>
              <w:t>3=Few/None</w:t>
            </w:r>
            <w:r>
              <w:rPr>
                <w:sz w:val="20"/>
              </w:rPr>
              <w:br/>
              <w:t>88=Don’t Know</w:t>
            </w:r>
          </w:p>
        </w:tc>
      </w:tr>
      <w:tr w:rsidR="002979D7" w:rsidRPr="000061A3" w14:paraId="55512FA1"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19F470C0"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51963151"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09EED9C7"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2B25699B" w14:textId="7BE09E09" w:rsidR="002979D7" w:rsidRPr="000061A3" w:rsidRDefault="002979D7" w:rsidP="002979D7">
            <w:pPr>
              <w:pStyle w:val="NormalIndent"/>
              <w:tabs>
                <w:tab w:val="left" w:pos="106"/>
              </w:tabs>
              <w:ind w:left="0"/>
              <w:rPr>
                <w:sz w:val="20"/>
              </w:rPr>
            </w:pPr>
            <w:r w:rsidRPr="000061A3">
              <w:rPr>
                <w:sz w:val="20"/>
              </w:rPr>
              <w:t xml:space="preserve">e. How many neighbors could you </w:t>
            </w:r>
            <w:r>
              <w:rPr>
                <w:sz w:val="20"/>
              </w:rPr>
              <w:t>ask</w:t>
            </w:r>
            <w:r w:rsidRPr="000061A3">
              <w:rPr>
                <w:sz w:val="20"/>
              </w:rPr>
              <w:t xml:space="preserve"> for </w:t>
            </w:r>
            <w:r>
              <w:rPr>
                <w:sz w:val="20"/>
              </w:rPr>
              <w:t>help, such as</w:t>
            </w:r>
            <w:r w:rsidRPr="000061A3">
              <w:rPr>
                <w:sz w:val="20"/>
              </w:rPr>
              <w:t xml:space="preserve"> to “borrow a cup of sugar” or some other small favor?</w:t>
            </w:r>
          </w:p>
        </w:tc>
      </w:tr>
      <w:tr w:rsidR="002979D7" w:rsidRPr="000061A3" w14:paraId="07189C5F" w14:textId="77777777" w:rsidTr="00BC4DE5">
        <w:trPr>
          <w:cantSplit/>
        </w:trPr>
        <w:tc>
          <w:tcPr>
            <w:tcW w:w="1350" w:type="dxa"/>
          </w:tcPr>
          <w:p w14:paraId="269D28E7" w14:textId="573552E3" w:rsidR="002979D7" w:rsidRPr="000061A3" w:rsidRDefault="002979D7" w:rsidP="002979D7">
            <w:pPr>
              <w:pStyle w:val="NormalIndent"/>
              <w:ind w:left="0"/>
              <w:rPr>
                <w:sz w:val="20"/>
              </w:rPr>
            </w:pPr>
            <w:r w:rsidRPr="000061A3">
              <w:rPr>
                <w:sz w:val="20"/>
              </w:rPr>
              <w:t>C4E</w:t>
            </w:r>
            <w:r>
              <w:rPr>
                <w:sz w:val="20"/>
              </w:rPr>
              <w:t>1</w:t>
            </w:r>
          </w:p>
        </w:tc>
        <w:tc>
          <w:tcPr>
            <w:tcW w:w="630" w:type="dxa"/>
          </w:tcPr>
          <w:p w14:paraId="7636F198" w14:textId="39410708" w:rsidR="002979D7" w:rsidRPr="000061A3" w:rsidRDefault="002979D7" w:rsidP="002979D7">
            <w:pPr>
              <w:pStyle w:val="NormalIndent"/>
              <w:ind w:left="0"/>
              <w:jc w:val="center"/>
              <w:rPr>
                <w:sz w:val="20"/>
              </w:rPr>
            </w:pPr>
            <w:r>
              <w:rPr>
                <w:sz w:val="20"/>
              </w:rPr>
              <w:t>2</w:t>
            </w:r>
          </w:p>
        </w:tc>
        <w:tc>
          <w:tcPr>
            <w:tcW w:w="630" w:type="dxa"/>
          </w:tcPr>
          <w:p w14:paraId="34DF3F98" w14:textId="77777777" w:rsidR="002979D7" w:rsidRPr="000061A3" w:rsidRDefault="002979D7" w:rsidP="002979D7">
            <w:pPr>
              <w:pStyle w:val="NormalIndent"/>
              <w:ind w:left="0"/>
              <w:jc w:val="center"/>
              <w:rPr>
                <w:sz w:val="20"/>
              </w:rPr>
            </w:pPr>
            <w:r w:rsidRPr="000061A3">
              <w:rPr>
                <w:sz w:val="20"/>
              </w:rPr>
              <w:t>N</w:t>
            </w:r>
          </w:p>
        </w:tc>
        <w:tc>
          <w:tcPr>
            <w:tcW w:w="3060" w:type="dxa"/>
          </w:tcPr>
          <w:p w14:paraId="739768EE" w14:textId="2692C57D"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 xml:space="preserve">from </w:t>
            </w:r>
            <w:r w:rsidRPr="000061A3">
              <w:rPr>
                <w:sz w:val="20"/>
              </w:rPr>
              <w:t>prostate cancer diagnosis</w:t>
            </w:r>
            <w:r>
              <w:rPr>
                <w:sz w:val="20"/>
              </w:rPr>
              <w:t xml:space="preserve"> to present</w:t>
            </w:r>
            <w:r w:rsidRPr="000061A3">
              <w:rPr>
                <w:sz w:val="20"/>
              </w:rPr>
              <w:t>)</w:t>
            </w:r>
          </w:p>
        </w:tc>
        <w:tc>
          <w:tcPr>
            <w:tcW w:w="2970" w:type="dxa"/>
          </w:tcPr>
          <w:p w14:paraId="2859DBD4" w14:textId="77777777" w:rsidR="002979D7" w:rsidRPr="000061A3" w:rsidRDefault="002979D7" w:rsidP="002979D7">
            <w:pPr>
              <w:pStyle w:val="NormalIndent"/>
              <w:tabs>
                <w:tab w:val="left" w:pos="106"/>
              </w:tabs>
              <w:ind w:left="0"/>
              <w:rPr>
                <w:sz w:val="20"/>
              </w:rPr>
            </w:pPr>
            <w:r w:rsidRPr="000061A3">
              <w:rPr>
                <w:sz w:val="20"/>
              </w:rPr>
              <w:t>1=A lot</w:t>
            </w:r>
          </w:p>
          <w:p w14:paraId="1A5329E3" w14:textId="77777777" w:rsidR="002979D7" w:rsidRPr="000061A3" w:rsidRDefault="002979D7" w:rsidP="002979D7">
            <w:pPr>
              <w:pStyle w:val="NormalIndent"/>
              <w:tabs>
                <w:tab w:val="left" w:pos="106"/>
              </w:tabs>
              <w:ind w:left="0"/>
              <w:rPr>
                <w:sz w:val="20"/>
              </w:rPr>
            </w:pPr>
            <w:r w:rsidRPr="000061A3">
              <w:rPr>
                <w:sz w:val="20"/>
              </w:rPr>
              <w:t>2=Some</w:t>
            </w:r>
          </w:p>
          <w:p w14:paraId="59C21E7E" w14:textId="7AA952F5" w:rsidR="002979D7" w:rsidRPr="000061A3" w:rsidDel="00BE6E3F" w:rsidRDefault="002979D7" w:rsidP="002979D7">
            <w:pPr>
              <w:pStyle w:val="NormalIndent"/>
              <w:tabs>
                <w:tab w:val="left" w:pos="106"/>
              </w:tabs>
              <w:ind w:left="0"/>
              <w:rPr>
                <w:sz w:val="20"/>
              </w:rPr>
            </w:pPr>
            <w:r w:rsidRPr="000061A3">
              <w:rPr>
                <w:sz w:val="20"/>
              </w:rPr>
              <w:t>3=Few/None</w:t>
            </w:r>
            <w:r>
              <w:rPr>
                <w:sz w:val="20"/>
              </w:rPr>
              <w:br/>
              <w:t>88=Don’t Know</w:t>
            </w:r>
          </w:p>
        </w:tc>
      </w:tr>
      <w:tr w:rsidR="002979D7" w:rsidRPr="000061A3" w14:paraId="3615EA30" w14:textId="77777777" w:rsidTr="00BC4DE5">
        <w:trPr>
          <w:cantSplit/>
        </w:trPr>
        <w:tc>
          <w:tcPr>
            <w:tcW w:w="1350" w:type="dxa"/>
          </w:tcPr>
          <w:p w14:paraId="56339EC2" w14:textId="745310F4" w:rsidR="002979D7" w:rsidRPr="000061A3" w:rsidRDefault="002979D7" w:rsidP="002979D7">
            <w:pPr>
              <w:pStyle w:val="NormalIndent"/>
              <w:ind w:left="0"/>
              <w:rPr>
                <w:sz w:val="20"/>
              </w:rPr>
            </w:pPr>
            <w:r w:rsidRPr="000061A3">
              <w:rPr>
                <w:sz w:val="20"/>
              </w:rPr>
              <w:t>C4E</w:t>
            </w:r>
            <w:r>
              <w:rPr>
                <w:sz w:val="20"/>
              </w:rPr>
              <w:t>2</w:t>
            </w:r>
          </w:p>
        </w:tc>
        <w:tc>
          <w:tcPr>
            <w:tcW w:w="630" w:type="dxa"/>
          </w:tcPr>
          <w:p w14:paraId="155E65CD" w14:textId="72C56516" w:rsidR="002979D7" w:rsidRPr="000061A3" w:rsidRDefault="002979D7" w:rsidP="002979D7">
            <w:pPr>
              <w:pStyle w:val="NormalIndent"/>
              <w:ind w:left="0"/>
              <w:jc w:val="center"/>
              <w:rPr>
                <w:sz w:val="20"/>
              </w:rPr>
            </w:pPr>
            <w:r>
              <w:rPr>
                <w:sz w:val="20"/>
              </w:rPr>
              <w:t>2</w:t>
            </w:r>
          </w:p>
        </w:tc>
        <w:tc>
          <w:tcPr>
            <w:tcW w:w="630" w:type="dxa"/>
          </w:tcPr>
          <w:p w14:paraId="61741D79" w14:textId="77777777" w:rsidR="002979D7" w:rsidRPr="000061A3" w:rsidRDefault="002979D7" w:rsidP="002979D7">
            <w:pPr>
              <w:pStyle w:val="NormalIndent"/>
              <w:ind w:left="0"/>
              <w:jc w:val="center"/>
              <w:rPr>
                <w:sz w:val="20"/>
              </w:rPr>
            </w:pPr>
            <w:r w:rsidRPr="000061A3">
              <w:rPr>
                <w:sz w:val="20"/>
              </w:rPr>
              <w:t>N</w:t>
            </w:r>
          </w:p>
        </w:tc>
        <w:tc>
          <w:tcPr>
            <w:tcW w:w="3060" w:type="dxa"/>
          </w:tcPr>
          <w:p w14:paraId="3E9B870B" w14:textId="435B8DF1" w:rsidR="002979D7" w:rsidRPr="000061A3" w:rsidDel="00BE6E3F" w:rsidRDefault="002979D7" w:rsidP="002979D7">
            <w:pPr>
              <w:pStyle w:val="NormalIndent"/>
              <w:tabs>
                <w:tab w:val="left" w:pos="106"/>
              </w:tabs>
              <w:ind w:left="0"/>
              <w:rPr>
                <w:sz w:val="20"/>
              </w:rPr>
            </w:pPr>
            <w:r>
              <w:rPr>
                <w:sz w:val="20"/>
              </w:rPr>
              <w:t>2. Age 31 up to just before</w:t>
            </w:r>
            <w:r w:rsidRPr="000061A3">
              <w:rPr>
                <w:sz w:val="20"/>
              </w:rPr>
              <w:t xml:space="preserve"> prostate cancer diagnosis)</w:t>
            </w:r>
          </w:p>
        </w:tc>
        <w:tc>
          <w:tcPr>
            <w:tcW w:w="2970" w:type="dxa"/>
          </w:tcPr>
          <w:p w14:paraId="2E14A451" w14:textId="77777777" w:rsidR="002979D7" w:rsidRPr="000061A3" w:rsidRDefault="002979D7" w:rsidP="002979D7">
            <w:pPr>
              <w:pStyle w:val="NormalIndent"/>
              <w:tabs>
                <w:tab w:val="left" w:pos="106"/>
              </w:tabs>
              <w:ind w:left="0"/>
              <w:rPr>
                <w:sz w:val="20"/>
              </w:rPr>
            </w:pPr>
            <w:r w:rsidRPr="000061A3">
              <w:rPr>
                <w:sz w:val="20"/>
              </w:rPr>
              <w:t>1=A lot</w:t>
            </w:r>
          </w:p>
          <w:p w14:paraId="68F07337" w14:textId="77777777" w:rsidR="002979D7" w:rsidRPr="000061A3" w:rsidRDefault="002979D7" w:rsidP="002979D7">
            <w:pPr>
              <w:pStyle w:val="NormalIndent"/>
              <w:tabs>
                <w:tab w:val="left" w:pos="106"/>
              </w:tabs>
              <w:ind w:left="0"/>
              <w:rPr>
                <w:sz w:val="20"/>
              </w:rPr>
            </w:pPr>
            <w:r w:rsidRPr="000061A3">
              <w:rPr>
                <w:sz w:val="20"/>
              </w:rPr>
              <w:t>2=Some</w:t>
            </w:r>
          </w:p>
          <w:p w14:paraId="760B99BD" w14:textId="73BAA711" w:rsidR="002979D7" w:rsidRPr="000061A3" w:rsidDel="00BE6E3F" w:rsidRDefault="002979D7" w:rsidP="002979D7">
            <w:pPr>
              <w:pStyle w:val="NormalIndent"/>
              <w:tabs>
                <w:tab w:val="left" w:pos="106"/>
              </w:tabs>
              <w:ind w:left="0"/>
              <w:rPr>
                <w:sz w:val="20"/>
              </w:rPr>
            </w:pPr>
            <w:r w:rsidRPr="000061A3">
              <w:rPr>
                <w:sz w:val="20"/>
              </w:rPr>
              <w:t>3=Few/None</w:t>
            </w:r>
            <w:r>
              <w:rPr>
                <w:sz w:val="20"/>
              </w:rPr>
              <w:br/>
              <w:t>88=Don’t Know</w:t>
            </w:r>
          </w:p>
        </w:tc>
      </w:tr>
      <w:tr w:rsidR="002979D7" w:rsidRPr="000061A3" w14:paraId="488A8246" w14:textId="77777777" w:rsidTr="00BC4DE5">
        <w:trPr>
          <w:cantSplit/>
        </w:trPr>
        <w:tc>
          <w:tcPr>
            <w:tcW w:w="1350" w:type="dxa"/>
          </w:tcPr>
          <w:p w14:paraId="01C5F71A" w14:textId="0FDE7931" w:rsidR="002979D7" w:rsidRPr="000061A3" w:rsidRDefault="002979D7" w:rsidP="002979D7">
            <w:pPr>
              <w:pStyle w:val="NormalIndent"/>
              <w:ind w:left="0"/>
              <w:rPr>
                <w:sz w:val="20"/>
              </w:rPr>
            </w:pPr>
            <w:r w:rsidRPr="000061A3">
              <w:rPr>
                <w:sz w:val="20"/>
              </w:rPr>
              <w:t>C4E</w:t>
            </w:r>
            <w:r>
              <w:rPr>
                <w:sz w:val="20"/>
              </w:rPr>
              <w:t>3</w:t>
            </w:r>
          </w:p>
        </w:tc>
        <w:tc>
          <w:tcPr>
            <w:tcW w:w="630" w:type="dxa"/>
          </w:tcPr>
          <w:p w14:paraId="22A554BF" w14:textId="5D656DE7" w:rsidR="002979D7" w:rsidRPr="000061A3" w:rsidRDefault="002979D7" w:rsidP="002979D7">
            <w:pPr>
              <w:pStyle w:val="NormalIndent"/>
              <w:ind w:left="0"/>
              <w:jc w:val="center"/>
              <w:rPr>
                <w:sz w:val="20"/>
              </w:rPr>
            </w:pPr>
            <w:r>
              <w:rPr>
                <w:sz w:val="20"/>
              </w:rPr>
              <w:t>2</w:t>
            </w:r>
          </w:p>
        </w:tc>
        <w:tc>
          <w:tcPr>
            <w:tcW w:w="630" w:type="dxa"/>
          </w:tcPr>
          <w:p w14:paraId="3BB0F4FD" w14:textId="77777777" w:rsidR="002979D7" w:rsidRPr="000061A3" w:rsidRDefault="002979D7" w:rsidP="002979D7">
            <w:pPr>
              <w:pStyle w:val="NormalIndent"/>
              <w:ind w:left="0"/>
              <w:jc w:val="center"/>
              <w:rPr>
                <w:sz w:val="20"/>
              </w:rPr>
            </w:pPr>
            <w:r w:rsidRPr="000061A3">
              <w:rPr>
                <w:sz w:val="20"/>
              </w:rPr>
              <w:t>N</w:t>
            </w:r>
          </w:p>
        </w:tc>
        <w:tc>
          <w:tcPr>
            <w:tcW w:w="3060" w:type="dxa"/>
          </w:tcPr>
          <w:p w14:paraId="0EB350F9" w14:textId="6E2B36C1"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716C4537" w14:textId="77777777" w:rsidR="002979D7" w:rsidRPr="000061A3" w:rsidRDefault="002979D7" w:rsidP="002979D7">
            <w:pPr>
              <w:pStyle w:val="NormalIndent"/>
              <w:tabs>
                <w:tab w:val="left" w:pos="106"/>
              </w:tabs>
              <w:ind w:left="0"/>
              <w:rPr>
                <w:sz w:val="20"/>
              </w:rPr>
            </w:pPr>
            <w:r w:rsidRPr="000061A3">
              <w:rPr>
                <w:sz w:val="20"/>
              </w:rPr>
              <w:t>1=A lot</w:t>
            </w:r>
          </w:p>
          <w:p w14:paraId="61A83867" w14:textId="77777777" w:rsidR="002979D7" w:rsidRPr="000061A3" w:rsidRDefault="002979D7" w:rsidP="002979D7">
            <w:pPr>
              <w:pStyle w:val="NormalIndent"/>
              <w:tabs>
                <w:tab w:val="left" w:pos="106"/>
              </w:tabs>
              <w:ind w:left="0"/>
              <w:rPr>
                <w:sz w:val="20"/>
              </w:rPr>
            </w:pPr>
            <w:r w:rsidRPr="000061A3">
              <w:rPr>
                <w:sz w:val="20"/>
              </w:rPr>
              <w:t>2=Some</w:t>
            </w:r>
          </w:p>
          <w:p w14:paraId="615D04B5" w14:textId="7C612985" w:rsidR="002979D7" w:rsidRPr="000061A3" w:rsidDel="00BE6E3F" w:rsidRDefault="002979D7" w:rsidP="002979D7">
            <w:pPr>
              <w:pStyle w:val="NormalIndent"/>
              <w:tabs>
                <w:tab w:val="left" w:pos="106"/>
              </w:tabs>
              <w:ind w:left="0"/>
              <w:rPr>
                <w:sz w:val="20"/>
              </w:rPr>
            </w:pPr>
            <w:r w:rsidRPr="000061A3">
              <w:rPr>
                <w:sz w:val="20"/>
              </w:rPr>
              <w:t>3=Few/None</w:t>
            </w:r>
            <w:r>
              <w:rPr>
                <w:sz w:val="20"/>
              </w:rPr>
              <w:br/>
              <w:t>88=Don’t Know</w:t>
            </w:r>
          </w:p>
        </w:tc>
      </w:tr>
      <w:tr w:rsidR="002979D7" w:rsidRPr="000061A3" w14:paraId="3F562C40" w14:textId="77777777" w:rsidTr="00BC4DE5">
        <w:trPr>
          <w:cantSplit/>
          <w:trHeight w:val="286"/>
        </w:trPr>
        <w:tc>
          <w:tcPr>
            <w:tcW w:w="1350" w:type="dxa"/>
            <w:shd w:val="clear" w:color="auto" w:fill="BFBFBF" w:themeFill="background1" w:themeFillShade="BF"/>
          </w:tcPr>
          <w:p w14:paraId="33AFC5AC" w14:textId="77777777" w:rsidR="002979D7" w:rsidRPr="000061A3" w:rsidRDefault="002979D7" w:rsidP="002979D7">
            <w:pPr>
              <w:pStyle w:val="NormalIndent"/>
              <w:ind w:left="0"/>
              <w:rPr>
                <w:sz w:val="20"/>
              </w:rPr>
            </w:pPr>
          </w:p>
        </w:tc>
        <w:tc>
          <w:tcPr>
            <w:tcW w:w="630" w:type="dxa"/>
            <w:shd w:val="clear" w:color="auto" w:fill="BFBFBF" w:themeFill="background1" w:themeFillShade="BF"/>
          </w:tcPr>
          <w:p w14:paraId="793F3212" w14:textId="77777777" w:rsidR="002979D7" w:rsidRPr="000061A3" w:rsidRDefault="002979D7" w:rsidP="002979D7">
            <w:pPr>
              <w:pStyle w:val="NormalIndent"/>
              <w:ind w:left="0"/>
              <w:jc w:val="center"/>
              <w:rPr>
                <w:sz w:val="20"/>
              </w:rPr>
            </w:pPr>
          </w:p>
        </w:tc>
        <w:tc>
          <w:tcPr>
            <w:tcW w:w="630" w:type="dxa"/>
            <w:shd w:val="clear" w:color="auto" w:fill="BFBFBF" w:themeFill="background1" w:themeFillShade="BF"/>
          </w:tcPr>
          <w:p w14:paraId="0870CD89" w14:textId="77777777" w:rsidR="002979D7" w:rsidRPr="000061A3" w:rsidRDefault="002979D7" w:rsidP="002979D7">
            <w:pPr>
              <w:pStyle w:val="NormalIndent"/>
              <w:ind w:left="0"/>
              <w:jc w:val="center"/>
              <w:rPr>
                <w:sz w:val="20"/>
              </w:rPr>
            </w:pPr>
          </w:p>
        </w:tc>
        <w:tc>
          <w:tcPr>
            <w:tcW w:w="6030" w:type="dxa"/>
            <w:gridSpan w:val="2"/>
          </w:tcPr>
          <w:p w14:paraId="0FE57B9C" w14:textId="77777777" w:rsidR="002979D7" w:rsidRPr="000061A3" w:rsidRDefault="002979D7" w:rsidP="002979D7">
            <w:pPr>
              <w:pStyle w:val="NormalIndent"/>
              <w:tabs>
                <w:tab w:val="left" w:pos="106"/>
              </w:tabs>
              <w:ind w:left="0"/>
              <w:rPr>
                <w:b/>
                <w:sz w:val="20"/>
              </w:rPr>
            </w:pPr>
            <w:r w:rsidRPr="000061A3">
              <w:rPr>
                <w:b/>
                <w:sz w:val="20"/>
              </w:rPr>
              <w:t>D. LIFE EXPERIENCES</w:t>
            </w:r>
          </w:p>
          <w:p w14:paraId="6A89B0F2" w14:textId="0FE07172" w:rsidR="002979D7" w:rsidRPr="000061A3" w:rsidRDefault="002979D7" w:rsidP="002979D7">
            <w:pPr>
              <w:pStyle w:val="NormalIndent"/>
              <w:tabs>
                <w:tab w:val="left" w:pos="106"/>
              </w:tabs>
              <w:ind w:left="0"/>
              <w:rPr>
                <w:b/>
                <w:sz w:val="20"/>
              </w:rPr>
            </w:pPr>
            <w:r w:rsidRPr="00DA4903">
              <w:rPr>
                <w:sz w:val="20"/>
              </w:rPr>
              <w:t>These next questions may be personal.</w:t>
            </w:r>
            <w:r w:rsidRPr="000061A3">
              <w:rPr>
                <w:b/>
                <w:sz w:val="20"/>
              </w:rPr>
              <w:t xml:space="preserve"> We </w:t>
            </w:r>
            <w:r>
              <w:rPr>
                <w:b/>
                <w:sz w:val="20"/>
              </w:rPr>
              <w:t>want to better understand the life experience of African American men and how those experiences may impact health</w:t>
            </w:r>
            <w:r w:rsidRPr="000061A3">
              <w:rPr>
                <w:b/>
                <w:sz w:val="20"/>
              </w:rPr>
              <w:t>.</w:t>
            </w:r>
            <w:r>
              <w:rPr>
                <w:b/>
                <w:sz w:val="20"/>
              </w:rPr>
              <w:t xml:space="preserve"> </w:t>
            </w:r>
            <w:r w:rsidRPr="00DA4903">
              <w:rPr>
                <w:sz w:val="20"/>
              </w:rPr>
              <w:t>We understand that some people may feel uncomfortable with these questions.</w:t>
            </w:r>
            <w:r>
              <w:rPr>
                <w:b/>
                <w:sz w:val="20"/>
              </w:rPr>
              <w:t xml:space="preserve"> There are no right or wrong answers. Please keep in mind that you can skip any questions you do not want to answer. All information is kept confidential.</w:t>
            </w:r>
          </w:p>
        </w:tc>
      </w:tr>
      <w:tr w:rsidR="002979D7" w:rsidRPr="000061A3" w14:paraId="0A1A01B0"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361D5DDD"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1FA6B61A"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59A4D14B"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22FE1FE3" w14:textId="4037ACF7" w:rsidR="002979D7" w:rsidRPr="000061A3" w:rsidRDefault="002979D7" w:rsidP="002979D7">
            <w:pPr>
              <w:pStyle w:val="NormalIndent"/>
              <w:tabs>
                <w:tab w:val="left" w:pos="106"/>
              </w:tabs>
              <w:ind w:left="0"/>
              <w:rPr>
                <w:sz w:val="20"/>
              </w:rPr>
            </w:pPr>
            <w:r w:rsidRPr="000061A3">
              <w:rPr>
                <w:sz w:val="20"/>
              </w:rPr>
              <w:t>D1. In the following questions, we are interested in your perceptions about the way other people have treated you because of your race/ethnicity or skin color.</w:t>
            </w:r>
          </w:p>
        </w:tc>
      </w:tr>
      <w:tr w:rsidR="002979D7" w:rsidRPr="000061A3" w14:paraId="2E54D3BE" w14:textId="77777777" w:rsidTr="00BC4DE5">
        <w:trPr>
          <w:cantSplit/>
        </w:trPr>
        <w:tc>
          <w:tcPr>
            <w:tcW w:w="1350" w:type="dxa"/>
          </w:tcPr>
          <w:p w14:paraId="32C74BF5" w14:textId="1779C01B" w:rsidR="002979D7" w:rsidRPr="000061A3" w:rsidRDefault="002979D7" w:rsidP="002979D7">
            <w:pPr>
              <w:pStyle w:val="NormalIndent"/>
              <w:ind w:left="0"/>
              <w:rPr>
                <w:sz w:val="20"/>
              </w:rPr>
            </w:pPr>
            <w:r w:rsidRPr="000061A3">
              <w:rPr>
                <w:sz w:val="20"/>
              </w:rPr>
              <w:t>D1Aa</w:t>
            </w:r>
          </w:p>
        </w:tc>
        <w:tc>
          <w:tcPr>
            <w:tcW w:w="630" w:type="dxa"/>
          </w:tcPr>
          <w:p w14:paraId="22B9D324" w14:textId="1E40AE87" w:rsidR="002979D7" w:rsidRPr="000061A3" w:rsidRDefault="002979D7" w:rsidP="002979D7">
            <w:pPr>
              <w:pStyle w:val="NormalIndent"/>
              <w:ind w:left="0"/>
              <w:jc w:val="center"/>
              <w:rPr>
                <w:sz w:val="20"/>
              </w:rPr>
            </w:pPr>
            <w:r w:rsidRPr="000061A3">
              <w:rPr>
                <w:sz w:val="20"/>
              </w:rPr>
              <w:t>1</w:t>
            </w:r>
          </w:p>
        </w:tc>
        <w:tc>
          <w:tcPr>
            <w:tcW w:w="630" w:type="dxa"/>
          </w:tcPr>
          <w:p w14:paraId="4DE5DD73" w14:textId="2C1313DE" w:rsidR="002979D7" w:rsidRPr="000061A3" w:rsidRDefault="002979D7" w:rsidP="002979D7">
            <w:pPr>
              <w:pStyle w:val="NormalIndent"/>
              <w:ind w:left="0"/>
              <w:jc w:val="center"/>
              <w:rPr>
                <w:sz w:val="20"/>
              </w:rPr>
            </w:pPr>
            <w:r w:rsidRPr="000061A3">
              <w:rPr>
                <w:sz w:val="20"/>
              </w:rPr>
              <w:t>N</w:t>
            </w:r>
          </w:p>
        </w:tc>
        <w:tc>
          <w:tcPr>
            <w:tcW w:w="3060" w:type="dxa"/>
          </w:tcPr>
          <w:p w14:paraId="072745B3" w14:textId="7BB017F0" w:rsidR="002979D7" w:rsidRPr="000061A3" w:rsidDel="00BE6E3F" w:rsidRDefault="002979D7" w:rsidP="002979D7">
            <w:pPr>
              <w:pStyle w:val="NormalIndent"/>
              <w:tabs>
                <w:tab w:val="left" w:pos="106"/>
              </w:tabs>
              <w:ind w:left="0"/>
              <w:rPr>
                <w:sz w:val="20"/>
              </w:rPr>
            </w:pPr>
            <w:r w:rsidRPr="000061A3">
              <w:rPr>
                <w:sz w:val="20"/>
              </w:rPr>
              <w:t xml:space="preserve">a. </w:t>
            </w:r>
            <w:r>
              <w:rPr>
                <w:sz w:val="20"/>
              </w:rPr>
              <w:t>At any time in your life, have you ever been u</w:t>
            </w:r>
            <w:r w:rsidRPr="000061A3">
              <w:rPr>
                <w:sz w:val="20"/>
              </w:rPr>
              <w:t>nfairly fired from a job or been unfairly denied a promotion?</w:t>
            </w:r>
          </w:p>
        </w:tc>
        <w:tc>
          <w:tcPr>
            <w:tcW w:w="2970" w:type="dxa"/>
          </w:tcPr>
          <w:p w14:paraId="39AA8E67" w14:textId="77777777" w:rsidR="002979D7" w:rsidRPr="000061A3" w:rsidRDefault="002979D7" w:rsidP="002979D7">
            <w:pPr>
              <w:pStyle w:val="NormalIndent"/>
              <w:tabs>
                <w:tab w:val="left" w:pos="106"/>
              </w:tabs>
              <w:ind w:left="0"/>
              <w:rPr>
                <w:sz w:val="20"/>
              </w:rPr>
            </w:pPr>
            <w:r w:rsidRPr="000061A3">
              <w:rPr>
                <w:sz w:val="20"/>
              </w:rPr>
              <w:t>1=No</w:t>
            </w:r>
          </w:p>
          <w:p w14:paraId="066D68A9" w14:textId="78A6F326" w:rsidR="002979D7" w:rsidRPr="000061A3" w:rsidDel="00BE6E3F" w:rsidRDefault="002979D7" w:rsidP="002979D7">
            <w:pPr>
              <w:pStyle w:val="NormalIndent"/>
              <w:tabs>
                <w:tab w:val="left" w:pos="106"/>
              </w:tabs>
              <w:ind w:left="0"/>
              <w:rPr>
                <w:sz w:val="20"/>
              </w:rPr>
            </w:pPr>
            <w:r w:rsidRPr="000061A3">
              <w:rPr>
                <w:sz w:val="20"/>
              </w:rPr>
              <w:t>2=Yes</w:t>
            </w:r>
          </w:p>
        </w:tc>
      </w:tr>
      <w:tr w:rsidR="002979D7" w:rsidRPr="000061A3" w14:paraId="26543A60" w14:textId="77777777" w:rsidTr="00BC4DE5">
        <w:trPr>
          <w:cantSplit/>
        </w:trPr>
        <w:tc>
          <w:tcPr>
            <w:tcW w:w="1350" w:type="dxa"/>
          </w:tcPr>
          <w:p w14:paraId="074BEA48" w14:textId="4E0D975D" w:rsidR="002979D7" w:rsidRPr="000061A3" w:rsidRDefault="002979D7" w:rsidP="002979D7">
            <w:pPr>
              <w:pStyle w:val="NormalIndent"/>
              <w:ind w:left="0"/>
              <w:rPr>
                <w:sz w:val="20"/>
              </w:rPr>
            </w:pPr>
            <w:r w:rsidRPr="000061A3">
              <w:rPr>
                <w:sz w:val="20"/>
              </w:rPr>
              <w:t>D1Ab</w:t>
            </w:r>
          </w:p>
        </w:tc>
        <w:tc>
          <w:tcPr>
            <w:tcW w:w="630" w:type="dxa"/>
          </w:tcPr>
          <w:p w14:paraId="06677FDC" w14:textId="3617183D" w:rsidR="002979D7" w:rsidRPr="000061A3" w:rsidRDefault="002979D7" w:rsidP="002979D7">
            <w:pPr>
              <w:pStyle w:val="NormalIndent"/>
              <w:ind w:left="0"/>
              <w:jc w:val="center"/>
              <w:rPr>
                <w:sz w:val="20"/>
              </w:rPr>
            </w:pPr>
            <w:r w:rsidRPr="000061A3">
              <w:rPr>
                <w:sz w:val="20"/>
              </w:rPr>
              <w:t>1</w:t>
            </w:r>
          </w:p>
        </w:tc>
        <w:tc>
          <w:tcPr>
            <w:tcW w:w="630" w:type="dxa"/>
          </w:tcPr>
          <w:p w14:paraId="4BA0DB23" w14:textId="0D38B385" w:rsidR="002979D7" w:rsidRPr="000061A3" w:rsidRDefault="002979D7" w:rsidP="002979D7">
            <w:pPr>
              <w:pStyle w:val="NormalIndent"/>
              <w:ind w:left="0"/>
              <w:jc w:val="center"/>
              <w:rPr>
                <w:sz w:val="20"/>
              </w:rPr>
            </w:pPr>
            <w:r w:rsidRPr="000061A3">
              <w:rPr>
                <w:sz w:val="20"/>
              </w:rPr>
              <w:t>N</w:t>
            </w:r>
          </w:p>
        </w:tc>
        <w:tc>
          <w:tcPr>
            <w:tcW w:w="3060" w:type="dxa"/>
          </w:tcPr>
          <w:p w14:paraId="6C514B1A" w14:textId="348F8287" w:rsidR="002979D7" w:rsidRPr="000061A3" w:rsidDel="00BE6E3F" w:rsidRDefault="002979D7" w:rsidP="002979D7">
            <w:pPr>
              <w:pStyle w:val="NormalIndent"/>
              <w:tabs>
                <w:tab w:val="left" w:pos="106"/>
              </w:tabs>
              <w:ind w:left="0"/>
              <w:rPr>
                <w:sz w:val="20"/>
              </w:rPr>
            </w:pPr>
            <w:r w:rsidRPr="000061A3">
              <w:rPr>
                <w:sz w:val="20"/>
              </w:rPr>
              <w:t xml:space="preserve">If yes, </w:t>
            </w:r>
            <w:proofErr w:type="gramStart"/>
            <w:r w:rsidRPr="000061A3">
              <w:rPr>
                <w:sz w:val="20"/>
              </w:rPr>
              <w:t>How</w:t>
            </w:r>
            <w:proofErr w:type="gramEnd"/>
            <w:r w:rsidRPr="000061A3">
              <w:rPr>
                <w:sz w:val="20"/>
              </w:rPr>
              <w:t xml:space="preserve"> stressful was this experience?</w:t>
            </w:r>
          </w:p>
        </w:tc>
        <w:tc>
          <w:tcPr>
            <w:tcW w:w="2970" w:type="dxa"/>
          </w:tcPr>
          <w:p w14:paraId="74708321" w14:textId="77777777" w:rsidR="002979D7" w:rsidRPr="000061A3" w:rsidRDefault="002979D7" w:rsidP="002979D7">
            <w:pPr>
              <w:pStyle w:val="NormalIndent"/>
              <w:tabs>
                <w:tab w:val="left" w:pos="106"/>
              </w:tabs>
              <w:ind w:left="0"/>
              <w:rPr>
                <w:sz w:val="20"/>
              </w:rPr>
            </w:pPr>
            <w:r w:rsidRPr="000061A3">
              <w:rPr>
                <w:sz w:val="20"/>
              </w:rPr>
              <w:t>1=Not at all</w:t>
            </w:r>
          </w:p>
          <w:p w14:paraId="6150B066" w14:textId="77777777" w:rsidR="002979D7" w:rsidRPr="000061A3" w:rsidRDefault="002979D7" w:rsidP="002979D7">
            <w:pPr>
              <w:pStyle w:val="NormalIndent"/>
              <w:tabs>
                <w:tab w:val="left" w:pos="106"/>
              </w:tabs>
              <w:ind w:left="0"/>
              <w:rPr>
                <w:sz w:val="20"/>
              </w:rPr>
            </w:pPr>
            <w:r w:rsidRPr="000061A3">
              <w:rPr>
                <w:sz w:val="20"/>
              </w:rPr>
              <w:t>2=A little</w:t>
            </w:r>
          </w:p>
          <w:p w14:paraId="2CAB2366" w14:textId="77777777" w:rsidR="002979D7" w:rsidRPr="000061A3" w:rsidRDefault="002979D7" w:rsidP="002979D7">
            <w:pPr>
              <w:pStyle w:val="NormalIndent"/>
              <w:tabs>
                <w:tab w:val="left" w:pos="106"/>
              </w:tabs>
              <w:ind w:left="0"/>
              <w:rPr>
                <w:sz w:val="20"/>
              </w:rPr>
            </w:pPr>
            <w:r w:rsidRPr="000061A3">
              <w:rPr>
                <w:sz w:val="20"/>
              </w:rPr>
              <w:t>3=Somewhat</w:t>
            </w:r>
          </w:p>
          <w:p w14:paraId="75039ABD" w14:textId="769E1A9D" w:rsidR="002979D7" w:rsidRPr="000061A3" w:rsidDel="00BE6E3F" w:rsidRDefault="002979D7" w:rsidP="002979D7">
            <w:pPr>
              <w:pStyle w:val="NormalIndent"/>
              <w:tabs>
                <w:tab w:val="left" w:pos="106"/>
              </w:tabs>
              <w:ind w:left="0"/>
              <w:rPr>
                <w:sz w:val="20"/>
              </w:rPr>
            </w:pPr>
            <w:r w:rsidRPr="000061A3">
              <w:rPr>
                <w:sz w:val="20"/>
              </w:rPr>
              <w:t>4=Extremely</w:t>
            </w:r>
          </w:p>
        </w:tc>
      </w:tr>
      <w:tr w:rsidR="002979D7" w:rsidRPr="000061A3" w14:paraId="15DC4213" w14:textId="77777777" w:rsidTr="00BC4DE5">
        <w:trPr>
          <w:cantSplit/>
        </w:trPr>
        <w:tc>
          <w:tcPr>
            <w:tcW w:w="1350" w:type="dxa"/>
          </w:tcPr>
          <w:p w14:paraId="08503624" w14:textId="1730C9DC" w:rsidR="002979D7" w:rsidRPr="000061A3" w:rsidRDefault="002979D7" w:rsidP="002979D7">
            <w:pPr>
              <w:pStyle w:val="NormalIndent"/>
              <w:ind w:left="0"/>
              <w:rPr>
                <w:sz w:val="20"/>
              </w:rPr>
            </w:pPr>
            <w:r w:rsidRPr="000061A3">
              <w:rPr>
                <w:sz w:val="20"/>
              </w:rPr>
              <w:t>D1Ba</w:t>
            </w:r>
          </w:p>
        </w:tc>
        <w:tc>
          <w:tcPr>
            <w:tcW w:w="630" w:type="dxa"/>
          </w:tcPr>
          <w:p w14:paraId="0839BE93" w14:textId="4ABA953A" w:rsidR="002979D7" w:rsidRPr="000061A3" w:rsidRDefault="002979D7" w:rsidP="002979D7">
            <w:pPr>
              <w:pStyle w:val="NormalIndent"/>
              <w:ind w:left="0"/>
              <w:jc w:val="center"/>
              <w:rPr>
                <w:sz w:val="20"/>
              </w:rPr>
            </w:pPr>
            <w:r w:rsidRPr="000061A3">
              <w:rPr>
                <w:sz w:val="20"/>
              </w:rPr>
              <w:t>1</w:t>
            </w:r>
          </w:p>
        </w:tc>
        <w:tc>
          <w:tcPr>
            <w:tcW w:w="630" w:type="dxa"/>
          </w:tcPr>
          <w:p w14:paraId="2A50C96C" w14:textId="72FBB041" w:rsidR="002979D7" w:rsidRPr="000061A3" w:rsidRDefault="002979D7" w:rsidP="002979D7">
            <w:pPr>
              <w:pStyle w:val="NormalIndent"/>
              <w:ind w:left="0"/>
              <w:jc w:val="center"/>
              <w:rPr>
                <w:sz w:val="20"/>
              </w:rPr>
            </w:pPr>
            <w:r w:rsidRPr="000061A3">
              <w:rPr>
                <w:sz w:val="20"/>
              </w:rPr>
              <w:t>N</w:t>
            </w:r>
          </w:p>
        </w:tc>
        <w:tc>
          <w:tcPr>
            <w:tcW w:w="3060" w:type="dxa"/>
          </w:tcPr>
          <w:p w14:paraId="771DCA30" w14:textId="0FF75230" w:rsidR="002979D7" w:rsidRPr="000061A3" w:rsidDel="00BE6E3F" w:rsidRDefault="002979D7" w:rsidP="002979D7">
            <w:pPr>
              <w:pStyle w:val="NormalIndent"/>
              <w:tabs>
                <w:tab w:val="left" w:pos="106"/>
              </w:tabs>
              <w:ind w:left="0"/>
              <w:rPr>
                <w:sz w:val="20"/>
              </w:rPr>
            </w:pPr>
            <w:r w:rsidRPr="000061A3">
              <w:rPr>
                <w:sz w:val="20"/>
              </w:rPr>
              <w:t xml:space="preserve">b. </w:t>
            </w:r>
            <w:r>
              <w:rPr>
                <w:sz w:val="20"/>
              </w:rPr>
              <w:t>F</w:t>
            </w:r>
            <w:r w:rsidRPr="000061A3">
              <w:rPr>
                <w:sz w:val="20"/>
              </w:rPr>
              <w:t>or unfair reasons</w:t>
            </w:r>
            <w:r>
              <w:rPr>
                <w:sz w:val="20"/>
              </w:rPr>
              <w:t>, have you ever not been hired for a job</w:t>
            </w:r>
            <w:r w:rsidRPr="000061A3">
              <w:rPr>
                <w:sz w:val="20"/>
              </w:rPr>
              <w:t>?</w:t>
            </w:r>
          </w:p>
        </w:tc>
        <w:tc>
          <w:tcPr>
            <w:tcW w:w="2970" w:type="dxa"/>
          </w:tcPr>
          <w:p w14:paraId="37248979" w14:textId="77777777" w:rsidR="002979D7" w:rsidRPr="000061A3" w:rsidRDefault="002979D7" w:rsidP="002979D7">
            <w:pPr>
              <w:pStyle w:val="NormalIndent"/>
              <w:tabs>
                <w:tab w:val="left" w:pos="106"/>
              </w:tabs>
              <w:ind w:left="0"/>
              <w:rPr>
                <w:sz w:val="20"/>
              </w:rPr>
            </w:pPr>
            <w:r w:rsidRPr="000061A3">
              <w:rPr>
                <w:sz w:val="20"/>
              </w:rPr>
              <w:t>1=No</w:t>
            </w:r>
          </w:p>
          <w:p w14:paraId="784BFAAA" w14:textId="0FBACAEA" w:rsidR="002979D7" w:rsidRPr="000061A3" w:rsidDel="00BE6E3F" w:rsidRDefault="002979D7" w:rsidP="002979D7">
            <w:pPr>
              <w:pStyle w:val="NormalIndent"/>
              <w:tabs>
                <w:tab w:val="left" w:pos="106"/>
              </w:tabs>
              <w:ind w:left="0"/>
              <w:rPr>
                <w:sz w:val="20"/>
              </w:rPr>
            </w:pPr>
            <w:r w:rsidRPr="000061A3">
              <w:rPr>
                <w:sz w:val="20"/>
              </w:rPr>
              <w:t>2=Yes</w:t>
            </w:r>
          </w:p>
        </w:tc>
      </w:tr>
      <w:tr w:rsidR="002979D7" w:rsidRPr="000061A3" w14:paraId="2B314778" w14:textId="77777777" w:rsidTr="00BC4DE5">
        <w:trPr>
          <w:cantSplit/>
        </w:trPr>
        <w:tc>
          <w:tcPr>
            <w:tcW w:w="1350" w:type="dxa"/>
          </w:tcPr>
          <w:p w14:paraId="3DDF7F2F" w14:textId="29C27C95" w:rsidR="002979D7" w:rsidRPr="000061A3" w:rsidRDefault="002979D7" w:rsidP="002979D7">
            <w:pPr>
              <w:pStyle w:val="NormalIndent"/>
              <w:ind w:left="0"/>
              <w:rPr>
                <w:sz w:val="20"/>
              </w:rPr>
            </w:pPr>
            <w:r w:rsidRPr="000061A3">
              <w:rPr>
                <w:sz w:val="20"/>
              </w:rPr>
              <w:t>D1Bb</w:t>
            </w:r>
          </w:p>
        </w:tc>
        <w:tc>
          <w:tcPr>
            <w:tcW w:w="630" w:type="dxa"/>
          </w:tcPr>
          <w:p w14:paraId="421F1553" w14:textId="0B22604A" w:rsidR="002979D7" w:rsidRPr="000061A3" w:rsidRDefault="002979D7" w:rsidP="002979D7">
            <w:pPr>
              <w:pStyle w:val="NormalIndent"/>
              <w:ind w:left="0"/>
              <w:jc w:val="center"/>
              <w:rPr>
                <w:sz w:val="20"/>
              </w:rPr>
            </w:pPr>
            <w:r w:rsidRPr="000061A3">
              <w:rPr>
                <w:sz w:val="20"/>
              </w:rPr>
              <w:t>1</w:t>
            </w:r>
          </w:p>
        </w:tc>
        <w:tc>
          <w:tcPr>
            <w:tcW w:w="630" w:type="dxa"/>
          </w:tcPr>
          <w:p w14:paraId="3D81F688" w14:textId="40D4AAF5" w:rsidR="002979D7" w:rsidRPr="000061A3" w:rsidRDefault="002979D7" w:rsidP="002979D7">
            <w:pPr>
              <w:pStyle w:val="NormalIndent"/>
              <w:ind w:left="0"/>
              <w:jc w:val="center"/>
              <w:rPr>
                <w:sz w:val="20"/>
              </w:rPr>
            </w:pPr>
            <w:r w:rsidRPr="000061A3">
              <w:rPr>
                <w:sz w:val="20"/>
              </w:rPr>
              <w:t>N</w:t>
            </w:r>
          </w:p>
        </w:tc>
        <w:tc>
          <w:tcPr>
            <w:tcW w:w="3060" w:type="dxa"/>
          </w:tcPr>
          <w:p w14:paraId="29050665" w14:textId="39AF5C0F" w:rsidR="002979D7" w:rsidRPr="000061A3" w:rsidDel="00BE6E3F" w:rsidRDefault="002979D7" w:rsidP="002979D7">
            <w:pPr>
              <w:pStyle w:val="NormalIndent"/>
              <w:tabs>
                <w:tab w:val="left" w:pos="106"/>
              </w:tabs>
              <w:ind w:left="0"/>
              <w:rPr>
                <w:sz w:val="20"/>
              </w:rPr>
            </w:pPr>
            <w:r w:rsidRPr="000061A3">
              <w:rPr>
                <w:sz w:val="20"/>
              </w:rPr>
              <w:t xml:space="preserve">If yes, </w:t>
            </w:r>
            <w:proofErr w:type="gramStart"/>
            <w:r w:rsidRPr="000061A3">
              <w:rPr>
                <w:sz w:val="20"/>
              </w:rPr>
              <w:t>How</w:t>
            </w:r>
            <w:proofErr w:type="gramEnd"/>
            <w:r w:rsidRPr="000061A3">
              <w:rPr>
                <w:sz w:val="20"/>
              </w:rPr>
              <w:t xml:space="preserve"> stressful was this experience?</w:t>
            </w:r>
          </w:p>
        </w:tc>
        <w:tc>
          <w:tcPr>
            <w:tcW w:w="2970" w:type="dxa"/>
          </w:tcPr>
          <w:p w14:paraId="176B8A3C" w14:textId="77777777" w:rsidR="002979D7" w:rsidRPr="000061A3" w:rsidRDefault="002979D7" w:rsidP="002979D7">
            <w:pPr>
              <w:pStyle w:val="NormalIndent"/>
              <w:tabs>
                <w:tab w:val="left" w:pos="106"/>
              </w:tabs>
              <w:ind w:left="0"/>
              <w:rPr>
                <w:sz w:val="20"/>
              </w:rPr>
            </w:pPr>
            <w:r w:rsidRPr="000061A3">
              <w:rPr>
                <w:sz w:val="20"/>
              </w:rPr>
              <w:t>1=Not at all</w:t>
            </w:r>
          </w:p>
          <w:p w14:paraId="13A2F106" w14:textId="77777777" w:rsidR="002979D7" w:rsidRPr="000061A3" w:rsidRDefault="002979D7" w:rsidP="002979D7">
            <w:pPr>
              <w:pStyle w:val="NormalIndent"/>
              <w:tabs>
                <w:tab w:val="left" w:pos="106"/>
              </w:tabs>
              <w:ind w:left="0"/>
              <w:rPr>
                <w:sz w:val="20"/>
              </w:rPr>
            </w:pPr>
            <w:r w:rsidRPr="000061A3">
              <w:rPr>
                <w:sz w:val="20"/>
              </w:rPr>
              <w:t>2=A little</w:t>
            </w:r>
          </w:p>
          <w:p w14:paraId="6D0522C2" w14:textId="77777777" w:rsidR="002979D7" w:rsidRPr="000061A3" w:rsidRDefault="002979D7" w:rsidP="002979D7">
            <w:pPr>
              <w:pStyle w:val="NormalIndent"/>
              <w:tabs>
                <w:tab w:val="left" w:pos="106"/>
              </w:tabs>
              <w:ind w:left="0"/>
              <w:rPr>
                <w:sz w:val="20"/>
              </w:rPr>
            </w:pPr>
            <w:r w:rsidRPr="000061A3">
              <w:rPr>
                <w:sz w:val="20"/>
              </w:rPr>
              <w:t>3=Somewhat</w:t>
            </w:r>
          </w:p>
          <w:p w14:paraId="3DDB9008" w14:textId="7913536D" w:rsidR="002979D7" w:rsidRPr="000061A3" w:rsidDel="00BE6E3F" w:rsidRDefault="002979D7" w:rsidP="002979D7">
            <w:pPr>
              <w:pStyle w:val="NormalIndent"/>
              <w:tabs>
                <w:tab w:val="left" w:pos="106"/>
              </w:tabs>
              <w:ind w:left="0"/>
              <w:rPr>
                <w:sz w:val="20"/>
              </w:rPr>
            </w:pPr>
            <w:r w:rsidRPr="000061A3">
              <w:rPr>
                <w:sz w:val="20"/>
              </w:rPr>
              <w:t>4=Extremely</w:t>
            </w:r>
          </w:p>
        </w:tc>
      </w:tr>
      <w:tr w:rsidR="002979D7" w:rsidRPr="000061A3" w14:paraId="518ADC79" w14:textId="77777777" w:rsidTr="00BC4DE5">
        <w:trPr>
          <w:cantSplit/>
        </w:trPr>
        <w:tc>
          <w:tcPr>
            <w:tcW w:w="1350" w:type="dxa"/>
          </w:tcPr>
          <w:p w14:paraId="1C8F81CA" w14:textId="64A6C87E" w:rsidR="002979D7" w:rsidRPr="000061A3" w:rsidRDefault="002979D7" w:rsidP="002979D7">
            <w:pPr>
              <w:pStyle w:val="NormalIndent"/>
              <w:ind w:left="0"/>
              <w:rPr>
                <w:sz w:val="20"/>
              </w:rPr>
            </w:pPr>
            <w:r w:rsidRPr="000061A3">
              <w:rPr>
                <w:sz w:val="20"/>
              </w:rPr>
              <w:lastRenderedPageBreak/>
              <w:t>D1Ca</w:t>
            </w:r>
          </w:p>
        </w:tc>
        <w:tc>
          <w:tcPr>
            <w:tcW w:w="630" w:type="dxa"/>
          </w:tcPr>
          <w:p w14:paraId="4872E8E4" w14:textId="11692FDB" w:rsidR="002979D7" w:rsidRPr="000061A3" w:rsidRDefault="002979D7" w:rsidP="002979D7">
            <w:pPr>
              <w:pStyle w:val="NormalIndent"/>
              <w:ind w:left="0"/>
              <w:jc w:val="center"/>
              <w:rPr>
                <w:sz w:val="20"/>
              </w:rPr>
            </w:pPr>
            <w:r w:rsidRPr="000061A3">
              <w:rPr>
                <w:sz w:val="20"/>
              </w:rPr>
              <w:t>1</w:t>
            </w:r>
          </w:p>
        </w:tc>
        <w:tc>
          <w:tcPr>
            <w:tcW w:w="630" w:type="dxa"/>
          </w:tcPr>
          <w:p w14:paraId="7B5D49BE" w14:textId="0B5D9557" w:rsidR="002979D7" w:rsidRPr="000061A3" w:rsidRDefault="002979D7" w:rsidP="002979D7">
            <w:pPr>
              <w:pStyle w:val="NormalIndent"/>
              <w:ind w:left="0"/>
              <w:jc w:val="center"/>
              <w:rPr>
                <w:sz w:val="20"/>
              </w:rPr>
            </w:pPr>
            <w:r w:rsidRPr="000061A3">
              <w:rPr>
                <w:sz w:val="20"/>
              </w:rPr>
              <w:t>N</w:t>
            </w:r>
          </w:p>
        </w:tc>
        <w:tc>
          <w:tcPr>
            <w:tcW w:w="3060" w:type="dxa"/>
          </w:tcPr>
          <w:p w14:paraId="7FC018D3" w14:textId="449C4BE8" w:rsidR="002979D7" w:rsidRPr="000061A3" w:rsidDel="00BE6E3F" w:rsidRDefault="002979D7" w:rsidP="002979D7">
            <w:pPr>
              <w:pStyle w:val="NormalIndent"/>
              <w:tabs>
                <w:tab w:val="left" w:pos="106"/>
              </w:tabs>
              <w:ind w:left="0"/>
              <w:rPr>
                <w:sz w:val="20"/>
              </w:rPr>
            </w:pPr>
            <w:r w:rsidRPr="000061A3">
              <w:rPr>
                <w:sz w:val="20"/>
              </w:rPr>
              <w:t xml:space="preserve">c. </w:t>
            </w:r>
            <w:r>
              <w:rPr>
                <w:sz w:val="20"/>
              </w:rPr>
              <w:t>Have you ever been u</w:t>
            </w:r>
            <w:r w:rsidRPr="000061A3">
              <w:rPr>
                <w:sz w:val="20"/>
              </w:rPr>
              <w:t xml:space="preserve">nfairly stopped, searched, questioned, physically </w:t>
            </w:r>
            <w:proofErr w:type="gramStart"/>
            <w:r w:rsidRPr="000061A3">
              <w:rPr>
                <w:sz w:val="20"/>
              </w:rPr>
              <w:t>threatened</w:t>
            </w:r>
            <w:proofErr w:type="gramEnd"/>
            <w:r w:rsidRPr="000061A3">
              <w:rPr>
                <w:sz w:val="20"/>
              </w:rPr>
              <w:t xml:space="preserve"> or abused by the police?</w:t>
            </w:r>
          </w:p>
        </w:tc>
        <w:tc>
          <w:tcPr>
            <w:tcW w:w="2970" w:type="dxa"/>
          </w:tcPr>
          <w:p w14:paraId="755FACE0" w14:textId="77777777" w:rsidR="002979D7" w:rsidRPr="000061A3" w:rsidRDefault="002979D7" w:rsidP="002979D7">
            <w:pPr>
              <w:pStyle w:val="NormalIndent"/>
              <w:tabs>
                <w:tab w:val="left" w:pos="106"/>
              </w:tabs>
              <w:ind w:left="0"/>
              <w:rPr>
                <w:sz w:val="20"/>
              </w:rPr>
            </w:pPr>
            <w:r w:rsidRPr="000061A3">
              <w:rPr>
                <w:sz w:val="20"/>
              </w:rPr>
              <w:t>1=No</w:t>
            </w:r>
          </w:p>
          <w:p w14:paraId="44E2F2D6" w14:textId="7277F479" w:rsidR="002979D7" w:rsidRPr="000061A3" w:rsidDel="00BE6E3F" w:rsidRDefault="002979D7" w:rsidP="002979D7">
            <w:pPr>
              <w:pStyle w:val="NormalIndent"/>
              <w:tabs>
                <w:tab w:val="left" w:pos="106"/>
              </w:tabs>
              <w:ind w:left="0"/>
              <w:rPr>
                <w:sz w:val="20"/>
              </w:rPr>
            </w:pPr>
            <w:r w:rsidRPr="000061A3">
              <w:rPr>
                <w:sz w:val="20"/>
              </w:rPr>
              <w:t>2=Yes</w:t>
            </w:r>
          </w:p>
        </w:tc>
      </w:tr>
      <w:tr w:rsidR="002979D7" w:rsidRPr="000061A3" w14:paraId="54C32756" w14:textId="77777777" w:rsidTr="00BC4DE5">
        <w:trPr>
          <w:cantSplit/>
        </w:trPr>
        <w:tc>
          <w:tcPr>
            <w:tcW w:w="1350" w:type="dxa"/>
          </w:tcPr>
          <w:p w14:paraId="5738FAE7" w14:textId="66E47D3A" w:rsidR="002979D7" w:rsidRPr="000061A3" w:rsidRDefault="002979D7" w:rsidP="002979D7">
            <w:pPr>
              <w:pStyle w:val="NormalIndent"/>
              <w:ind w:left="0"/>
              <w:rPr>
                <w:sz w:val="20"/>
              </w:rPr>
            </w:pPr>
            <w:r w:rsidRPr="000061A3">
              <w:rPr>
                <w:sz w:val="20"/>
              </w:rPr>
              <w:t>D1Cb</w:t>
            </w:r>
          </w:p>
        </w:tc>
        <w:tc>
          <w:tcPr>
            <w:tcW w:w="630" w:type="dxa"/>
          </w:tcPr>
          <w:p w14:paraId="3FFE4DCE" w14:textId="0F64E8C8" w:rsidR="002979D7" w:rsidRPr="000061A3" w:rsidRDefault="002979D7" w:rsidP="002979D7">
            <w:pPr>
              <w:pStyle w:val="NormalIndent"/>
              <w:ind w:left="0"/>
              <w:jc w:val="center"/>
              <w:rPr>
                <w:sz w:val="20"/>
              </w:rPr>
            </w:pPr>
            <w:r w:rsidRPr="000061A3">
              <w:rPr>
                <w:sz w:val="20"/>
              </w:rPr>
              <w:t>1</w:t>
            </w:r>
          </w:p>
        </w:tc>
        <w:tc>
          <w:tcPr>
            <w:tcW w:w="630" w:type="dxa"/>
          </w:tcPr>
          <w:p w14:paraId="19FBA22B" w14:textId="2D430B83" w:rsidR="002979D7" w:rsidRPr="000061A3" w:rsidRDefault="002979D7" w:rsidP="002979D7">
            <w:pPr>
              <w:pStyle w:val="NormalIndent"/>
              <w:ind w:left="0"/>
              <w:jc w:val="center"/>
              <w:rPr>
                <w:sz w:val="20"/>
              </w:rPr>
            </w:pPr>
            <w:r w:rsidRPr="000061A3">
              <w:rPr>
                <w:sz w:val="20"/>
              </w:rPr>
              <w:t>N</w:t>
            </w:r>
          </w:p>
        </w:tc>
        <w:tc>
          <w:tcPr>
            <w:tcW w:w="3060" w:type="dxa"/>
          </w:tcPr>
          <w:p w14:paraId="21FA3A61" w14:textId="001D65AE" w:rsidR="002979D7" w:rsidRPr="000061A3" w:rsidDel="00BE6E3F" w:rsidRDefault="002979D7" w:rsidP="002979D7">
            <w:pPr>
              <w:pStyle w:val="NormalIndent"/>
              <w:tabs>
                <w:tab w:val="left" w:pos="106"/>
              </w:tabs>
              <w:ind w:left="0"/>
              <w:rPr>
                <w:sz w:val="20"/>
              </w:rPr>
            </w:pPr>
            <w:r w:rsidRPr="000061A3">
              <w:rPr>
                <w:sz w:val="20"/>
              </w:rPr>
              <w:t xml:space="preserve">If yes, </w:t>
            </w:r>
            <w:proofErr w:type="gramStart"/>
            <w:r w:rsidRPr="000061A3">
              <w:rPr>
                <w:sz w:val="20"/>
              </w:rPr>
              <w:t>How</w:t>
            </w:r>
            <w:proofErr w:type="gramEnd"/>
            <w:r w:rsidRPr="000061A3">
              <w:rPr>
                <w:sz w:val="20"/>
              </w:rPr>
              <w:t xml:space="preserve"> stressful was this experience?</w:t>
            </w:r>
          </w:p>
        </w:tc>
        <w:tc>
          <w:tcPr>
            <w:tcW w:w="2970" w:type="dxa"/>
          </w:tcPr>
          <w:p w14:paraId="02D26376" w14:textId="77777777" w:rsidR="002979D7" w:rsidRPr="000061A3" w:rsidRDefault="002979D7" w:rsidP="002979D7">
            <w:pPr>
              <w:pStyle w:val="NormalIndent"/>
              <w:tabs>
                <w:tab w:val="left" w:pos="106"/>
              </w:tabs>
              <w:ind w:left="0"/>
              <w:rPr>
                <w:sz w:val="20"/>
              </w:rPr>
            </w:pPr>
            <w:r w:rsidRPr="000061A3">
              <w:rPr>
                <w:sz w:val="20"/>
              </w:rPr>
              <w:t>1=Not at all</w:t>
            </w:r>
          </w:p>
          <w:p w14:paraId="5C3E4F87" w14:textId="77777777" w:rsidR="002979D7" w:rsidRPr="000061A3" w:rsidRDefault="002979D7" w:rsidP="002979D7">
            <w:pPr>
              <w:pStyle w:val="NormalIndent"/>
              <w:tabs>
                <w:tab w:val="left" w:pos="106"/>
              </w:tabs>
              <w:ind w:left="0"/>
              <w:rPr>
                <w:sz w:val="20"/>
              </w:rPr>
            </w:pPr>
            <w:r w:rsidRPr="000061A3">
              <w:rPr>
                <w:sz w:val="20"/>
              </w:rPr>
              <w:t>2=A little</w:t>
            </w:r>
          </w:p>
          <w:p w14:paraId="5D7DD5F5" w14:textId="77777777" w:rsidR="002979D7" w:rsidRPr="000061A3" w:rsidRDefault="002979D7" w:rsidP="002979D7">
            <w:pPr>
              <w:pStyle w:val="NormalIndent"/>
              <w:tabs>
                <w:tab w:val="left" w:pos="106"/>
              </w:tabs>
              <w:ind w:left="0"/>
              <w:rPr>
                <w:sz w:val="20"/>
              </w:rPr>
            </w:pPr>
            <w:r w:rsidRPr="000061A3">
              <w:rPr>
                <w:sz w:val="20"/>
              </w:rPr>
              <w:t>3=Somewhat</w:t>
            </w:r>
          </w:p>
          <w:p w14:paraId="6589064A" w14:textId="3F85EF72" w:rsidR="002979D7" w:rsidRPr="000061A3" w:rsidDel="00BE6E3F" w:rsidRDefault="002979D7" w:rsidP="002979D7">
            <w:pPr>
              <w:pStyle w:val="NormalIndent"/>
              <w:tabs>
                <w:tab w:val="left" w:pos="106"/>
              </w:tabs>
              <w:ind w:left="0"/>
              <w:rPr>
                <w:sz w:val="20"/>
              </w:rPr>
            </w:pPr>
            <w:r w:rsidRPr="000061A3">
              <w:rPr>
                <w:sz w:val="20"/>
              </w:rPr>
              <w:t>4=Extremely</w:t>
            </w:r>
          </w:p>
        </w:tc>
      </w:tr>
      <w:tr w:rsidR="002979D7" w:rsidRPr="000061A3" w14:paraId="013D5085" w14:textId="77777777" w:rsidTr="00BC4DE5">
        <w:trPr>
          <w:cantSplit/>
        </w:trPr>
        <w:tc>
          <w:tcPr>
            <w:tcW w:w="1350" w:type="dxa"/>
          </w:tcPr>
          <w:p w14:paraId="5DC90201" w14:textId="559E9195" w:rsidR="002979D7" w:rsidRPr="000061A3" w:rsidRDefault="002979D7" w:rsidP="002979D7">
            <w:pPr>
              <w:pStyle w:val="NormalIndent"/>
              <w:ind w:left="0"/>
              <w:rPr>
                <w:sz w:val="20"/>
              </w:rPr>
            </w:pPr>
            <w:r w:rsidRPr="000061A3">
              <w:rPr>
                <w:sz w:val="20"/>
              </w:rPr>
              <w:t>D1Da</w:t>
            </w:r>
          </w:p>
        </w:tc>
        <w:tc>
          <w:tcPr>
            <w:tcW w:w="630" w:type="dxa"/>
          </w:tcPr>
          <w:p w14:paraId="035ED28F" w14:textId="49AD8A7D" w:rsidR="002979D7" w:rsidRPr="000061A3" w:rsidRDefault="002979D7" w:rsidP="002979D7">
            <w:pPr>
              <w:pStyle w:val="NormalIndent"/>
              <w:ind w:left="0"/>
              <w:jc w:val="center"/>
              <w:rPr>
                <w:sz w:val="20"/>
              </w:rPr>
            </w:pPr>
            <w:r w:rsidRPr="000061A3">
              <w:rPr>
                <w:sz w:val="20"/>
              </w:rPr>
              <w:t>1</w:t>
            </w:r>
          </w:p>
        </w:tc>
        <w:tc>
          <w:tcPr>
            <w:tcW w:w="630" w:type="dxa"/>
          </w:tcPr>
          <w:p w14:paraId="67C06488" w14:textId="21A6C02B" w:rsidR="002979D7" w:rsidRPr="000061A3" w:rsidRDefault="002979D7" w:rsidP="002979D7">
            <w:pPr>
              <w:pStyle w:val="NormalIndent"/>
              <w:ind w:left="0"/>
              <w:jc w:val="center"/>
              <w:rPr>
                <w:sz w:val="20"/>
              </w:rPr>
            </w:pPr>
            <w:r w:rsidRPr="000061A3">
              <w:rPr>
                <w:sz w:val="20"/>
              </w:rPr>
              <w:t>N</w:t>
            </w:r>
          </w:p>
        </w:tc>
        <w:tc>
          <w:tcPr>
            <w:tcW w:w="3060" w:type="dxa"/>
          </w:tcPr>
          <w:p w14:paraId="30F0A0A0" w14:textId="72FFE1F4" w:rsidR="002979D7" w:rsidRPr="000061A3" w:rsidDel="00BE6E3F" w:rsidRDefault="002979D7" w:rsidP="002979D7">
            <w:pPr>
              <w:pStyle w:val="NormalIndent"/>
              <w:tabs>
                <w:tab w:val="left" w:pos="106"/>
              </w:tabs>
              <w:ind w:left="0"/>
              <w:rPr>
                <w:sz w:val="20"/>
              </w:rPr>
            </w:pPr>
            <w:r w:rsidRPr="000061A3">
              <w:rPr>
                <w:sz w:val="20"/>
              </w:rPr>
              <w:t xml:space="preserve">d. </w:t>
            </w:r>
            <w:r>
              <w:rPr>
                <w:sz w:val="20"/>
              </w:rPr>
              <w:t>Have you ever been u</w:t>
            </w:r>
            <w:r w:rsidRPr="000061A3">
              <w:rPr>
                <w:sz w:val="20"/>
              </w:rPr>
              <w:t>nfairly discouraged by a teacher or advisor from continuing your education?</w:t>
            </w:r>
          </w:p>
        </w:tc>
        <w:tc>
          <w:tcPr>
            <w:tcW w:w="2970" w:type="dxa"/>
          </w:tcPr>
          <w:p w14:paraId="127FE71E" w14:textId="77777777" w:rsidR="002979D7" w:rsidRPr="000061A3" w:rsidRDefault="002979D7" w:rsidP="002979D7">
            <w:pPr>
              <w:pStyle w:val="NormalIndent"/>
              <w:tabs>
                <w:tab w:val="left" w:pos="106"/>
              </w:tabs>
              <w:ind w:left="0"/>
              <w:rPr>
                <w:sz w:val="20"/>
              </w:rPr>
            </w:pPr>
            <w:r w:rsidRPr="000061A3">
              <w:rPr>
                <w:sz w:val="20"/>
              </w:rPr>
              <w:t>1=No</w:t>
            </w:r>
          </w:p>
          <w:p w14:paraId="5ADD922B" w14:textId="4FD217FB" w:rsidR="002979D7" w:rsidRPr="000061A3" w:rsidDel="00BE6E3F" w:rsidRDefault="002979D7" w:rsidP="002979D7">
            <w:pPr>
              <w:pStyle w:val="NormalIndent"/>
              <w:tabs>
                <w:tab w:val="left" w:pos="106"/>
              </w:tabs>
              <w:ind w:left="0"/>
              <w:rPr>
                <w:sz w:val="20"/>
              </w:rPr>
            </w:pPr>
            <w:r w:rsidRPr="000061A3">
              <w:rPr>
                <w:sz w:val="20"/>
              </w:rPr>
              <w:t>2=Yes</w:t>
            </w:r>
          </w:p>
        </w:tc>
      </w:tr>
      <w:tr w:rsidR="002979D7" w:rsidRPr="000061A3" w14:paraId="0EF489B5" w14:textId="77777777" w:rsidTr="00BC4DE5">
        <w:trPr>
          <w:cantSplit/>
        </w:trPr>
        <w:tc>
          <w:tcPr>
            <w:tcW w:w="1350" w:type="dxa"/>
          </w:tcPr>
          <w:p w14:paraId="2846AA14" w14:textId="5BF88110" w:rsidR="002979D7" w:rsidRPr="000061A3" w:rsidRDefault="002979D7" w:rsidP="002979D7">
            <w:pPr>
              <w:pStyle w:val="NormalIndent"/>
              <w:ind w:left="0"/>
              <w:rPr>
                <w:sz w:val="20"/>
              </w:rPr>
            </w:pPr>
            <w:r w:rsidRPr="000061A3">
              <w:rPr>
                <w:sz w:val="20"/>
              </w:rPr>
              <w:t>D1Db</w:t>
            </w:r>
          </w:p>
        </w:tc>
        <w:tc>
          <w:tcPr>
            <w:tcW w:w="630" w:type="dxa"/>
          </w:tcPr>
          <w:p w14:paraId="39F777BE" w14:textId="684FB51E" w:rsidR="002979D7" w:rsidRPr="000061A3" w:rsidRDefault="002979D7" w:rsidP="002979D7">
            <w:pPr>
              <w:pStyle w:val="NormalIndent"/>
              <w:ind w:left="0"/>
              <w:jc w:val="center"/>
              <w:rPr>
                <w:sz w:val="20"/>
              </w:rPr>
            </w:pPr>
            <w:r w:rsidRPr="000061A3">
              <w:rPr>
                <w:sz w:val="20"/>
              </w:rPr>
              <w:t>1</w:t>
            </w:r>
          </w:p>
        </w:tc>
        <w:tc>
          <w:tcPr>
            <w:tcW w:w="630" w:type="dxa"/>
          </w:tcPr>
          <w:p w14:paraId="65B97506" w14:textId="54E43FE0" w:rsidR="002979D7" w:rsidRPr="000061A3" w:rsidRDefault="002979D7" w:rsidP="002979D7">
            <w:pPr>
              <w:pStyle w:val="NormalIndent"/>
              <w:ind w:left="0"/>
              <w:jc w:val="center"/>
              <w:rPr>
                <w:sz w:val="20"/>
              </w:rPr>
            </w:pPr>
            <w:r w:rsidRPr="000061A3">
              <w:rPr>
                <w:sz w:val="20"/>
              </w:rPr>
              <w:t>N</w:t>
            </w:r>
          </w:p>
        </w:tc>
        <w:tc>
          <w:tcPr>
            <w:tcW w:w="3060" w:type="dxa"/>
          </w:tcPr>
          <w:p w14:paraId="609C0BCA" w14:textId="53735781" w:rsidR="002979D7" w:rsidRPr="000061A3" w:rsidDel="00BE6E3F" w:rsidRDefault="002979D7" w:rsidP="002979D7">
            <w:pPr>
              <w:pStyle w:val="NormalIndent"/>
              <w:tabs>
                <w:tab w:val="left" w:pos="106"/>
              </w:tabs>
              <w:ind w:left="0"/>
              <w:rPr>
                <w:sz w:val="20"/>
              </w:rPr>
            </w:pPr>
            <w:r w:rsidRPr="000061A3">
              <w:rPr>
                <w:sz w:val="20"/>
              </w:rPr>
              <w:t xml:space="preserve">If yes, </w:t>
            </w:r>
            <w:proofErr w:type="gramStart"/>
            <w:r w:rsidRPr="000061A3">
              <w:rPr>
                <w:sz w:val="20"/>
              </w:rPr>
              <w:t>How</w:t>
            </w:r>
            <w:proofErr w:type="gramEnd"/>
            <w:r w:rsidRPr="000061A3">
              <w:rPr>
                <w:sz w:val="20"/>
              </w:rPr>
              <w:t xml:space="preserve"> stressful was this experience?</w:t>
            </w:r>
          </w:p>
        </w:tc>
        <w:tc>
          <w:tcPr>
            <w:tcW w:w="2970" w:type="dxa"/>
          </w:tcPr>
          <w:p w14:paraId="0AF0D59F" w14:textId="77777777" w:rsidR="002979D7" w:rsidRPr="000061A3" w:rsidRDefault="002979D7" w:rsidP="002979D7">
            <w:pPr>
              <w:pStyle w:val="NormalIndent"/>
              <w:tabs>
                <w:tab w:val="left" w:pos="106"/>
              </w:tabs>
              <w:ind w:left="0"/>
              <w:rPr>
                <w:sz w:val="20"/>
              </w:rPr>
            </w:pPr>
            <w:r w:rsidRPr="000061A3">
              <w:rPr>
                <w:sz w:val="20"/>
              </w:rPr>
              <w:t>1=Not at all</w:t>
            </w:r>
          </w:p>
          <w:p w14:paraId="543FDB80" w14:textId="77777777" w:rsidR="002979D7" w:rsidRPr="000061A3" w:rsidRDefault="002979D7" w:rsidP="002979D7">
            <w:pPr>
              <w:pStyle w:val="NormalIndent"/>
              <w:tabs>
                <w:tab w:val="left" w:pos="106"/>
              </w:tabs>
              <w:ind w:left="0"/>
              <w:rPr>
                <w:sz w:val="20"/>
              </w:rPr>
            </w:pPr>
            <w:r w:rsidRPr="000061A3">
              <w:rPr>
                <w:sz w:val="20"/>
              </w:rPr>
              <w:t>2=A little</w:t>
            </w:r>
          </w:p>
          <w:p w14:paraId="30D493D2" w14:textId="77777777" w:rsidR="002979D7" w:rsidRPr="000061A3" w:rsidRDefault="002979D7" w:rsidP="002979D7">
            <w:pPr>
              <w:pStyle w:val="NormalIndent"/>
              <w:tabs>
                <w:tab w:val="left" w:pos="106"/>
              </w:tabs>
              <w:ind w:left="0"/>
              <w:rPr>
                <w:sz w:val="20"/>
              </w:rPr>
            </w:pPr>
            <w:r w:rsidRPr="000061A3">
              <w:rPr>
                <w:sz w:val="20"/>
              </w:rPr>
              <w:t>3=Somewhat</w:t>
            </w:r>
          </w:p>
          <w:p w14:paraId="16CB43CB" w14:textId="66379C5B" w:rsidR="002979D7" w:rsidRPr="000061A3" w:rsidDel="00BE6E3F" w:rsidRDefault="002979D7" w:rsidP="002979D7">
            <w:pPr>
              <w:pStyle w:val="NormalIndent"/>
              <w:tabs>
                <w:tab w:val="left" w:pos="106"/>
              </w:tabs>
              <w:ind w:left="0"/>
              <w:rPr>
                <w:sz w:val="20"/>
              </w:rPr>
            </w:pPr>
            <w:r w:rsidRPr="000061A3">
              <w:rPr>
                <w:sz w:val="20"/>
              </w:rPr>
              <w:t>4=Extremely</w:t>
            </w:r>
          </w:p>
        </w:tc>
      </w:tr>
      <w:tr w:rsidR="002979D7" w:rsidRPr="000061A3" w14:paraId="18193774" w14:textId="77777777" w:rsidTr="00BC4DE5">
        <w:trPr>
          <w:cantSplit/>
        </w:trPr>
        <w:tc>
          <w:tcPr>
            <w:tcW w:w="1350" w:type="dxa"/>
          </w:tcPr>
          <w:p w14:paraId="565398C1" w14:textId="2994CC19" w:rsidR="002979D7" w:rsidRPr="000061A3" w:rsidRDefault="002979D7" w:rsidP="002979D7">
            <w:pPr>
              <w:pStyle w:val="NormalIndent"/>
              <w:ind w:left="0"/>
              <w:rPr>
                <w:sz w:val="20"/>
              </w:rPr>
            </w:pPr>
            <w:r w:rsidRPr="000061A3">
              <w:rPr>
                <w:sz w:val="20"/>
              </w:rPr>
              <w:t>D1Ea</w:t>
            </w:r>
          </w:p>
        </w:tc>
        <w:tc>
          <w:tcPr>
            <w:tcW w:w="630" w:type="dxa"/>
          </w:tcPr>
          <w:p w14:paraId="60180033" w14:textId="3AA1A9F4" w:rsidR="002979D7" w:rsidRPr="000061A3" w:rsidRDefault="002979D7" w:rsidP="002979D7">
            <w:pPr>
              <w:pStyle w:val="NormalIndent"/>
              <w:ind w:left="0"/>
              <w:jc w:val="center"/>
              <w:rPr>
                <w:sz w:val="20"/>
              </w:rPr>
            </w:pPr>
            <w:r w:rsidRPr="000061A3">
              <w:rPr>
                <w:sz w:val="20"/>
              </w:rPr>
              <w:t>1</w:t>
            </w:r>
          </w:p>
        </w:tc>
        <w:tc>
          <w:tcPr>
            <w:tcW w:w="630" w:type="dxa"/>
          </w:tcPr>
          <w:p w14:paraId="13CC8770" w14:textId="6701D2C6" w:rsidR="002979D7" w:rsidRPr="000061A3" w:rsidRDefault="002979D7" w:rsidP="002979D7">
            <w:pPr>
              <w:pStyle w:val="NormalIndent"/>
              <w:ind w:left="0"/>
              <w:jc w:val="center"/>
              <w:rPr>
                <w:sz w:val="20"/>
              </w:rPr>
            </w:pPr>
            <w:r w:rsidRPr="000061A3">
              <w:rPr>
                <w:sz w:val="20"/>
              </w:rPr>
              <w:t>N</w:t>
            </w:r>
          </w:p>
        </w:tc>
        <w:tc>
          <w:tcPr>
            <w:tcW w:w="3060" w:type="dxa"/>
          </w:tcPr>
          <w:p w14:paraId="286CAF4C" w14:textId="3039276B" w:rsidR="002979D7" w:rsidRPr="000061A3" w:rsidDel="00BE6E3F" w:rsidRDefault="002979D7" w:rsidP="002979D7">
            <w:pPr>
              <w:pStyle w:val="NormalIndent"/>
              <w:tabs>
                <w:tab w:val="left" w:pos="106"/>
              </w:tabs>
              <w:ind w:left="0"/>
              <w:rPr>
                <w:sz w:val="20"/>
              </w:rPr>
            </w:pPr>
            <w:r w:rsidRPr="000061A3">
              <w:rPr>
                <w:sz w:val="20"/>
              </w:rPr>
              <w:t xml:space="preserve">e. </w:t>
            </w:r>
            <w:r>
              <w:rPr>
                <w:sz w:val="20"/>
              </w:rPr>
              <w:t>Have you ever been u</w:t>
            </w:r>
            <w:r w:rsidRPr="000061A3">
              <w:rPr>
                <w:sz w:val="20"/>
              </w:rPr>
              <w:t>nfairly prevented from moving into a neighborhood because the landlord or a realtor refused to sell or rent you a house or apartment?</w:t>
            </w:r>
          </w:p>
        </w:tc>
        <w:tc>
          <w:tcPr>
            <w:tcW w:w="2970" w:type="dxa"/>
          </w:tcPr>
          <w:p w14:paraId="344D76A3" w14:textId="77777777" w:rsidR="002979D7" w:rsidRPr="000061A3" w:rsidRDefault="002979D7" w:rsidP="002979D7">
            <w:pPr>
              <w:pStyle w:val="NormalIndent"/>
              <w:tabs>
                <w:tab w:val="left" w:pos="106"/>
              </w:tabs>
              <w:ind w:left="0"/>
              <w:rPr>
                <w:sz w:val="20"/>
              </w:rPr>
            </w:pPr>
            <w:r w:rsidRPr="000061A3">
              <w:rPr>
                <w:sz w:val="20"/>
              </w:rPr>
              <w:t>1=No</w:t>
            </w:r>
          </w:p>
          <w:p w14:paraId="28747E2C" w14:textId="1ACD29ED" w:rsidR="002979D7" w:rsidRPr="000061A3" w:rsidDel="00BE6E3F" w:rsidRDefault="002979D7" w:rsidP="002979D7">
            <w:pPr>
              <w:pStyle w:val="NormalIndent"/>
              <w:tabs>
                <w:tab w:val="left" w:pos="106"/>
              </w:tabs>
              <w:ind w:left="0"/>
              <w:rPr>
                <w:sz w:val="20"/>
              </w:rPr>
            </w:pPr>
            <w:r w:rsidRPr="000061A3">
              <w:rPr>
                <w:sz w:val="20"/>
              </w:rPr>
              <w:t>2=Yes</w:t>
            </w:r>
          </w:p>
        </w:tc>
      </w:tr>
      <w:tr w:rsidR="002979D7" w:rsidRPr="000061A3" w14:paraId="4C2128AF" w14:textId="77777777" w:rsidTr="00BC4DE5">
        <w:trPr>
          <w:cantSplit/>
        </w:trPr>
        <w:tc>
          <w:tcPr>
            <w:tcW w:w="1350" w:type="dxa"/>
          </w:tcPr>
          <w:p w14:paraId="1A710BF9" w14:textId="57785CEB" w:rsidR="002979D7" w:rsidRPr="000061A3" w:rsidRDefault="002979D7" w:rsidP="002979D7">
            <w:pPr>
              <w:pStyle w:val="NormalIndent"/>
              <w:ind w:left="0"/>
              <w:rPr>
                <w:sz w:val="20"/>
              </w:rPr>
            </w:pPr>
            <w:r w:rsidRPr="000061A3">
              <w:rPr>
                <w:sz w:val="20"/>
              </w:rPr>
              <w:t>D1Eb</w:t>
            </w:r>
          </w:p>
        </w:tc>
        <w:tc>
          <w:tcPr>
            <w:tcW w:w="630" w:type="dxa"/>
          </w:tcPr>
          <w:p w14:paraId="7DE51716" w14:textId="4094DDC2" w:rsidR="002979D7" w:rsidRPr="000061A3" w:rsidRDefault="002979D7" w:rsidP="002979D7">
            <w:pPr>
              <w:pStyle w:val="NormalIndent"/>
              <w:ind w:left="0"/>
              <w:jc w:val="center"/>
              <w:rPr>
                <w:sz w:val="20"/>
              </w:rPr>
            </w:pPr>
            <w:r w:rsidRPr="000061A3">
              <w:rPr>
                <w:sz w:val="20"/>
              </w:rPr>
              <w:t>1</w:t>
            </w:r>
          </w:p>
        </w:tc>
        <w:tc>
          <w:tcPr>
            <w:tcW w:w="630" w:type="dxa"/>
          </w:tcPr>
          <w:p w14:paraId="58B399B5" w14:textId="2A0C420E" w:rsidR="002979D7" w:rsidRPr="000061A3" w:rsidRDefault="002979D7" w:rsidP="002979D7">
            <w:pPr>
              <w:pStyle w:val="NormalIndent"/>
              <w:ind w:left="0"/>
              <w:jc w:val="center"/>
              <w:rPr>
                <w:sz w:val="20"/>
              </w:rPr>
            </w:pPr>
            <w:r w:rsidRPr="000061A3">
              <w:rPr>
                <w:sz w:val="20"/>
              </w:rPr>
              <w:t>N</w:t>
            </w:r>
          </w:p>
        </w:tc>
        <w:tc>
          <w:tcPr>
            <w:tcW w:w="3060" w:type="dxa"/>
          </w:tcPr>
          <w:p w14:paraId="14F61ACF" w14:textId="334EE01D" w:rsidR="002979D7" w:rsidRPr="000061A3" w:rsidDel="00BE6E3F" w:rsidRDefault="002979D7" w:rsidP="002979D7">
            <w:pPr>
              <w:pStyle w:val="NormalIndent"/>
              <w:tabs>
                <w:tab w:val="left" w:pos="106"/>
              </w:tabs>
              <w:ind w:left="0"/>
              <w:rPr>
                <w:sz w:val="20"/>
              </w:rPr>
            </w:pPr>
            <w:r w:rsidRPr="000061A3">
              <w:rPr>
                <w:sz w:val="20"/>
              </w:rPr>
              <w:t xml:space="preserve">If yes, </w:t>
            </w:r>
            <w:proofErr w:type="gramStart"/>
            <w:r w:rsidRPr="000061A3">
              <w:rPr>
                <w:sz w:val="20"/>
              </w:rPr>
              <w:t>How</w:t>
            </w:r>
            <w:proofErr w:type="gramEnd"/>
            <w:r w:rsidRPr="000061A3">
              <w:rPr>
                <w:sz w:val="20"/>
              </w:rPr>
              <w:t xml:space="preserve"> stressful was this experience?</w:t>
            </w:r>
          </w:p>
        </w:tc>
        <w:tc>
          <w:tcPr>
            <w:tcW w:w="2970" w:type="dxa"/>
          </w:tcPr>
          <w:p w14:paraId="73F887E2" w14:textId="77777777" w:rsidR="002979D7" w:rsidRPr="000061A3" w:rsidRDefault="002979D7" w:rsidP="002979D7">
            <w:pPr>
              <w:pStyle w:val="NormalIndent"/>
              <w:tabs>
                <w:tab w:val="left" w:pos="106"/>
              </w:tabs>
              <w:ind w:left="0"/>
              <w:rPr>
                <w:sz w:val="20"/>
              </w:rPr>
            </w:pPr>
            <w:r w:rsidRPr="000061A3">
              <w:rPr>
                <w:sz w:val="20"/>
              </w:rPr>
              <w:t>1=Not at all</w:t>
            </w:r>
          </w:p>
          <w:p w14:paraId="2081D0A8" w14:textId="77777777" w:rsidR="002979D7" w:rsidRPr="000061A3" w:rsidRDefault="002979D7" w:rsidP="002979D7">
            <w:pPr>
              <w:pStyle w:val="NormalIndent"/>
              <w:tabs>
                <w:tab w:val="left" w:pos="106"/>
              </w:tabs>
              <w:ind w:left="0"/>
              <w:rPr>
                <w:sz w:val="20"/>
              </w:rPr>
            </w:pPr>
            <w:r w:rsidRPr="000061A3">
              <w:rPr>
                <w:sz w:val="20"/>
              </w:rPr>
              <w:t>2=A little</w:t>
            </w:r>
          </w:p>
          <w:p w14:paraId="2F2E71B5" w14:textId="77777777" w:rsidR="002979D7" w:rsidRPr="000061A3" w:rsidRDefault="002979D7" w:rsidP="002979D7">
            <w:pPr>
              <w:pStyle w:val="NormalIndent"/>
              <w:tabs>
                <w:tab w:val="left" w:pos="106"/>
              </w:tabs>
              <w:ind w:left="0"/>
              <w:rPr>
                <w:sz w:val="20"/>
              </w:rPr>
            </w:pPr>
            <w:r w:rsidRPr="000061A3">
              <w:rPr>
                <w:sz w:val="20"/>
              </w:rPr>
              <w:t>3=Somewhat</w:t>
            </w:r>
          </w:p>
          <w:p w14:paraId="7D1C9230" w14:textId="23CCFAD5" w:rsidR="002979D7" w:rsidRPr="000061A3" w:rsidDel="00BE6E3F" w:rsidRDefault="002979D7" w:rsidP="002979D7">
            <w:pPr>
              <w:pStyle w:val="NormalIndent"/>
              <w:tabs>
                <w:tab w:val="left" w:pos="106"/>
              </w:tabs>
              <w:ind w:left="0"/>
              <w:rPr>
                <w:sz w:val="20"/>
              </w:rPr>
            </w:pPr>
            <w:r w:rsidRPr="000061A3">
              <w:rPr>
                <w:sz w:val="20"/>
              </w:rPr>
              <w:t>4=Extremely</w:t>
            </w:r>
          </w:p>
        </w:tc>
      </w:tr>
      <w:tr w:rsidR="002979D7" w:rsidRPr="000061A3" w14:paraId="6D962B3D" w14:textId="77777777" w:rsidTr="00BC4DE5">
        <w:trPr>
          <w:cantSplit/>
        </w:trPr>
        <w:tc>
          <w:tcPr>
            <w:tcW w:w="1350" w:type="dxa"/>
          </w:tcPr>
          <w:p w14:paraId="2F22951F" w14:textId="5B9D1A46" w:rsidR="002979D7" w:rsidRPr="000061A3" w:rsidRDefault="002979D7" w:rsidP="002979D7">
            <w:pPr>
              <w:pStyle w:val="NormalIndent"/>
              <w:ind w:left="0"/>
              <w:rPr>
                <w:sz w:val="20"/>
              </w:rPr>
            </w:pPr>
            <w:r w:rsidRPr="000061A3">
              <w:rPr>
                <w:sz w:val="20"/>
              </w:rPr>
              <w:t>D1Fa</w:t>
            </w:r>
          </w:p>
        </w:tc>
        <w:tc>
          <w:tcPr>
            <w:tcW w:w="630" w:type="dxa"/>
          </w:tcPr>
          <w:p w14:paraId="5CBF8E0B" w14:textId="0D70C0E8" w:rsidR="002979D7" w:rsidRPr="000061A3" w:rsidRDefault="002979D7" w:rsidP="002979D7">
            <w:pPr>
              <w:pStyle w:val="NormalIndent"/>
              <w:ind w:left="0"/>
              <w:jc w:val="center"/>
              <w:rPr>
                <w:sz w:val="20"/>
              </w:rPr>
            </w:pPr>
            <w:r w:rsidRPr="000061A3">
              <w:rPr>
                <w:sz w:val="20"/>
              </w:rPr>
              <w:t>1</w:t>
            </w:r>
          </w:p>
        </w:tc>
        <w:tc>
          <w:tcPr>
            <w:tcW w:w="630" w:type="dxa"/>
          </w:tcPr>
          <w:p w14:paraId="3BB91649" w14:textId="39A547B8" w:rsidR="002979D7" w:rsidRPr="000061A3" w:rsidRDefault="002979D7" w:rsidP="002979D7">
            <w:pPr>
              <w:pStyle w:val="NormalIndent"/>
              <w:ind w:left="0"/>
              <w:jc w:val="center"/>
              <w:rPr>
                <w:sz w:val="20"/>
              </w:rPr>
            </w:pPr>
            <w:r w:rsidRPr="000061A3">
              <w:rPr>
                <w:sz w:val="20"/>
              </w:rPr>
              <w:t>N</w:t>
            </w:r>
          </w:p>
        </w:tc>
        <w:tc>
          <w:tcPr>
            <w:tcW w:w="3060" w:type="dxa"/>
          </w:tcPr>
          <w:p w14:paraId="05ECE7B1" w14:textId="3552D45E" w:rsidR="002979D7" w:rsidRPr="000061A3" w:rsidRDefault="002979D7" w:rsidP="002979D7">
            <w:pPr>
              <w:pStyle w:val="NormalIndent"/>
              <w:ind w:left="0"/>
              <w:jc w:val="both"/>
              <w:rPr>
                <w:sz w:val="20"/>
              </w:rPr>
            </w:pPr>
            <w:r w:rsidRPr="000061A3">
              <w:rPr>
                <w:sz w:val="20"/>
              </w:rPr>
              <w:t xml:space="preserve">f. </w:t>
            </w:r>
            <w:r>
              <w:rPr>
                <w:sz w:val="20"/>
              </w:rPr>
              <w:t>Have you ever been u</w:t>
            </w:r>
            <w:r w:rsidRPr="000061A3">
              <w:rPr>
                <w:sz w:val="20"/>
              </w:rPr>
              <w:t>nfairly denied a bank loan?</w:t>
            </w:r>
          </w:p>
        </w:tc>
        <w:tc>
          <w:tcPr>
            <w:tcW w:w="2970" w:type="dxa"/>
          </w:tcPr>
          <w:p w14:paraId="370BA8E8" w14:textId="77777777" w:rsidR="002979D7" w:rsidRPr="000061A3" w:rsidRDefault="002979D7" w:rsidP="002979D7">
            <w:pPr>
              <w:pStyle w:val="NormalIndent"/>
              <w:tabs>
                <w:tab w:val="left" w:pos="106"/>
              </w:tabs>
              <w:ind w:left="0"/>
              <w:rPr>
                <w:sz w:val="20"/>
              </w:rPr>
            </w:pPr>
            <w:r w:rsidRPr="000061A3">
              <w:rPr>
                <w:sz w:val="20"/>
              </w:rPr>
              <w:t>1=No</w:t>
            </w:r>
          </w:p>
          <w:p w14:paraId="4698C3A3" w14:textId="555B9D94" w:rsidR="002979D7" w:rsidRPr="000061A3" w:rsidRDefault="002979D7" w:rsidP="002979D7">
            <w:pPr>
              <w:pStyle w:val="NormalIndent"/>
              <w:ind w:left="0"/>
              <w:jc w:val="both"/>
              <w:rPr>
                <w:sz w:val="20"/>
              </w:rPr>
            </w:pPr>
            <w:r w:rsidRPr="000061A3">
              <w:rPr>
                <w:sz w:val="20"/>
              </w:rPr>
              <w:t>2=Yes</w:t>
            </w:r>
          </w:p>
        </w:tc>
      </w:tr>
      <w:tr w:rsidR="002979D7" w:rsidRPr="000061A3" w14:paraId="57D2AFFA" w14:textId="77777777" w:rsidTr="00BC4DE5">
        <w:trPr>
          <w:cantSplit/>
        </w:trPr>
        <w:tc>
          <w:tcPr>
            <w:tcW w:w="1350" w:type="dxa"/>
          </w:tcPr>
          <w:p w14:paraId="3505B9FF" w14:textId="57679068" w:rsidR="002979D7" w:rsidRPr="000061A3" w:rsidRDefault="002979D7" w:rsidP="002979D7">
            <w:pPr>
              <w:pStyle w:val="NormalIndent"/>
              <w:ind w:left="0"/>
              <w:rPr>
                <w:sz w:val="20"/>
              </w:rPr>
            </w:pPr>
            <w:r w:rsidRPr="000061A3">
              <w:rPr>
                <w:sz w:val="20"/>
              </w:rPr>
              <w:t>D1Fb</w:t>
            </w:r>
          </w:p>
        </w:tc>
        <w:tc>
          <w:tcPr>
            <w:tcW w:w="630" w:type="dxa"/>
          </w:tcPr>
          <w:p w14:paraId="37BD48C6" w14:textId="7534B6AD" w:rsidR="002979D7" w:rsidRPr="000061A3" w:rsidRDefault="002979D7" w:rsidP="002979D7">
            <w:pPr>
              <w:pStyle w:val="NormalIndent"/>
              <w:ind w:left="0"/>
              <w:jc w:val="center"/>
              <w:rPr>
                <w:sz w:val="20"/>
              </w:rPr>
            </w:pPr>
            <w:r w:rsidRPr="000061A3">
              <w:rPr>
                <w:sz w:val="20"/>
              </w:rPr>
              <w:t>1</w:t>
            </w:r>
          </w:p>
        </w:tc>
        <w:tc>
          <w:tcPr>
            <w:tcW w:w="630" w:type="dxa"/>
          </w:tcPr>
          <w:p w14:paraId="739DA54D" w14:textId="0250FB18" w:rsidR="002979D7" w:rsidRPr="000061A3" w:rsidRDefault="002979D7" w:rsidP="002979D7">
            <w:pPr>
              <w:pStyle w:val="NormalIndent"/>
              <w:ind w:left="0"/>
              <w:jc w:val="center"/>
              <w:rPr>
                <w:sz w:val="20"/>
              </w:rPr>
            </w:pPr>
            <w:r w:rsidRPr="000061A3">
              <w:rPr>
                <w:sz w:val="20"/>
              </w:rPr>
              <w:t>N</w:t>
            </w:r>
          </w:p>
        </w:tc>
        <w:tc>
          <w:tcPr>
            <w:tcW w:w="3060" w:type="dxa"/>
          </w:tcPr>
          <w:p w14:paraId="33835FE9" w14:textId="77BD7F16" w:rsidR="002979D7" w:rsidRPr="000061A3" w:rsidRDefault="002979D7" w:rsidP="002979D7">
            <w:pPr>
              <w:pStyle w:val="NormalIndent"/>
              <w:ind w:left="0"/>
              <w:rPr>
                <w:sz w:val="20"/>
              </w:rPr>
            </w:pPr>
            <w:r w:rsidRPr="000061A3">
              <w:rPr>
                <w:sz w:val="20"/>
              </w:rPr>
              <w:t xml:space="preserve">If yes, </w:t>
            </w:r>
            <w:proofErr w:type="gramStart"/>
            <w:r w:rsidRPr="000061A3">
              <w:rPr>
                <w:sz w:val="20"/>
              </w:rPr>
              <w:t>How</w:t>
            </w:r>
            <w:proofErr w:type="gramEnd"/>
            <w:r w:rsidRPr="000061A3">
              <w:rPr>
                <w:sz w:val="20"/>
              </w:rPr>
              <w:t xml:space="preserve"> stressful was this experience?</w:t>
            </w:r>
          </w:p>
        </w:tc>
        <w:tc>
          <w:tcPr>
            <w:tcW w:w="2970" w:type="dxa"/>
          </w:tcPr>
          <w:p w14:paraId="3BC1781D" w14:textId="77777777" w:rsidR="002979D7" w:rsidRPr="000061A3" w:rsidRDefault="002979D7" w:rsidP="002979D7">
            <w:pPr>
              <w:pStyle w:val="NormalIndent"/>
              <w:tabs>
                <w:tab w:val="left" w:pos="106"/>
              </w:tabs>
              <w:ind w:left="0"/>
              <w:rPr>
                <w:sz w:val="20"/>
              </w:rPr>
            </w:pPr>
            <w:r w:rsidRPr="000061A3">
              <w:rPr>
                <w:sz w:val="20"/>
              </w:rPr>
              <w:t>1=Not at all</w:t>
            </w:r>
          </w:p>
          <w:p w14:paraId="0829CA87" w14:textId="77777777" w:rsidR="002979D7" w:rsidRPr="000061A3" w:rsidRDefault="002979D7" w:rsidP="002979D7">
            <w:pPr>
              <w:pStyle w:val="NormalIndent"/>
              <w:tabs>
                <w:tab w:val="left" w:pos="106"/>
              </w:tabs>
              <w:ind w:left="0"/>
              <w:rPr>
                <w:sz w:val="20"/>
              </w:rPr>
            </w:pPr>
            <w:r w:rsidRPr="000061A3">
              <w:rPr>
                <w:sz w:val="20"/>
              </w:rPr>
              <w:t>2=A little</w:t>
            </w:r>
          </w:p>
          <w:p w14:paraId="464B564A" w14:textId="77777777" w:rsidR="002979D7" w:rsidRPr="000061A3" w:rsidRDefault="002979D7" w:rsidP="002979D7">
            <w:pPr>
              <w:pStyle w:val="NormalIndent"/>
              <w:tabs>
                <w:tab w:val="left" w:pos="106"/>
              </w:tabs>
              <w:ind w:left="0"/>
              <w:rPr>
                <w:sz w:val="20"/>
              </w:rPr>
            </w:pPr>
            <w:r w:rsidRPr="000061A3">
              <w:rPr>
                <w:sz w:val="20"/>
              </w:rPr>
              <w:t>3=Somewhat</w:t>
            </w:r>
          </w:p>
          <w:p w14:paraId="01DB5EDB" w14:textId="533A2608" w:rsidR="002979D7" w:rsidRPr="000061A3" w:rsidRDefault="002979D7" w:rsidP="002979D7">
            <w:pPr>
              <w:pStyle w:val="NormalIndent"/>
              <w:ind w:left="0"/>
              <w:rPr>
                <w:sz w:val="20"/>
              </w:rPr>
            </w:pPr>
            <w:r w:rsidRPr="000061A3">
              <w:rPr>
                <w:sz w:val="20"/>
              </w:rPr>
              <w:t>4=Extremely</w:t>
            </w:r>
          </w:p>
        </w:tc>
      </w:tr>
      <w:tr w:rsidR="002979D7" w:rsidRPr="000061A3" w14:paraId="3DCABD37" w14:textId="77777777" w:rsidTr="00BC4DE5">
        <w:trPr>
          <w:cantSplit/>
        </w:trPr>
        <w:tc>
          <w:tcPr>
            <w:tcW w:w="1350" w:type="dxa"/>
          </w:tcPr>
          <w:p w14:paraId="4D82A6CC" w14:textId="03DE5282" w:rsidR="002979D7" w:rsidRPr="000061A3" w:rsidRDefault="002979D7" w:rsidP="002979D7">
            <w:pPr>
              <w:pStyle w:val="NormalIndent"/>
              <w:ind w:left="0"/>
              <w:rPr>
                <w:sz w:val="20"/>
              </w:rPr>
            </w:pPr>
            <w:r w:rsidRPr="000061A3">
              <w:rPr>
                <w:sz w:val="20"/>
              </w:rPr>
              <w:t>D1</w:t>
            </w:r>
            <w:r>
              <w:rPr>
                <w:sz w:val="20"/>
              </w:rPr>
              <w:t>G</w:t>
            </w:r>
            <w:r w:rsidRPr="000061A3">
              <w:rPr>
                <w:sz w:val="20"/>
              </w:rPr>
              <w:t>a</w:t>
            </w:r>
          </w:p>
        </w:tc>
        <w:tc>
          <w:tcPr>
            <w:tcW w:w="630" w:type="dxa"/>
          </w:tcPr>
          <w:p w14:paraId="2845C0EB" w14:textId="77777777" w:rsidR="002979D7" w:rsidRPr="000061A3" w:rsidRDefault="002979D7" w:rsidP="002979D7">
            <w:pPr>
              <w:pStyle w:val="NormalIndent"/>
              <w:ind w:left="0"/>
              <w:jc w:val="center"/>
              <w:rPr>
                <w:sz w:val="20"/>
              </w:rPr>
            </w:pPr>
            <w:r w:rsidRPr="000061A3">
              <w:rPr>
                <w:sz w:val="20"/>
              </w:rPr>
              <w:t>1</w:t>
            </w:r>
          </w:p>
        </w:tc>
        <w:tc>
          <w:tcPr>
            <w:tcW w:w="630" w:type="dxa"/>
          </w:tcPr>
          <w:p w14:paraId="1706C4ED" w14:textId="77777777" w:rsidR="002979D7" w:rsidRPr="000061A3" w:rsidRDefault="002979D7" w:rsidP="002979D7">
            <w:pPr>
              <w:pStyle w:val="NormalIndent"/>
              <w:ind w:left="0"/>
              <w:jc w:val="center"/>
              <w:rPr>
                <w:sz w:val="20"/>
              </w:rPr>
            </w:pPr>
            <w:r w:rsidRPr="000061A3">
              <w:rPr>
                <w:sz w:val="20"/>
              </w:rPr>
              <w:t>N</w:t>
            </w:r>
          </w:p>
        </w:tc>
        <w:tc>
          <w:tcPr>
            <w:tcW w:w="3060" w:type="dxa"/>
          </w:tcPr>
          <w:p w14:paraId="79BD6B7F" w14:textId="72C4EE0B" w:rsidR="002979D7" w:rsidRPr="000061A3" w:rsidRDefault="002979D7" w:rsidP="002979D7">
            <w:pPr>
              <w:pStyle w:val="NormalIndent"/>
              <w:ind w:left="0"/>
              <w:jc w:val="both"/>
              <w:rPr>
                <w:sz w:val="20"/>
              </w:rPr>
            </w:pPr>
            <w:r>
              <w:rPr>
                <w:sz w:val="20"/>
              </w:rPr>
              <w:t>g. Have you ever been unfairly treated when getting medical care?</w:t>
            </w:r>
          </w:p>
        </w:tc>
        <w:tc>
          <w:tcPr>
            <w:tcW w:w="2970" w:type="dxa"/>
          </w:tcPr>
          <w:p w14:paraId="72D1D833" w14:textId="77777777" w:rsidR="002979D7" w:rsidRPr="000061A3" w:rsidRDefault="002979D7" w:rsidP="002979D7">
            <w:pPr>
              <w:pStyle w:val="NormalIndent"/>
              <w:tabs>
                <w:tab w:val="left" w:pos="106"/>
              </w:tabs>
              <w:ind w:left="0"/>
              <w:rPr>
                <w:sz w:val="20"/>
              </w:rPr>
            </w:pPr>
            <w:r w:rsidRPr="000061A3">
              <w:rPr>
                <w:sz w:val="20"/>
              </w:rPr>
              <w:t>1=No</w:t>
            </w:r>
          </w:p>
          <w:p w14:paraId="77602079" w14:textId="77777777" w:rsidR="002979D7" w:rsidRPr="000061A3" w:rsidRDefault="002979D7" w:rsidP="002979D7">
            <w:pPr>
              <w:pStyle w:val="NormalIndent"/>
              <w:ind w:left="0"/>
              <w:jc w:val="both"/>
              <w:rPr>
                <w:sz w:val="20"/>
              </w:rPr>
            </w:pPr>
            <w:r w:rsidRPr="000061A3">
              <w:rPr>
                <w:sz w:val="20"/>
              </w:rPr>
              <w:t>2=Yes</w:t>
            </w:r>
          </w:p>
        </w:tc>
      </w:tr>
      <w:tr w:rsidR="002979D7" w:rsidRPr="000061A3" w14:paraId="3BDE57DB" w14:textId="77777777" w:rsidTr="00BC4DE5">
        <w:trPr>
          <w:cantSplit/>
        </w:trPr>
        <w:tc>
          <w:tcPr>
            <w:tcW w:w="1350" w:type="dxa"/>
          </w:tcPr>
          <w:p w14:paraId="25C9B92E" w14:textId="4BE61CE5" w:rsidR="002979D7" w:rsidRPr="000061A3" w:rsidRDefault="002979D7" w:rsidP="002979D7">
            <w:pPr>
              <w:pStyle w:val="NormalIndent"/>
              <w:ind w:left="0"/>
              <w:rPr>
                <w:sz w:val="20"/>
              </w:rPr>
            </w:pPr>
            <w:r w:rsidRPr="000061A3">
              <w:rPr>
                <w:sz w:val="20"/>
              </w:rPr>
              <w:t>D1</w:t>
            </w:r>
            <w:r>
              <w:rPr>
                <w:sz w:val="20"/>
              </w:rPr>
              <w:t>G</w:t>
            </w:r>
            <w:r w:rsidRPr="000061A3">
              <w:rPr>
                <w:sz w:val="20"/>
              </w:rPr>
              <w:t>b</w:t>
            </w:r>
          </w:p>
        </w:tc>
        <w:tc>
          <w:tcPr>
            <w:tcW w:w="630" w:type="dxa"/>
          </w:tcPr>
          <w:p w14:paraId="46D1D727" w14:textId="77777777" w:rsidR="002979D7" w:rsidRPr="000061A3" w:rsidRDefault="002979D7" w:rsidP="002979D7">
            <w:pPr>
              <w:pStyle w:val="NormalIndent"/>
              <w:ind w:left="0"/>
              <w:jc w:val="center"/>
              <w:rPr>
                <w:sz w:val="20"/>
              </w:rPr>
            </w:pPr>
            <w:r w:rsidRPr="000061A3">
              <w:rPr>
                <w:sz w:val="20"/>
              </w:rPr>
              <w:t>1</w:t>
            </w:r>
          </w:p>
        </w:tc>
        <w:tc>
          <w:tcPr>
            <w:tcW w:w="630" w:type="dxa"/>
          </w:tcPr>
          <w:p w14:paraId="7B37CAE8" w14:textId="77777777" w:rsidR="002979D7" w:rsidRPr="000061A3" w:rsidRDefault="002979D7" w:rsidP="002979D7">
            <w:pPr>
              <w:pStyle w:val="NormalIndent"/>
              <w:ind w:left="0"/>
              <w:jc w:val="center"/>
              <w:rPr>
                <w:sz w:val="20"/>
              </w:rPr>
            </w:pPr>
            <w:r w:rsidRPr="000061A3">
              <w:rPr>
                <w:sz w:val="20"/>
              </w:rPr>
              <w:t>N</w:t>
            </w:r>
          </w:p>
        </w:tc>
        <w:tc>
          <w:tcPr>
            <w:tcW w:w="3060" w:type="dxa"/>
          </w:tcPr>
          <w:p w14:paraId="26701B05" w14:textId="77777777" w:rsidR="002979D7" w:rsidRPr="000061A3" w:rsidRDefault="002979D7" w:rsidP="002979D7">
            <w:pPr>
              <w:pStyle w:val="NormalIndent"/>
              <w:ind w:left="0"/>
              <w:rPr>
                <w:sz w:val="20"/>
              </w:rPr>
            </w:pPr>
            <w:r w:rsidRPr="000061A3">
              <w:rPr>
                <w:sz w:val="20"/>
              </w:rPr>
              <w:t xml:space="preserve">If yes, </w:t>
            </w:r>
            <w:proofErr w:type="gramStart"/>
            <w:r w:rsidRPr="000061A3">
              <w:rPr>
                <w:sz w:val="20"/>
              </w:rPr>
              <w:t>How</w:t>
            </w:r>
            <w:proofErr w:type="gramEnd"/>
            <w:r w:rsidRPr="000061A3">
              <w:rPr>
                <w:sz w:val="20"/>
              </w:rPr>
              <w:t xml:space="preserve"> stressful was this experience?</w:t>
            </w:r>
          </w:p>
        </w:tc>
        <w:tc>
          <w:tcPr>
            <w:tcW w:w="2970" w:type="dxa"/>
          </w:tcPr>
          <w:p w14:paraId="35C968A8" w14:textId="77777777" w:rsidR="002979D7" w:rsidRPr="000061A3" w:rsidRDefault="002979D7" w:rsidP="002979D7">
            <w:pPr>
              <w:pStyle w:val="NormalIndent"/>
              <w:tabs>
                <w:tab w:val="left" w:pos="106"/>
              </w:tabs>
              <w:ind w:left="0"/>
              <w:rPr>
                <w:sz w:val="20"/>
              </w:rPr>
            </w:pPr>
            <w:r w:rsidRPr="000061A3">
              <w:rPr>
                <w:sz w:val="20"/>
              </w:rPr>
              <w:t>1=Not at all</w:t>
            </w:r>
          </w:p>
          <w:p w14:paraId="0AC0C6B5" w14:textId="77777777" w:rsidR="002979D7" w:rsidRPr="000061A3" w:rsidRDefault="002979D7" w:rsidP="002979D7">
            <w:pPr>
              <w:pStyle w:val="NormalIndent"/>
              <w:tabs>
                <w:tab w:val="left" w:pos="106"/>
              </w:tabs>
              <w:ind w:left="0"/>
              <w:rPr>
                <w:sz w:val="20"/>
              </w:rPr>
            </w:pPr>
            <w:r w:rsidRPr="000061A3">
              <w:rPr>
                <w:sz w:val="20"/>
              </w:rPr>
              <w:t>2=A little</w:t>
            </w:r>
          </w:p>
          <w:p w14:paraId="2093C0C8" w14:textId="77777777" w:rsidR="002979D7" w:rsidRPr="000061A3" w:rsidRDefault="002979D7" w:rsidP="002979D7">
            <w:pPr>
              <w:pStyle w:val="NormalIndent"/>
              <w:tabs>
                <w:tab w:val="left" w:pos="106"/>
              </w:tabs>
              <w:ind w:left="0"/>
              <w:rPr>
                <w:sz w:val="20"/>
              </w:rPr>
            </w:pPr>
            <w:r w:rsidRPr="000061A3">
              <w:rPr>
                <w:sz w:val="20"/>
              </w:rPr>
              <w:t>3=Somewhat</w:t>
            </w:r>
          </w:p>
          <w:p w14:paraId="5F5786E1" w14:textId="77777777" w:rsidR="002979D7" w:rsidRPr="000061A3" w:rsidRDefault="002979D7" w:rsidP="002979D7">
            <w:pPr>
              <w:pStyle w:val="NormalIndent"/>
              <w:ind w:left="0"/>
              <w:rPr>
                <w:sz w:val="20"/>
              </w:rPr>
            </w:pPr>
            <w:r w:rsidRPr="000061A3">
              <w:rPr>
                <w:sz w:val="20"/>
              </w:rPr>
              <w:t>4=Extremely</w:t>
            </w:r>
          </w:p>
        </w:tc>
      </w:tr>
      <w:tr w:rsidR="002979D7" w:rsidRPr="000061A3" w14:paraId="44E117A4"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3B1FE4B3"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51956C09"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6C5E7A45"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7F85A392" w14:textId="5A6FE7B4" w:rsidR="002979D7" w:rsidRPr="000061A3" w:rsidRDefault="002979D7" w:rsidP="002979D7">
            <w:pPr>
              <w:pStyle w:val="NormalIndent"/>
              <w:tabs>
                <w:tab w:val="left" w:pos="106"/>
              </w:tabs>
              <w:ind w:left="0"/>
              <w:rPr>
                <w:sz w:val="20"/>
              </w:rPr>
            </w:pPr>
            <w:r w:rsidRPr="000061A3">
              <w:rPr>
                <w:sz w:val="20"/>
              </w:rPr>
              <w:t xml:space="preserve">D2. </w:t>
            </w:r>
            <w:r w:rsidRPr="00244CD5">
              <w:rPr>
                <w:sz w:val="20"/>
              </w:rPr>
              <w:t xml:space="preserve">These next questions are about your current feelings or perceptions regarding healthcare organizations (places where you might get healthcare, like a hospital or clinic). Indicate your level of agreement or disagreement </w:t>
            </w:r>
            <w:r w:rsidRPr="00244CD5">
              <w:rPr>
                <w:b/>
                <w:sz w:val="20"/>
              </w:rPr>
              <w:t>with each statement</w:t>
            </w:r>
            <w:r w:rsidRPr="00244CD5">
              <w:rPr>
                <w:sz w:val="20"/>
              </w:rPr>
              <w:t>.</w:t>
            </w:r>
          </w:p>
        </w:tc>
      </w:tr>
      <w:tr w:rsidR="002979D7" w:rsidRPr="000061A3" w14:paraId="20D6A546" w14:textId="77777777" w:rsidTr="00BC4DE5">
        <w:trPr>
          <w:cantSplit/>
        </w:trPr>
        <w:tc>
          <w:tcPr>
            <w:tcW w:w="1350" w:type="dxa"/>
          </w:tcPr>
          <w:p w14:paraId="3990B576" w14:textId="50FE81E5" w:rsidR="002979D7" w:rsidRPr="000061A3" w:rsidRDefault="002979D7" w:rsidP="002979D7">
            <w:pPr>
              <w:pStyle w:val="NormalIndent"/>
              <w:ind w:left="0"/>
              <w:rPr>
                <w:sz w:val="20"/>
              </w:rPr>
            </w:pPr>
            <w:r w:rsidRPr="000061A3">
              <w:rPr>
                <w:sz w:val="20"/>
              </w:rPr>
              <w:t>D</w:t>
            </w:r>
            <w:r>
              <w:rPr>
                <w:sz w:val="20"/>
              </w:rPr>
              <w:t>2A</w:t>
            </w:r>
          </w:p>
        </w:tc>
        <w:tc>
          <w:tcPr>
            <w:tcW w:w="630" w:type="dxa"/>
          </w:tcPr>
          <w:p w14:paraId="7F8E3BB1" w14:textId="77777777" w:rsidR="002979D7" w:rsidRPr="000061A3" w:rsidRDefault="002979D7" w:rsidP="002979D7">
            <w:pPr>
              <w:pStyle w:val="NormalIndent"/>
              <w:ind w:left="0"/>
              <w:jc w:val="center"/>
              <w:rPr>
                <w:sz w:val="20"/>
              </w:rPr>
            </w:pPr>
            <w:r w:rsidRPr="000061A3">
              <w:rPr>
                <w:sz w:val="20"/>
              </w:rPr>
              <w:t>1</w:t>
            </w:r>
          </w:p>
        </w:tc>
        <w:tc>
          <w:tcPr>
            <w:tcW w:w="630" w:type="dxa"/>
          </w:tcPr>
          <w:p w14:paraId="0E94EE9D" w14:textId="77777777" w:rsidR="002979D7" w:rsidRPr="000061A3" w:rsidRDefault="002979D7" w:rsidP="002979D7">
            <w:pPr>
              <w:pStyle w:val="NormalIndent"/>
              <w:ind w:left="0"/>
              <w:jc w:val="center"/>
              <w:rPr>
                <w:sz w:val="20"/>
              </w:rPr>
            </w:pPr>
            <w:r w:rsidRPr="000061A3">
              <w:rPr>
                <w:sz w:val="20"/>
              </w:rPr>
              <w:t>N</w:t>
            </w:r>
          </w:p>
        </w:tc>
        <w:tc>
          <w:tcPr>
            <w:tcW w:w="3060" w:type="dxa"/>
          </w:tcPr>
          <w:p w14:paraId="0292B383" w14:textId="0A8A262B" w:rsidR="002979D7" w:rsidRPr="000061A3" w:rsidRDefault="002979D7" w:rsidP="002979D7">
            <w:pPr>
              <w:pStyle w:val="NormalIndent"/>
              <w:ind w:left="0"/>
              <w:rPr>
                <w:sz w:val="20"/>
              </w:rPr>
            </w:pPr>
            <w:r>
              <w:rPr>
                <w:sz w:val="20"/>
              </w:rPr>
              <w:t>a. Patients have sometimes been deceived or misled at hospitals.</w:t>
            </w:r>
          </w:p>
        </w:tc>
        <w:tc>
          <w:tcPr>
            <w:tcW w:w="2970" w:type="dxa"/>
          </w:tcPr>
          <w:p w14:paraId="50FD5E17" w14:textId="0A3A545B" w:rsidR="002979D7" w:rsidRPr="000061A3" w:rsidRDefault="002979D7" w:rsidP="002979D7">
            <w:pPr>
              <w:pStyle w:val="NormalIndent"/>
              <w:tabs>
                <w:tab w:val="left" w:pos="106"/>
              </w:tabs>
              <w:ind w:left="0"/>
              <w:rPr>
                <w:sz w:val="20"/>
              </w:rPr>
            </w:pPr>
            <w:r w:rsidRPr="000061A3">
              <w:rPr>
                <w:sz w:val="20"/>
              </w:rPr>
              <w:t>1=</w:t>
            </w:r>
            <w:r>
              <w:rPr>
                <w:sz w:val="20"/>
              </w:rPr>
              <w:t>Strongly Agree</w:t>
            </w:r>
          </w:p>
          <w:p w14:paraId="37476043" w14:textId="77777777" w:rsidR="002979D7" w:rsidRDefault="002979D7" w:rsidP="002979D7">
            <w:pPr>
              <w:pStyle w:val="NormalIndent"/>
              <w:ind w:left="0"/>
              <w:jc w:val="both"/>
              <w:rPr>
                <w:sz w:val="20"/>
              </w:rPr>
            </w:pPr>
            <w:r>
              <w:rPr>
                <w:sz w:val="20"/>
              </w:rPr>
              <w:t>2=Somewhat Agree</w:t>
            </w:r>
          </w:p>
          <w:p w14:paraId="2D62F076" w14:textId="77777777" w:rsidR="002979D7" w:rsidRDefault="002979D7" w:rsidP="002979D7">
            <w:pPr>
              <w:pStyle w:val="NormalIndent"/>
              <w:ind w:left="0"/>
              <w:jc w:val="both"/>
              <w:rPr>
                <w:sz w:val="20"/>
              </w:rPr>
            </w:pPr>
            <w:r>
              <w:rPr>
                <w:sz w:val="20"/>
              </w:rPr>
              <w:t>3=Somewhat Disagree</w:t>
            </w:r>
          </w:p>
          <w:p w14:paraId="230F665C" w14:textId="4CA23AB1" w:rsidR="002979D7" w:rsidRPr="000061A3" w:rsidRDefault="002979D7" w:rsidP="002979D7">
            <w:pPr>
              <w:pStyle w:val="NormalIndent"/>
              <w:ind w:left="0"/>
              <w:jc w:val="both"/>
              <w:rPr>
                <w:sz w:val="20"/>
              </w:rPr>
            </w:pPr>
            <w:r>
              <w:rPr>
                <w:sz w:val="20"/>
              </w:rPr>
              <w:t>4=Strongly Disagree</w:t>
            </w:r>
          </w:p>
        </w:tc>
      </w:tr>
      <w:tr w:rsidR="002979D7" w:rsidRPr="000061A3" w14:paraId="43024E7D" w14:textId="77777777" w:rsidTr="00BC4DE5">
        <w:trPr>
          <w:cantSplit/>
        </w:trPr>
        <w:tc>
          <w:tcPr>
            <w:tcW w:w="1350" w:type="dxa"/>
          </w:tcPr>
          <w:p w14:paraId="1C14DA8E" w14:textId="085FCCA5" w:rsidR="002979D7" w:rsidRPr="000061A3" w:rsidRDefault="002979D7" w:rsidP="002979D7">
            <w:pPr>
              <w:pStyle w:val="NormalIndent"/>
              <w:ind w:left="0"/>
              <w:rPr>
                <w:sz w:val="20"/>
              </w:rPr>
            </w:pPr>
            <w:r w:rsidRPr="000061A3">
              <w:rPr>
                <w:sz w:val="20"/>
              </w:rPr>
              <w:t>D</w:t>
            </w:r>
            <w:r>
              <w:rPr>
                <w:sz w:val="20"/>
              </w:rPr>
              <w:t>2B</w:t>
            </w:r>
          </w:p>
        </w:tc>
        <w:tc>
          <w:tcPr>
            <w:tcW w:w="630" w:type="dxa"/>
          </w:tcPr>
          <w:p w14:paraId="6711341A" w14:textId="77777777" w:rsidR="002979D7" w:rsidRPr="000061A3" w:rsidRDefault="002979D7" w:rsidP="002979D7">
            <w:pPr>
              <w:pStyle w:val="NormalIndent"/>
              <w:ind w:left="0"/>
              <w:jc w:val="center"/>
              <w:rPr>
                <w:sz w:val="20"/>
              </w:rPr>
            </w:pPr>
            <w:r w:rsidRPr="000061A3">
              <w:rPr>
                <w:sz w:val="20"/>
              </w:rPr>
              <w:t>1</w:t>
            </w:r>
          </w:p>
        </w:tc>
        <w:tc>
          <w:tcPr>
            <w:tcW w:w="630" w:type="dxa"/>
          </w:tcPr>
          <w:p w14:paraId="1A08C455" w14:textId="77777777" w:rsidR="002979D7" w:rsidRPr="000061A3" w:rsidRDefault="002979D7" w:rsidP="002979D7">
            <w:pPr>
              <w:pStyle w:val="NormalIndent"/>
              <w:ind w:left="0"/>
              <w:jc w:val="center"/>
              <w:rPr>
                <w:sz w:val="20"/>
              </w:rPr>
            </w:pPr>
            <w:r w:rsidRPr="000061A3">
              <w:rPr>
                <w:sz w:val="20"/>
              </w:rPr>
              <w:t>N</w:t>
            </w:r>
          </w:p>
        </w:tc>
        <w:tc>
          <w:tcPr>
            <w:tcW w:w="3060" w:type="dxa"/>
          </w:tcPr>
          <w:p w14:paraId="5D60A028" w14:textId="2685B34A" w:rsidR="002979D7" w:rsidRPr="000061A3" w:rsidRDefault="002979D7" w:rsidP="002979D7">
            <w:pPr>
              <w:pStyle w:val="NormalIndent"/>
              <w:ind w:left="0"/>
              <w:rPr>
                <w:sz w:val="20"/>
              </w:rPr>
            </w:pPr>
            <w:r>
              <w:rPr>
                <w:sz w:val="20"/>
              </w:rPr>
              <w:t>b. Hospitals often want to know more about your personal affairs or business than they really need to know.</w:t>
            </w:r>
          </w:p>
        </w:tc>
        <w:tc>
          <w:tcPr>
            <w:tcW w:w="2970" w:type="dxa"/>
          </w:tcPr>
          <w:p w14:paraId="5EED0FF9" w14:textId="77777777" w:rsidR="002979D7" w:rsidRPr="000061A3" w:rsidRDefault="002979D7" w:rsidP="002979D7">
            <w:pPr>
              <w:pStyle w:val="NormalIndent"/>
              <w:tabs>
                <w:tab w:val="left" w:pos="106"/>
              </w:tabs>
              <w:ind w:left="0"/>
              <w:rPr>
                <w:sz w:val="20"/>
              </w:rPr>
            </w:pPr>
            <w:r w:rsidRPr="000061A3">
              <w:rPr>
                <w:sz w:val="20"/>
              </w:rPr>
              <w:t>1=</w:t>
            </w:r>
            <w:r>
              <w:rPr>
                <w:sz w:val="20"/>
              </w:rPr>
              <w:t>Strongly Agree</w:t>
            </w:r>
          </w:p>
          <w:p w14:paraId="478A9D72" w14:textId="77777777" w:rsidR="002979D7" w:rsidRDefault="002979D7" w:rsidP="002979D7">
            <w:pPr>
              <w:pStyle w:val="NormalIndent"/>
              <w:ind w:left="0"/>
              <w:jc w:val="both"/>
              <w:rPr>
                <w:sz w:val="20"/>
              </w:rPr>
            </w:pPr>
            <w:r>
              <w:rPr>
                <w:sz w:val="20"/>
              </w:rPr>
              <w:t>2=Somewhat Agree</w:t>
            </w:r>
          </w:p>
          <w:p w14:paraId="2BC6FE06" w14:textId="77777777" w:rsidR="002979D7" w:rsidRDefault="002979D7" w:rsidP="002979D7">
            <w:pPr>
              <w:pStyle w:val="NormalIndent"/>
              <w:ind w:left="0"/>
              <w:jc w:val="both"/>
              <w:rPr>
                <w:sz w:val="20"/>
              </w:rPr>
            </w:pPr>
            <w:r>
              <w:rPr>
                <w:sz w:val="20"/>
              </w:rPr>
              <w:t>3=Somewhat Disagree</w:t>
            </w:r>
          </w:p>
          <w:p w14:paraId="0C0BFD55" w14:textId="77777777" w:rsidR="002979D7" w:rsidRPr="000061A3" w:rsidRDefault="002979D7" w:rsidP="002979D7">
            <w:pPr>
              <w:pStyle w:val="NormalIndent"/>
              <w:ind w:left="0"/>
              <w:jc w:val="both"/>
              <w:rPr>
                <w:sz w:val="20"/>
              </w:rPr>
            </w:pPr>
            <w:r>
              <w:rPr>
                <w:sz w:val="20"/>
              </w:rPr>
              <w:t>4=Strongly Disagree</w:t>
            </w:r>
          </w:p>
        </w:tc>
      </w:tr>
      <w:tr w:rsidR="002979D7" w:rsidRPr="000061A3" w14:paraId="309EEC93" w14:textId="77777777" w:rsidTr="00BC4DE5">
        <w:trPr>
          <w:cantSplit/>
        </w:trPr>
        <w:tc>
          <w:tcPr>
            <w:tcW w:w="1350" w:type="dxa"/>
          </w:tcPr>
          <w:p w14:paraId="670E96CC" w14:textId="7A2914EE" w:rsidR="002979D7" w:rsidRPr="000061A3" w:rsidRDefault="002979D7" w:rsidP="002979D7">
            <w:pPr>
              <w:pStyle w:val="NormalIndent"/>
              <w:ind w:left="0"/>
              <w:rPr>
                <w:sz w:val="20"/>
              </w:rPr>
            </w:pPr>
            <w:r w:rsidRPr="000061A3">
              <w:rPr>
                <w:sz w:val="20"/>
              </w:rPr>
              <w:lastRenderedPageBreak/>
              <w:t>D</w:t>
            </w:r>
            <w:r>
              <w:rPr>
                <w:sz w:val="20"/>
              </w:rPr>
              <w:t>2C</w:t>
            </w:r>
          </w:p>
        </w:tc>
        <w:tc>
          <w:tcPr>
            <w:tcW w:w="630" w:type="dxa"/>
          </w:tcPr>
          <w:p w14:paraId="35BBF470" w14:textId="77777777" w:rsidR="002979D7" w:rsidRPr="000061A3" w:rsidRDefault="002979D7" w:rsidP="002979D7">
            <w:pPr>
              <w:pStyle w:val="NormalIndent"/>
              <w:ind w:left="0"/>
              <w:jc w:val="center"/>
              <w:rPr>
                <w:sz w:val="20"/>
              </w:rPr>
            </w:pPr>
            <w:r w:rsidRPr="000061A3">
              <w:rPr>
                <w:sz w:val="20"/>
              </w:rPr>
              <w:t>1</w:t>
            </w:r>
          </w:p>
        </w:tc>
        <w:tc>
          <w:tcPr>
            <w:tcW w:w="630" w:type="dxa"/>
          </w:tcPr>
          <w:p w14:paraId="069D4ED9" w14:textId="77777777" w:rsidR="002979D7" w:rsidRPr="000061A3" w:rsidRDefault="002979D7" w:rsidP="002979D7">
            <w:pPr>
              <w:pStyle w:val="NormalIndent"/>
              <w:ind w:left="0"/>
              <w:jc w:val="center"/>
              <w:rPr>
                <w:sz w:val="20"/>
              </w:rPr>
            </w:pPr>
            <w:r w:rsidRPr="000061A3">
              <w:rPr>
                <w:sz w:val="20"/>
              </w:rPr>
              <w:t>N</w:t>
            </w:r>
          </w:p>
        </w:tc>
        <w:tc>
          <w:tcPr>
            <w:tcW w:w="3060" w:type="dxa"/>
          </w:tcPr>
          <w:p w14:paraId="5BE68C5C" w14:textId="5B787A88" w:rsidR="002979D7" w:rsidRPr="000061A3" w:rsidRDefault="002979D7" w:rsidP="002979D7">
            <w:pPr>
              <w:pStyle w:val="NormalIndent"/>
              <w:ind w:left="0"/>
              <w:rPr>
                <w:sz w:val="20"/>
              </w:rPr>
            </w:pPr>
            <w:r>
              <w:rPr>
                <w:sz w:val="20"/>
              </w:rPr>
              <w:t>c. Hospitals have sometimes done harmful experiments on patients without their knowledge.</w:t>
            </w:r>
          </w:p>
        </w:tc>
        <w:tc>
          <w:tcPr>
            <w:tcW w:w="2970" w:type="dxa"/>
          </w:tcPr>
          <w:p w14:paraId="36A381BC" w14:textId="77777777" w:rsidR="002979D7" w:rsidRPr="000061A3" w:rsidRDefault="002979D7" w:rsidP="002979D7">
            <w:pPr>
              <w:pStyle w:val="NormalIndent"/>
              <w:tabs>
                <w:tab w:val="left" w:pos="106"/>
              </w:tabs>
              <w:ind w:left="0"/>
              <w:rPr>
                <w:sz w:val="20"/>
              </w:rPr>
            </w:pPr>
            <w:r w:rsidRPr="000061A3">
              <w:rPr>
                <w:sz w:val="20"/>
              </w:rPr>
              <w:t>1=</w:t>
            </w:r>
            <w:r>
              <w:rPr>
                <w:sz w:val="20"/>
              </w:rPr>
              <w:t>Strongly Agree</w:t>
            </w:r>
          </w:p>
          <w:p w14:paraId="39B4DABF" w14:textId="77777777" w:rsidR="002979D7" w:rsidRDefault="002979D7" w:rsidP="002979D7">
            <w:pPr>
              <w:pStyle w:val="NormalIndent"/>
              <w:ind w:left="0"/>
              <w:jc w:val="both"/>
              <w:rPr>
                <w:sz w:val="20"/>
              </w:rPr>
            </w:pPr>
            <w:r>
              <w:rPr>
                <w:sz w:val="20"/>
              </w:rPr>
              <w:t>2=Somewhat Agree</w:t>
            </w:r>
          </w:p>
          <w:p w14:paraId="6A3895DE" w14:textId="77777777" w:rsidR="002979D7" w:rsidRDefault="002979D7" w:rsidP="002979D7">
            <w:pPr>
              <w:pStyle w:val="NormalIndent"/>
              <w:ind w:left="0"/>
              <w:jc w:val="both"/>
              <w:rPr>
                <w:sz w:val="20"/>
              </w:rPr>
            </w:pPr>
            <w:r>
              <w:rPr>
                <w:sz w:val="20"/>
              </w:rPr>
              <w:t>3=Somewhat Disagree</w:t>
            </w:r>
          </w:p>
          <w:p w14:paraId="17DA669A" w14:textId="77777777" w:rsidR="002979D7" w:rsidRPr="000061A3" w:rsidRDefault="002979D7" w:rsidP="002979D7">
            <w:pPr>
              <w:pStyle w:val="NormalIndent"/>
              <w:ind w:left="0"/>
              <w:jc w:val="both"/>
              <w:rPr>
                <w:sz w:val="20"/>
              </w:rPr>
            </w:pPr>
            <w:r>
              <w:rPr>
                <w:sz w:val="20"/>
              </w:rPr>
              <w:t>4=Strongly Disagree</w:t>
            </w:r>
          </w:p>
        </w:tc>
      </w:tr>
      <w:tr w:rsidR="002979D7" w:rsidRPr="000061A3" w14:paraId="06CAF35B" w14:textId="77777777" w:rsidTr="00BC4DE5">
        <w:trPr>
          <w:cantSplit/>
        </w:trPr>
        <w:tc>
          <w:tcPr>
            <w:tcW w:w="1350" w:type="dxa"/>
          </w:tcPr>
          <w:p w14:paraId="43917549" w14:textId="00ACE713" w:rsidR="002979D7" w:rsidRPr="000061A3" w:rsidRDefault="002979D7" w:rsidP="002979D7">
            <w:pPr>
              <w:pStyle w:val="NormalIndent"/>
              <w:ind w:left="0"/>
              <w:rPr>
                <w:sz w:val="20"/>
              </w:rPr>
            </w:pPr>
            <w:r w:rsidRPr="000061A3">
              <w:rPr>
                <w:sz w:val="20"/>
              </w:rPr>
              <w:t>D</w:t>
            </w:r>
            <w:r>
              <w:rPr>
                <w:sz w:val="20"/>
              </w:rPr>
              <w:t>2D</w:t>
            </w:r>
          </w:p>
        </w:tc>
        <w:tc>
          <w:tcPr>
            <w:tcW w:w="630" w:type="dxa"/>
          </w:tcPr>
          <w:p w14:paraId="3E4D48BD" w14:textId="77777777" w:rsidR="002979D7" w:rsidRPr="000061A3" w:rsidRDefault="002979D7" w:rsidP="002979D7">
            <w:pPr>
              <w:pStyle w:val="NormalIndent"/>
              <w:ind w:left="0"/>
              <w:jc w:val="center"/>
              <w:rPr>
                <w:sz w:val="20"/>
              </w:rPr>
            </w:pPr>
            <w:r w:rsidRPr="000061A3">
              <w:rPr>
                <w:sz w:val="20"/>
              </w:rPr>
              <w:t>1</w:t>
            </w:r>
          </w:p>
        </w:tc>
        <w:tc>
          <w:tcPr>
            <w:tcW w:w="630" w:type="dxa"/>
          </w:tcPr>
          <w:p w14:paraId="35EC4A16" w14:textId="77777777" w:rsidR="002979D7" w:rsidRPr="000061A3" w:rsidRDefault="002979D7" w:rsidP="002979D7">
            <w:pPr>
              <w:pStyle w:val="NormalIndent"/>
              <w:ind w:left="0"/>
              <w:jc w:val="center"/>
              <w:rPr>
                <w:sz w:val="20"/>
              </w:rPr>
            </w:pPr>
            <w:r w:rsidRPr="000061A3">
              <w:rPr>
                <w:sz w:val="20"/>
              </w:rPr>
              <w:t>N</w:t>
            </w:r>
          </w:p>
        </w:tc>
        <w:tc>
          <w:tcPr>
            <w:tcW w:w="3060" w:type="dxa"/>
          </w:tcPr>
          <w:p w14:paraId="44E2F626" w14:textId="094786D3" w:rsidR="002979D7" w:rsidRPr="000061A3" w:rsidRDefault="002979D7" w:rsidP="002979D7">
            <w:pPr>
              <w:pStyle w:val="NormalIndent"/>
              <w:ind w:left="0"/>
              <w:rPr>
                <w:sz w:val="20"/>
              </w:rPr>
            </w:pPr>
            <w:r>
              <w:rPr>
                <w:sz w:val="20"/>
              </w:rPr>
              <w:t>d. Rich patients receive better care at hospitals than poor patients.</w:t>
            </w:r>
          </w:p>
        </w:tc>
        <w:tc>
          <w:tcPr>
            <w:tcW w:w="2970" w:type="dxa"/>
          </w:tcPr>
          <w:p w14:paraId="5209E692" w14:textId="77777777" w:rsidR="002979D7" w:rsidRPr="000061A3" w:rsidRDefault="002979D7" w:rsidP="002979D7">
            <w:pPr>
              <w:pStyle w:val="NormalIndent"/>
              <w:tabs>
                <w:tab w:val="left" w:pos="106"/>
              </w:tabs>
              <w:ind w:left="0"/>
              <w:rPr>
                <w:sz w:val="20"/>
              </w:rPr>
            </w:pPr>
            <w:r w:rsidRPr="000061A3">
              <w:rPr>
                <w:sz w:val="20"/>
              </w:rPr>
              <w:t>1=</w:t>
            </w:r>
            <w:r>
              <w:rPr>
                <w:sz w:val="20"/>
              </w:rPr>
              <w:t>Strongly Agree</w:t>
            </w:r>
          </w:p>
          <w:p w14:paraId="60DF55EA" w14:textId="77777777" w:rsidR="002979D7" w:rsidRDefault="002979D7" w:rsidP="002979D7">
            <w:pPr>
              <w:pStyle w:val="NormalIndent"/>
              <w:ind w:left="0"/>
              <w:jc w:val="both"/>
              <w:rPr>
                <w:sz w:val="20"/>
              </w:rPr>
            </w:pPr>
            <w:r>
              <w:rPr>
                <w:sz w:val="20"/>
              </w:rPr>
              <w:t>2=Somewhat Agree</w:t>
            </w:r>
          </w:p>
          <w:p w14:paraId="72EFDAE8" w14:textId="77777777" w:rsidR="002979D7" w:rsidRDefault="002979D7" w:rsidP="002979D7">
            <w:pPr>
              <w:pStyle w:val="NormalIndent"/>
              <w:ind w:left="0"/>
              <w:jc w:val="both"/>
              <w:rPr>
                <w:sz w:val="20"/>
              </w:rPr>
            </w:pPr>
            <w:r>
              <w:rPr>
                <w:sz w:val="20"/>
              </w:rPr>
              <w:t>3=Somewhat Disagree</w:t>
            </w:r>
          </w:p>
          <w:p w14:paraId="76ADDB82" w14:textId="77777777" w:rsidR="002979D7" w:rsidRPr="000061A3" w:rsidRDefault="002979D7" w:rsidP="002979D7">
            <w:pPr>
              <w:pStyle w:val="NormalIndent"/>
              <w:ind w:left="0"/>
              <w:jc w:val="both"/>
              <w:rPr>
                <w:sz w:val="20"/>
              </w:rPr>
            </w:pPr>
            <w:r>
              <w:rPr>
                <w:sz w:val="20"/>
              </w:rPr>
              <w:t>4=Strongly Disagree</w:t>
            </w:r>
          </w:p>
        </w:tc>
      </w:tr>
      <w:tr w:rsidR="002979D7" w:rsidRPr="000061A3" w14:paraId="317C2A78" w14:textId="77777777" w:rsidTr="00BC4DE5">
        <w:trPr>
          <w:cantSplit/>
        </w:trPr>
        <w:tc>
          <w:tcPr>
            <w:tcW w:w="1350" w:type="dxa"/>
          </w:tcPr>
          <w:p w14:paraId="7326C1A7" w14:textId="34D56F86" w:rsidR="002979D7" w:rsidRPr="000061A3" w:rsidRDefault="002979D7" w:rsidP="002979D7">
            <w:pPr>
              <w:pStyle w:val="NormalIndent"/>
              <w:ind w:left="0"/>
              <w:rPr>
                <w:sz w:val="20"/>
              </w:rPr>
            </w:pPr>
            <w:r w:rsidRPr="000061A3">
              <w:rPr>
                <w:sz w:val="20"/>
              </w:rPr>
              <w:t>D</w:t>
            </w:r>
            <w:r>
              <w:rPr>
                <w:sz w:val="20"/>
              </w:rPr>
              <w:t>2E</w:t>
            </w:r>
          </w:p>
        </w:tc>
        <w:tc>
          <w:tcPr>
            <w:tcW w:w="630" w:type="dxa"/>
          </w:tcPr>
          <w:p w14:paraId="30E02465" w14:textId="77777777" w:rsidR="002979D7" w:rsidRPr="000061A3" w:rsidRDefault="002979D7" w:rsidP="002979D7">
            <w:pPr>
              <w:pStyle w:val="NormalIndent"/>
              <w:ind w:left="0"/>
              <w:jc w:val="center"/>
              <w:rPr>
                <w:sz w:val="20"/>
              </w:rPr>
            </w:pPr>
            <w:r w:rsidRPr="000061A3">
              <w:rPr>
                <w:sz w:val="20"/>
              </w:rPr>
              <w:t>1</w:t>
            </w:r>
          </w:p>
        </w:tc>
        <w:tc>
          <w:tcPr>
            <w:tcW w:w="630" w:type="dxa"/>
          </w:tcPr>
          <w:p w14:paraId="21E112EE" w14:textId="77777777" w:rsidR="002979D7" w:rsidRPr="000061A3" w:rsidRDefault="002979D7" w:rsidP="002979D7">
            <w:pPr>
              <w:pStyle w:val="NormalIndent"/>
              <w:ind w:left="0"/>
              <w:jc w:val="center"/>
              <w:rPr>
                <w:sz w:val="20"/>
              </w:rPr>
            </w:pPr>
            <w:r w:rsidRPr="000061A3">
              <w:rPr>
                <w:sz w:val="20"/>
              </w:rPr>
              <w:t>N</w:t>
            </w:r>
          </w:p>
        </w:tc>
        <w:tc>
          <w:tcPr>
            <w:tcW w:w="3060" w:type="dxa"/>
          </w:tcPr>
          <w:p w14:paraId="529FFEF0" w14:textId="5B04D1ED" w:rsidR="002979D7" w:rsidRPr="000061A3" w:rsidRDefault="002979D7" w:rsidP="002979D7">
            <w:pPr>
              <w:pStyle w:val="NormalIndent"/>
              <w:ind w:left="0"/>
              <w:rPr>
                <w:sz w:val="20"/>
              </w:rPr>
            </w:pPr>
            <w:r>
              <w:rPr>
                <w:sz w:val="20"/>
              </w:rPr>
              <w:t>e. Male patients receive better care at hospitals than female patients.</w:t>
            </w:r>
          </w:p>
        </w:tc>
        <w:tc>
          <w:tcPr>
            <w:tcW w:w="2970" w:type="dxa"/>
          </w:tcPr>
          <w:p w14:paraId="5F042C28" w14:textId="77777777" w:rsidR="002979D7" w:rsidRPr="000061A3" w:rsidRDefault="002979D7" w:rsidP="002979D7">
            <w:pPr>
              <w:pStyle w:val="NormalIndent"/>
              <w:tabs>
                <w:tab w:val="left" w:pos="106"/>
              </w:tabs>
              <w:ind w:left="0"/>
              <w:rPr>
                <w:sz w:val="20"/>
              </w:rPr>
            </w:pPr>
            <w:r w:rsidRPr="000061A3">
              <w:rPr>
                <w:sz w:val="20"/>
              </w:rPr>
              <w:t>1=</w:t>
            </w:r>
            <w:r>
              <w:rPr>
                <w:sz w:val="20"/>
              </w:rPr>
              <w:t>Strongly Agree</w:t>
            </w:r>
          </w:p>
          <w:p w14:paraId="3E1ED4BF" w14:textId="77777777" w:rsidR="002979D7" w:rsidRDefault="002979D7" w:rsidP="002979D7">
            <w:pPr>
              <w:pStyle w:val="NormalIndent"/>
              <w:ind w:left="0"/>
              <w:jc w:val="both"/>
              <w:rPr>
                <w:sz w:val="20"/>
              </w:rPr>
            </w:pPr>
            <w:r>
              <w:rPr>
                <w:sz w:val="20"/>
              </w:rPr>
              <w:t>2=Somewhat Agree</w:t>
            </w:r>
          </w:p>
          <w:p w14:paraId="3FD4718A" w14:textId="77777777" w:rsidR="002979D7" w:rsidRDefault="002979D7" w:rsidP="002979D7">
            <w:pPr>
              <w:pStyle w:val="NormalIndent"/>
              <w:ind w:left="0"/>
              <w:jc w:val="both"/>
              <w:rPr>
                <w:sz w:val="20"/>
              </w:rPr>
            </w:pPr>
            <w:r>
              <w:rPr>
                <w:sz w:val="20"/>
              </w:rPr>
              <w:t>3=Somewhat Disagree</w:t>
            </w:r>
          </w:p>
          <w:p w14:paraId="54147FEB" w14:textId="77777777" w:rsidR="002979D7" w:rsidRPr="000061A3" w:rsidRDefault="002979D7" w:rsidP="002979D7">
            <w:pPr>
              <w:pStyle w:val="NormalIndent"/>
              <w:ind w:left="0"/>
              <w:jc w:val="both"/>
              <w:rPr>
                <w:sz w:val="20"/>
              </w:rPr>
            </w:pPr>
            <w:r>
              <w:rPr>
                <w:sz w:val="20"/>
              </w:rPr>
              <w:t>4=Strongly Disagree</w:t>
            </w:r>
          </w:p>
        </w:tc>
      </w:tr>
      <w:tr w:rsidR="002979D7" w:rsidRPr="000061A3" w14:paraId="5898CA07"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1FB994BD"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2D8BE796"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6B401F8F"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3ED3A61F" w14:textId="37F06E99" w:rsidR="002979D7" w:rsidRPr="000061A3" w:rsidRDefault="002979D7" w:rsidP="002979D7">
            <w:pPr>
              <w:pStyle w:val="NormalIndent"/>
              <w:tabs>
                <w:tab w:val="left" w:pos="106"/>
              </w:tabs>
              <w:ind w:left="0"/>
              <w:rPr>
                <w:sz w:val="20"/>
              </w:rPr>
            </w:pPr>
            <w:r w:rsidRPr="000061A3">
              <w:rPr>
                <w:sz w:val="20"/>
              </w:rPr>
              <w:t>D</w:t>
            </w:r>
            <w:r>
              <w:rPr>
                <w:sz w:val="20"/>
              </w:rPr>
              <w:t>3</w:t>
            </w:r>
            <w:r w:rsidRPr="000061A3">
              <w:rPr>
                <w:sz w:val="20"/>
              </w:rPr>
              <w:t xml:space="preserve">. </w:t>
            </w:r>
            <w:r w:rsidRPr="000061A3">
              <w:rPr>
                <w:b/>
                <w:sz w:val="20"/>
              </w:rPr>
              <w:t>In your day-to-day life</w:t>
            </w:r>
            <w:r w:rsidRPr="000061A3">
              <w:rPr>
                <w:sz w:val="20"/>
              </w:rPr>
              <w:t xml:space="preserve">, </w:t>
            </w:r>
            <w:r>
              <w:rPr>
                <w:sz w:val="20"/>
              </w:rPr>
              <w:t xml:space="preserve">during the following 3 time periods, </w:t>
            </w:r>
            <w:r w:rsidRPr="000061A3">
              <w:rPr>
                <w:sz w:val="20"/>
              </w:rPr>
              <w:t>how often have any of the following things happened to you because of your race/ethnicity?</w:t>
            </w:r>
          </w:p>
        </w:tc>
      </w:tr>
      <w:tr w:rsidR="002979D7" w:rsidRPr="000061A3" w14:paraId="18764CC8"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5A4BBC6C"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2688687B"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5A1D0A14"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722BE17C" w14:textId="13AE6622" w:rsidR="002979D7" w:rsidRPr="000061A3" w:rsidRDefault="002979D7" w:rsidP="002979D7">
            <w:pPr>
              <w:pStyle w:val="NormalIndent"/>
              <w:tabs>
                <w:tab w:val="left" w:pos="106"/>
              </w:tabs>
              <w:ind w:left="0"/>
              <w:rPr>
                <w:sz w:val="20"/>
              </w:rPr>
            </w:pPr>
            <w:r w:rsidRPr="000061A3">
              <w:rPr>
                <w:sz w:val="20"/>
              </w:rPr>
              <w:t>a. You have been treated with less respect than other people</w:t>
            </w:r>
          </w:p>
        </w:tc>
      </w:tr>
      <w:tr w:rsidR="002979D7" w:rsidRPr="000061A3" w14:paraId="20E7FBBF" w14:textId="77777777" w:rsidTr="00BC4DE5">
        <w:trPr>
          <w:cantSplit/>
        </w:trPr>
        <w:tc>
          <w:tcPr>
            <w:tcW w:w="1350" w:type="dxa"/>
          </w:tcPr>
          <w:p w14:paraId="324D3F18" w14:textId="473CA3D1" w:rsidR="002979D7" w:rsidRPr="000061A3" w:rsidRDefault="002979D7" w:rsidP="002979D7">
            <w:pPr>
              <w:pStyle w:val="NormalIndent"/>
              <w:ind w:left="0"/>
              <w:rPr>
                <w:sz w:val="20"/>
              </w:rPr>
            </w:pPr>
            <w:r w:rsidRPr="000061A3">
              <w:rPr>
                <w:sz w:val="20"/>
              </w:rPr>
              <w:t>D</w:t>
            </w:r>
            <w:r>
              <w:rPr>
                <w:sz w:val="20"/>
              </w:rPr>
              <w:t>3</w:t>
            </w:r>
            <w:r w:rsidRPr="000061A3">
              <w:rPr>
                <w:sz w:val="20"/>
              </w:rPr>
              <w:t>A</w:t>
            </w:r>
            <w:r>
              <w:rPr>
                <w:sz w:val="20"/>
              </w:rPr>
              <w:t>1</w:t>
            </w:r>
          </w:p>
        </w:tc>
        <w:tc>
          <w:tcPr>
            <w:tcW w:w="630" w:type="dxa"/>
          </w:tcPr>
          <w:p w14:paraId="587A5435" w14:textId="6DAB927B" w:rsidR="002979D7" w:rsidRPr="000061A3" w:rsidRDefault="002979D7" w:rsidP="002979D7">
            <w:pPr>
              <w:pStyle w:val="NormalIndent"/>
              <w:ind w:left="0"/>
              <w:jc w:val="center"/>
              <w:rPr>
                <w:sz w:val="20"/>
              </w:rPr>
            </w:pPr>
            <w:r w:rsidRPr="000061A3">
              <w:rPr>
                <w:sz w:val="20"/>
              </w:rPr>
              <w:t>1</w:t>
            </w:r>
          </w:p>
        </w:tc>
        <w:tc>
          <w:tcPr>
            <w:tcW w:w="630" w:type="dxa"/>
          </w:tcPr>
          <w:p w14:paraId="67FD62F2" w14:textId="727CFDDF" w:rsidR="002979D7" w:rsidRPr="000061A3" w:rsidRDefault="002979D7" w:rsidP="002979D7">
            <w:pPr>
              <w:pStyle w:val="NormalIndent"/>
              <w:ind w:left="0"/>
              <w:jc w:val="center"/>
              <w:rPr>
                <w:sz w:val="20"/>
              </w:rPr>
            </w:pPr>
            <w:r w:rsidRPr="000061A3">
              <w:rPr>
                <w:sz w:val="20"/>
              </w:rPr>
              <w:t>N</w:t>
            </w:r>
          </w:p>
        </w:tc>
        <w:tc>
          <w:tcPr>
            <w:tcW w:w="3060" w:type="dxa"/>
          </w:tcPr>
          <w:p w14:paraId="62E5B133" w14:textId="26896A41"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from</w:t>
            </w:r>
            <w:r w:rsidRPr="000061A3">
              <w:rPr>
                <w:sz w:val="20"/>
              </w:rPr>
              <w:t xml:space="preserve"> prostate cancer diagnosis</w:t>
            </w:r>
            <w:r>
              <w:rPr>
                <w:sz w:val="20"/>
              </w:rPr>
              <w:t xml:space="preserve"> to the present</w:t>
            </w:r>
            <w:r w:rsidRPr="000061A3">
              <w:rPr>
                <w:sz w:val="20"/>
              </w:rPr>
              <w:t>)</w:t>
            </w:r>
          </w:p>
        </w:tc>
        <w:tc>
          <w:tcPr>
            <w:tcW w:w="2970" w:type="dxa"/>
          </w:tcPr>
          <w:p w14:paraId="12120C7D" w14:textId="77777777" w:rsidR="002979D7" w:rsidRPr="000061A3" w:rsidRDefault="002979D7" w:rsidP="002979D7">
            <w:pPr>
              <w:pStyle w:val="NormalIndent"/>
              <w:tabs>
                <w:tab w:val="left" w:pos="106"/>
              </w:tabs>
              <w:ind w:left="0"/>
              <w:rPr>
                <w:sz w:val="20"/>
              </w:rPr>
            </w:pPr>
            <w:r w:rsidRPr="000061A3">
              <w:rPr>
                <w:sz w:val="20"/>
              </w:rPr>
              <w:t>1=Never</w:t>
            </w:r>
          </w:p>
          <w:p w14:paraId="5975CEEE" w14:textId="77777777" w:rsidR="002979D7" w:rsidRPr="000061A3" w:rsidRDefault="002979D7" w:rsidP="002979D7">
            <w:pPr>
              <w:pStyle w:val="NormalIndent"/>
              <w:tabs>
                <w:tab w:val="left" w:pos="106"/>
              </w:tabs>
              <w:ind w:left="0"/>
              <w:rPr>
                <w:sz w:val="20"/>
              </w:rPr>
            </w:pPr>
            <w:r w:rsidRPr="000061A3">
              <w:rPr>
                <w:sz w:val="20"/>
              </w:rPr>
              <w:t>2=Rarely</w:t>
            </w:r>
          </w:p>
          <w:p w14:paraId="17907128" w14:textId="77777777" w:rsidR="002979D7" w:rsidRPr="000061A3" w:rsidRDefault="002979D7" w:rsidP="002979D7">
            <w:pPr>
              <w:pStyle w:val="NormalIndent"/>
              <w:tabs>
                <w:tab w:val="left" w:pos="106"/>
              </w:tabs>
              <w:ind w:left="0"/>
              <w:rPr>
                <w:sz w:val="20"/>
              </w:rPr>
            </w:pPr>
            <w:r w:rsidRPr="000061A3">
              <w:rPr>
                <w:sz w:val="20"/>
              </w:rPr>
              <w:t>3=Sometimes</w:t>
            </w:r>
          </w:p>
          <w:p w14:paraId="7EC9DB1E" w14:textId="1B51C634"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0E2B7564" w14:textId="77777777" w:rsidTr="00BC4DE5">
        <w:trPr>
          <w:cantSplit/>
        </w:trPr>
        <w:tc>
          <w:tcPr>
            <w:tcW w:w="1350" w:type="dxa"/>
          </w:tcPr>
          <w:p w14:paraId="7EB18CF3" w14:textId="7DB7D9F1" w:rsidR="002979D7" w:rsidRPr="000061A3" w:rsidRDefault="002979D7" w:rsidP="002979D7">
            <w:pPr>
              <w:pStyle w:val="NormalIndent"/>
              <w:ind w:left="0"/>
              <w:rPr>
                <w:sz w:val="20"/>
              </w:rPr>
            </w:pPr>
            <w:r w:rsidRPr="000061A3">
              <w:rPr>
                <w:sz w:val="20"/>
              </w:rPr>
              <w:t>D</w:t>
            </w:r>
            <w:r>
              <w:rPr>
                <w:sz w:val="20"/>
              </w:rPr>
              <w:t>3</w:t>
            </w:r>
            <w:r w:rsidRPr="000061A3">
              <w:rPr>
                <w:sz w:val="20"/>
              </w:rPr>
              <w:t>A</w:t>
            </w:r>
            <w:r>
              <w:rPr>
                <w:sz w:val="20"/>
              </w:rPr>
              <w:t>2</w:t>
            </w:r>
          </w:p>
        </w:tc>
        <w:tc>
          <w:tcPr>
            <w:tcW w:w="630" w:type="dxa"/>
          </w:tcPr>
          <w:p w14:paraId="7C7939D0" w14:textId="5FC082B1" w:rsidR="002979D7" w:rsidRPr="000061A3" w:rsidRDefault="002979D7" w:rsidP="002979D7">
            <w:pPr>
              <w:pStyle w:val="NormalIndent"/>
              <w:ind w:left="0"/>
              <w:jc w:val="center"/>
              <w:rPr>
                <w:sz w:val="20"/>
              </w:rPr>
            </w:pPr>
            <w:r w:rsidRPr="000061A3">
              <w:rPr>
                <w:sz w:val="20"/>
              </w:rPr>
              <w:t>1</w:t>
            </w:r>
          </w:p>
        </w:tc>
        <w:tc>
          <w:tcPr>
            <w:tcW w:w="630" w:type="dxa"/>
          </w:tcPr>
          <w:p w14:paraId="51ABE45C" w14:textId="78F6EDCC" w:rsidR="002979D7" w:rsidRPr="000061A3" w:rsidRDefault="002979D7" w:rsidP="002979D7">
            <w:pPr>
              <w:pStyle w:val="NormalIndent"/>
              <w:ind w:left="0"/>
              <w:jc w:val="center"/>
              <w:rPr>
                <w:sz w:val="20"/>
              </w:rPr>
            </w:pPr>
            <w:r w:rsidRPr="000061A3">
              <w:rPr>
                <w:sz w:val="20"/>
              </w:rPr>
              <w:t>N</w:t>
            </w:r>
          </w:p>
        </w:tc>
        <w:tc>
          <w:tcPr>
            <w:tcW w:w="3060" w:type="dxa"/>
          </w:tcPr>
          <w:p w14:paraId="487BC1D5" w14:textId="6A719951" w:rsidR="002979D7" w:rsidRPr="000061A3" w:rsidDel="00BE6E3F" w:rsidRDefault="002979D7" w:rsidP="002979D7">
            <w:pPr>
              <w:pStyle w:val="NormalIndent"/>
              <w:tabs>
                <w:tab w:val="left" w:pos="106"/>
              </w:tabs>
              <w:ind w:left="0"/>
              <w:rPr>
                <w:sz w:val="20"/>
              </w:rPr>
            </w:pPr>
            <w:r>
              <w:rPr>
                <w:sz w:val="20"/>
              </w:rPr>
              <w:t xml:space="preserve">2. Age 31 up to just before </w:t>
            </w:r>
            <w:r w:rsidRPr="000061A3">
              <w:rPr>
                <w:sz w:val="20"/>
              </w:rPr>
              <w:t>prostate cancer diagnosis</w:t>
            </w:r>
          </w:p>
        </w:tc>
        <w:tc>
          <w:tcPr>
            <w:tcW w:w="2970" w:type="dxa"/>
          </w:tcPr>
          <w:p w14:paraId="1A604BB1" w14:textId="77777777" w:rsidR="002979D7" w:rsidRPr="000061A3" w:rsidRDefault="002979D7" w:rsidP="002979D7">
            <w:pPr>
              <w:pStyle w:val="NormalIndent"/>
              <w:tabs>
                <w:tab w:val="left" w:pos="106"/>
              </w:tabs>
              <w:ind w:left="0"/>
              <w:rPr>
                <w:sz w:val="20"/>
              </w:rPr>
            </w:pPr>
            <w:r w:rsidRPr="000061A3">
              <w:rPr>
                <w:sz w:val="20"/>
              </w:rPr>
              <w:t>1=Never</w:t>
            </w:r>
          </w:p>
          <w:p w14:paraId="7B447224" w14:textId="77777777" w:rsidR="002979D7" w:rsidRPr="000061A3" w:rsidRDefault="002979D7" w:rsidP="002979D7">
            <w:pPr>
              <w:pStyle w:val="NormalIndent"/>
              <w:tabs>
                <w:tab w:val="left" w:pos="106"/>
              </w:tabs>
              <w:ind w:left="0"/>
              <w:rPr>
                <w:sz w:val="20"/>
              </w:rPr>
            </w:pPr>
            <w:r w:rsidRPr="000061A3">
              <w:rPr>
                <w:sz w:val="20"/>
              </w:rPr>
              <w:t>2=Rarely</w:t>
            </w:r>
          </w:p>
          <w:p w14:paraId="0BDBD76A" w14:textId="77777777" w:rsidR="002979D7" w:rsidRPr="000061A3" w:rsidRDefault="002979D7" w:rsidP="002979D7">
            <w:pPr>
              <w:pStyle w:val="NormalIndent"/>
              <w:tabs>
                <w:tab w:val="left" w:pos="106"/>
              </w:tabs>
              <w:ind w:left="0"/>
              <w:rPr>
                <w:sz w:val="20"/>
              </w:rPr>
            </w:pPr>
            <w:r w:rsidRPr="000061A3">
              <w:rPr>
                <w:sz w:val="20"/>
              </w:rPr>
              <w:t>3=Sometimes</w:t>
            </w:r>
          </w:p>
          <w:p w14:paraId="4A648ABE" w14:textId="0BE3B0D6"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6B6B45F2" w14:textId="77777777" w:rsidTr="00BC4DE5">
        <w:trPr>
          <w:cantSplit/>
        </w:trPr>
        <w:tc>
          <w:tcPr>
            <w:tcW w:w="1350" w:type="dxa"/>
          </w:tcPr>
          <w:p w14:paraId="3443330E" w14:textId="1F6343AA" w:rsidR="002979D7" w:rsidRPr="000061A3" w:rsidRDefault="002979D7" w:rsidP="002979D7">
            <w:pPr>
              <w:pStyle w:val="NormalIndent"/>
              <w:ind w:left="0"/>
              <w:rPr>
                <w:sz w:val="20"/>
              </w:rPr>
            </w:pPr>
            <w:r w:rsidRPr="000061A3">
              <w:rPr>
                <w:sz w:val="20"/>
              </w:rPr>
              <w:t>D</w:t>
            </w:r>
            <w:r>
              <w:rPr>
                <w:sz w:val="20"/>
              </w:rPr>
              <w:t>3</w:t>
            </w:r>
            <w:r w:rsidRPr="000061A3">
              <w:rPr>
                <w:sz w:val="20"/>
              </w:rPr>
              <w:t>A</w:t>
            </w:r>
            <w:r>
              <w:rPr>
                <w:sz w:val="20"/>
              </w:rPr>
              <w:t>3</w:t>
            </w:r>
          </w:p>
        </w:tc>
        <w:tc>
          <w:tcPr>
            <w:tcW w:w="630" w:type="dxa"/>
          </w:tcPr>
          <w:p w14:paraId="110A5CA2" w14:textId="06E588BB" w:rsidR="002979D7" w:rsidRPr="000061A3" w:rsidRDefault="002979D7" w:rsidP="002979D7">
            <w:pPr>
              <w:pStyle w:val="NormalIndent"/>
              <w:ind w:left="0"/>
              <w:jc w:val="center"/>
              <w:rPr>
                <w:sz w:val="20"/>
              </w:rPr>
            </w:pPr>
            <w:r w:rsidRPr="000061A3">
              <w:rPr>
                <w:sz w:val="20"/>
              </w:rPr>
              <w:t>1</w:t>
            </w:r>
          </w:p>
        </w:tc>
        <w:tc>
          <w:tcPr>
            <w:tcW w:w="630" w:type="dxa"/>
          </w:tcPr>
          <w:p w14:paraId="55905D56" w14:textId="1B62DCA2" w:rsidR="002979D7" w:rsidRPr="000061A3" w:rsidRDefault="002979D7" w:rsidP="002979D7">
            <w:pPr>
              <w:pStyle w:val="NormalIndent"/>
              <w:ind w:left="0"/>
              <w:jc w:val="center"/>
              <w:rPr>
                <w:sz w:val="20"/>
              </w:rPr>
            </w:pPr>
            <w:r w:rsidRPr="000061A3">
              <w:rPr>
                <w:sz w:val="20"/>
              </w:rPr>
              <w:t>N</w:t>
            </w:r>
          </w:p>
        </w:tc>
        <w:tc>
          <w:tcPr>
            <w:tcW w:w="3060" w:type="dxa"/>
          </w:tcPr>
          <w:p w14:paraId="66C53E6D" w14:textId="0F977628"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4F583B2D" w14:textId="77777777" w:rsidR="002979D7" w:rsidRPr="000061A3" w:rsidRDefault="002979D7" w:rsidP="002979D7">
            <w:pPr>
              <w:pStyle w:val="NormalIndent"/>
              <w:tabs>
                <w:tab w:val="left" w:pos="106"/>
              </w:tabs>
              <w:ind w:left="0"/>
              <w:rPr>
                <w:sz w:val="20"/>
              </w:rPr>
            </w:pPr>
            <w:r w:rsidRPr="000061A3">
              <w:rPr>
                <w:sz w:val="20"/>
              </w:rPr>
              <w:t>1=Never</w:t>
            </w:r>
          </w:p>
          <w:p w14:paraId="6D5F1BAF" w14:textId="77777777" w:rsidR="002979D7" w:rsidRPr="000061A3" w:rsidRDefault="002979D7" w:rsidP="002979D7">
            <w:pPr>
              <w:pStyle w:val="NormalIndent"/>
              <w:tabs>
                <w:tab w:val="left" w:pos="106"/>
              </w:tabs>
              <w:ind w:left="0"/>
              <w:rPr>
                <w:sz w:val="20"/>
              </w:rPr>
            </w:pPr>
            <w:r w:rsidRPr="000061A3">
              <w:rPr>
                <w:sz w:val="20"/>
              </w:rPr>
              <w:t>2=Rarely</w:t>
            </w:r>
          </w:p>
          <w:p w14:paraId="124D975F" w14:textId="77777777" w:rsidR="002979D7" w:rsidRPr="000061A3" w:rsidRDefault="002979D7" w:rsidP="002979D7">
            <w:pPr>
              <w:pStyle w:val="NormalIndent"/>
              <w:tabs>
                <w:tab w:val="left" w:pos="106"/>
              </w:tabs>
              <w:ind w:left="0"/>
              <w:rPr>
                <w:sz w:val="20"/>
              </w:rPr>
            </w:pPr>
            <w:r w:rsidRPr="000061A3">
              <w:rPr>
                <w:sz w:val="20"/>
              </w:rPr>
              <w:t>3=Sometimes</w:t>
            </w:r>
          </w:p>
          <w:p w14:paraId="1E5985B5" w14:textId="22AC149E"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63C194B2" w14:textId="77777777" w:rsidTr="00BC4DE5">
        <w:trPr>
          <w:cantSplit/>
          <w:trHeight w:val="511"/>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2F4252AC"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1E6A5D83"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719239F0"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11C593BE" w14:textId="7021D710" w:rsidR="002979D7" w:rsidRPr="000061A3" w:rsidRDefault="002979D7" w:rsidP="002979D7">
            <w:pPr>
              <w:pStyle w:val="NormalIndent"/>
              <w:tabs>
                <w:tab w:val="left" w:pos="106"/>
              </w:tabs>
              <w:ind w:left="0"/>
              <w:rPr>
                <w:sz w:val="20"/>
              </w:rPr>
            </w:pPr>
            <w:r w:rsidRPr="000061A3">
              <w:rPr>
                <w:sz w:val="20"/>
              </w:rPr>
              <w:t>b. You have received poorer service than other people at restaurants or stores</w:t>
            </w:r>
          </w:p>
        </w:tc>
      </w:tr>
      <w:tr w:rsidR="002979D7" w:rsidRPr="000061A3" w14:paraId="077421C9" w14:textId="77777777" w:rsidTr="00BC4DE5">
        <w:trPr>
          <w:cantSplit/>
        </w:trPr>
        <w:tc>
          <w:tcPr>
            <w:tcW w:w="1350" w:type="dxa"/>
          </w:tcPr>
          <w:p w14:paraId="1472651B" w14:textId="6EBF951E" w:rsidR="002979D7" w:rsidRPr="000061A3" w:rsidRDefault="002979D7" w:rsidP="002979D7">
            <w:pPr>
              <w:pStyle w:val="NormalIndent"/>
              <w:ind w:left="0"/>
              <w:rPr>
                <w:sz w:val="20"/>
              </w:rPr>
            </w:pPr>
            <w:r w:rsidRPr="000061A3">
              <w:rPr>
                <w:sz w:val="20"/>
              </w:rPr>
              <w:t>D</w:t>
            </w:r>
            <w:r>
              <w:rPr>
                <w:sz w:val="20"/>
              </w:rPr>
              <w:t>3</w:t>
            </w:r>
            <w:r w:rsidRPr="000061A3">
              <w:rPr>
                <w:sz w:val="20"/>
              </w:rPr>
              <w:t>B</w:t>
            </w:r>
            <w:r>
              <w:rPr>
                <w:sz w:val="20"/>
              </w:rPr>
              <w:t>1</w:t>
            </w:r>
          </w:p>
        </w:tc>
        <w:tc>
          <w:tcPr>
            <w:tcW w:w="630" w:type="dxa"/>
          </w:tcPr>
          <w:p w14:paraId="039D7AA1" w14:textId="77777777" w:rsidR="002979D7" w:rsidRPr="000061A3" w:rsidRDefault="002979D7" w:rsidP="002979D7">
            <w:pPr>
              <w:pStyle w:val="NormalIndent"/>
              <w:ind w:left="0"/>
              <w:jc w:val="center"/>
              <w:rPr>
                <w:sz w:val="20"/>
              </w:rPr>
            </w:pPr>
            <w:r w:rsidRPr="000061A3">
              <w:rPr>
                <w:sz w:val="20"/>
              </w:rPr>
              <w:t>1</w:t>
            </w:r>
          </w:p>
        </w:tc>
        <w:tc>
          <w:tcPr>
            <w:tcW w:w="630" w:type="dxa"/>
          </w:tcPr>
          <w:p w14:paraId="4B762058" w14:textId="77777777" w:rsidR="002979D7" w:rsidRPr="000061A3" w:rsidRDefault="002979D7" w:rsidP="002979D7">
            <w:pPr>
              <w:pStyle w:val="NormalIndent"/>
              <w:ind w:left="0"/>
              <w:jc w:val="center"/>
              <w:rPr>
                <w:sz w:val="20"/>
              </w:rPr>
            </w:pPr>
            <w:r w:rsidRPr="000061A3">
              <w:rPr>
                <w:sz w:val="20"/>
              </w:rPr>
              <w:t>N</w:t>
            </w:r>
          </w:p>
        </w:tc>
        <w:tc>
          <w:tcPr>
            <w:tcW w:w="3060" w:type="dxa"/>
          </w:tcPr>
          <w:p w14:paraId="0DC3B01B" w14:textId="29780A7B"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from</w:t>
            </w:r>
            <w:r w:rsidRPr="000061A3">
              <w:rPr>
                <w:sz w:val="20"/>
              </w:rPr>
              <w:t xml:space="preserve"> prostate cancer diagnosis</w:t>
            </w:r>
            <w:r>
              <w:rPr>
                <w:sz w:val="20"/>
              </w:rPr>
              <w:t xml:space="preserve"> to the present</w:t>
            </w:r>
            <w:r w:rsidRPr="000061A3">
              <w:rPr>
                <w:sz w:val="20"/>
              </w:rPr>
              <w:t>)</w:t>
            </w:r>
          </w:p>
        </w:tc>
        <w:tc>
          <w:tcPr>
            <w:tcW w:w="2970" w:type="dxa"/>
          </w:tcPr>
          <w:p w14:paraId="2747B102" w14:textId="77777777" w:rsidR="002979D7" w:rsidRPr="000061A3" w:rsidRDefault="002979D7" w:rsidP="002979D7">
            <w:pPr>
              <w:pStyle w:val="NormalIndent"/>
              <w:tabs>
                <w:tab w:val="left" w:pos="106"/>
              </w:tabs>
              <w:ind w:left="0"/>
              <w:rPr>
                <w:sz w:val="20"/>
              </w:rPr>
            </w:pPr>
            <w:r w:rsidRPr="000061A3">
              <w:rPr>
                <w:sz w:val="20"/>
              </w:rPr>
              <w:t>1=Never</w:t>
            </w:r>
          </w:p>
          <w:p w14:paraId="045E7239" w14:textId="77777777" w:rsidR="002979D7" w:rsidRPr="000061A3" w:rsidRDefault="002979D7" w:rsidP="002979D7">
            <w:pPr>
              <w:pStyle w:val="NormalIndent"/>
              <w:tabs>
                <w:tab w:val="left" w:pos="106"/>
              </w:tabs>
              <w:ind w:left="0"/>
              <w:rPr>
                <w:sz w:val="20"/>
              </w:rPr>
            </w:pPr>
            <w:r w:rsidRPr="000061A3">
              <w:rPr>
                <w:sz w:val="20"/>
              </w:rPr>
              <w:t>2=Rarely</w:t>
            </w:r>
          </w:p>
          <w:p w14:paraId="365095AD" w14:textId="77777777" w:rsidR="002979D7" w:rsidRPr="000061A3" w:rsidRDefault="002979D7" w:rsidP="002979D7">
            <w:pPr>
              <w:pStyle w:val="NormalIndent"/>
              <w:tabs>
                <w:tab w:val="left" w:pos="106"/>
              </w:tabs>
              <w:ind w:left="0"/>
              <w:rPr>
                <w:sz w:val="20"/>
              </w:rPr>
            </w:pPr>
            <w:r w:rsidRPr="000061A3">
              <w:rPr>
                <w:sz w:val="20"/>
              </w:rPr>
              <w:t>3=Sometimes</w:t>
            </w:r>
          </w:p>
          <w:p w14:paraId="4C8AE4B0"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5C0279C7" w14:textId="77777777" w:rsidTr="00BC4DE5">
        <w:trPr>
          <w:cantSplit/>
        </w:trPr>
        <w:tc>
          <w:tcPr>
            <w:tcW w:w="1350" w:type="dxa"/>
          </w:tcPr>
          <w:p w14:paraId="0D40DA70" w14:textId="0ABCC797" w:rsidR="002979D7" w:rsidRPr="000061A3" w:rsidRDefault="002979D7" w:rsidP="002979D7">
            <w:pPr>
              <w:pStyle w:val="NormalIndent"/>
              <w:ind w:left="0"/>
              <w:rPr>
                <w:sz w:val="20"/>
              </w:rPr>
            </w:pPr>
            <w:r w:rsidRPr="000061A3">
              <w:rPr>
                <w:sz w:val="20"/>
              </w:rPr>
              <w:t>D</w:t>
            </w:r>
            <w:r>
              <w:rPr>
                <w:sz w:val="20"/>
              </w:rPr>
              <w:t>3</w:t>
            </w:r>
            <w:r w:rsidRPr="000061A3">
              <w:rPr>
                <w:sz w:val="20"/>
              </w:rPr>
              <w:t>B</w:t>
            </w:r>
            <w:r>
              <w:rPr>
                <w:sz w:val="20"/>
              </w:rPr>
              <w:t>2</w:t>
            </w:r>
          </w:p>
        </w:tc>
        <w:tc>
          <w:tcPr>
            <w:tcW w:w="630" w:type="dxa"/>
          </w:tcPr>
          <w:p w14:paraId="0C08B9EE" w14:textId="77777777" w:rsidR="002979D7" w:rsidRPr="000061A3" w:rsidRDefault="002979D7" w:rsidP="002979D7">
            <w:pPr>
              <w:pStyle w:val="NormalIndent"/>
              <w:ind w:left="0"/>
              <w:jc w:val="center"/>
              <w:rPr>
                <w:sz w:val="20"/>
              </w:rPr>
            </w:pPr>
            <w:r w:rsidRPr="000061A3">
              <w:rPr>
                <w:sz w:val="20"/>
              </w:rPr>
              <w:t>1</w:t>
            </w:r>
          </w:p>
        </w:tc>
        <w:tc>
          <w:tcPr>
            <w:tcW w:w="630" w:type="dxa"/>
          </w:tcPr>
          <w:p w14:paraId="45D19EA0" w14:textId="77777777" w:rsidR="002979D7" w:rsidRPr="000061A3" w:rsidRDefault="002979D7" w:rsidP="002979D7">
            <w:pPr>
              <w:pStyle w:val="NormalIndent"/>
              <w:ind w:left="0"/>
              <w:jc w:val="center"/>
              <w:rPr>
                <w:sz w:val="20"/>
              </w:rPr>
            </w:pPr>
            <w:r w:rsidRPr="000061A3">
              <w:rPr>
                <w:sz w:val="20"/>
              </w:rPr>
              <w:t>N</w:t>
            </w:r>
          </w:p>
        </w:tc>
        <w:tc>
          <w:tcPr>
            <w:tcW w:w="3060" w:type="dxa"/>
          </w:tcPr>
          <w:p w14:paraId="15BF3EB0" w14:textId="3D82775B" w:rsidR="002979D7" w:rsidRPr="000061A3" w:rsidDel="00BE6E3F" w:rsidRDefault="002979D7" w:rsidP="002979D7">
            <w:pPr>
              <w:pStyle w:val="NormalIndent"/>
              <w:tabs>
                <w:tab w:val="left" w:pos="106"/>
              </w:tabs>
              <w:ind w:left="0"/>
              <w:rPr>
                <w:sz w:val="20"/>
              </w:rPr>
            </w:pPr>
            <w:r>
              <w:rPr>
                <w:sz w:val="20"/>
              </w:rPr>
              <w:t xml:space="preserve">2. Age 31 up to just before </w:t>
            </w:r>
            <w:r w:rsidRPr="000061A3">
              <w:rPr>
                <w:sz w:val="20"/>
              </w:rPr>
              <w:t>prostate cancer diagnosis</w:t>
            </w:r>
          </w:p>
        </w:tc>
        <w:tc>
          <w:tcPr>
            <w:tcW w:w="2970" w:type="dxa"/>
          </w:tcPr>
          <w:p w14:paraId="64D4A241" w14:textId="77777777" w:rsidR="002979D7" w:rsidRPr="000061A3" w:rsidRDefault="002979D7" w:rsidP="002979D7">
            <w:pPr>
              <w:pStyle w:val="NormalIndent"/>
              <w:tabs>
                <w:tab w:val="left" w:pos="106"/>
              </w:tabs>
              <w:ind w:left="0"/>
              <w:rPr>
                <w:sz w:val="20"/>
              </w:rPr>
            </w:pPr>
            <w:r w:rsidRPr="000061A3">
              <w:rPr>
                <w:sz w:val="20"/>
              </w:rPr>
              <w:t>1=Never</w:t>
            </w:r>
          </w:p>
          <w:p w14:paraId="4C6179EB" w14:textId="77777777" w:rsidR="002979D7" w:rsidRPr="000061A3" w:rsidRDefault="002979D7" w:rsidP="002979D7">
            <w:pPr>
              <w:pStyle w:val="NormalIndent"/>
              <w:tabs>
                <w:tab w:val="left" w:pos="106"/>
              </w:tabs>
              <w:ind w:left="0"/>
              <w:rPr>
                <w:sz w:val="20"/>
              </w:rPr>
            </w:pPr>
            <w:r w:rsidRPr="000061A3">
              <w:rPr>
                <w:sz w:val="20"/>
              </w:rPr>
              <w:t>2=Rarely</w:t>
            </w:r>
          </w:p>
          <w:p w14:paraId="528F1233" w14:textId="77777777" w:rsidR="002979D7" w:rsidRPr="000061A3" w:rsidRDefault="002979D7" w:rsidP="002979D7">
            <w:pPr>
              <w:pStyle w:val="NormalIndent"/>
              <w:tabs>
                <w:tab w:val="left" w:pos="106"/>
              </w:tabs>
              <w:ind w:left="0"/>
              <w:rPr>
                <w:sz w:val="20"/>
              </w:rPr>
            </w:pPr>
            <w:r w:rsidRPr="000061A3">
              <w:rPr>
                <w:sz w:val="20"/>
              </w:rPr>
              <w:t>3=Sometimes</w:t>
            </w:r>
          </w:p>
          <w:p w14:paraId="55BA0299"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4C540FD2" w14:textId="77777777" w:rsidTr="00BC4DE5">
        <w:trPr>
          <w:cantSplit/>
        </w:trPr>
        <w:tc>
          <w:tcPr>
            <w:tcW w:w="1350" w:type="dxa"/>
          </w:tcPr>
          <w:p w14:paraId="6606AB18" w14:textId="74CD18F6" w:rsidR="002979D7" w:rsidRPr="000061A3" w:rsidRDefault="002979D7" w:rsidP="002979D7">
            <w:pPr>
              <w:pStyle w:val="NormalIndent"/>
              <w:ind w:left="0"/>
              <w:rPr>
                <w:sz w:val="20"/>
              </w:rPr>
            </w:pPr>
            <w:r w:rsidRPr="000061A3">
              <w:rPr>
                <w:sz w:val="20"/>
              </w:rPr>
              <w:t>D</w:t>
            </w:r>
            <w:r>
              <w:rPr>
                <w:sz w:val="20"/>
              </w:rPr>
              <w:t>3</w:t>
            </w:r>
            <w:r w:rsidRPr="000061A3">
              <w:rPr>
                <w:sz w:val="20"/>
              </w:rPr>
              <w:t>B</w:t>
            </w:r>
            <w:r>
              <w:rPr>
                <w:sz w:val="20"/>
              </w:rPr>
              <w:t>3</w:t>
            </w:r>
          </w:p>
        </w:tc>
        <w:tc>
          <w:tcPr>
            <w:tcW w:w="630" w:type="dxa"/>
          </w:tcPr>
          <w:p w14:paraId="28DEB5D3" w14:textId="77777777" w:rsidR="002979D7" w:rsidRPr="000061A3" w:rsidRDefault="002979D7" w:rsidP="002979D7">
            <w:pPr>
              <w:pStyle w:val="NormalIndent"/>
              <w:ind w:left="0"/>
              <w:jc w:val="center"/>
              <w:rPr>
                <w:sz w:val="20"/>
              </w:rPr>
            </w:pPr>
            <w:r w:rsidRPr="000061A3">
              <w:rPr>
                <w:sz w:val="20"/>
              </w:rPr>
              <w:t>1</w:t>
            </w:r>
          </w:p>
        </w:tc>
        <w:tc>
          <w:tcPr>
            <w:tcW w:w="630" w:type="dxa"/>
          </w:tcPr>
          <w:p w14:paraId="02F22E08" w14:textId="77777777" w:rsidR="002979D7" w:rsidRPr="000061A3" w:rsidRDefault="002979D7" w:rsidP="002979D7">
            <w:pPr>
              <w:pStyle w:val="NormalIndent"/>
              <w:ind w:left="0"/>
              <w:jc w:val="center"/>
              <w:rPr>
                <w:sz w:val="20"/>
              </w:rPr>
            </w:pPr>
            <w:r w:rsidRPr="000061A3">
              <w:rPr>
                <w:sz w:val="20"/>
              </w:rPr>
              <w:t>N</w:t>
            </w:r>
          </w:p>
        </w:tc>
        <w:tc>
          <w:tcPr>
            <w:tcW w:w="3060" w:type="dxa"/>
          </w:tcPr>
          <w:p w14:paraId="1FDC9C3C" w14:textId="455BE870"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6D626D88" w14:textId="77777777" w:rsidR="002979D7" w:rsidRPr="000061A3" w:rsidRDefault="002979D7" w:rsidP="002979D7">
            <w:pPr>
              <w:pStyle w:val="NormalIndent"/>
              <w:tabs>
                <w:tab w:val="left" w:pos="106"/>
              </w:tabs>
              <w:ind w:left="0"/>
              <w:rPr>
                <w:sz w:val="20"/>
              </w:rPr>
            </w:pPr>
            <w:r w:rsidRPr="000061A3">
              <w:rPr>
                <w:sz w:val="20"/>
              </w:rPr>
              <w:t>1=Never</w:t>
            </w:r>
          </w:p>
          <w:p w14:paraId="7410F30A" w14:textId="77777777" w:rsidR="002979D7" w:rsidRPr="000061A3" w:rsidRDefault="002979D7" w:rsidP="002979D7">
            <w:pPr>
              <w:pStyle w:val="NormalIndent"/>
              <w:tabs>
                <w:tab w:val="left" w:pos="106"/>
              </w:tabs>
              <w:ind w:left="0"/>
              <w:rPr>
                <w:sz w:val="20"/>
              </w:rPr>
            </w:pPr>
            <w:r w:rsidRPr="000061A3">
              <w:rPr>
                <w:sz w:val="20"/>
              </w:rPr>
              <w:t>2=Rarely</w:t>
            </w:r>
          </w:p>
          <w:p w14:paraId="4948B18E" w14:textId="77777777" w:rsidR="002979D7" w:rsidRPr="000061A3" w:rsidRDefault="002979D7" w:rsidP="002979D7">
            <w:pPr>
              <w:pStyle w:val="NormalIndent"/>
              <w:tabs>
                <w:tab w:val="left" w:pos="106"/>
              </w:tabs>
              <w:ind w:left="0"/>
              <w:rPr>
                <w:sz w:val="20"/>
              </w:rPr>
            </w:pPr>
            <w:r w:rsidRPr="000061A3">
              <w:rPr>
                <w:sz w:val="20"/>
              </w:rPr>
              <w:t>3=Sometimes</w:t>
            </w:r>
          </w:p>
          <w:p w14:paraId="04D07639"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3C64580D"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2ECD9FF3"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217DF8A8"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78B91487"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6F557487" w14:textId="782A29E4" w:rsidR="002979D7" w:rsidRPr="000061A3" w:rsidRDefault="002979D7" w:rsidP="002979D7">
            <w:pPr>
              <w:pStyle w:val="NormalIndent"/>
              <w:tabs>
                <w:tab w:val="left" w:pos="106"/>
              </w:tabs>
              <w:ind w:left="0"/>
              <w:rPr>
                <w:sz w:val="20"/>
              </w:rPr>
            </w:pPr>
            <w:r w:rsidRPr="000061A3">
              <w:rPr>
                <w:sz w:val="20"/>
              </w:rPr>
              <w:t>c. People have acted as if they think you are not smart</w:t>
            </w:r>
          </w:p>
        </w:tc>
      </w:tr>
      <w:tr w:rsidR="002979D7" w:rsidRPr="000061A3" w14:paraId="6DBFD6C6" w14:textId="77777777" w:rsidTr="00BC4DE5">
        <w:trPr>
          <w:cantSplit/>
        </w:trPr>
        <w:tc>
          <w:tcPr>
            <w:tcW w:w="1350" w:type="dxa"/>
          </w:tcPr>
          <w:p w14:paraId="7092D20C" w14:textId="3233C21B" w:rsidR="002979D7" w:rsidRPr="000061A3" w:rsidRDefault="002979D7" w:rsidP="002979D7">
            <w:pPr>
              <w:pStyle w:val="NormalIndent"/>
              <w:ind w:left="0"/>
              <w:rPr>
                <w:sz w:val="20"/>
              </w:rPr>
            </w:pPr>
            <w:r w:rsidRPr="000061A3">
              <w:rPr>
                <w:sz w:val="20"/>
              </w:rPr>
              <w:t>D</w:t>
            </w:r>
            <w:r>
              <w:rPr>
                <w:sz w:val="20"/>
              </w:rPr>
              <w:t>3</w:t>
            </w:r>
            <w:r w:rsidRPr="000061A3">
              <w:rPr>
                <w:sz w:val="20"/>
              </w:rPr>
              <w:t>C</w:t>
            </w:r>
            <w:r>
              <w:rPr>
                <w:sz w:val="20"/>
              </w:rPr>
              <w:t>1</w:t>
            </w:r>
          </w:p>
        </w:tc>
        <w:tc>
          <w:tcPr>
            <w:tcW w:w="630" w:type="dxa"/>
          </w:tcPr>
          <w:p w14:paraId="4B9102B5" w14:textId="77777777" w:rsidR="002979D7" w:rsidRPr="000061A3" w:rsidRDefault="002979D7" w:rsidP="002979D7">
            <w:pPr>
              <w:pStyle w:val="NormalIndent"/>
              <w:ind w:left="0"/>
              <w:jc w:val="center"/>
              <w:rPr>
                <w:sz w:val="20"/>
              </w:rPr>
            </w:pPr>
            <w:r w:rsidRPr="000061A3">
              <w:rPr>
                <w:sz w:val="20"/>
              </w:rPr>
              <w:t>1</w:t>
            </w:r>
          </w:p>
        </w:tc>
        <w:tc>
          <w:tcPr>
            <w:tcW w:w="630" w:type="dxa"/>
          </w:tcPr>
          <w:p w14:paraId="1521A669" w14:textId="77777777" w:rsidR="002979D7" w:rsidRPr="000061A3" w:rsidRDefault="002979D7" w:rsidP="002979D7">
            <w:pPr>
              <w:pStyle w:val="NormalIndent"/>
              <w:ind w:left="0"/>
              <w:jc w:val="center"/>
              <w:rPr>
                <w:sz w:val="20"/>
              </w:rPr>
            </w:pPr>
            <w:r w:rsidRPr="000061A3">
              <w:rPr>
                <w:sz w:val="20"/>
              </w:rPr>
              <w:t>N</w:t>
            </w:r>
          </w:p>
        </w:tc>
        <w:tc>
          <w:tcPr>
            <w:tcW w:w="3060" w:type="dxa"/>
          </w:tcPr>
          <w:p w14:paraId="46F9B6A7" w14:textId="77019941"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from</w:t>
            </w:r>
            <w:r w:rsidRPr="000061A3">
              <w:rPr>
                <w:sz w:val="20"/>
              </w:rPr>
              <w:t xml:space="preserve"> prostate cancer diagnosis</w:t>
            </w:r>
            <w:r>
              <w:rPr>
                <w:sz w:val="20"/>
              </w:rPr>
              <w:t xml:space="preserve"> to the present</w:t>
            </w:r>
            <w:r w:rsidRPr="000061A3">
              <w:rPr>
                <w:sz w:val="20"/>
              </w:rPr>
              <w:t>)</w:t>
            </w:r>
          </w:p>
        </w:tc>
        <w:tc>
          <w:tcPr>
            <w:tcW w:w="2970" w:type="dxa"/>
          </w:tcPr>
          <w:p w14:paraId="74E0FA75" w14:textId="77777777" w:rsidR="002979D7" w:rsidRPr="000061A3" w:rsidRDefault="002979D7" w:rsidP="002979D7">
            <w:pPr>
              <w:pStyle w:val="NormalIndent"/>
              <w:tabs>
                <w:tab w:val="left" w:pos="106"/>
              </w:tabs>
              <w:ind w:left="0"/>
              <w:rPr>
                <w:sz w:val="20"/>
              </w:rPr>
            </w:pPr>
            <w:r w:rsidRPr="000061A3">
              <w:rPr>
                <w:sz w:val="20"/>
              </w:rPr>
              <w:t>1=Never</w:t>
            </w:r>
          </w:p>
          <w:p w14:paraId="75F559E1" w14:textId="77777777" w:rsidR="002979D7" w:rsidRPr="000061A3" w:rsidRDefault="002979D7" w:rsidP="002979D7">
            <w:pPr>
              <w:pStyle w:val="NormalIndent"/>
              <w:tabs>
                <w:tab w:val="left" w:pos="106"/>
              </w:tabs>
              <w:ind w:left="0"/>
              <w:rPr>
                <w:sz w:val="20"/>
              </w:rPr>
            </w:pPr>
            <w:r w:rsidRPr="000061A3">
              <w:rPr>
                <w:sz w:val="20"/>
              </w:rPr>
              <w:t>2=Rarely</w:t>
            </w:r>
          </w:p>
          <w:p w14:paraId="608604D9" w14:textId="77777777" w:rsidR="002979D7" w:rsidRPr="000061A3" w:rsidRDefault="002979D7" w:rsidP="002979D7">
            <w:pPr>
              <w:pStyle w:val="NormalIndent"/>
              <w:tabs>
                <w:tab w:val="left" w:pos="106"/>
              </w:tabs>
              <w:ind w:left="0"/>
              <w:rPr>
                <w:sz w:val="20"/>
              </w:rPr>
            </w:pPr>
            <w:r w:rsidRPr="000061A3">
              <w:rPr>
                <w:sz w:val="20"/>
              </w:rPr>
              <w:t>3=Sometimes</w:t>
            </w:r>
          </w:p>
          <w:p w14:paraId="1074D945"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2701B0A8" w14:textId="77777777" w:rsidTr="00BC4DE5">
        <w:trPr>
          <w:cantSplit/>
        </w:trPr>
        <w:tc>
          <w:tcPr>
            <w:tcW w:w="1350" w:type="dxa"/>
          </w:tcPr>
          <w:p w14:paraId="739F584C" w14:textId="39899AF0" w:rsidR="002979D7" w:rsidRPr="000061A3" w:rsidRDefault="002979D7" w:rsidP="002979D7">
            <w:pPr>
              <w:pStyle w:val="NormalIndent"/>
              <w:ind w:left="0"/>
              <w:rPr>
                <w:sz w:val="20"/>
              </w:rPr>
            </w:pPr>
            <w:r w:rsidRPr="000061A3">
              <w:rPr>
                <w:sz w:val="20"/>
              </w:rPr>
              <w:lastRenderedPageBreak/>
              <w:t>D</w:t>
            </w:r>
            <w:r>
              <w:rPr>
                <w:sz w:val="20"/>
              </w:rPr>
              <w:t>3</w:t>
            </w:r>
            <w:r w:rsidRPr="000061A3">
              <w:rPr>
                <w:sz w:val="20"/>
              </w:rPr>
              <w:t>C</w:t>
            </w:r>
            <w:r>
              <w:rPr>
                <w:sz w:val="20"/>
              </w:rPr>
              <w:t>2</w:t>
            </w:r>
          </w:p>
        </w:tc>
        <w:tc>
          <w:tcPr>
            <w:tcW w:w="630" w:type="dxa"/>
          </w:tcPr>
          <w:p w14:paraId="430B4AE1" w14:textId="77777777" w:rsidR="002979D7" w:rsidRPr="000061A3" w:rsidRDefault="002979D7" w:rsidP="002979D7">
            <w:pPr>
              <w:pStyle w:val="NormalIndent"/>
              <w:ind w:left="0"/>
              <w:jc w:val="center"/>
              <w:rPr>
                <w:sz w:val="20"/>
              </w:rPr>
            </w:pPr>
            <w:r w:rsidRPr="000061A3">
              <w:rPr>
                <w:sz w:val="20"/>
              </w:rPr>
              <w:t>1</w:t>
            </w:r>
          </w:p>
        </w:tc>
        <w:tc>
          <w:tcPr>
            <w:tcW w:w="630" w:type="dxa"/>
          </w:tcPr>
          <w:p w14:paraId="2344698A" w14:textId="77777777" w:rsidR="002979D7" w:rsidRPr="000061A3" w:rsidRDefault="002979D7" w:rsidP="002979D7">
            <w:pPr>
              <w:pStyle w:val="NormalIndent"/>
              <w:ind w:left="0"/>
              <w:jc w:val="center"/>
              <w:rPr>
                <w:sz w:val="20"/>
              </w:rPr>
            </w:pPr>
            <w:r w:rsidRPr="000061A3">
              <w:rPr>
                <w:sz w:val="20"/>
              </w:rPr>
              <w:t>N</w:t>
            </w:r>
          </w:p>
        </w:tc>
        <w:tc>
          <w:tcPr>
            <w:tcW w:w="3060" w:type="dxa"/>
          </w:tcPr>
          <w:p w14:paraId="129197C5" w14:textId="157F8706" w:rsidR="002979D7" w:rsidRPr="000061A3" w:rsidDel="00BE6E3F" w:rsidRDefault="002979D7" w:rsidP="002979D7">
            <w:pPr>
              <w:pStyle w:val="NormalIndent"/>
              <w:tabs>
                <w:tab w:val="left" w:pos="106"/>
              </w:tabs>
              <w:ind w:left="0"/>
              <w:rPr>
                <w:sz w:val="20"/>
              </w:rPr>
            </w:pPr>
            <w:r>
              <w:rPr>
                <w:sz w:val="20"/>
              </w:rPr>
              <w:t xml:space="preserve">2. Age 31 up to just before </w:t>
            </w:r>
            <w:r w:rsidRPr="000061A3">
              <w:rPr>
                <w:sz w:val="20"/>
              </w:rPr>
              <w:t>prostate cancer diagnosis</w:t>
            </w:r>
          </w:p>
        </w:tc>
        <w:tc>
          <w:tcPr>
            <w:tcW w:w="2970" w:type="dxa"/>
          </w:tcPr>
          <w:p w14:paraId="767822BA" w14:textId="77777777" w:rsidR="002979D7" w:rsidRPr="000061A3" w:rsidRDefault="002979D7" w:rsidP="002979D7">
            <w:pPr>
              <w:pStyle w:val="NormalIndent"/>
              <w:tabs>
                <w:tab w:val="left" w:pos="106"/>
              </w:tabs>
              <w:ind w:left="0"/>
              <w:rPr>
                <w:sz w:val="20"/>
              </w:rPr>
            </w:pPr>
            <w:r w:rsidRPr="000061A3">
              <w:rPr>
                <w:sz w:val="20"/>
              </w:rPr>
              <w:t>1=Never</w:t>
            </w:r>
          </w:p>
          <w:p w14:paraId="79D92251" w14:textId="77777777" w:rsidR="002979D7" w:rsidRPr="000061A3" w:rsidRDefault="002979D7" w:rsidP="002979D7">
            <w:pPr>
              <w:pStyle w:val="NormalIndent"/>
              <w:tabs>
                <w:tab w:val="left" w:pos="106"/>
              </w:tabs>
              <w:ind w:left="0"/>
              <w:rPr>
                <w:sz w:val="20"/>
              </w:rPr>
            </w:pPr>
            <w:r w:rsidRPr="000061A3">
              <w:rPr>
                <w:sz w:val="20"/>
              </w:rPr>
              <w:t>2=Rarely</w:t>
            </w:r>
          </w:p>
          <w:p w14:paraId="1A067B3C" w14:textId="77777777" w:rsidR="002979D7" w:rsidRPr="000061A3" w:rsidRDefault="002979D7" w:rsidP="002979D7">
            <w:pPr>
              <w:pStyle w:val="NormalIndent"/>
              <w:tabs>
                <w:tab w:val="left" w:pos="106"/>
              </w:tabs>
              <w:ind w:left="0"/>
              <w:rPr>
                <w:sz w:val="20"/>
              </w:rPr>
            </w:pPr>
            <w:r w:rsidRPr="000061A3">
              <w:rPr>
                <w:sz w:val="20"/>
              </w:rPr>
              <w:t>3=Sometimes</w:t>
            </w:r>
          </w:p>
          <w:p w14:paraId="05B25F61"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71E50C69" w14:textId="77777777" w:rsidTr="00BC4DE5">
        <w:trPr>
          <w:cantSplit/>
        </w:trPr>
        <w:tc>
          <w:tcPr>
            <w:tcW w:w="1350" w:type="dxa"/>
          </w:tcPr>
          <w:p w14:paraId="06E2DB27" w14:textId="322DC079" w:rsidR="002979D7" w:rsidRPr="000061A3" w:rsidRDefault="002979D7" w:rsidP="002979D7">
            <w:pPr>
              <w:pStyle w:val="NormalIndent"/>
              <w:ind w:left="0"/>
              <w:rPr>
                <w:sz w:val="20"/>
              </w:rPr>
            </w:pPr>
            <w:r w:rsidRPr="000061A3">
              <w:rPr>
                <w:sz w:val="20"/>
              </w:rPr>
              <w:t>D</w:t>
            </w:r>
            <w:r>
              <w:rPr>
                <w:sz w:val="20"/>
              </w:rPr>
              <w:t>3</w:t>
            </w:r>
            <w:r w:rsidRPr="000061A3">
              <w:rPr>
                <w:sz w:val="20"/>
              </w:rPr>
              <w:t>C</w:t>
            </w:r>
            <w:r>
              <w:rPr>
                <w:sz w:val="20"/>
              </w:rPr>
              <w:t>3</w:t>
            </w:r>
          </w:p>
        </w:tc>
        <w:tc>
          <w:tcPr>
            <w:tcW w:w="630" w:type="dxa"/>
          </w:tcPr>
          <w:p w14:paraId="47FE0A89" w14:textId="77777777" w:rsidR="002979D7" w:rsidRPr="000061A3" w:rsidRDefault="002979D7" w:rsidP="002979D7">
            <w:pPr>
              <w:pStyle w:val="NormalIndent"/>
              <w:ind w:left="0"/>
              <w:jc w:val="center"/>
              <w:rPr>
                <w:sz w:val="20"/>
              </w:rPr>
            </w:pPr>
            <w:r w:rsidRPr="000061A3">
              <w:rPr>
                <w:sz w:val="20"/>
              </w:rPr>
              <w:t>1</w:t>
            </w:r>
          </w:p>
        </w:tc>
        <w:tc>
          <w:tcPr>
            <w:tcW w:w="630" w:type="dxa"/>
          </w:tcPr>
          <w:p w14:paraId="77E6F96A" w14:textId="77777777" w:rsidR="002979D7" w:rsidRPr="000061A3" w:rsidRDefault="002979D7" w:rsidP="002979D7">
            <w:pPr>
              <w:pStyle w:val="NormalIndent"/>
              <w:ind w:left="0"/>
              <w:jc w:val="center"/>
              <w:rPr>
                <w:sz w:val="20"/>
              </w:rPr>
            </w:pPr>
            <w:r w:rsidRPr="000061A3">
              <w:rPr>
                <w:sz w:val="20"/>
              </w:rPr>
              <w:t>N</w:t>
            </w:r>
          </w:p>
        </w:tc>
        <w:tc>
          <w:tcPr>
            <w:tcW w:w="3060" w:type="dxa"/>
          </w:tcPr>
          <w:p w14:paraId="72FB5AEE" w14:textId="35E323D5"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2FDC4D61" w14:textId="77777777" w:rsidR="002979D7" w:rsidRPr="000061A3" w:rsidRDefault="002979D7" w:rsidP="002979D7">
            <w:pPr>
              <w:pStyle w:val="NormalIndent"/>
              <w:tabs>
                <w:tab w:val="left" w:pos="106"/>
              </w:tabs>
              <w:ind w:left="0"/>
              <w:rPr>
                <w:sz w:val="20"/>
              </w:rPr>
            </w:pPr>
            <w:r w:rsidRPr="000061A3">
              <w:rPr>
                <w:sz w:val="20"/>
              </w:rPr>
              <w:t>1=Never</w:t>
            </w:r>
          </w:p>
          <w:p w14:paraId="319151E3" w14:textId="77777777" w:rsidR="002979D7" w:rsidRPr="000061A3" w:rsidRDefault="002979D7" w:rsidP="002979D7">
            <w:pPr>
              <w:pStyle w:val="NormalIndent"/>
              <w:tabs>
                <w:tab w:val="left" w:pos="106"/>
              </w:tabs>
              <w:ind w:left="0"/>
              <w:rPr>
                <w:sz w:val="20"/>
              </w:rPr>
            </w:pPr>
            <w:r w:rsidRPr="000061A3">
              <w:rPr>
                <w:sz w:val="20"/>
              </w:rPr>
              <w:t>2=Rarely</w:t>
            </w:r>
          </w:p>
          <w:p w14:paraId="2EFF4E87" w14:textId="77777777" w:rsidR="002979D7" w:rsidRPr="000061A3" w:rsidRDefault="002979D7" w:rsidP="002979D7">
            <w:pPr>
              <w:pStyle w:val="NormalIndent"/>
              <w:tabs>
                <w:tab w:val="left" w:pos="106"/>
              </w:tabs>
              <w:ind w:left="0"/>
              <w:rPr>
                <w:sz w:val="20"/>
              </w:rPr>
            </w:pPr>
            <w:r w:rsidRPr="000061A3">
              <w:rPr>
                <w:sz w:val="20"/>
              </w:rPr>
              <w:t>3=Sometimes</w:t>
            </w:r>
          </w:p>
          <w:p w14:paraId="13745B73"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5A429DF5"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6C18B772"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0B42750C"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0F90FEBE"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48896709" w14:textId="1AD3B256" w:rsidR="002979D7" w:rsidRPr="000061A3" w:rsidRDefault="002979D7" w:rsidP="002979D7">
            <w:pPr>
              <w:pStyle w:val="NormalIndent"/>
              <w:tabs>
                <w:tab w:val="left" w:pos="106"/>
              </w:tabs>
              <w:ind w:left="0"/>
              <w:rPr>
                <w:sz w:val="20"/>
              </w:rPr>
            </w:pPr>
            <w:r w:rsidRPr="000061A3">
              <w:rPr>
                <w:sz w:val="20"/>
              </w:rPr>
              <w:t>d. People have acted as if they are afraid of you</w:t>
            </w:r>
          </w:p>
        </w:tc>
      </w:tr>
      <w:tr w:rsidR="002979D7" w:rsidRPr="000061A3" w14:paraId="61738BD4" w14:textId="77777777" w:rsidTr="00BC4DE5">
        <w:trPr>
          <w:cantSplit/>
        </w:trPr>
        <w:tc>
          <w:tcPr>
            <w:tcW w:w="1350" w:type="dxa"/>
          </w:tcPr>
          <w:p w14:paraId="48B2AA1A" w14:textId="1123B73E" w:rsidR="002979D7" w:rsidRPr="000061A3" w:rsidRDefault="002979D7" w:rsidP="002979D7">
            <w:pPr>
              <w:pStyle w:val="NormalIndent"/>
              <w:ind w:left="0"/>
              <w:rPr>
                <w:sz w:val="20"/>
              </w:rPr>
            </w:pPr>
            <w:r w:rsidRPr="000061A3">
              <w:rPr>
                <w:sz w:val="20"/>
              </w:rPr>
              <w:t>D</w:t>
            </w:r>
            <w:r>
              <w:rPr>
                <w:sz w:val="20"/>
              </w:rPr>
              <w:t>3</w:t>
            </w:r>
            <w:r w:rsidRPr="000061A3">
              <w:rPr>
                <w:sz w:val="20"/>
              </w:rPr>
              <w:t>D</w:t>
            </w:r>
            <w:r>
              <w:rPr>
                <w:sz w:val="20"/>
              </w:rPr>
              <w:t>1</w:t>
            </w:r>
          </w:p>
        </w:tc>
        <w:tc>
          <w:tcPr>
            <w:tcW w:w="630" w:type="dxa"/>
          </w:tcPr>
          <w:p w14:paraId="09348915" w14:textId="77777777" w:rsidR="002979D7" w:rsidRPr="000061A3" w:rsidRDefault="002979D7" w:rsidP="002979D7">
            <w:pPr>
              <w:pStyle w:val="NormalIndent"/>
              <w:ind w:left="0"/>
              <w:jc w:val="center"/>
              <w:rPr>
                <w:sz w:val="20"/>
              </w:rPr>
            </w:pPr>
            <w:r w:rsidRPr="000061A3">
              <w:rPr>
                <w:sz w:val="20"/>
              </w:rPr>
              <w:t>1</w:t>
            </w:r>
          </w:p>
        </w:tc>
        <w:tc>
          <w:tcPr>
            <w:tcW w:w="630" w:type="dxa"/>
          </w:tcPr>
          <w:p w14:paraId="3F7B91BE" w14:textId="77777777" w:rsidR="002979D7" w:rsidRPr="000061A3" w:rsidRDefault="002979D7" w:rsidP="002979D7">
            <w:pPr>
              <w:pStyle w:val="NormalIndent"/>
              <w:ind w:left="0"/>
              <w:jc w:val="center"/>
              <w:rPr>
                <w:sz w:val="20"/>
              </w:rPr>
            </w:pPr>
            <w:r w:rsidRPr="000061A3">
              <w:rPr>
                <w:sz w:val="20"/>
              </w:rPr>
              <w:t>N</w:t>
            </w:r>
          </w:p>
        </w:tc>
        <w:tc>
          <w:tcPr>
            <w:tcW w:w="3060" w:type="dxa"/>
          </w:tcPr>
          <w:p w14:paraId="0292F8D3" w14:textId="214055C2"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from</w:t>
            </w:r>
            <w:r w:rsidRPr="000061A3">
              <w:rPr>
                <w:sz w:val="20"/>
              </w:rPr>
              <w:t xml:space="preserve"> prostate cancer diagnosis</w:t>
            </w:r>
            <w:r>
              <w:rPr>
                <w:sz w:val="20"/>
              </w:rPr>
              <w:t xml:space="preserve"> to the present</w:t>
            </w:r>
            <w:r w:rsidRPr="000061A3">
              <w:rPr>
                <w:sz w:val="20"/>
              </w:rPr>
              <w:t>)</w:t>
            </w:r>
          </w:p>
        </w:tc>
        <w:tc>
          <w:tcPr>
            <w:tcW w:w="2970" w:type="dxa"/>
          </w:tcPr>
          <w:p w14:paraId="5B605F1D" w14:textId="77777777" w:rsidR="002979D7" w:rsidRPr="000061A3" w:rsidRDefault="002979D7" w:rsidP="002979D7">
            <w:pPr>
              <w:pStyle w:val="NormalIndent"/>
              <w:tabs>
                <w:tab w:val="left" w:pos="106"/>
              </w:tabs>
              <w:ind w:left="0"/>
              <w:rPr>
                <w:sz w:val="20"/>
              </w:rPr>
            </w:pPr>
            <w:r w:rsidRPr="000061A3">
              <w:rPr>
                <w:sz w:val="20"/>
              </w:rPr>
              <w:t>1=Never</w:t>
            </w:r>
          </w:p>
          <w:p w14:paraId="1B2DB8AD" w14:textId="77777777" w:rsidR="002979D7" w:rsidRPr="000061A3" w:rsidRDefault="002979D7" w:rsidP="002979D7">
            <w:pPr>
              <w:pStyle w:val="NormalIndent"/>
              <w:tabs>
                <w:tab w:val="left" w:pos="106"/>
              </w:tabs>
              <w:ind w:left="0"/>
              <w:rPr>
                <w:sz w:val="20"/>
              </w:rPr>
            </w:pPr>
            <w:r w:rsidRPr="000061A3">
              <w:rPr>
                <w:sz w:val="20"/>
              </w:rPr>
              <w:t>2=Rarely</w:t>
            </w:r>
          </w:p>
          <w:p w14:paraId="441286DC" w14:textId="77777777" w:rsidR="002979D7" w:rsidRPr="000061A3" w:rsidRDefault="002979D7" w:rsidP="002979D7">
            <w:pPr>
              <w:pStyle w:val="NormalIndent"/>
              <w:tabs>
                <w:tab w:val="left" w:pos="106"/>
              </w:tabs>
              <w:ind w:left="0"/>
              <w:rPr>
                <w:sz w:val="20"/>
              </w:rPr>
            </w:pPr>
            <w:r w:rsidRPr="000061A3">
              <w:rPr>
                <w:sz w:val="20"/>
              </w:rPr>
              <w:t>3=Sometimes</w:t>
            </w:r>
          </w:p>
          <w:p w14:paraId="15CC80BD"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1773B9CA" w14:textId="77777777" w:rsidTr="00BC4DE5">
        <w:trPr>
          <w:cantSplit/>
        </w:trPr>
        <w:tc>
          <w:tcPr>
            <w:tcW w:w="1350" w:type="dxa"/>
          </w:tcPr>
          <w:p w14:paraId="28C8348F" w14:textId="2CD15A9B" w:rsidR="002979D7" w:rsidRPr="000061A3" w:rsidRDefault="002979D7" w:rsidP="002979D7">
            <w:pPr>
              <w:pStyle w:val="NormalIndent"/>
              <w:ind w:left="0"/>
              <w:rPr>
                <w:sz w:val="20"/>
              </w:rPr>
            </w:pPr>
            <w:r w:rsidRPr="000061A3">
              <w:rPr>
                <w:sz w:val="20"/>
              </w:rPr>
              <w:t>D</w:t>
            </w:r>
            <w:r>
              <w:rPr>
                <w:sz w:val="20"/>
              </w:rPr>
              <w:t>3</w:t>
            </w:r>
            <w:r w:rsidRPr="000061A3">
              <w:rPr>
                <w:sz w:val="20"/>
              </w:rPr>
              <w:t>D</w:t>
            </w:r>
            <w:r>
              <w:rPr>
                <w:sz w:val="20"/>
              </w:rPr>
              <w:t>2</w:t>
            </w:r>
          </w:p>
        </w:tc>
        <w:tc>
          <w:tcPr>
            <w:tcW w:w="630" w:type="dxa"/>
          </w:tcPr>
          <w:p w14:paraId="2395250C" w14:textId="77777777" w:rsidR="002979D7" w:rsidRPr="000061A3" w:rsidRDefault="002979D7" w:rsidP="002979D7">
            <w:pPr>
              <w:pStyle w:val="NormalIndent"/>
              <w:ind w:left="0"/>
              <w:jc w:val="center"/>
              <w:rPr>
                <w:sz w:val="20"/>
              </w:rPr>
            </w:pPr>
            <w:r w:rsidRPr="000061A3">
              <w:rPr>
                <w:sz w:val="20"/>
              </w:rPr>
              <w:t>1</w:t>
            </w:r>
          </w:p>
        </w:tc>
        <w:tc>
          <w:tcPr>
            <w:tcW w:w="630" w:type="dxa"/>
          </w:tcPr>
          <w:p w14:paraId="2BBB01B2" w14:textId="77777777" w:rsidR="002979D7" w:rsidRPr="000061A3" w:rsidRDefault="002979D7" w:rsidP="002979D7">
            <w:pPr>
              <w:pStyle w:val="NormalIndent"/>
              <w:ind w:left="0"/>
              <w:jc w:val="center"/>
              <w:rPr>
                <w:sz w:val="20"/>
              </w:rPr>
            </w:pPr>
            <w:r w:rsidRPr="000061A3">
              <w:rPr>
                <w:sz w:val="20"/>
              </w:rPr>
              <w:t>N</w:t>
            </w:r>
          </w:p>
        </w:tc>
        <w:tc>
          <w:tcPr>
            <w:tcW w:w="3060" w:type="dxa"/>
          </w:tcPr>
          <w:p w14:paraId="403CD651" w14:textId="3394B3A9" w:rsidR="002979D7" w:rsidRPr="000061A3" w:rsidDel="00BE6E3F" w:rsidRDefault="002979D7" w:rsidP="002979D7">
            <w:pPr>
              <w:pStyle w:val="NormalIndent"/>
              <w:tabs>
                <w:tab w:val="left" w:pos="106"/>
              </w:tabs>
              <w:ind w:left="0"/>
              <w:rPr>
                <w:sz w:val="20"/>
              </w:rPr>
            </w:pPr>
            <w:r>
              <w:rPr>
                <w:sz w:val="20"/>
              </w:rPr>
              <w:t xml:space="preserve">2. Age 31 up to just before </w:t>
            </w:r>
            <w:r w:rsidRPr="000061A3">
              <w:rPr>
                <w:sz w:val="20"/>
              </w:rPr>
              <w:t>prostate cancer diagnosis</w:t>
            </w:r>
          </w:p>
        </w:tc>
        <w:tc>
          <w:tcPr>
            <w:tcW w:w="2970" w:type="dxa"/>
          </w:tcPr>
          <w:p w14:paraId="78F6B44B" w14:textId="77777777" w:rsidR="002979D7" w:rsidRPr="000061A3" w:rsidRDefault="002979D7" w:rsidP="002979D7">
            <w:pPr>
              <w:pStyle w:val="NormalIndent"/>
              <w:tabs>
                <w:tab w:val="left" w:pos="106"/>
              </w:tabs>
              <w:ind w:left="0"/>
              <w:rPr>
                <w:sz w:val="20"/>
              </w:rPr>
            </w:pPr>
            <w:r w:rsidRPr="000061A3">
              <w:rPr>
                <w:sz w:val="20"/>
              </w:rPr>
              <w:t>1=Never</w:t>
            </w:r>
          </w:p>
          <w:p w14:paraId="2B6F9D67" w14:textId="77777777" w:rsidR="002979D7" w:rsidRPr="000061A3" w:rsidRDefault="002979D7" w:rsidP="002979D7">
            <w:pPr>
              <w:pStyle w:val="NormalIndent"/>
              <w:tabs>
                <w:tab w:val="left" w:pos="106"/>
              </w:tabs>
              <w:ind w:left="0"/>
              <w:rPr>
                <w:sz w:val="20"/>
              </w:rPr>
            </w:pPr>
            <w:r w:rsidRPr="000061A3">
              <w:rPr>
                <w:sz w:val="20"/>
              </w:rPr>
              <w:t>2=Rarely</w:t>
            </w:r>
          </w:p>
          <w:p w14:paraId="73F65181" w14:textId="77777777" w:rsidR="002979D7" w:rsidRPr="000061A3" w:rsidRDefault="002979D7" w:rsidP="002979D7">
            <w:pPr>
              <w:pStyle w:val="NormalIndent"/>
              <w:tabs>
                <w:tab w:val="left" w:pos="106"/>
              </w:tabs>
              <w:ind w:left="0"/>
              <w:rPr>
                <w:sz w:val="20"/>
              </w:rPr>
            </w:pPr>
            <w:r w:rsidRPr="000061A3">
              <w:rPr>
                <w:sz w:val="20"/>
              </w:rPr>
              <w:t>3=Sometimes</w:t>
            </w:r>
          </w:p>
          <w:p w14:paraId="4BA1C0F1"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08E8A718" w14:textId="77777777" w:rsidTr="00BC4DE5">
        <w:trPr>
          <w:cantSplit/>
        </w:trPr>
        <w:tc>
          <w:tcPr>
            <w:tcW w:w="1350" w:type="dxa"/>
          </w:tcPr>
          <w:p w14:paraId="4DAB44DC" w14:textId="5FEB183A" w:rsidR="002979D7" w:rsidRPr="000061A3" w:rsidRDefault="002979D7" w:rsidP="002979D7">
            <w:pPr>
              <w:pStyle w:val="NormalIndent"/>
              <w:ind w:left="0"/>
              <w:rPr>
                <w:sz w:val="20"/>
              </w:rPr>
            </w:pPr>
            <w:r w:rsidRPr="000061A3">
              <w:rPr>
                <w:sz w:val="20"/>
              </w:rPr>
              <w:t>D</w:t>
            </w:r>
            <w:r>
              <w:rPr>
                <w:sz w:val="20"/>
              </w:rPr>
              <w:t>3</w:t>
            </w:r>
            <w:r w:rsidRPr="000061A3">
              <w:rPr>
                <w:sz w:val="20"/>
              </w:rPr>
              <w:t>D</w:t>
            </w:r>
            <w:r>
              <w:rPr>
                <w:sz w:val="20"/>
              </w:rPr>
              <w:t>3</w:t>
            </w:r>
          </w:p>
        </w:tc>
        <w:tc>
          <w:tcPr>
            <w:tcW w:w="630" w:type="dxa"/>
          </w:tcPr>
          <w:p w14:paraId="3E7D9AE4" w14:textId="77777777" w:rsidR="002979D7" w:rsidRPr="000061A3" w:rsidRDefault="002979D7" w:rsidP="002979D7">
            <w:pPr>
              <w:pStyle w:val="NormalIndent"/>
              <w:ind w:left="0"/>
              <w:jc w:val="center"/>
              <w:rPr>
                <w:sz w:val="20"/>
              </w:rPr>
            </w:pPr>
            <w:r w:rsidRPr="000061A3">
              <w:rPr>
                <w:sz w:val="20"/>
              </w:rPr>
              <w:t>1</w:t>
            </w:r>
          </w:p>
        </w:tc>
        <w:tc>
          <w:tcPr>
            <w:tcW w:w="630" w:type="dxa"/>
          </w:tcPr>
          <w:p w14:paraId="73ABF70A" w14:textId="77777777" w:rsidR="002979D7" w:rsidRPr="000061A3" w:rsidRDefault="002979D7" w:rsidP="002979D7">
            <w:pPr>
              <w:pStyle w:val="NormalIndent"/>
              <w:ind w:left="0"/>
              <w:jc w:val="center"/>
              <w:rPr>
                <w:sz w:val="20"/>
              </w:rPr>
            </w:pPr>
            <w:r w:rsidRPr="000061A3">
              <w:rPr>
                <w:sz w:val="20"/>
              </w:rPr>
              <w:t>N</w:t>
            </w:r>
          </w:p>
        </w:tc>
        <w:tc>
          <w:tcPr>
            <w:tcW w:w="3060" w:type="dxa"/>
          </w:tcPr>
          <w:p w14:paraId="27312F26" w14:textId="7439B99E"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24EA89AA" w14:textId="77777777" w:rsidR="002979D7" w:rsidRPr="000061A3" w:rsidRDefault="002979D7" w:rsidP="002979D7">
            <w:pPr>
              <w:pStyle w:val="NormalIndent"/>
              <w:tabs>
                <w:tab w:val="left" w:pos="106"/>
              </w:tabs>
              <w:ind w:left="0"/>
              <w:rPr>
                <w:sz w:val="20"/>
              </w:rPr>
            </w:pPr>
            <w:r w:rsidRPr="000061A3">
              <w:rPr>
                <w:sz w:val="20"/>
              </w:rPr>
              <w:t>1=Never</w:t>
            </w:r>
          </w:p>
          <w:p w14:paraId="54B015D3" w14:textId="77777777" w:rsidR="002979D7" w:rsidRPr="000061A3" w:rsidRDefault="002979D7" w:rsidP="002979D7">
            <w:pPr>
              <w:pStyle w:val="NormalIndent"/>
              <w:tabs>
                <w:tab w:val="left" w:pos="106"/>
              </w:tabs>
              <w:ind w:left="0"/>
              <w:rPr>
                <w:sz w:val="20"/>
              </w:rPr>
            </w:pPr>
            <w:r w:rsidRPr="000061A3">
              <w:rPr>
                <w:sz w:val="20"/>
              </w:rPr>
              <w:t>2=Rarely</w:t>
            </w:r>
          </w:p>
          <w:p w14:paraId="02421C0B" w14:textId="77777777" w:rsidR="002979D7" w:rsidRPr="000061A3" w:rsidRDefault="002979D7" w:rsidP="002979D7">
            <w:pPr>
              <w:pStyle w:val="NormalIndent"/>
              <w:tabs>
                <w:tab w:val="left" w:pos="106"/>
              </w:tabs>
              <w:ind w:left="0"/>
              <w:rPr>
                <w:sz w:val="20"/>
              </w:rPr>
            </w:pPr>
            <w:r w:rsidRPr="000061A3">
              <w:rPr>
                <w:sz w:val="20"/>
              </w:rPr>
              <w:t>3=Sometimes</w:t>
            </w:r>
          </w:p>
          <w:p w14:paraId="3D3A840C"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3FB6E32E"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6CE63695"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56C8E43E"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73E910F0"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4F3BAF0A" w14:textId="416A9312" w:rsidR="002979D7" w:rsidRPr="000061A3" w:rsidRDefault="002979D7" w:rsidP="002979D7">
            <w:pPr>
              <w:pStyle w:val="NormalIndent"/>
              <w:tabs>
                <w:tab w:val="left" w:pos="106"/>
              </w:tabs>
              <w:ind w:left="0"/>
              <w:rPr>
                <w:sz w:val="20"/>
              </w:rPr>
            </w:pPr>
            <w:r w:rsidRPr="000061A3">
              <w:rPr>
                <w:sz w:val="20"/>
              </w:rPr>
              <w:t>e. People have acted as if they think you are dishonest</w:t>
            </w:r>
          </w:p>
        </w:tc>
      </w:tr>
      <w:tr w:rsidR="002979D7" w:rsidRPr="000061A3" w14:paraId="03F4702E" w14:textId="77777777" w:rsidTr="00BC4DE5">
        <w:trPr>
          <w:cantSplit/>
        </w:trPr>
        <w:tc>
          <w:tcPr>
            <w:tcW w:w="1350" w:type="dxa"/>
          </w:tcPr>
          <w:p w14:paraId="66363FAA" w14:textId="7660F6FC" w:rsidR="002979D7" w:rsidRPr="000061A3" w:rsidRDefault="002979D7" w:rsidP="002979D7">
            <w:pPr>
              <w:pStyle w:val="NormalIndent"/>
              <w:ind w:left="0"/>
              <w:rPr>
                <w:sz w:val="20"/>
              </w:rPr>
            </w:pPr>
            <w:r w:rsidRPr="000061A3">
              <w:rPr>
                <w:sz w:val="20"/>
              </w:rPr>
              <w:t>D</w:t>
            </w:r>
            <w:r>
              <w:rPr>
                <w:sz w:val="20"/>
              </w:rPr>
              <w:t>3</w:t>
            </w:r>
            <w:r w:rsidRPr="000061A3">
              <w:rPr>
                <w:sz w:val="20"/>
              </w:rPr>
              <w:t>E</w:t>
            </w:r>
            <w:r>
              <w:rPr>
                <w:sz w:val="20"/>
              </w:rPr>
              <w:t>1</w:t>
            </w:r>
          </w:p>
        </w:tc>
        <w:tc>
          <w:tcPr>
            <w:tcW w:w="630" w:type="dxa"/>
          </w:tcPr>
          <w:p w14:paraId="4A35426F" w14:textId="77777777" w:rsidR="002979D7" w:rsidRPr="000061A3" w:rsidRDefault="002979D7" w:rsidP="002979D7">
            <w:pPr>
              <w:pStyle w:val="NormalIndent"/>
              <w:ind w:left="0"/>
              <w:jc w:val="center"/>
              <w:rPr>
                <w:sz w:val="20"/>
              </w:rPr>
            </w:pPr>
            <w:r w:rsidRPr="000061A3">
              <w:rPr>
                <w:sz w:val="20"/>
              </w:rPr>
              <w:t>1</w:t>
            </w:r>
          </w:p>
        </w:tc>
        <w:tc>
          <w:tcPr>
            <w:tcW w:w="630" w:type="dxa"/>
          </w:tcPr>
          <w:p w14:paraId="784288D1" w14:textId="77777777" w:rsidR="002979D7" w:rsidRPr="000061A3" w:rsidRDefault="002979D7" w:rsidP="002979D7">
            <w:pPr>
              <w:pStyle w:val="NormalIndent"/>
              <w:ind w:left="0"/>
              <w:jc w:val="center"/>
              <w:rPr>
                <w:sz w:val="20"/>
              </w:rPr>
            </w:pPr>
            <w:r w:rsidRPr="000061A3">
              <w:rPr>
                <w:sz w:val="20"/>
              </w:rPr>
              <w:t>N</w:t>
            </w:r>
          </w:p>
        </w:tc>
        <w:tc>
          <w:tcPr>
            <w:tcW w:w="3060" w:type="dxa"/>
          </w:tcPr>
          <w:p w14:paraId="2B87BABB" w14:textId="318DD130"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from</w:t>
            </w:r>
            <w:r w:rsidRPr="000061A3">
              <w:rPr>
                <w:sz w:val="20"/>
              </w:rPr>
              <w:t xml:space="preserve"> prostate cancer diagnosis</w:t>
            </w:r>
            <w:r>
              <w:rPr>
                <w:sz w:val="20"/>
              </w:rPr>
              <w:t xml:space="preserve"> to the present</w:t>
            </w:r>
            <w:r w:rsidRPr="000061A3">
              <w:rPr>
                <w:sz w:val="20"/>
              </w:rPr>
              <w:t>)</w:t>
            </w:r>
          </w:p>
        </w:tc>
        <w:tc>
          <w:tcPr>
            <w:tcW w:w="2970" w:type="dxa"/>
          </w:tcPr>
          <w:p w14:paraId="111354B4" w14:textId="77777777" w:rsidR="002979D7" w:rsidRPr="000061A3" w:rsidRDefault="002979D7" w:rsidP="002979D7">
            <w:pPr>
              <w:pStyle w:val="NormalIndent"/>
              <w:tabs>
                <w:tab w:val="left" w:pos="106"/>
              </w:tabs>
              <w:ind w:left="0"/>
              <w:rPr>
                <w:sz w:val="20"/>
              </w:rPr>
            </w:pPr>
            <w:r w:rsidRPr="000061A3">
              <w:rPr>
                <w:sz w:val="20"/>
              </w:rPr>
              <w:t>1=Never</w:t>
            </w:r>
          </w:p>
          <w:p w14:paraId="2DA53CC8" w14:textId="77777777" w:rsidR="002979D7" w:rsidRPr="000061A3" w:rsidRDefault="002979D7" w:rsidP="002979D7">
            <w:pPr>
              <w:pStyle w:val="NormalIndent"/>
              <w:tabs>
                <w:tab w:val="left" w:pos="106"/>
              </w:tabs>
              <w:ind w:left="0"/>
              <w:rPr>
                <w:sz w:val="20"/>
              </w:rPr>
            </w:pPr>
            <w:r w:rsidRPr="000061A3">
              <w:rPr>
                <w:sz w:val="20"/>
              </w:rPr>
              <w:t>2=Rarely</w:t>
            </w:r>
          </w:p>
          <w:p w14:paraId="371991C2" w14:textId="77777777" w:rsidR="002979D7" w:rsidRPr="000061A3" w:rsidRDefault="002979D7" w:rsidP="002979D7">
            <w:pPr>
              <w:pStyle w:val="NormalIndent"/>
              <w:tabs>
                <w:tab w:val="left" w:pos="106"/>
              </w:tabs>
              <w:ind w:left="0"/>
              <w:rPr>
                <w:sz w:val="20"/>
              </w:rPr>
            </w:pPr>
            <w:r w:rsidRPr="000061A3">
              <w:rPr>
                <w:sz w:val="20"/>
              </w:rPr>
              <w:t>3=Sometimes</w:t>
            </w:r>
          </w:p>
          <w:p w14:paraId="6AF995CB"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46F8E18D" w14:textId="77777777" w:rsidTr="00BC4DE5">
        <w:trPr>
          <w:cantSplit/>
        </w:trPr>
        <w:tc>
          <w:tcPr>
            <w:tcW w:w="1350" w:type="dxa"/>
          </w:tcPr>
          <w:p w14:paraId="538049AF" w14:textId="7034ADC7" w:rsidR="002979D7" w:rsidRPr="000061A3" w:rsidRDefault="002979D7" w:rsidP="002979D7">
            <w:pPr>
              <w:pStyle w:val="NormalIndent"/>
              <w:ind w:left="0"/>
              <w:rPr>
                <w:sz w:val="20"/>
              </w:rPr>
            </w:pPr>
            <w:r w:rsidRPr="000061A3">
              <w:rPr>
                <w:sz w:val="20"/>
              </w:rPr>
              <w:t>D</w:t>
            </w:r>
            <w:r>
              <w:rPr>
                <w:sz w:val="20"/>
              </w:rPr>
              <w:t>3</w:t>
            </w:r>
            <w:r w:rsidRPr="000061A3">
              <w:rPr>
                <w:sz w:val="20"/>
              </w:rPr>
              <w:t>E</w:t>
            </w:r>
            <w:r>
              <w:rPr>
                <w:sz w:val="20"/>
              </w:rPr>
              <w:t>2</w:t>
            </w:r>
          </w:p>
        </w:tc>
        <w:tc>
          <w:tcPr>
            <w:tcW w:w="630" w:type="dxa"/>
          </w:tcPr>
          <w:p w14:paraId="7B97A885" w14:textId="77777777" w:rsidR="002979D7" w:rsidRPr="000061A3" w:rsidRDefault="002979D7" w:rsidP="002979D7">
            <w:pPr>
              <w:pStyle w:val="NormalIndent"/>
              <w:ind w:left="0"/>
              <w:jc w:val="center"/>
              <w:rPr>
                <w:sz w:val="20"/>
              </w:rPr>
            </w:pPr>
            <w:r w:rsidRPr="000061A3">
              <w:rPr>
                <w:sz w:val="20"/>
              </w:rPr>
              <w:t>1</w:t>
            </w:r>
          </w:p>
        </w:tc>
        <w:tc>
          <w:tcPr>
            <w:tcW w:w="630" w:type="dxa"/>
          </w:tcPr>
          <w:p w14:paraId="0428F061" w14:textId="77777777" w:rsidR="002979D7" w:rsidRPr="000061A3" w:rsidRDefault="002979D7" w:rsidP="002979D7">
            <w:pPr>
              <w:pStyle w:val="NormalIndent"/>
              <w:ind w:left="0"/>
              <w:jc w:val="center"/>
              <w:rPr>
                <w:sz w:val="20"/>
              </w:rPr>
            </w:pPr>
            <w:r w:rsidRPr="000061A3">
              <w:rPr>
                <w:sz w:val="20"/>
              </w:rPr>
              <w:t>N</w:t>
            </w:r>
          </w:p>
        </w:tc>
        <w:tc>
          <w:tcPr>
            <w:tcW w:w="3060" w:type="dxa"/>
          </w:tcPr>
          <w:p w14:paraId="319A68AB" w14:textId="767F23C3" w:rsidR="002979D7" w:rsidRPr="000061A3" w:rsidDel="00BE6E3F" w:rsidRDefault="002979D7" w:rsidP="002979D7">
            <w:pPr>
              <w:pStyle w:val="NormalIndent"/>
              <w:tabs>
                <w:tab w:val="left" w:pos="106"/>
              </w:tabs>
              <w:ind w:left="0"/>
              <w:rPr>
                <w:sz w:val="20"/>
              </w:rPr>
            </w:pPr>
            <w:r>
              <w:rPr>
                <w:sz w:val="20"/>
              </w:rPr>
              <w:t xml:space="preserve">2. Age 31 up to just before </w:t>
            </w:r>
            <w:r w:rsidRPr="000061A3">
              <w:rPr>
                <w:sz w:val="20"/>
              </w:rPr>
              <w:t>prostate cancer diagnosis</w:t>
            </w:r>
          </w:p>
        </w:tc>
        <w:tc>
          <w:tcPr>
            <w:tcW w:w="2970" w:type="dxa"/>
          </w:tcPr>
          <w:p w14:paraId="0BAE4124" w14:textId="77777777" w:rsidR="002979D7" w:rsidRPr="000061A3" w:rsidRDefault="002979D7" w:rsidP="002979D7">
            <w:pPr>
              <w:pStyle w:val="NormalIndent"/>
              <w:tabs>
                <w:tab w:val="left" w:pos="106"/>
              </w:tabs>
              <w:ind w:left="0"/>
              <w:rPr>
                <w:sz w:val="20"/>
              </w:rPr>
            </w:pPr>
            <w:r w:rsidRPr="000061A3">
              <w:rPr>
                <w:sz w:val="20"/>
              </w:rPr>
              <w:t>1=Never</w:t>
            </w:r>
          </w:p>
          <w:p w14:paraId="3705AD76" w14:textId="77777777" w:rsidR="002979D7" w:rsidRPr="000061A3" w:rsidRDefault="002979D7" w:rsidP="002979D7">
            <w:pPr>
              <w:pStyle w:val="NormalIndent"/>
              <w:tabs>
                <w:tab w:val="left" w:pos="106"/>
              </w:tabs>
              <w:ind w:left="0"/>
              <w:rPr>
                <w:sz w:val="20"/>
              </w:rPr>
            </w:pPr>
            <w:r w:rsidRPr="000061A3">
              <w:rPr>
                <w:sz w:val="20"/>
              </w:rPr>
              <w:t>2=Rarely</w:t>
            </w:r>
          </w:p>
          <w:p w14:paraId="6FDC6839" w14:textId="77777777" w:rsidR="002979D7" w:rsidRPr="000061A3" w:rsidRDefault="002979D7" w:rsidP="002979D7">
            <w:pPr>
              <w:pStyle w:val="NormalIndent"/>
              <w:tabs>
                <w:tab w:val="left" w:pos="106"/>
              </w:tabs>
              <w:ind w:left="0"/>
              <w:rPr>
                <w:sz w:val="20"/>
              </w:rPr>
            </w:pPr>
            <w:r w:rsidRPr="000061A3">
              <w:rPr>
                <w:sz w:val="20"/>
              </w:rPr>
              <w:t>3=Sometimes</w:t>
            </w:r>
          </w:p>
          <w:p w14:paraId="7597432C"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18D92664" w14:textId="77777777" w:rsidTr="00BC4DE5">
        <w:trPr>
          <w:cantSplit/>
        </w:trPr>
        <w:tc>
          <w:tcPr>
            <w:tcW w:w="1350" w:type="dxa"/>
          </w:tcPr>
          <w:p w14:paraId="54F1ADB8" w14:textId="020034FC" w:rsidR="002979D7" w:rsidRPr="000061A3" w:rsidRDefault="002979D7" w:rsidP="002979D7">
            <w:pPr>
              <w:pStyle w:val="NormalIndent"/>
              <w:ind w:left="0"/>
              <w:rPr>
                <w:sz w:val="20"/>
              </w:rPr>
            </w:pPr>
            <w:r w:rsidRPr="000061A3">
              <w:rPr>
                <w:sz w:val="20"/>
              </w:rPr>
              <w:t>D</w:t>
            </w:r>
            <w:r>
              <w:rPr>
                <w:sz w:val="20"/>
              </w:rPr>
              <w:t>3</w:t>
            </w:r>
            <w:r w:rsidRPr="000061A3">
              <w:rPr>
                <w:sz w:val="20"/>
              </w:rPr>
              <w:t>E</w:t>
            </w:r>
            <w:r>
              <w:rPr>
                <w:sz w:val="20"/>
              </w:rPr>
              <w:t>3</w:t>
            </w:r>
          </w:p>
        </w:tc>
        <w:tc>
          <w:tcPr>
            <w:tcW w:w="630" w:type="dxa"/>
          </w:tcPr>
          <w:p w14:paraId="56A26155" w14:textId="77777777" w:rsidR="002979D7" w:rsidRPr="000061A3" w:rsidRDefault="002979D7" w:rsidP="002979D7">
            <w:pPr>
              <w:pStyle w:val="NormalIndent"/>
              <w:ind w:left="0"/>
              <w:jc w:val="center"/>
              <w:rPr>
                <w:sz w:val="20"/>
              </w:rPr>
            </w:pPr>
            <w:r w:rsidRPr="000061A3">
              <w:rPr>
                <w:sz w:val="20"/>
              </w:rPr>
              <w:t>1</w:t>
            </w:r>
          </w:p>
        </w:tc>
        <w:tc>
          <w:tcPr>
            <w:tcW w:w="630" w:type="dxa"/>
          </w:tcPr>
          <w:p w14:paraId="2E7CCC87" w14:textId="77777777" w:rsidR="002979D7" w:rsidRPr="000061A3" w:rsidRDefault="002979D7" w:rsidP="002979D7">
            <w:pPr>
              <w:pStyle w:val="NormalIndent"/>
              <w:ind w:left="0"/>
              <w:jc w:val="center"/>
              <w:rPr>
                <w:sz w:val="20"/>
              </w:rPr>
            </w:pPr>
            <w:r w:rsidRPr="000061A3">
              <w:rPr>
                <w:sz w:val="20"/>
              </w:rPr>
              <w:t>N</w:t>
            </w:r>
          </w:p>
        </w:tc>
        <w:tc>
          <w:tcPr>
            <w:tcW w:w="3060" w:type="dxa"/>
          </w:tcPr>
          <w:p w14:paraId="04BF17EF" w14:textId="41200C32"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3205EAD7" w14:textId="77777777" w:rsidR="002979D7" w:rsidRPr="000061A3" w:rsidRDefault="002979D7" w:rsidP="002979D7">
            <w:pPr>
              <w:pStyle w:val="NormalIndent"/>
              <w:tabs>
                <w:tab w:val="left" w:pos="106"/>
              </w:tabs>
              <w:ind w:left="0"/>
              <w:rPr>
                <w:sz w:val="20"/>
              </w:rPr>
            </w:pPr>
            <w:r w:rsidRPr="000061A3">
              <w:rPr>
                <w:sz w:val="20"/>
              </w:rPr>
              <w:t>1=Never</w:t>
            </w:r>
          </w:p>
          <w:p w14:paraId="280F0ABB" w14:textId="77777777" w:rsidR="002979D7" w:rsidRPr="000061A3" w:rsidRDefault="002979D7" w:rsidP="002979D7">
            <w:pPr>
              <w:pStyle w:val="NormalIndent"/>
              <w:tabs>
                <w:tab w:val="left" w:pos="106"/>
              </w:tabs>
              <w:ind w:left="0"/>
              <w:rPr>
                <w:sz w:val="20"/>
              </w:rPr>
            </w:pPr>
            <w:r w:rsidRPr="000061A3">
              <w:rPr>
                <w:sz w:val="20"/>
              </w:rPr>
              <w:t>2=Rarely</w:t>
            </w:r>
          </w:p>
          <w:p w14:paraId="641B6C7E" w14:textId="77777777" w:rsidR="002979D7" w:rsidRPr="000061A3" w:rsidRDefault="002979D7" w:rsidP="002979D7">
            <w:pPr>
              <w:pStyle w:val="NormalIndent"/>
              <w:tabs>
                <w:tab w:val="left" w:pos="106"/>
              </w:tabs>
              <w:ind w:left="0"/>
              <w:rPr>
                <w:sz w:val="20"/>
              </w:rPr>
            </w:pPr>
            <w:r w:rsidRPr="000061A3">
              <w:rPr>
                <w:sz w:val="20"/>
              </w:rPr>
              <w:t>3=Sometimes</w:t>
            </w:r>
          </w:p>
          <w:p w14:paraId="0B1DFF55"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667E0663"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0C9FFCE3"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70B5497C"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75D0FCA6"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6D796E01" w14:textId="34A1F0E1" w:rsidR="002979D7" w:rsidRPr="000061A3" w:rsidRDefault="002979D7" w:rsidP="002979D7">
            <w:pPr>
              <w:pStyle w:val="NormalIndent"/>
              <w:tabs>
                <w:tab w:val="left" w:pos="106"/>
              </w:tabs>
              <w:ind w:left="0"/>
              <w:rPr>
                <w:sz w:val="20"/>
              </w:rPr>
            </w:pPr>
            <w:r w:rsidRPr="000061A3">
              <w:rPr>
                <w:sz w:val="20"/>
              </w:rPr>
              <w:t>f. People have acted as if they’re better than you are</w:t>
            </w:r>
          </w:p>
        </w:tc>
      </w:tr>
      <w:tr w:rsidR="002979D7" w:rsidRPr="000061A3" w14:paraId="2CDBE405" w14:textId="77777777" w:rsidTr="00BC4DE5">
        <w:trPr>
          <w:cantSplit/>
        </w:trPr>
        <w:tc>
          <w:tcPr>
            <w:tcW w:w="1350" w:type="dxa"/>
          </w:tcPr>
          <w:p w14:paraId="0BC7DEB5" w14:textId="01AB9386" w:rsidR="002979D7" w:rsidRPr="000061A3" w:rsidRDefault="002979D7" w:rsidP="002979D7">
            <w:pPr>
              <w:pStyle w:val="NormalIndent"/>
              <w:ind w:left="0"/>
              <w:rPr>
                <w:sz w:val="20"/>
              </w:rPr>
            </w:pPr>
            <w:r w:rsidRPr="000061A3">
              <w:rPr>
                <w:sz w:val="20"/>
              </w:rPr>
              <w:t>D</w:t>
            </w:r>
            <w:r>
              <w:rPr>
                <w:sz w:val="20"/>
              </w:rPr>
              <w:t>3</w:t>
            </w:r>
            <w:r w:rsidRPr="000061A3">
              <w:rPr>
                <w:sz w:val="20"/>
              </w:rPr>
              <w:t>F</w:t>
            </w:r>
            <w:r>
              <w:rPr>
                <w:sz w:val="20"/>
              </w:rPr>
              <w:t>1</w:t>
            </w:r>
          </w:p>
        </w:tc>
        <w:tc>
          <w:tcPr>
            <w:tcW w:w="630" w:type="dxa"/>
          </w:tcPr>
          <w:p w14:paraId="0DB777F6" w14:textId="77777777" w:rsidR="002979D7" w:rsidRPr="000061A3" w:rsidRDefault="002979D7" w:rsidP="002979D7">
            <w:pPr>
              <w:pStyle w:val="NormalIndent"/>
              <w:ind w:left="0"/>
              <w:jc w:val="center"/>
              <w:rPr>
                <w:sz w:val="20"/>
              </w:rPr>
            </w:pPr>
            <w:r w:rsidRPr="000061A3">
              <w:rPr>
                <w:sz w:val="20"/>
              </w:rPr>
              <w:t>1</w:t>
            </w:r>
          </w:p>
        </w:tc>
        <w:tc>
          <w:tcPr>
            <w:tcW w:w="630" w:type="dxa"/>
          </w:tcPr>
          <w:p w14:paraId="5281C04E" w14:textId="77777777" w:rsidR="002979D7" w:rsidRPr="000061A3" w:rsidRDefault="002979D7" w:rsidP="002979D7">
            <w:pPr>
              <w:pStyle w:val="NormalIndent"/>
              <w:ind w:left="0"/>
              <w:jc w:val="center"/>
              <w:rPr>
                <w:sz w:val="20"/>
              </w:rPr>
            </w:pPr>
            <w:r w:rsidRPr="000061A3">
              <w:rPr>
                <w:sz w:val="20"/>
              </w:rPr>
              <w:t>N</w:t>
            </w:r>
          </w:p>
        </w:tc>
        <w:tc>
          <w:tcPr>
            <w:tcW w:w="3060" w:type="dxa"/>
          </w:tcPr>
          <w:p w14:paraId="56BB430E" w14:textId="62CAF025"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from</w:t>
            </w:r>
            <w:r w:rsidRPr="000061A3">
              <w:rPr>
                <w:sz w:val="20"/>
              </w:rPr>
              <w:t xml:space="preserve"> prostate cancer diagnosis</w:t>
            </w:r>
            <w:r>
              <w:rPr>
                <w:sz w:val="20"/>
              </w:rPr>
              <w:t xml:space="preserve"> to the present</w:t>
            </w:r>
            <w:r w:rsidRPr="000061A3">
              <w:rPr>
                <w:sz w:val="20"/>
              </w:rPr>
              <w:t>)</w:t>
            </w:r>
          </w:p>
        </w:tc>
        <w:tc>
          <w:tcPr>
            <w:tcW w:w="2970" w:type="dxa"/>
          </w:tcPr>
          <w:p w14:paraId="69085E4E" w14:textId="77777777" w:rsidR="002979D7" w:rsidRPr="000061A3" w:rsidRDefault="002979D7" w:rsidP="002979D7">
            <w:pPr>
              <w:pStyle w:val="NormalIndent"/>
              <w:tabs>
                <w:tab w:val="left" w:pos="106"/>
              </w:tabs>
              <w:ind w:left="0"/>
              <w:rPr>
                <w:sz w:val="20"/>
              </w:rPr>
            </w:pPr>
            <w:r w:rsidRPr="000061A3">
              <w:rPr>
                <w:sz w:val="20"/>
              </w:rPr>
              <w:t>1=Never</w:t>
            </w:r>
          </w:p>
          <w:p w14:paraId="0116B799" w14:textId="77777777" w:rsidR="002979D7" w:rsidRPr="000061A3" w:rsidRDefault="002979D7" w:rsidP="002979D7">
            <w:pPr>
              <w:pStyle w:val="NormalIndent"/>
              <w:tabs>
                <w:tab w:val="left" w:pos="106"/>
              </w:tabs>
              <w:ind w:left="0"/>
              <w:rPr>
                <w:sz w:val="20"/>
              </w:rPr>
            </w:pPr>
            <w:r w:rsidRPr="000061A3">
              <w:rPr>
                <w:sz w:val="20"/>
              </w:rPr>
              <w:t>2=Rarely</w:t>
            </w:r>
          </w:p>
          <w:p w14:paraId="5F8E1337" w14:textId="77777777" w:rsidR="002979D7" w:rsidRPr="000061A3" w:rsidRDefault="002979D7" w:rsidP="002979D7">
            <w:pPr>
              <w:pStyle w:val="NormalIndent"/>
              <w:tabs>
                <w:tab w:val="left" w:pos="106"/>
              </w:tabs>
              <w:ind w:left="0"/>
              <w:rPr>
                <w:sz w:val="20"/>
              </w:rPr>
            </w:pPr>
            <w:r w:rsidRPr="000061A3">
              <w:rPr>
                <w:sz w:val="20"/>
              </w:rPr>
              <w:t>3=Sometimes</w:t>
            </w:r>
          </w:p>
          <w:p w14:paraId="68840C61"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160347D2" w14:textId="77777777" w:rsidTr="00BC4DE5">
        <w:trPr>
          <w:cantSplit/>
        </w:trPr>
        <w:tc>
          <w:tcPr>
            <w:tcW w:w="1350" w:type="dxa"/>
          </w:tcPr>
          <w:p w14:paraId="0AC7542F" w14:textId="4342CEEB" w:rsidR="002979D7" w:rsidRPr="000061A3" w:rsidRDefault="002979D7" w:rsidP="002979D7">
            <w:pPr>
              <w:pStyle w:val="NormalIndent"/>
              <w:ind w:left="0"/>
              <w:rPr>
                <w:sz w:val="20"/>
              </w:rPr>
            </w:pPr>
            <w:r w:rsidRPr="000061A3">
              <w:rPr>
                <w:sz w:val="20"/>
              </w:rPr>
              <w:t>D</w:t>
            </w:r>
            <w:r>
              <w:rPr>
                <w:sz w:val="20"/>
              </w:rPr>
              <w:t>3</w:t>
            </w:r>
            <w:r w:rsidRPr="000061A3">
              <w:rPr>
                <w:sz w:val="20"/>
              </w:rPr>
              <w:t>F</w:t>
            </w:r>
            <w:r>
              <w:rPr>
                <w:sz w:val="20"/>
              </w:rPr>
              <w:t>2</w:t>
            </w:r>
          </w:p>
        </w:tc>
        <w:tc>
          <w:tcPr>
            <w:tcW w:w="630" w:type="dxa"/>
          </w:tcPr>
          <w:p w14:paraId="1BF543AD" w14:textId="77777777" w:rsidR="002979D7" w:rsidRPr="000061A3" w:rsidRDefault="002979D7" w:rsidP="002979D7">
            <w:pPr>
              <w:pStyle w:val="NormalIndent"/>
              <w:ind w:left="0"/>
              <w:jc w:val="center"/>
              <w:rPr>
                <w:sz w:val="20"/>
              </w:rPr>
            </w:pPr>
            <w:r w:rsidRPr="000061A3">
              <w:rPr>
                <w:sz w:val="20"/>
              </w:rPr>
              <w:t>1</w:t>
            </w:r>
          </w:p>
        </w:tc>
        <w:tc>
          <w:tcPr>
            <w:tcW w:w="630" w:type="dxa"/>
          </w:tcPr>
          <w:p w14:paraId="2B320AF5" w14:textId="77777777" w:rsidR="002979D7" w:rsidRPr="000061A3" w:rsidRDefault="002979D7" w:rsidP="002979D7">
            <w:pPr>
              <w:pStyle w:val="NormalIndent"/>
              <w:ind w:left="0"/>
              <w:jc w:val="center"/>
              <w:rPr>
                <w:sz w:val="20"/>
              </w:rPr>
            </w:pPr>
            <w:r w:rsidRPr="000061A3">
              <w:rPr>
                <w:sz w:val="20"/>
              </w:rPr>
              <w:t>N</w:t>
            </w:r>
          </w:p>
        </w:tc>
        <w:tc>
          <w:tcPr>
            <w:tcW w:w="3060" w:type="dxa"/>
          </w:tcPr>
          <w:p w14:paraId="39DB1AF1" w14:textId="227583DF" w:rsidR="002979D7" w:rsidRPr="000061A3" w:rsidDel="00BE6E3F" w:rsidRDefault="002979D7" w:rsidP="002979D7">
            <w:pPr>
              <w:pStyle w:val="NormalIndent"/>
              <w:tabs>
                <w:tab w:val="left" w:pos="106"/>
              </w:tabs>
              <w:ind w:left="0"/>
              <w:rPr>
                <w:sz w:val="20"/>
              </w:rPr>
            </w:pPr>
            <w:r>
              <w:rPr>
                <w:sz w:val="20"/>
              </w:rPr>
              <w:t xml:space="preserve">2. Age 31 up to just before </w:t>
            </w:r>
            <w:r w:rsidRPr="000061A3">
              <w:rPr>
                <w:sz w:val="20"/>
              </w:rPr>
              <w:t>prostate cancer diagnosis</w:t>
            </w:r>
          </w:p>
        </w:tc>
        <w:tc>
          <w:tcPr>
            <w:tcW w:w="2970" w:type="dxa"/>
          </w:tcPr>
          <w:p w14:paraId="25A56366" w14:textId="77777777" w:rsidR="002979D7" w:rsidRPr="000061A3" w:rsidRDefault="002979D7" w:rsidP="002979D7">
            <w:pPr>
              <w:pStyle w:val="NormalIndent"/>
              <w:tabs>
                <w:tab w:val="left" w:pos="106"/>
              </w:tabs>
              <w:ind w:left="0"/>
              <w:rPr>
                <w:sz w:val="20"/>
              </w:rPr>
            </w:pPr>
            <w:r w:rsidRPr="000061A3">
              <w:rPr>
                <w:sz w:val="20"/>
              </w:rPr>
              <w:t>1=Never</w:t>
            </w:r>
          </w:p>
          <w:p w14:paraId="54E2FD58" w14:textId="77777777" w:rsidR="002979D7" w:rsidRPr="000061A3" w:rsidRDefault="002979D7" w:rsidP="002979D7">
            <w:pPr>
              <w:pStyle w:val="NormalIndent"/>
              <w:tabs>
                <w:tab w:val="left" w:pos="106"/>
              </w:tabs>
              <w:ind w:left="0"/>
              <w:rPr>
                <w:sz w:val="20"/>
              </w:rPr>
            </w:pPr>
            <w:r w:rsidRPr="000061A3">
              <w:rPr>
                <w:sz w:val="20"/>
              </w:rPr>
              <w:t>2=Rarely</w:t>
            </w:r>
          </w:p>
          <w:p w14:paraId="231E0923" w14:textId="77777777" w:rsidR="002979D7" w:rsidRPr="000061A3" w:rsidRDefault="002979D7" w:rsidP="002979D7">
            <w:pPr>
              <w:pStyle w:val="NormalIndent"/>
              <w:tabs>
                <w:tab w:val="left" w:pos="106"/>
              </w:tabs>
              <w:ind w:left="0"/>
              <w:rPr>
                <w:sz w:val="20"/>
              </w:rPr>
            </w:pPr>
            <w:r w:rsidRPr="000061A3">
              <w:rPr>
                <w:sz w:val="20"/>
              </w:rPr>
              <w:t>3=Sometimes</w:t>
            </w:r>
          </w:p>
          <w:p w14:paraId="52515A55"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548080E3" w14:textId="77777777" w:rsidTr="00BC4DE5">
        <w:trPr>
          <w:cantSplit/>
        </w:trPr>
        <w:tc>
          <w:tcPr>
            <w:tcW w:w="1350" w:type="dxa"/>
          </w:tcPr>
          <w:p w14:paraId="16E70E12" w14:textId="6F003712" w:rsidR="002979D7" w:rsidRPr="000061A3" w:rsidRDefault="002979D7" w:rsidP="002979D7">
            <w:pPr>
              <w:pStyle w:val="NormalIndent"/>
              <w:ind w:left="0"/>
              <w:rPr>
                <w:sz w:val="20"/>
              </w:rPr>
            </w:pPr>
            <w:r w:rsidRPr="000061A3">
              <w:rPr>
                <w:sz w:val="20"/>
              </w:rPr>
              <w:t>D</w:t>
            </w:r>
            <w:r>
              <w:rPr>
                <w:sz w:val="20"/>
              </w:rPr>
              <w:t>3</w:t>
            </w:r>
            <w:r w:rsidRPr="000061A3">
              <w:rPr>
                <w:sz w:val="20"/>
              </w:rPr>
              <w:t>F</w:t>
            </w:r>
            <w:r>
              <w:rPr>
                <w:sz w:val="20"/>
              </w:rPr>
              <w:t>3</w:t>
            </w:r>
          </w:p>
        </w:tc>
        <w:tc>
          <w:tcPr>
            <w:tcW w:w="630" w:type="dxa"/>
          </w:tcPr>
          <w:p w14:paraId="391386A8" w14:textId="77777777" w:rsidR="002979D7" w:rsidRPr="000061A3" w:rsidRDefault="002979D7" w:rsidP="002979D7">
            <w:pPr>
              <w:pStyle w:val="NormalIndent"/>
              <w:ind w:left="0"/>
              <w:jc w:val="center"/>
              <w:rPr>
                <w:sz w:val="20"/>
              </w:rPr>
            </w:pPr>
            <w:r w:rsidRPr="000061A3">
              <w:rPr>
                <w:sz w:val="20"/>
              </w:rPr>
              <w:t>1</w:t>
            </w:r>
          </w:p>
        </w:tc>
        <w:tc>
          <w:tcPr>
            <w:tcW w:w="630" w:type="dxa"/>
          </w:tcPr>
          <w:p w14:paraId="3D21A4C3" w14:textId="77777777" w:rsidR="002979D7" w:rsidRPr="000061A3" w:rsidRDefault="002979D7" w:rsidP="002979D7">
            <w:pPr>
              <w:pStyle w:val="NormalIndent"/>
              <w:ind w:left="0"/>
              <w:jc w:val="center"/>
              <w:rPr>
                <w:sz w:val="20"/>
              </w:rPr>
            </w:pPr>
            <w:r w:rsidRPr="000061A3">
              <w:rPr>
                <w:sz w:val="20"/>
              </w:rPr>
              <w:t>N</w:t>
            </w:r>
          </w:p>
        </w:tc>
        <w:tc>
          <w:tcPr>
            <w:tcW w:w="3060" w:type="dxa"/>
          </w:tcPr>
          <w:p w14:paraId="4EBA9C7D" w14:textId="61C7DD23"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68124478" w14:textId="77777777" w:rsidR="002979D7" w:rsidRPr="000061A3" w:rsidRDefault="002979D7" w:rsidP="002979D7">
            <w:pPr>
              <w:pStyle w:val="NormalIndent"/>
              <w:tabs>
                <w:tab w:val="left" w:pos="106"/>
              </w:tabs>
              <w:ind w:left="0"/>
              <w:rPr>
                <w:sz w:val="20"/>
              </w:rPr>
            </w:pPr>
            <w:r w:rsidRPr="000061A3">
              <w:rPr>
                <w:sz w:val="20"/>
              </w:rPr>
              <w:t>1=Never</w:t>
            </w:r>
          </w:p>
          <w:p w14:paraId="1FD9A05D" w14:textId="77777777" w:rsidR="002979D7" w:rsidRPr="000061A3" w:rsidRDefault="002979D7" w:rsidP="002979D7">
            <w:pPr>
              <w:pStyle w:val="NormalIndent"/>
              <w:tabs>
                <w:tab w:val="left" w:pos="106"/>
              </w:tabs>
              <w:ind w:left="0"/>
              <w:rPr>
                <w:sz w:val="20"/>
              </w:rPr>
            </w:pPr>
            <w:r w:rsidRPr="000061A3">
              <w:rPr>
                <w:sz w:val="20"/>
              </w:rPr>
              <w:t>2=Rarely</w:t>
            </w:r>
          </w:p>
          <w:p w14:paraId="7AE9D16B" w14:textId="77777777" w:rsidR="002979D7" w:rsidRPr="000061A3" w:rsidRDefault="002979D7" w:rsidP="002979D7">
            <w:pPr>
              <w:pStyle w:val="NormalIndent"/>
              <w:tabs>
                <w:tab w:val="left" w:pos="106"/>
              </w:tabs>
              <w:ind w:left="0"/>
              <w:rPr>
                <w:sz w:val="20"/>
              </w:rPr>
            </w:pPr>
            <w:r w:rsidRPr="000061A3">
              <w:rPr>
                <w:sz w:val="20"/>
              </w:rPr>
              <w:t>3=Sometimes</w:t>
            </w:r>
          </w:p>
          <w:p w14:paraId="7713FA91"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721A23FC"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761E814D"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0B53623C"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18EC43A2"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3AEB5B4B" w14:textId="7CE85D94" w:rsidR="002979D7" w:rsidRPr="000061A3" w:rsidRDefault="002979D7" w:rsidP="002979D7">
            <w:pPr>
              <w:pStyle w:val="NormalIndent"/>
              <w:tabs>
                <w:tab w:val="left" w:pos="106"/>
              </w:tabs>
              <w:ind w:left="0"/>
              <w:rPr>
                <w:sz w:val="20"/>
              </w:rPr>
            </w:pPr>
            <w:r w:rsidRPr="000061A3">
              <w:rPr>
                <w:sz w:val="20"/>
              </w:rPr>
              <w:t>g. You have been called names or insulted</w:t>
            </w:r>
          </w:p>
        </w:tc>
      </w:tr>
      <w:tr w:rsidR="002979D7" w:rsidRPr="000061A3" w14:paraId="1D03C035" w14:textId="77777777" w:rsidTr="00BC4DE5">
        <w:trPr>
          <w:cantSplit/>
        </w:trPr>
        <w:tc>
          <w:tcPr>
            <w:tcW w:w="1350" w:type="dxa"/>
          </w:tcPr>
          <w:p w14:paraId="6FE36F48" w14:textId="4EBFFADE" w:rsidR="002979D7" w:rsidRPr="000061A3" w:rsidRDefault="002979D7" w:rsidP="002979D7">
            <w:pPr>
              <w:pStyle w:val="NormalIndent"/>
              <w:ind w:left="0"/>
              <w:rPr>
                <w:sz w:val="20"/>
              </w:rPr>
            </w:pPr>
            <w:r w:rsidRPr="000061A3">
              <w:rPr>
                <w:sz w:val="20"/>
              </w:rPr>
              <w:lastRenderedPageBreak/>
              <w:t>D</w:t>
            </w:r>
            <w:r>
              <w:rPr>
                <w:sz w:val="20"/>
              </w:rPr>
              <w:t>3</w:t>
            </w:r>
            <w:r w:rsidRPr="000061A3">
              <w:rPr>
                <w:sz w:val="20"/>
              </w:rPr>
              <w:t>G</w:t>
            </w:r>
            <w:r>
              <w:rPr>
                <w:sz w:val="20"/>
              </w:rPr>
              <w:t>1</w:t>
            </w:r>
          </w:p>
        </w:tc>
        <w:tc>
          <w:tcPr>
            <w:tcW w:w="630" w:type="dxa"/>
          </w:tcPr>
          <w:p w14:paraId="03311D5D" w14:textId="77777777" w:rsidR="002979D7" w:rsidRPr="000061A3" w:rsidRDefault="002979D7" w:rsidP="002979D7">
            <w:pPr>
              <w:pStyle w:val="NormalIndent"/>
              <w:ind w:left="0"/>
              <w:jc w:val="center"/>
              <w:rPr>
                <w:sz w:val="20"/>
              </w:rPr>
            </w:pPr>
            <w:r w:rsidRPr="000061A3">
              <w:rPr>
                <w:sz w:val="20"/>
              </w:rPr>
              <w:t>1</w:t>
            </w:r>
          </w:p>
        </w:tc>
        <w:tc>
          <w:tcPr>
            <w:tcW w:w="630" w:type="dxa"/>
          </w:tcPr>
          <w:p w14:paraId="0E40242C" w14:textId="77777777" w:rsidR="002979D7" w:rsidRPr="000061A3" w:rsidRDefault="002979D7" w:rsidP="002979D7">
            <w:pPr>
              <w:pStyle w:val="NormalIndent"/>
              <w:ind w:left="0"/>
              <w:jc w:val="center"/>
              <w:rPr>
                <w:sz w:val="20"/>
              </w:rPr>
            </w:pPr>
            <w:r w:rsidRPr="000061A3">
              <w:rPr>
                <w:sz w:val="20"/>
              </w:rPr>
              <w:t>N</w:t>
            </w:r>
          </w:p>
        </w:tc>
        <w:tc>
          <w:tcPr>
            <w:tcW w:w="3060" w:type="dxa"/>
          </w:tcPr>
          <w:p w14:paraId="4DB865FB" w14:textId="33815464"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from</w:t>
            </w:r>
            <w:r w:rsidRPr="000061A3">
              <w:rPr>
                <w:sz w:val="20"/>
              </w:rPr>
              <w:t xml:space="preserve"> prostate cancer diagnosis</w:t>
            </w:r>
            <w:r>
              <w:rPr>
                <w:sz w:val="20"/>
              </w:rPr>
              <w:t xml:space="preserve"> to the present</w:t>
            </w:r>
            <w:r w:rsidRPr="000061A3">
              <w:rPr>
                <w:sz w:val="20"/>
              </w:rPr>
              <w:t>)</w:t>
            </w:r>
          </w:p>
        </w:tc>
        <w:tc>
          <w:tcPr>
            <w:tcW w:w="2970" w:type="dxa"/>
          </w:tcPr>
          <w:p w14:paraId="362D2F4B" w14:textId="77777777" w:rsidR="002979D7" w:rsidRPr="000061A3" w:rsidRDefault="002979D7" w:rsidP="002979D7">
            <w:pPr>
              <w:pStyle w:val="NormalIndent"/>
              <w:tabs>
                <w:tab w:val="left" w:pos="106"/>
              </w:tabs>
              <w:ind w:left="0"/>
              <w:rPr>
                <w:sz w:val="20"/>
              </w:rPr>
            </w:pPr>
            <w:r w:rsidRPr="000061A3">
              <w:rPr>
                <w:sz w:val="20"/>
              </w:rPr>
              <w:t>1=Never</w:t>
            </w:r>
          </w:p>
          <w:p w14:paraId="7E7C134E" w14:textId="77777777" w:rsidR="002979D7" w:rsidRPr="000061A3" w:rsidRDefault="002979D7" w:rsidP="002979D7">
            <w:pPr>
              <w:pStyle w:val="NormalIndent"/>
              <w:tabs>
                <w:tab w:val="left" w:pos="106"/>
              </w:tabs>
              <w:ind w:left="0"/>
              <w:rPr>
                <w:sz w:val="20"/>
              </w:rPr>
            </w:pPr>
            <w:r w:rsidRPr="000061A3">
              <w:rPr>
                <w:sz w:val="20"/>
              </w:rPr>
              <w:t>2=Rarely</w:t>
            </w:r>
          </w:p>
          <w:p w14:paraId="78FD86FA" w14:textId="77777777" w:rsidR="002979D7" w:rsidRPr="000061A3" w:rsidRDefault="002979D7" w:rsidP="002979D7">
            <w:pPr>
              <w:pStyle w:val="NormalIndent"/>
              <w:tabs>
                <w:tab w:val="left" w:pos="106"/>
              </w:tabs>
              <w:ind w:left="0"/>
              <w:rPr>
                <w:sz w:val="20"/>
              </w:rPr>
            </w:pPr>
            <w:r w:rsidRPr="000061A3">
              <w:rPr>
                <w:sz w:val="20"/>
              </w:rPr>
              <w:t>3=Sometimes</w:t>
            </w:r>
          </w:p>
          <w:p w14:paraId="31301789"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15D863AC" w14:textId="77777777" w:rsidTr="00BC4DE5">
        <w:trPr>
          <w:cantSplit/>
        </w:trPr>
        <w:tc>
          <w:tcPr>
            <w:tcW w:w="1350" w:type="dxa"/>
          </w:tcPr>
          <w:p w14:paraId="33F17823" w14:textId="353F5468" w:rsidR="002979D7" w:rsidRPr="000061A3" w:rsidRDefault="002979D7" w:rsidP="002979D7">
            <w:pPr>
              <w:pStyle w:val="NormalIndent"/>
              <w:ind w:left="0"/>
              <w:rPr>
                <w:sz w:val="20"/>
              </w:rPr>
            </w:pPr>
            <w:r w:rsidRPr="000061A3">
              <w:rPr>
                <w:sz w:val="20"/>
              </w:rPr>
              <w:t>D</w:t>
            </w:r>
            <w:r>
              <w:rPr>
                <w:sz w:val="20"/>
              </w:rPr>
              <w:t>3</w:t>
            </w:r>
            <w:r w:rsidRPr="000061A3">
              <w:rPr>
                <w:sz w:val="20"/>
              </w:rPr>
              <w:t>G</w:t>
            </w:r>
            <w:r>
              <w:rPr>
                <w:sz w:val="20"/>
              </w:rPr>
              <w:t>2</w:t>
            </w:r>
          </w:p>
        </w:tc>
        <w:tc>
          <w:tcPr>
            <w:tcW w:w="630" w:type="dxa"/>
          </w:tcPr>
          <w:p w14:paraId="519AAA1C" w14:textId="77777777" w:rsidR="002979D7" w:rsidRPr="000061A3" w:rsidRDefault="002979D7" w:rsidP="002979D7">
            <w:pPr>
              <w:pStyle w:val="NormalIndent"/>
              <w:ind w:left="0"/>
              <w:jc w:val="center"/>
              <w:rPr>
                <w:sz w:val="20"/>
              </w:rPr>
            </w:pPr>
            <w:r w:rsidRPr="000061A3">
              <w:rPr>
                <w:sz w:val="20"/>
              </w:rPr>
              <w:t>1</w:t>
            </w:r>
          </w:p>
        </w:tc>
        <w:tc>
          <w:tcPr>
            <w:tcW w:w="630" w:type="dxa"/>
          </w:tcPr>
          <w:p w14:paraId="357CD461" w14:textId="77777777" w:rsidR="002979D7" w:rsidRPr="000061A3" w:rsidRDefault="002979D7" w:rsidP="002979D7">
            <w:pPr>
              <w:pStyle w:val="NormalIndent"/>
              <w:ind w:left="0"/>
              <w:jc w:val="center"/>
              <w:rPr>
                <w:sz w:val="20"/>
              </w:rPr>
            </w:pPr>
            <w:r w:rsidRPr="000061A3">
              <w:rPr>
                <w:sz w:val="20"/>
              </w:rPr>
              <w:t>N</w:t>
            </w:r>
          </w:p>
        </w:tc>
        <w:tc>
          <w:tcPr>
            <w:tcW w:w="3060" w:type="dxa"/>
          </w:tcPr>
          <w:p w14:paraId="10EC6FC6" w14:textId="2B526E83" w:rsidR="002979D7" w:rsidRPr="000061A3" w:rsidDel="00BE6E3F" w:rsidRDefault="002979D7" w:rsidP="002979D7">
            <w:pPr>
              <w:pStyle w:val="NormalIndent"/>
              <w:tabs>
                <w:tab w:val="left" w:pos="106"/>
              </w:tabs>
              <w:ind w:left="0"/>
              <w:rPr>
                <w:sz w:val="20"/>
              </w:rPr>
            </w:pPr>
            <w:r>
              <w:rPr>
                <w:sz w:val="20"/>
              </w:rPr>
              <w:t xml:space="preserve">2. Age 31 up to just before </w:t>
            </w:r>
            <w:r w:rsidRPr="000061A3">
              <w:rPr>
                <w:sz w:val="20"/>
              </w:rPr>
              <w:t>prostate cancer diagnosis</w:t>
            </w:r>
          </w:p>
        </w:tc>
        <w:tc>
          <w:tcPr>
            <w:tcW w:w="2970" w:type="dxa"/>
          </w:tcPr>
          <w:p w14:paraId="5988ACEF" w14:textId="77777777" w:rsidR="002979D7" w:rsidRPr="000061A3" w:rsidRDefault="002979D7" w:rsidP="002979D7">
            <w:pPr>
              <w:pStyle w:val="NormalIndent"/>
              <w:tabs>
                <w:tab w:val="left" w:pos="106"/>
              </w:tabs>
              <w:ind w:left="0"/>
              <w:rPr>
                <w:sz w:val="20"/>
              </w:rPr>
            </w:pPr>
            <w:r w:rsidRPr="000061A3">
              <w:rPr>
                <w:sz w:val="20"/>
              </w:rPr>
              <w:t>1=Never</w:t>
            </w:r>
          </w:p>
          <w:p w14:paraId="6B5F3AE4" w14:textId="77777777" w:rsidR="002979D7" w:rsidRPr="000061A3" w:rsidRDefault="002979D7" w:rsidP="002979D7">
            <w:pPr>
              <w:pStyle w:val="NormalIndent"/>
              <w:tabs>
                <w:tab w:val="left" w:pos="106"/>
              </w:tabs>
              <w:ind w:left="0"/>
              <w:rPr>
                <w:sz w:val="20"/>
              </w:rPr>
            </w:pPr>
            <w:r w:rsidRPr="000061A3">
              <w:rPr>
                <w:sz w:val="20"/>
              </w:rPr>
              <w:t>2=Rarely</w:t>
            </w:r>
          </w:p>
          <w:p w14:paraId="3F633683" w14:textId="77777777" w:rsidR="002979D7" w:rsidRPr="000061A3" w:rsidRDefault="002979D7" w:rsidP="002979D7">
            <w:pPr>
              <w:pStyle w:val="NormalIndent"/>
              <w:tabs>
                <w:tab w:val="left" w:pos="106"/>
              </w:tabs>
              <w:ind w:left="0"/>
              <w:rPr>
                <w:sz w:val="20"/>
              </w:rPr>
            </w:pPr>
            <w:r w:rsidRPr="000061A3">
              <w:rPr>
                <w:sz w:val="20"/>
              </w:rPr>
              <w:t>3=Sometimes</w:t>
            </w:r>
          </w:p>
          <w:p w14:paraId="5C2F18D4"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197A07B4" w14:textId="77777777" w:rsidTr="00BC4DE5">
        <w:trPr>
          <w:cantSplit/>
        </w:trPr>
        <w:tc>
          <w:tcPr>
            <w:tcW w:w="1350" w:type="dxa"/>
          </w:tcPr>
          <w:p w14:paraId="29746B1E" w14:textId="2A7AA978" w:rsidR="002979D7" w:rsidRPr="000061A3" w:rsidRDefault="002979D7" w:rsidP="002979D7">
            <w:pPr>
              <w:pStyle w:val="NormalIndent"/>
              <w:ind w:left="0"/>
              <w:rPr>
                <w:sz w:val="20"/>
              </w:rPr>
            </w:pPr>
            <w:r w:rsidRPr="000061A3">
              <w:rPr>
                <w:sz w:val="20"/>
              </w:rPr>
              <w:t>D</w:t>
            </w:r>
            <w:r>
              <w:rPr>
                <w:sz w:val="20"/>
              </w:rPr>
              <w:t>3</w:t>
            </w:r>
            <w:r w:rsidRPr="000061A3">
              <w:rPr>
                <w:sz w:val="20"/>
              </w:rPr>
              <w:t>G</w:t>
            </w:r>
            <w:r>
              <w:rPr>
                <w:sz w:val="20"/>
              </w:rPr>
              <w:t>3</w:t>
            </w:r>
          </w:p>
        </w:tc>
        <w:tc>
          <w:tcPr>
            <w:tcW w:w="630" w:type="dxa"/>
          </w:tcPr>
          <w:p w14:paraId="723E2920" w14:textId="77777777" w:rsidR="002979D7" w:rsidRPr="000061A3" w:rsidRDefault="002979D7" w:rsidP="002979D7">
            <w:pPr>
              <w:pStyle w:val="NormalIndent"/>
              <w:ind w:left="0"/>
              <w:jc w:val="center"/>
              <w:rPr>
                <w:sz w:val="20"/>
              </w:rPr>
            </w:pPr>
            <w:r w:rsidRPr="000061A3">
              <w:rPr>
                <w:sz w:val="20"/>
              </w:rPr>
              <w:t>1</w:t>
            </w:r>
          </w:p>
        </w:tc>
        <w:tc>
          <w:tcPr>
            <w:tcW w:w="630" w:type="dxa"/>
          </w:tcPr>
          <w:p w14:paraId="55BC988D" w14:textId="77777777" w:rsidR="002979D7" w:rsidRPr="000061A3" w:rsidRDefault="002979D7" w:rsidP="002979D7">
            <w:pPr>
              <w:pStyle w:val="NormalIndent"/>
              <w:ind w:left="0"/>
              <w:jc w:val="center"/>
              <w:rPr>
                <w:sz w:val="20"/>
              </w:rPr>
            </w:pPr>
            <w:r w:rsidRPr="000061A3">
              <w:rPr>
                <w:sz w:val="20"/>
              </w:rPr>
              <w:t>N</w:t>
            </w:r>
          </w:p>
        </w:tc>
        <w:tc>
          <w:tcPr>
            <w:tcW w:w="3060" w:type="dxa"/>
          </w:tcPr>
          <w:p w14:paraId="3F3530AA" w14:textId="38BB7EE7"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7698C29F" w14:textId="77777777" w:rsidR="002979D7" w:rsidRPr="000061A3" w:rsidRDefault="002979D7" w:rsidP="002979D7">
            <w:pPr>
              <w:pStyle w:val="NormalIndent"/>
              <w:tabs>
                <w:tab w:val="left" w:pos="106"/>
              </w:tabs>
              <w:ind w:left="0"/>
              <w:rPr>
                <w:sz w:val="20"/>
              </w:rPr>
            </w:pPr>
            <w:r w:rsidRPr="000061A3">
              <w:rPr>
                <w:sz w:val="20"/>
              </w:rPr>
              <w:t>1=Never</w:t>
            </w:r>
          </w:p>
          <w:p w14:paraId="5D6F37EF" w14:textId="77777777" w:rsidR="002979D7" w:rsidRPr="000061A3" w:rsidRDefault="002979D7" w:rsidP="002979D7">
            <w:pPr>
              <w:pStyle w:val="NormalIndent"/>
              <w:tabs>
                <w:tab w:val="left" w:pos="106"/>
              </w:tabs>
              <w:ind w:left="0"/>
              <w:rPr>
                <w:sz w:val="20"/>
              </w:rPr>
            </w:pPr>
            <w:r w:rsidRPr="000061A3">
              <w:rPr>
                <w:sz w:val="20"/>
              </w:rPr>
              <w:t>2=Rarely</w:t>
            </w:r>
          </w:p>
          <w:p w14:paraId="0EC1B481" w14:textId="77777777" w:rsidR="002979D7" w:rsidRPr="000061A3" w:rsidRDefault="002979D7" w:rsidP="002979D7">
            <w:pPr>
              <w:pStyle w:val="NormalIndent"/>
              <w:tabs>
                <w:tab w:val="left" w:pos="106"/>
              </w:tabs>
              <w:ind w:left="0"/>
              <w:rPr>
                <w:sz w:val="20"/>
              </w:rPr>
            </w:pPr>
            <w:r w:rsidRPr="000061A3">
              <w:rPr>
                <w:sz w:val="20"/>
              </w:rPr>
              <w:t>3=Sometimes</w:t>
            </w:r>
          </w:p>
          <w:p w14:paraId="383662D3"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7AB2C2CB"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673F2D33"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7DB5EA05"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46DFC29E"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113A0A88" w14:textId="07C1A493" w:rsidR="002979D7" w:rsidRPr="000061A3" w:rsidRDefault="002979D7" w:rsidP="002979D7">
            <w:pPr>
              <w:pStyle w:val="NormalIndent"/>
              <w:tabs>
                <w:tab w:val="left" w:pos="106"/>
              </w:tabs>
              <w:ind w:left="0"/>
              <w:rPr>
                <w:sz w:val="20"/>
              </w:rPr>
            </w:pPr>
            <w:r w:rsidRPr="000061A3">
              <w:rPr>
                <w:sz w:val="20"/>
              </w:rPr>
              <w:t>h. You have been threatened or harassed</w:t>
            </w:r>
          </w:p>
        </w:tc>
      </w:tr>
      <w:tr w:rsidR="002979D7" w:rsidRPr="000061A3" w14:paraId="1BC17D8B" w14:textId="77777777" w:rsidTr="00BC4DE5">
        <w:trPr>
          <w:cantSplit/>
        </w:trPr>
        <w:tc>
          <w:tcPr>
            <w:tcW w:w="1350" w:type="dxa"/>
          </w:tcPr>
          <w:p w14:paraId="36E7D936" w14:textId="315D8E2E" w:rsidR="002979D7" w:rsidRPr="000061A3" w:rsidRDefault="002979D7" w:rsidP="002979D7">
            <w:pPr>
              <w:pStyle w:val="NormalIndent"/>
              <w:ind w:left="0"/>
              <w:rPr>
                <w:sz w:val="20"/>
              </w:rPr>
            </w:pPr>
            <w:r w:rsidRPr="000061A3">
              <w:rPr>
                <w:sz w:val="20"/>
              </w:rPr>
              <w:t>D</w:t>
            </w:r>
            <w:r>
              <w:rPr>
                <w:sz w:val="20"/>
              </w:rPr>
              <w:t>3</w:t>
            </w:r>
            <w:r w:rsidRPr="000061A3">
              <w:rPr>
                <w:sz w:val="20"/>
              </w:rPr>
              <w:t>H</w:t>
            </w:r>
            <w:r>
              <w:rPr>
                <w:sz w:val="20"/>
              </w:rPr>
              <w:t>1</w:t>
            </w:r>
          </w:p>
        </w:tc>
        <w:tc>
          <w:tcPr>
            <w:tcW w:w="630" w:type="dxa"/>
          </w:tcPr>
          <w:p w14:paraId="7784C302" w14:textId="77777777" w:rsidR="002979D7" w:rsidRPr="000061A3" w:rsidRDefault="002979D7" w:rsidP="002979D7">
            <w:pPr>
              <w:pStyle w:val="NormalIndent"/>
              <w:ind w:left="0"/>
              <w:jc w:val="center"/>
              <w:rPr>
                <w:sz w:val="20"/>
              </w:rPr>
            </w:pPr>
            <w:r w:rsidRPr="000061A3">
              <w:rPr>
                <w:sz w:val="20"/>
              </w:rPr>
              <w:t>1</w:t>
            </w:r>
          </w:p>
        </w:tc>
        <w:tc>
          <w:tcPr>
            <w:tcW w:w="630" w:type="dxa"/>
          </w:tcPr>
          <w:p w14:paraId="3B3A0E20" w14:textId="77777777" w:rsidR="002979D7" w:rsidRPr="000061A3" w:rsidRDefault="002979D7" w:rsidP="002979D7">
            <w:pPr>
              <w:pStyle w:val="NormalIndent"/>
              <w:ind w:left="0"/>
              <w:jc w:val="center"/>
              <w:rPr>
                <w:sz w:val="20"/>
              </w:rPr>
            </w:pPr>
            <w:r w:rsidRPr="000061A3">
              <w:rPr>
                <w:sz w:val="20"/>
              </w:rPr>
              <w:t>N</w:t>
            </w:r>
          </w:p>
        </w:tc>
        <w:tc>
          <w:tcPr>
            <w:tcW w:w="3060" w:type="dxa"/>
          </w:tcPr>
          <w:p w14:paraId="3D3CB8C4" w14:textId="22D7C636"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from</w:t>
            </w:r>
            <w:r w:rsidRPr="000061A3">
              <w:rPr>
                <w:sz w:val="20"/>
              </w:rPr>
              <w:t xml:space="preserve"> prostate cancer diagnosis</w:t>
            </w:r>
            <w:r>
              <w:rPr>
                <w:sz w:val="20"/>
              </w:rPr>
              <w:t xml:space="preserve"> to the present</w:t>
            </w:r>
            <w:r w:rsidRPr="000061A3">
              <w:rPr>
                <w:sz w:val="20"/>
              </w:rPr>
              <w:t>)</w:t>
            </w:r>
          </w:p>
        </w:tc>
        <w:tc>
          <w:tcPr>
            <w:tcW w:w="2970" w:type="dxa"/>
          </w:tcPr>
          <w:p w14:paraId="5D891A8E" w14:textId="77777777" w:rsidR="002979D7" w:rsidRPr="000061A3" w:rsidRDefault="002979D7" w:rsidP="002979D7">
            <w:pPr>
              <w:pStyle w:val="NormalIndent"/>
              <w:tabs>
                <w:tab w:val="left" w:pos="106"/>
              </w:tabs>
              <w:ind w:left="0"/>
              <w:rPr>
                <w:sz w:val="20"/>
              </w:rPr>
            </w:pPr>
            <w:r w:rsidRPr="000061A3">
              <w:rPr>
                <w:sz w:val="20"/>
              </w:rPr>
              <w:t>1=Never</w:t>
            </w:r>
          </w:p>
          <w:p w14:paraId="6FCCB43E" w14:textId="77777777" w:rsidR="002979D7" w:rsidRPr="000061A3" w:rsidRDefault="002979D7" w:rsidP="002979D7">
            <w:pPr>
              <w:pStyle w:val="NormalIndent"/>
              <w:tabs>
                <w:tab w:val="left" w:pos="106"/>
              </w:tabs>
              <w:ind w:left="0"/>
              <w:rPr>
                <w:sz w:val="20"/>
              </w:rPr>
            </w:pPr>
            <w:r w:rsidRPr="000061A3">
              <w:rPr>
                <w:sz w:val="20"/>
              </w:rPr>
              <w:t>2=Rarely</w:t>
            </w:r>
          </w:p>
          <w:p w14:paraId="1B2B95A1" w14:textId="77777777" w:rsidR="002979D7" w:rsidRPr="000061A3" w:rsidRDefault="002979D7" w:rsidP="002979D7">
            <w:pPr>
              <w:pStyle w:val="NormalIndent"/>
              <w:tabs>
                <w:tab w:val="left" w:pos="106"/>
              </w:tabs>
              <w:ind w:left="0"/>
              <w:rPr>
                <w:sz w:val="20"/>
              </w:rPr>
            </w:pPr>
            <w:r w:rsidRPr="000061A3">
              <w:rPr>
                <w:sz w:val="20"/>
              </w:rPr>
              <w:t>3=Sometimes</w:t>
            </w:r>
          </w:p>
          <w:p w14:paraId="7217F290"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33F3E48C" w14:textId="77777777" w:rsidTr="00BC4DE5">
        <w:trPr>
          <w:cantSplit/>
        </w:trPr>
        <w:tc>
          <w:tcPr>
            <w:tcW w:w="1350" w:type="dxa"/>
          </w:tcPr>
          <w:p w14:paraId="68FA0174" w14:textId="07E16CB2" w:rsidR="002979D7" w:rsidRPr="000061A3" w:rsidRDefault="002979D7" w:rsidP="002979D7">
            <w:pPr>
              <w:pStyle w:val="NormalIndent"/>
              <w:ind w:left="0"/>
              <w:rPr>
                <w:sz w:val="20"/>
              </w:rPr>
            </w:pPr>
            <w:r w:rsidRPr="000061A3">
              <w:rPr>
                <w:sz w:val="20"/>
              </w:rPr>
              <w:t>D</w:t>
            </w:r>
            <w:r>
              <w:rPr>
                <w:sz w:val="20"/>
              </w:rPr>
              <w:t>3</w:t>
            </w:r>
            <w:r w:rsidRPr="000061A3">
              <w:rPr>
                <w:sz w:val="20"/>
              </w:rPr>
              <w:t>H</w:t>
            </w:r>
            <w:r>
              <w:rPr>
                <w:sz w:val="20"/>
              </w:rPr>
              <w:t>2</w:t>
            </w:r>
          </w:p>
        </w:tc>
        <w:tc>
          <w:tcPr>
            <w:tcW w:w="630" w:type="dxa"/>
          </w:tcPr>
          <w:p w14:paraId="5A16B5AD" w14:textId="77777777" w:rsidR="002979D7" w:rsidRPr="000061A3" w:rsidRDefault="002979D7" w:rsidP="002979D7">
            <w:pPr>
              <w:pStyle w:val="NormalIndent"/>
              <w:ind w:left="0"/>
              <w:jc w:val="center"/>
              <w:rPr>
                <w:sz w:val="20"/>
              </w:rPr>
            </w:pPr>
            <w:r w:rsidRPr="000061A3">
              <w:rPr>
                <w:sz w:val="20"/>
              </w:rPr>
              <w:t>1</w:t>
            </w:r>
          </w:p>
        </w:tc>
        <w:tc>
          <w:tcPr>
            <w:tcW w:w="630" w:type="dxa"/>
          </w:tcPr>
          <w:p w14:paraId="34449553" w14:textId="77777777" w:rsidR="002979D7" w:rsidRPr="000061A3" w:rsidRDefault="002979D7" w:rsidP="002979D7">
            <w:pPr>
              <w:pStyle w:val="NormalIndent"/>
              <w:ind w:left="0"/>
              <w:jc w:val="center"/>
              <w:rPr>
                <w:sz w:val="20"/>
              </w:rPr>
            </w:pPr>
            <w:r w:rsidRPr="000061A3">
              <w:rPr>
                <w:sz w:val="20"/>
              </w:rPr>
              <w:t>N</w:t>
            </w:r>
          </w:p>
        </w:tc>
        <w:tc>
          <w:tcPr>
            <w:tcW w:w="3060" w:type="dxa"/>
          </w:tcPr>
          <w:p w14:paraId="46216512" w14:textId="6E74B00E" w:rsidR="002979D7" w:rsidRPr="000061A3" w:rsidDel="00BE6E3F" w:rsidRDefault="002979D7" w:rsidP="002979D7">
            <w:pPr>
              <w:pStyle w:val="NormalIndent"/>
              <w:tabs>
                <w:tab w:val="left" w:pos="106"/>
              </w:tabs>
              <w:ind w:left="0"/>
              <w:rPr>
                <w:sz w:val="20"/>
              </w:rPr>
            </w:pPr>
            <w:r>
              <w:rPr>
                <w:sz w:val="20"/>
              </w:rPr>
              <w:t xml:space="preserve">2. Age 31 up to just before </w:t>
            </w:r>
            <w:r w:rsidRPr="000061A3">
              <w:rPr>
                <w:sz w:val="20"/>
              </w:rPr>
              <w:t>prostate cancer diagnosis</w:t>
            </w:r>
          </w:p>
        </w:tc>
        <w:tc>
          <w:tcPr>
            <w:tcW w:w="2970" w:type="dxa"/>
          </w:tcPr>
          <w:p w14:paraId="0A2F4E2A" w14:textId="77777777" w:rsidR="002979D7" w:rsidRPr="000061A3" w:rsidRDefault="002979D7" w:rsidP="002979D7">
            <w:pPr>
              <w:pStyle w:val="NormalIndent"/>
              <w:tabs>
                <w:tab w:val="left" w:pos="106"/>
              </w:tabs>
              <w:ind w:left="0"/>
              <w:rPr>
                <w:sz w:val="20"/>
              </w:rPr>
            </w:pPr>
            <w:r w:rsidRPr="000061A3">
              <w:rPr>
                <w:sz w:val="20"/>
              </w:rPr>
              <w:t>1=Never</w:t>
            </w:r>
          </w:p>
          <w:p w14:paraId="53D666F1" w14:textId="77777777" w:rsidR="002979D7" w:rsidRPr="000061A3" w:rsidRDefault="002979D7" w:rsidP="002979D7">
            <w:pPr>
              <w:pStyle w:val="NormalIndent"/>
              <w:tabs>
                <w:tab w:val="left" w:pos="106"/>
              </w:tabs>
              <w:ind w:left="0"/>
              <w:rPr>
                <w:sz w:val="20"/>
              </w:rPr>
            </w:pPr>
            <w:r w:rsidRPr="000061A3">
              <w:rPr>
                <w:sz w:val="20"/>
              </w:rPr>
              <w:t>2=Rarely</w:t>
            </w:r>
          </w:p>
          <w:p w14:paraId="6338028A" w14:textId="77777777" w:rsidR="002979D7" w:rsidRPr="000061A3" w:rsidRDefault="002979D7" w:rsidP="002979D7">
            <w:pPr>
              <w:pStyle w:val="NormalIndent"/>
              <w:tabs>
                <w:tab w:val="left" w:pos="106"/>
              </w:tabs>
              <w:ind w:left="0"/>
              <w:rPr>
                <w:sz w:val="20"/>
              </w:rPr>
            </w:pPr>
            <w:r w:rsidRPr="000061A3">
              <w:rPr>
                <w:sz w:val="20"/>
              </w:rPr>
              <w:t>3=Sometimes</w:t>
            </w:r>
          </w:p>
          <w:p w14:paraId="76C663E9"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2E0B5D74" w14:textId="77777777" w:rsidTr="00BC4DE5">
        <w:trPr>
          <w:cantSplit/>
        </w:trPr>
        <w:tc>
          <w:tcPr>
            <w:tcW w:w="1350" w:type="dxa"/>
          </w:tcPr>
          <w:p w14:paraId="2E938EED" w14:textId="174CCE55" w:rsidR="002979D7" w:rsidRPr="000061A3" w:rsidRDefault="002979D7" w:rsidP="002979D7">
            <w:pPr>
              <w:pStyle w:val="NormalIndent"/>
              <w:ind w:left="0"/>
              <w:rPr>
                <w:sz w:val="20"/>
              </w:rPr>
            </w:pPr>
            <w:r w:rsidRPr="000061A3">
              <w:rPr>
                <w:sz w:val="20"/>
              </w:rPr>
              <w:t>D</w:t>
            </w:r>
            <w:r>
              <w:rPr>
                <w:sz w:val="20"/>
              </w:rPr>
              <w:t>3</w:t>
            </w:r>
            <w:r w:rsidRPr="000061A3">
              <w:rPr>
                <w:sz w:val="20"/>
              </w:rPr>
              <w:t>H</w:t>
            </w:r>
            <w:r>
              <w:rPr>
                <w:sz w:val="20"/>
              </w:rPr>
              <w:t>3</w:t>
            </w:r>
          </w:p>
        </w:tc>
        <w:tc>
          <w:tcPr>
            <w:tcW w:w="630" w:type="dxa"/>
          </w:tcPr>
          <w:p w14:paraId="6DDED92F" w14:textId="77777777" w:rsidR="002979D7" w:rsidRPr="000061A3" w:rsidRDefault="002979D7" w:rsidP="002979D7">
            <w:pPr>
              <w:pStyle w:val="NormalIndent"/>
              <w:ind w:left="0"/>
              <w:jc w:val="center"/>
              <w:rPr>
                <w:sz w:val="20"/>
              </w:rPr>
            </w:pPr>
            <w:r w:rsidRPr="000061A3">
              <w:rPr>
                <w:sz w:val="20"/>
              </w:rPr>
              <w:t>1</w:t>
            </w:r>
          </w:p>
        </w:tc>
        <w:tc>
          <w:tcPr>
            <w:tcW w:w="630" w:type="dxa"/>
          </w:tcPr>
          <w:p w14:paraId="193EDE08" w14:textId="77777777" w:rsidR="002979D7" w:rsidRPr="000061A3" w:rsidRDefault="002979D7" w:rsidP="002979D7">
            <w:pPr>
              <w:pStyle w:val="NormalIndent"/>
              <w:ind w:left="0"/>
              <w:jc w:val="center"/>
              <w:rPr>
                <w:sz w:val="20"/>
              </w:rPr>
            </w:pPr>
            <w:r w:rsidRPr="000061A3">
              <w:rPr>
                <w:sz w:val="20"/>
              </w:rPr>
              <w:t>N</w:t>
            </w:r>
          </w:p>
        </w:tc>
        <w:tc>
          <w:tcPr>
            <w:tcW w:w="3060" w:type="dxa"/>
          </w:tcPr>
          <w:p w14:paraId="1BD8996C" w14:textId="5AF5435B"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5F8286C5" w14:textId="77777777" w:rsidR="002979D7" w:rsidRPr="000061A3" w:rsidRDefault="002979D7" w:rsidP="002979D7">
            <w:pPr>
              <w:pStyle w:val="NormalIndent"/>
              <w:tabs>
                <w:tab w:val="left" w:pos="106"/>
              </w:tabs>
              <w:ind w:left="0"/>
              <w:rPr>
                <w:sz w:val="20"/>
              </w:rPr>
            </w:pPr>
            <w:r w:rsidRPr="000061A3">
              <w:rPr>
                <w:sz w:val="20"/>
              </w:rPr>
              <w:t>1=Never</w:t>
            </w:r>
          </w:p>
          <w:p w14:paraId="2D7918CC" w14:textId="77777777" w:rsidR="002979D7" w:rsidRPr="000061A3" w:rsidRDefault="002979D7" w:rsidP="002979D7">
            <w:pPr>
              <w:pStyle w:val="NormalIndent"/>
              <w:tabs>
                <w:tab w:val="left" w:pos="106"/>
              </w:tabs>
              <w:ind w:left="0"/>
              <w:rPr>
                <w:sz w:val="20"/>
              </w:rPr>
            </w:pPr>
            <w:r w:rsidRPr="000061A3">
              <w:rPr>
                <w:sz w:val="20"/>
              </w:rPr>
              <w:t>2=Rarely</w:t>
            </w:r>
          </w:p>
          <w:p w14:paraId="19B90CCC" w14:textId="77777777" w:rsidR="002979D7" w:rsidRPr="000061A3" w:rsidRDefault="002979D7" w:rsidP="002979D7">
            <w:pPr>
              <w:pStyle w:val="NormalIndent"/>
              <w:tabs>
                <w:tab w:val="left" w:pos="106"/>
              </w:tabs>
              <w:ind w:left="0"/>
              <w:rPr>
                <w:sz w:val="20"/>
              </w:rPr>
            </w:pPr>
            <w:r w:rsidRPr="000061A3">
              <w:rPr>
                <w:sz w:val="20"/>
              </w:rPr>
              <w:t>3=Sometimes</w:t>
            </w:r>
          </w:p>
          <w:p w14:paraId="6B2CBAE9"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6D6BCEC8"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78940A10"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62530876"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2678926D"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7A96273A" w14:textId="0A680658" w:rsidR="002979D7" w:rsidRPr="000061A3" w:rsidRDefault="002979D7" w:rsidP="002979D7">
            <w:pPr>
              <w:pStyle w:val="NormalIndent"/>
              <w:tabs>
                <w:tab w:val="left" w:pos="106"/>
              </w:tabs>
              <w:ind w:left="0"/>
              <w:rPr>
                <w:sz w:val="20"/>
              </w:rPr>
            </w:pPr>
            <w:proofErr w:type="spellStart"/>
            <w:r w:rsidRPr="000061A3">
              <w:rPr>
                <w:sz w:val="20"/>
              </w:rPr>
              <w:t>i</w:t>
            </w:r>
            <w:proofErr w:type="spellEnd"/>
            <w:r w:rsidRPr="000061A3">
              <w:rPr>
                <w:sz w:val="20"/>
              </w:rPr>
              <w:t>. You have been followed around in stores</w:t>
            </w:r>
          </w:p>
        </w:tc>
      </w:tr>
      <w:tr w:rsidR="002979D7" w:rsidRPr="000061A3" w14:paraId="033E89D8" w14:textId="77777777" w:rsidTr="00BC4DE5">
        <w:trPr>
          <w:cantSplit/>
        </w:trPr>
        <w:tc>
          <w:tcPr>
            <w:tcW w:w="1350" w:type="dxa"/>
          </w:tcPr>
          <w:p w14:paraId="5BE8D274" w14:textId="6664B5FE" w:rsidR="002979D7" w:rsidRPr="000061A3" w:rsidRDefault="002979D7" w:rsidP="002979D7">
            <w:pPr>
              <w:pStyle w:val="NormalIndent"/>
              <w:ind w:left="0"/>
              <w:rPr>
                <w:sz w:val="20"/>
              </w:rPr>
            </w:pPr>
            <w:r w:rsidRPr="000061A3">
              <w:rPr>
                <w:sz w:val="20"/>
              </w:rPr>
              <w:t>D</w:t>
            </w:r>
            <w:r>
              <w:rPr>
                <w:sz w:val="20"/>
              </w:rPr>
              <w:t>3</w:t>
            </w:r>
            <w:r w:rsidRPr="000061A3">
              <w:rPr>
                <w:sz w:val="20"/>
              </w:rPr>
              <w:t>I</w:t>
            </w:r>
            <w:r>
              <w:rPr>
                <w:sz w:val="20"/>
              </w:rPr>
              <w:t>1</w:t>
            </w:r>
          </w:p>
        </w:tc>
        <w:tc>
          <w:tcPr>
            <w:tcW w:w="630" w:type="dxa"/>
          </w:tcPr>
          <w:p w14:paraId="0DDE9977" w14:textId="77777777" w:rsidR="002979D7" w:rsidRPr="000061A3" w:rsidRDefault="002979D7" w:rsidP="002979D7">
            <w:pPr>
              <w:pStyle w:val="NormalIndent"/>
              <w:ind w:left="0"/>
              <w:jc w:val="center"/>
              <w:rPr>
                <w:sz w:val="20"/>
              </w:rPr>
            </w:pPr>
            <w:r w:rsidRPr="000061A3">
              <w:rPr>
                <w:sz w:val="20"/>
              </w:rPr>
              <w:t>1</w:t>
            </w:r>
          </w:p>
        </w:tc>
        <w:tc>
          <w:tcPr>
            <w:tcW w:w="630" w:type="dxa"/>
          </w:tcPr>
          <w:p w14:paraId="2FB21E3B" w14:textId="77777777" w:rsidR="002979D7" w:rsidRPr="000061A3" w:rsidRDefault="002979D7" w:rsidP="002979D7">
            <w:pPr>
              <w:pStyle w:val="NormalIndent"/>
              <w:ind w:left="0"/>
              <w:jc w:val="center"/>
              <w:rPr>
                <w:sz w:val="20"/>
              </w:rPr>
            </w:pPr>
            <w:r w:rsidRPr="000061A3">
              <w:rPr>
                <w:sz w:val="20"/>
              </w:rPr>
              <w:t>N</w:t>
            </w:r>
          </w:p>
        </w:tc>
        <w:tc>
          <w:tcPr>
            <w:tcW w:w="3060" w:type="dxa"/>
          </w:tcPr>
          <w:p w14:paraId="5F3E9985" w14:textId="026124A9"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from</w:t>
            </w:r>
            <w:r w:rsidRPr="000061A3">
              <w:rPr>
                <w:sz w:val="20"/>
              </w:rPr>
              <w:t xml:space="preserve"> prostate cancer diagnosis</w:t>
            </w:r>
            <w:r>
              <w:rPr>
                <w:sz w:val="20"/>
              </w:rPr>
              <w:t xml:space="preserve"> to the present</w:t>
            </w:r>
            <w:r w:rsidRPr="000061A3">
              <w:rPr>
                <w:sz w:val="20"/>
              </w:rPr>
              <w:t>)</w:t>
            </w:r>
          </w:p>
        </w:tc>
        <w:tc>
          <w:tcPr>
            <w:tcW w:w="2970" w:type="dxa"/>
          </w:tcPr>
          <w:p w14:paraId="7F946638" w14:textId="77777777" w:rsidR="002979D7" w:rsidRPr="000061A3" w:rsidRDefault="002979D7" w:rsidP="002979D7">
            <w:pPr>
              <w:pStyle w:val="NormalIndent"/>
              <w:tabs>
                <w:tab w:val="left" w:pos="106"/>
              </w:tabs>
              <w:ind w:left="0"/>
              <w:rPr>
                <w:sz w:val="20"/>
              </w:rPr>
            </w:pPr>
            <w:r w:rsidRPr="000061A3">
              <w:rPr>
                <w:sz w:val="20"/>
              </w:rPr>
              <w:t>1=Never</w:t>
            </w:r>
          </w:p>
          <w:p w14:paraId="7B22698D" w14:textId="77777777" w:rsidR="002979D7" w:rsidRPr="000061A3" w:rsidRDefault="002979D7" w:rsidP="002979D7">
            <w:pPr>
              <w:pStyle w:val="NormalIndent"/>
              <w:tabs>
                <w:tab w:val="left" w:pos="106"/>
              </w:tabs>
              <w:ind w:left="0"/>
              <w:rPr>
                <w:sz w:val="20"/>
              </w:rPr>
            </w:pPr>
            <w:r w:rsidRPr="000061A3">
              <w:rPr>
                <w:sz w:val="20"/>
              </w:rPr>
              <w:t>2=Rarely</w:t>
            </w:r>
          </w:p>
          <w:p w14:paraId="7238461F" w14:textId="77777777" w:rsidR="002979D7" w:rsidRPr="000061A3" w:rsidRDefault="002979D7" w:rsidP="002979D7">
            <w:pPr>
              <w:pStyle w:val="NormalIndent"/>
              <w:tabs>
                <w:tab w:val="left" w:pos="106"/>
              </w:tabs>
              <w:ind w:left="0"/>
              <w:rPr>
                <w:sz w:val="20"/>
              </w:rPr>
            </w:pPr>
            <w:r w:rsidRPr="000061A3">
              <w:rPr>
                <w:sz w:val="20"/>
              </w:rPr>
              <w:t>3=Sometimes</w:t>
            </w:r>
          </w:p>
          <w:p w14:paraId="73E715DC"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1A127D89" w14:textId="77777777" w:rsidTr="00BC4DE5">
        <w:trPr>
          <w:cantSplit/>
        </w:trPr>
        <w:tc>
          <w:tcPr>
            <w:tcW w:w="1350" w:type="dxa"/>
          </w:tcPr>
          <w:p w14:paraId="113ACCC2" w14:textId="1C7B3890" w:rsidR="002979D7" w:rsidRPr="000061A3" w:rsidRDefault="002979D7" w:rsidP="002979D7">
            <w:pPr>
              <w:pStyle w:val="NormalIndent"/>
              <w:ind w:left="0"/>
              <w:rPr>
                <w:sz w:val="20"/>
              </w:rPr>
            </w:pPr>
            <w:r w:rsidRPr="000061A3">
              <w:rPr>
                <w:sz w:val="20"/>
              </w:rPr>
              <w:t>D</w:t>
            </w:r>
            <w:r>
              <w:rPr>
                <w:sz w:val="20"/>
              </w:rPr>
              <w:t>3</w:t>
            </w:r>
            <w:r w:rsidRPr="000061A3">
              <w:rPr>
                <w:sz w:val="20"/>
              </w:rPr>
              <w:t>I</w:t>
            </w:r>
            <w:r>
              <w:rPr>
                <w:sz w:val="20"/>
              </w:rPr>
              <w:t>2</w:t>
            </w:r>
          </w:p>
        </w:tc>
        <w:tc>
          <w:tcPr>
            <w:tcW w:w="630" w:type="dxa"/>
          </w:tcPr>
          <w:p w14:paraId="17CDE52E" w14:textId="77777777" w:rsidR="002979D7" w:rsidRPr="000061A3" w:rsidRDefault="002979D7" w:rsidP="002979D7">
            <w:pPr>
              <w:pStyle w:val="NormalIndent"/>
              <w:ind w:left="0"/>
              <w:jc w:val="center"/>
              <w:rPr>
                <w:sz w:val="20"/>
              </w:rPr>
            </w:pPr>
            <w:r w:rsidRPr="000061A3">
              <w:rPr>
                <w:sz w:val="20"/>
              </w:rPr>
              <w:t>1</w:t>
            </w:r>
          </w:p>
        </w:tc>
        <w:tc>
          <w:tcPr>
            <w:tcW w:w="630" w:type="dxa"/>
          </w:tcPr>
          <w:p w14:paraId="50DDD0C1" w14:textId="77777777" w:rsidR="002979D7" w:rsidRPr="000061A3" w:rsidRDefault="002979D7" w:rsidP="002979D7">
            <w:pPr>
              <w:pStyle w:val="NormalIndent"/>
              <w:ind w:left="0"/>
              <w:jc w:val="center"/>
              <w:rPr>
                <w:sz w:val="20"/>
              </w:rPr>
            </w:pPr>
            <w:r w:rsidRPr="000061A3">
              <w:rPr>
                <w:sz w:val="20"/>
              </w:rPr>
              <w:t>N</w:t>
            </w:r>
          </w:p>
        </w:tc>
        <w:tc>
          <w:tcPr>
            <w:tcW w:w="3060" w:type="dxa"/>
          </w:tcPr>
          <w:p w14:paraId="689E5B0C" w14:textId="0DEF97DF" w:rsidR="002979D7" w:rsidRPr="000061A3" w:rsidDel="00BE6E3F" w:rsidRDefault="002979D7" w:rsidP="002979D7">
            <w:pPr>
              <w:pStyle w:val="NormalIndent"/>
              <w:tabs>
                <w:tab w:val="left" w:pos="106"/>
              </w:tabs>
              <w:ind w:left="0"/>
              <w:rPr>
                <w:sz w:val="20"/>
              </w:rPr>
            </w:pPr>
            <w:r>
              <w:rPr>
                <w:sz w:val="20"/>
              </w:rPr>
              <w:t xml:space="preserve">2. Age 31 up to just before </w:t>
            </w:r>
            <w:r w:rsidRPr="000061A3">
              <w:rPr>
                <w:sz w:val="20"/>
              </w:rPr>
              <w:t>prostate cancer diagnosis</w:t>
            </w:r>
          </w:p>
        </w:tc>
        <w:tc>
          <w:tcPr>
            <w:tcW w:w="2970" w:type="dxa"/>
          </w:tcPr>
          <w:p w14:paraId="1E17BA85" w14:textId="77777777" w:rsidR="002979D7" w:rsidRPr="000061A3" w:rsidRDefault="002979D7" w:rsidP="002979D7">
            <w:pPr>
              <w:pStyle w:val="NormalIndent"/>
              <w:tabs>
                <w:tab w:val="left" w:pos="106"/>
              </w:tabs>
              <w:ind w:left="0"/>
              <w:rPr>
                <w:sz w:val="20"/>
              </w:rPr>
            </w:pPr>
            <w:r w:rsidRPr="000061A3">
              <w:rPr>
                <w:sz w:val="20"/>
              </w:rPr>
              <w:t>1=Never</w:t>
            </w:r>
          </w:p>
          <w:p w14:paraId="0F5B4E05" w14:textId="77777777" w:rsidR="002979D7" w:rsidRPr="000061A3" w:rsidRDefault="002979D7" w:rsidP="002979D7">
            <w:pPr>
              <w:pStyle w:val="NormalIndent"/>
              <w:tabs>
                <w:tab w:val="left" w:pos="106"/>
              </w:tabs>
              <w:ind w:left="0"/>
              <w:rPr>
                <w:sz w:val="20"/>
              </w:rPr>
            </w:pPr>
            <w:r w:rsidRPr="000061A3">
              <w:rPr>
                <w:sz w:val="20"/>
              </w:rPr>
              <w:t>2=Rarely</w:t>
            </w:r>
          </w:p>
          <w:p w14:paraId="3CCCD728" w14:textId="77777777" w:rsidR="002979D7" w:rsidRPr="000061A3" w:rsidRDefault="002979D7" w:rsidP="002979D7">
            <w:pPr>
              <w:pStyle w:val="NormalIndent"/>
              <w:tabs>
                <w:tab w:val="left" w:pos="106"/>
              </w:tabs>
              <w:ind w:left="0"/>
              <w:rPr>
                <w:sz w:val="20"/>
              </w:rPr>
            </w:pPr>
            <w:r w:rsidRPr="000061A3">
              <w:rPr>
                <w:sz w:val="20"/>
              </w:rPr>
              <w:t>3=Sometimes</w:t>
            </w:r>
          </w:p>
          <w:p w14:paraId="1966DBFF"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23B3CFE3" w14:textId="77777777" w:rsidTr="00BC4DE5">
        <w:trPr>
          <w:cantSplit/>
        </w:trPr>
        <w:tc>
          <w:tcPr>
            <w:tcW w:w="1350" w:type="dxa"/>
          </w:tcPr>
          <w:p w14:paraId="5266B793" w14:textId="3044CCE7" w:rsidR="002979D7" w:rsidRPr="000061A3" w:rsidRDefault="002979D7" w:rsidP="002979D7">
            <w:pPr>
              <w:pStyle w:val="NormalIndent"/>
              <w:ind w:left="0"/>
              <w:rPr>
                <w:sz w:val="20"/>
              </w:rPr>
            </w:pPr>
            <w:r w:rsidRPr="000061A3">
              <w:rPr>
                <w:sz w:val="20"/>
              </w:rPr>
              <w:t>D</w:t>
            </w:r>
            <w:r>
              <w:rPr>
                <w:sz w:val="20"/>
              </w:rPr>
              <w:t>3</w:t>
            </w:r>
            <w:r w:rsidRPr="000061A3">
              <w:rPr>
                <w:sz w:val="20"/>
              </w:rPr>
              <w:t>I</w:t>
            </w:r>
            <w:r>
              <w:rPr>
                <w:sz w:val="20"/>
              </w:rPr>
              <w:t>3</w:t>
            </w:r>
          </w:p>
        </w:tc>
        <w:tc>
          <w:tcPr>
            <w:tcW w:w="630" w:type="dxa"/>
          </w:tcPr>
          <w:p w14:paraId="499D7531" w14:textId="77777777" w:rsidR="002979D7" w:rsidRPr="000061A3" w:rsidRDefault="002979D7" w:rsidP="002979D7">
            <w:pPr>
              <w:pStyle w:val="NormalIndent"/>
              <w:ind w:left="0"/>
              <w:jc w:val="center"/>
              <w:rPr>
                <w:sz w:val="20"/>
              </w:rPr>
            </w:pPr>
            <w:r w:rsidRPr="000061A3">
              <w:rPr>
                <w:sz w:val="20"/>
              </w:rPr>
              <w:t>1</w:t>
            </w:r>
          </w:p>
        </w:tc>
        <w:tc>
          <w:tcPr>
            <w:tcW w:w="630" w:type="dxa"/>
          </w:tcPr>
          <w:p w14:paraId="38A5BD21" w14:textId="77777777" w:rsidR="002979D7" w:rsidRPr="000061A3" w:rsidRDefault="002979D7" w:rsidP="002979D7">
            <w:pPr>
              <w:pStyle w:val="NormalIndent"/>
              <w:ind w:left="0"/>
              <w:jc w:val="center"/>
              <w:rPr>
                <w:sz w:val="20"/>
              </w:rPr>
            </w:pPr>
            <w:r w:rsidRPr="000061A3">
              <w:rPr>
                <w:sz w:val="20"/>
              </w:rPr>
              <w:t>N</w:t>
            </w:r>
          </w:p>
        </w:tc>
        <w:tc>
          <w:tcPr>
            <w:tcW w:w="3060" w:type="dxa"/>
          </w:tcPr>
          <w:p w14:paraId="49557D25" w14:textId="512933DB"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6FAECC54" w14:textId="77777777" w:rsidR="002979D7" w:rsidRPr="000061A3" w:rsidRDefault="002979D7" w:rsidP="002979D7">
            <w:pPr>
              <w:pStyle w:val="NormalIndent"/>
              <w:tabs>
                <w:tab w:val="left" w:pos="106"/>
              </w:tabs>
              <w:ind w:left="0"/>
              <w:rPr>
                <w:sz w:val="20"/>
              </w:rPr>
            </w:pPr>
            <w:r w:rsidRPr="000061A3">
              <w:rPr>
                <w:sz w:val="20"/>
              </w:rPr>
              <w:t>1=Never</w:t>
            </w:r>
          </w:p>
          <w:p w14:paraId="1FE1B531" w14:textId="77777777" w:rsidR="002979D7" w:rsidRPr="000061A3" w:rsidRDefault="002979D7" w:rsidP="002979D7">
            <w:pPr>
              <w:pStyle w:val="NormalIndent"/>
              <w:tabs>
                <w:tab w:val="left" w:pos="106"/>
              </w:tabs>
              <w:ind w:left="0"/>
              <w:rPr>
                <w:sz w:val="20"/>
              </w:rPr>
            </w:pPr>
            <w:r w:rsidRPr="000061A3">
              <w:rPr>
                <w:sz w:val="20"/>
              </w:rPr>
              <w:t>2=Rarely</w:t>
            </w:r>
          </w:p>
          <w:p w14:paraId="30F0EA40" w14:textId="77777777" w:rsidR="002979D7" w:rsidRPr="000061A3" w:rsidRDefault="002979D7" w:rsidP="002979D7">
            <w:pPr>
              <w:pStyle w:val="NormalIndent"/>
              <w:tabs>
                <w:tab w:val="left" w:pos="106"/>
              </w:tabs>
              <w:ind w:left="0"/>
              <w:rPr>
                <w:sz w:val="20"/>
              </w:rPr>
            </w:pPr>
            <w:r w:rsidRPr="000061A3">
              <w:rPr>
                <w:sz w:val="20"/>
              </w:rPr>
              <w:t>3=Sometimes</w:t>
            </w:r>
          </w:p>
          <w:p w14:paraId="25575DBD" w14:textId="77777777" w:rsidR="002979D7" w:rsidRPr="000061A3" w:rsidDel="00BE6E3F" w:rsidRDefault="002979D7" w:rsidP="002979D7">
            <w:pPr>
              <w:pStyle w:val="NormalIndent"/>
              <w:tabs>
                <w:tab w:val="left" w:pos="106"/>
              </w:tabs>
              <w:ind w:left="0"/>
              <w:rPr>
                <w:sz w:val="20"/>
              </w:rPr>
            </w:pPr>
            <w:r w:rsidRPr="000061A3">
              <w:rPr>
                <w:sz w:val="20"/>
              </w:rPr>
              <w:t>4=Often</w:t>
            </w:r>
          </w:p>
        </w:tc>
      </w:tr>
      <w:tr w:rsidR="002979D7" w:rsidRPr="000061A3" w14:paraId="46A915C4"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56555C87"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23CB9AA9"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54F90349"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6FFFE2B4" w14:textId="6BC5075D" w:rsidR="002979D7" w:rsidRPr="000061A3" w:rsidRDefault="002979D7" w:rsidP="002979D7">
            <w:pPr>
              <w:pStyle w:val="NormalIndent"/>
              <w:tabs>
                <w:tab w:val="left" w:pos="106"/>
              </w:tabs>
              <w:ind w:left="0"/>
              <w:rPr>
                <w:sz w:val="20"/>
              </w:rPr>
            </w:pPr>
            <w:r w:rsidRPr="000061A3">
              <w:rPr>
                <w:sz w:val="20"/>
              </w:rPr>
              <w:t xml:space="preserve">j. How stressful has </w:t>
            </w:r>
            <w:r>
              <w:rPr>
                <w:sz w:val="20"/>
              </w:rPr>
              <w:t>any of the above</w:t>
            </w:r>
            <w:r w:rsidRPr="000061A3">
              <w:rPr>
                <w:sz w:val="20"/>
              </w:rPr>
              <w:t xml:space="preserve"> experience </w:t>
            </w:r>
            <w:r>
              <w:rPr>
                <w:sz w:val="20"/>
              </w:rPr>
              <w:t>(a-</w:t>
            </w:r>
            <w:proofErr w:type="spellStart"/>
            <w:r>
              <w:rPr>
                <w:sz w:val="20"/>
              </w:rPr>
              <w:t>i</w:t>
            </w:r>
            <w:proofErr w:type="spellEnd"/>
            <w:r>
              <w:rPr>
                <w:sz w:val="20"/>
              </w:rPr>
              <w:t xml:space="preserve">) </w:t>
            </w:r>
            <w:r w:rsidRPr="000061A3">
              <w:rPr>
                <w:sz w:val="20"/>
              </w:rPr>
              <w:t>of unfair treatment usually been for you?</w:t>
            </w:r>
          </w:p>
        </w:tc>
      </w:tr>
      <w:tr w:rsidR="002979D7" w:rsidRPr="000061A3" w14:paraId="03BD4FAF" w14:textId="77777777" w:rsidTr="00BC4DE5">
        <w:trPr>
          <w:cantSplit/>
        </w:trPr>
        <w:tc>
          <w:tcPr>
            <w:tcW w:w="1350" w:type="dxa"/>
          </w:tcPr>
          <w:p w14:paraId="5FB4DC23" w14:textId="17F46B39" w:rsidR="002979D7" w:rsidRPr="000061A3" w:rsidRDefault="002979D7" w:rsidP="002979D7">
            <w:pPr>
              <w:pStyle w:val="NormalIndent"/>
              <w:ind w:left="0"/>
              <w:rPr>
                <w:sz w:val="20"/>
              </w:rPr>
            </w:pPr>
            <w:r w:rsidRPr="000061A3">
              <w:rPr>
                <w:sz w:val="20"/>
              </w:rPr>
              <w:t>D</w:t>
            </w:r>
            <w:r>
              <w:rPr>
                <w:sz w:val="20"/>
              </w:rPr>
              <w:t>3</w:t>
            </w:r>
            <w:r w:rsidRPr="000061A3">
              <w:rPr>
                <w:sz w:val="20"/>
              </w:rPr>
              <w:t>J</w:t>
            </w:r>
            <w:r>
              <w:rPr>
                <w:sz w:val="20"/>
              </w:rPr>
              <w:t>1</w:t>
            </w:r>
          </w:p>
        </w:tc>
        <w:tc>
          <w:tcPr>
            <w:tcW w:w="630" w:type="dxa"/>
          </w:tcPr>
          <w:p w14:paraId="386E260C" w14:textId="77777777" w:rsidR="002979D7" w:rsidRPr="000061A3" w:rsidRDefault="002979D7" w:rsidP="002979D7">
            <w:pPr>
              <w:pStyle w:val="NormalIndent"/>
              <w:ind w:left="0"/>
              <w:jc w:val="center"/>
              <w:rPr>
                <w:sz w:val="20"/>
              </w:rPr>
            </w:pPr>
            <w:r w:rsidRPr="000061A3">
              <w:rPr>
                <w:sz w:val="20"/>
              </w:rPr>
              <w:t>1</w:t>
            </w:r>
          </w:p>
        </w:tc>
        <w:tc>
          <w:tcPr>
            <w:tcW w:w="630" w:type="dxa"/>
          </w:tcPr>
          <w:p w14:paraId="74B67372" w14:textId="77777777" w:rsidR="002979D7" w:rsidRPr="000061A3" w:rsidRDefault="002979D7" w:rsidP="002979D7">
            <w:pPr>
              <w:pStyle w:val="NormalIndent"/>
              <w:ind w:left="0"/>
              <w:jc w:val="center"/>
              <w:rPr>
                <w:sz w:val="20"/>
              </w:rPr>
            </w:pPr>
            <w:r w:rsidRPr="000061A3">
              <w:rPr>
                <w:sz w:val="20"/>
              </w:rPr>
              <w:t>N</w:t>
            </w:r>
          </w:p>
        </w:tc>
        <w:tc>
          <w:tcPr>
            <w:tcW w:w="3060" w:type="dxa"/>
          </w:tcPr>
          <w:p w14:paraId="1677DB7F" w14:textId="61DA4223" w:rsidR="002979D7" w:rsidRPr="000061A3" w:rsidDel="00BE6E3F" w:rsidRDefault="002979D7" w:rsidP="002979D7">
            <w:pPr>
              <w:pStyle w:val="NormalIndent"/>
              <w:tabs>
                <w:tab w:val="left" w:pos="106"/>
              </w:tabs>
              <w:ind w:left="0"/>
              <w:rPr>
                <w:sz w:val="20"/>
              </w:rPr>
            </w:pPr>
            <w:r>
              <w:rPr>
                <w:sz w:val="20"/>
              </w:rPr>
              <w:t xml:space="preserve">1. </w:t>
            </w:r>
            <w:r w:rsidRPr="000061A3">
              <w:rPr>
                <w:sz w:val="20"/>
              </w:rPr>
              <w:t>Current (</w:t>
            </w:r>
            <w:r>
              <w:rPr>
                <w:sz w:val="20"/>
              </w:rPr>
              <w:t>from</w:t>
            </w:r>
            <w:r w:rsidRPr="000061A3">
              <w:rPr>
                <w:sz w:val="20"/>
              </w:rPr>
              <w:t xml:space="preserve"> prostate cancer diagnosis</w:t>
            </w:r>
            <w:r>
              <w:rPr>
                <w:sz w:val="20"/>
              </w:rPr>
              <w:t xml:space="preserve"> to the present</w:t>
            </w:r>
            <w:r w:rsidRPr="000061A3">
              <w:rPr>
                <w:sz w:val="20"/>
              </w:rPr>
              <w:t>)</w:t>
            </w:r>
          </w:p>
        </w:tc>
        <w:tc>
          <w:tcPr>
            <w:tcW w:w="2970" w:type="dxa"/>
          </w:tcPr>
          <w:p w14:paraId="0F2C4D03" w14:textId="573D2CF1" w:rsidR="002979D7" w:rsidRPr="000061A3" w:rsidRDefault="002979D7" w:rsidP="002979D7">
            <w:pPr>
              <w:pStyle w:val="NormalIndent"/>
              <w:tabs>
                <w:tab w:val="left" w:pos="106"/>
              </w:tabs>
              <w:ind w:left="0"/>
              <w:rPr>
                <w:sz w:val="20"/>
              </w:rPr>
            </w:pPr>
            <w:r w:rsidRPr="000061A3">
              <w:rPr>
                <w:sz w:val="20"/>
              </w:rPr>
              <w:t>1=Not at all stressful</w:t>
            </w:r>
          </w:p>
          <w:p w14:paraId="31933692" w14:textId="65E4EAC3" w:rsidR="002979D7" w:rsidRPr="000061A3" w:rsidRDefault="002979D7" w:rsidP="002979D7">
            <w:pPr>
              <w:pStyle w:val="NormalIndent"/>
              <w:tabs>
                <w:tab w:val="left" w:pos="106"/>
              </w:tabs>
              <w:ind w:left="0"/>
              <w:rPr>
                <w:sz w:val="20"/>
              </w:rPr>
            </w:pPr>
            <w:r w:rsidRPr="000061A3">
              <w:rPr>
                <w:sz w:val="20"/>
              </w:rPr>
              <w:t>2=A little stressful</w:t>
            </w:r>
          </w:p>
          <w:p w14:paraId="77A147A4" w14:textId="4CC4E4E3" w:rsidR="002979D7" w:rsidRPr="000061A3" w:rsidRDefault="002979D7" w:rsidP="002979D7">
            <w:pPr>
              <w:pStyle w:val="NormalIndent"/>
              <w:tabs>
                <w:tab w:val="left" w:pos="106"/>
              </w:tabs>
              <w:ind w:left="0"/>
              <w:rPr>
                <w:sz w:val="20"/>
              </w:rPr>
            </w:pPr>
            <w:r w:rsidRPr="000061A3">
              <w:rPr>
                <w:sz w:val="20"/>
              </w:rPr>
              <w:t>3=Somewhat stressful</w:t>
            </w:r>
          </w:p>
          <w:p w14:paraId="01465F29" w14:textId="0796DF1D" w:rsidR="002979D7" w:rsidRPr="000061A3" w:rsidDel="00BE6E3F" w:rsidRDefault="002979D7" w:rsidP="002979D7">
            <w:pPr>
              <w:pStyle w:val="NormalIndent"/>
              <w:tabs>
                <w:tab w:val="left" w:pos="106"/>
              </w:tabs>
              <w:ind w:left="0"/>
              <w:rPr>
                <w:sz w:val="20"/>
              </w:rPr>
            </w:pPr>
            <w:r w:rsidRPr="000061A3">
              <w:rPr>
                <w:sz w:val="20"/>
              </w:rPr>
              <w:t>4=Extremely stressful</w:t>
            </w:r>
          </w:p>
        </w:tc>
      </w:tr>
      <w:tr w:rsidR="002979D7" w:rsidRPr="000061A3" w14:paraId="338521BA" w14:textId="77777777" w:rsidTr="00BC4DE5">
        <w:trPr>
          <w:cantSplit/>
        </w:trPr>
        <w:tc>
          <w:tcPr>
            <w:tcW w:w="1350" w:type="dxa"/>
          </w:tcPr>
          <w:p w14:paraId="10A6B15D" w14:textId="5F876D0C" w:rsidR="002979D7" w:rsidRPr="000061A3" w:rsidRDefault="002979D7" w:rsidP="002979D7">
            <w:pPr>
              <w:pStyle w:val="NormalIndent"/>
              <w:ind w:left="0"/>
              <w:rPr>
                <w:sz w:val="20"/>
              </w:rPr>
            </w:pPr>
            <w:r w:rsidRPr="000061A3">
              <w:rPr>
                <w:sz w:val="20"/>
              </w:rPr>
              <w:t>D</w:t>
            </w:r>
            <w:r>
              <w:rPr>
                <w:sz w:val="20"/>
              </w:rPr>
              <w:t>3</w:t>
            </w:r>
            <w:r w:rsidRPr="000061A3">
              <w:rPr>
                <w:sz w:val="20"/>
              </w:rPr>
              <w:t>J</w:t>
            </w:r>
            <w:r>
              <w:rPr>
                <w:sz w:val="20"/>
              </w:rPr>
              <w:t>2</w:t>
            </w:r>
          </w:p>
        </w:tc>
        <w:tc>
          <w:tcPr>
            <w:tcW w:w="630" w:type="dxa"/>
          </w:tcPr>
          <w:p w14:paraId="65EEF204" w14:textId="77777777" w:rsidR="002979D7" w:rsidRPr="000061A3" w:rsidRDefault="002979D7" w:rsidP="002979D7">
            <w:pPr>
              <w:pStyle w:val="NormalIndent"/>
              <w:ind w:left="0"/>
              <w:jc w:val="center"/>
              <w:rPr>
                <w:sz w:val="20"/>
              </w:rPr>
            </w:pPr>
            <w:r w:rsidRPr="000061A3">
              <w:rPr>
                <w:sz w:val="20"/>
              </w:rPr>
              <w:t>1</w:t>
            </w:r>
          </w:p>
        </w:tc>
        <w:tc>
          <w:tcPr>
            <w:tcW w:w="630" w:type="dxa"/>
          </w:tcPr>
          <w:p w14:paraId="1AC76AFD" w14:textId="77777777" w:rsidR="002979D7" w:rsidRPr="000061A3" w:rsidRDefault="002979D7" w:rsidP="002979D7">
            <w:pPr>
              <w:pStyle w:val="NormalIndent"/>
              <w:ind w:left="0"/>
              <w:jc w:val="center"/>
              <w:rPr>
                <w:sz w:val="20"/>
              </w:rPr>
            </w:pPr>
            <w:r w:rsidRPr="000061A3">
              <w:rPr>
                <w:sz w:val="20"/>
              </w:rPr>
              <w:t>N</w:t>
            </w:r>
          </w:p>
        </w:tc>
        <w:tc>
          <w:tcPr>
            <w:tcW w:w="3060" w:type="dxa"/>
          </w:tcPr>
          <w:p w14:paraId="6F60284D" w14:textId="564858A7" w:rsidR="002979D7" w:rsidRPr="000061A3" w:rsidDel="00BE6E3F" w:rsidRDefault="002979D7" w:rsidP="002979D7">
            <w:pPr>
              <w:pStyle w:val="NormalIndent"/>
              <w:tabs>
                <w:tab w:val="left" w:pos="106"/>
              </w:tabs>
              <w:ind w:left="0"/>
              <w:rPr>
                <w:sz w:val="20"/>
              </w:rPr>
            </w:pPr>
            <w:r>
              <w:rPr>
                <w:sz w:val="20"/>
              </w:rPr>
              <w:t xml:space="preserve">2. Age 31 up to just before </w:t>
            </w:r>
            <w:r w:rsidRPr="000061A3">
              <w:rPr>
                <w:sz w:val="20"/>
              </w:rPr>
              <w:t>prostate cancer diagnosis</w:t>
            </w:r>
          </w:p>
        </w:tc>
        <w:tc>
          <w:tcPr>
            <w:tcW w:w="2970" w:type="dxa"/>
          </w:tcPr>
          <w:p w14:paraId="688CCF40" w14:textId="77777777" w:rsidR="002979D7" w:rsidRPr="000061A3" w:rsidRDefault="002979D7" w:rsidP="002979D7">
            <w:pPr>
              <w:pStyle w:val="NormalIndent"/>
              <w:tabs>
                <w:tab w:val="left" w:pos="106"/>
              </w:tabs>
              <w:ind w:left="0"/>
              <w:rPr>
                <w:sz w:val="20"/>
              </w:rPr>
            </w:pPr>
            <w:r w:rsidRPr="000061A3">
              <w:rPr>
                <w:sz w:val="20"/>
              </w:rPr>
              <w:t>1=Not at all stressful</w:t>
            </w:r>
          </w:p>
          <w:p w14:paraId="7CF7BD09" w14:textId="77777777" w:rsidR="002979D7" w:rsidRPr="000061A3" w:rsidRDefault="002979D7" w:rsidP="002979D7">
            <w:pPr>
              <w:pStyle w:val="NormalIndent"/>
              <w:tabs>
                <w:tab w:val="left" w:pos="106"/>
              </w:tabs>
              <w:ind w:left="0"/>
              <w:rPr>
                <w:sz w:val="20"/>
              </w:rPr>
            </w:pPr>
            <w:r w:rsidRPr="000061A3">
              <w:rPr>
                <w:sz w:val="20"/>
              </w:rPr>
              <w:t>2=A little stressful</w:t>
            </w:r>
          </w:p>
          <w:p w14:paraId="471C0CF6" w14:textId="77777777" w:rsidR="002979D7" w:rsidRPr="000061A3" w:rsidRDefault="002979D7" w:rsidP="002979D7">
            <w:pPr>
              <w:pStyle w:val="NormalIndent"/>
              <w:tabs>
                <w:tab w:val="left" w:pos="106"/>
              </w:tabs>
              <w:ind w:left="0"/>
              <w:rPr>
                <w:sz w:val="20"/>
              </w:rPr>
            </w:pPr>
            <w:r w:rsidRPr="000061A3">
              <w:rPr>
                <w:sz w:val="20"/>
              </w:rPr>
              <w:t>3=Somewhat stressful</w:t>
            </w:r>
          </w:p>
          <w:p w14:paraId="23594A53" w14:textId="1A2A1B9A" w:rsidR="002979D7" w:rsidRPr="000061A3" w:rsidDel="00BE6E3F" w:rsidRDefault="002979D7" w:rsidP="002979D7">
            <w:pPr>
              <w:pStyle w:val="NormalIndent"/>
              <w:tabs>
                <w:tab w:val="left" w:pos="106"/>
              </w:tabs>
              <w:ind w:left="0"/>
              <w:rPr>
                <w:sz w:val="20"/>
              </w:rPr>
            </w:pPr>
            <w:r w:rsidRPr="000061A3">
              <w:rPr>
                <w:sz w:val="20"/>
              </w:rPr>
              <w:t>4=Extremely stressful</w:t>
            </w:r>
          </w:p>
        </w:tc>
      </w:tr>
      <w:tr w:rsidR="002979D7" w:rsidRPr="000061A3" w14:paraId="2B7FAADE" w14:textId="77777777" w:rsidTr="00BC4DE5">
        <w:trPr>
          <w:cantSplit/>
        </w:trPr>
        <w:tc>
          <w:tcPr>
            <w:tcW w:w="1350" w:type="dxa"/>
          </w:tcPr>
          <w:p w14:paraId="156BB2AA" w14:textId="23F647EA" w:rsidR="002979D7" w:rsidRPr="000061A3" w:rsidRDefault="002979D7" w:rsidP="002979D7">
            <w:pPr>
              <w:pStyle w:val="NormalIndent"/>
              <w:ind w:left="0"/>
              <w:rPr>
                <w:sz w:val="20"/>
              </w:rPr>
            </w:pPr>
            <w:r w:rsidRPr="000061A3">
              <w:rPr>
                <w:sz w:val="20"/>
              </w:rPr>
              <w:lastRenderedPageBreak/>
              <w:t>D</w:t>
            </w:r>
            <w:r>
              <w:rPr>
                <w:sz w:val="20"/>
              </w:rPr>
              <w:t>3</w:t>
            </w:r>
            <w:r w:rsidRPr="000061A3">
              <w:rPr>
                <w:sz w:val="20"/>
              </w:rPr>
              <w:t>J</w:t>
            </w:r>
            <w:r>
              <w:rPr>
                <w:sz w:val="20"/>
              </w:rPr>
              <w:t>3</w:t>
            </w:r>
          </w:p>
        </w:tc>
        <w:tc>
          <w:tcPr>
            <w:tcW w:w="630" w:type="dxa"/>
          </w:tcPr>
          <w:p w14:paraId="5FB1F248" w14:textId="77777777" w:rsidR="002979D7" w:rsidRPr="000061A3" w:rsidRDefault="002979D7" w:rsidP="002979D7">
            <w:pPr>
              <w:pStyle w:val="NormalIndent"/>
              <w:ind w:left="0"/>
              <w:jc w:val="center"/>
              <w:rPr>
                <w:sz w:val="20"/>
              </w:rPr>
            </w:pPr>
            <w:r w:rsidRPr="000061A3">
              <w:rPr>
                <w:sz w:val="20"/>
              </w:rPr>
              <w:t>1</w:t>
            </w:r>
          </w:p>
        </w:tc>
        <w:tc>
          <w:tcPr>
            <w:tcW w:w="630" w:type="dxa"/>
          </w:tcPr>
          <w:p w14:paraId="48A89BC8" w14:textId="77777777" w:rsidR="002979D7" w:rsidRPr="000061A3" w:rsidRDefault="002979D7" w:rsidP="002979D7">
            <w:pPr>
              <w:pStyle w:val="NormalIndent"/>
              <w:ind w:left="0"/>
              <w:jc w:val="center"/>
              <w:rPr>
                <w:sz w:val="20"/>
              </w:rPr>
            </w:pPr>
            <w:r w:rsidRPr="000061A3">
              <w:rPr>
                <w:sz w:val="20"/>
              </w:rPr>
              <w:t>N</w:t>
            </w:r>
          </w:p>
        </w:tc>
        <w:tc>
          <w:tcPr>
            <w:tcW w:w="3060" w:type="dxa"/>
          </w:tcPr>
          <w:p w14:paraId="076D2984" w14:textId="67F03900" w:rsidR="002979D7" w:rsidRPr="000061A3" w:rsidDel="00BE6E3F" w:rsidRDefault="002979D7" w:rsidP="002979D7">
            <w:pPr>
              <w:pStyle w:val="NormalIndent"/>
              <w:tabs>
                <w:tab w:val="left" w:pos="106"/>
              </w:tabs>
              <w:ind w:left="0"/>
              <w:rPr>
                <w:sz w:val="20"/>
              </w:rPr>
            </w:pPr>
            <w:r>
              <w:rPr>
                <w:sz w:val="20"/>
              </w:rPr>
              <w:t xml:space="preserve">3. </w:t>
            </w:r>
            <w:r w:rsidRPr="000061A3">
              <w:rPr>
                <w:sz w:val="20"/>
              </w:rPr>
              <w:t>Childhood or young adult life (</w:t>
            </w:r>
            <w:r>
              <w:rPr>
                <w:sz w:val="20"/>
              </w:rPr>
              <w:t>up to</w:t>
            </w:r>
            <w:r w:rsidRPr="000061A3">
              <w:rPr>
                <w:sz w:val="20"/>
              </w:rPr>
              <w:t xml:space="preserve"> age 30)</w:t>
            </w:r>
          </w:p>
        </w:tc>
        <w:tc>
          <w:tcPr>
            <w:tcW w:w="2970" w:type="dxa"/>
          </w:tcPr>
          <w:p w14:paraId="5F42DD4F" w14:textId="77777777" w:rsidR="002979D7" w:rsidRPr="000061A3" w:rsidRDefault="002979D7" w:rsidP="002979D7">
            <w:pPr>
              <w:pStyle w:val="NormalIndent"/>
              <w:tabs>
                <w:tab w:val="left" w:pos="106"/>
              </w:tabs>
              <w:ind w:left="0"/>
              <w:rPr>
                <w:sz w:val="20"/>
              </w:rPr>
            </w:pPr>
            <w:r w:rsidRPr="000061A3">
              <w:rPr>
                <w:sz w:val="20"/>
              </w:rPr>
              <w:t>1=Not at all stressful</w:t>
            </w:r>
          </w:p>
          <w:p w14:paraId="2330F891" w14:textId="77777777" w:rsidR="002979D7" w:rsidRPr="000061A3" w:rsidRDefault="002979D7" w:rsidP="002979D7">
            <w:pPr>
              <w:pStyle w:val="NormalIndent"/>
              <w:tabs>
                <w:tab w:val="left" w:pos="106"/>
              </w:tabs>
              <w:ind w:left="0"/>
              <w:rPr>
                <w:sz w:val="20"/>
              </w:rPr>
            </w:pPr>
            <w:r w:rsidRPr="000061A3">
              <w:rPr>
                <w:sz w:val="20"/>
              </w:rPr>
              <w:t>2=A little stressful</w:t>
            </w:r>
          </w:p>
          <w:p w14:paraId="28BC967D" w14:textId="77777777" w:rsidR="002979D7" w:rsidRPr="000061A3" w:rsidRDefault="002979D7" w:rsidP="002979D7">
            <w:pPr>
              <w:pStyle w:val="NormalIndent"/>
              <w:tabs>
                <w:tab w:val="left" w:pos="106"/>
              </w:tabs>
              <w:ind w:left="0"/>
              <w:rPr>
                <w:sz w:val="20"/>
              </w:rPr>
            </w:pPr>
            <w:r w:rsidRPr="000061A3">
              <w:rPr>
                <w:sz w:val="20"/>
              </w:rPr>
              <w:t>3=Somewhat stressful</w:t>
            </w:r>
          </w:p>
          <w:p w14:paraId="3580DBDE" w14:textId="65E5FBA5" w:rsidR="002979D7" w:rsidRPr="000061A3" w:rsidDel="00BE6E3F" w:rsidRDefault="002979D7" w:rsidP="002979D7">
            <w:pPr>
              <w:pStyle w:val="NormalIndent"/>
              <w:tabs>
                <w:tab w:val="left" w:pos="106"/>
              </w:tabs>
              <w:ind w:left="0"/>
              <w:rPr>
                <w:sz w:val="20"/>
              </w:rPr>
            </w:pPr>
            <w:r w:rsidRPr="000061A3">
              <w:rPr>
                <w:sz w:val="20"/>
              </w:rPr>
              <w:t>4=Extremely stressful</w:t>
            </w:r>
          </w:p>
        </w:tc>
      </w:tr>
      <w:tr w:rsidR="002979D7" w:rsidRPr="000061A3" w14:paraId="63E54096"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11945C73"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03AB6EBD"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62C3FCA9"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13C0BB7C" w14:textId="2AA483A7" w:rsidR="002979D7" w:rsidRPr="000061A3" w:rsidRDefault="002979D7" w:rsidP="002979D7">
            <w:pPr>
              <w:pStyle w:val="NormalIndent"/>
              <w:tabs>
                <w:tab w:val="left" w:pos="106"/>
              </w:tabs>
              <w:ind w:left="0"/>
              <w:rPr>
                <w:sz w:val="20"/>
              </w:rPr>
            </w:pPr>
            <w:r w:rsidRPr="000061A3">
              <w:rPr>
                <w:sz w:val="20"/>
              </w:rPr>
              <w:t>D4. These statements are about how you</w:t>
            </w:r>
            <w:r>
              <w:rPr>
                <w:sz w:val="20"/>
              </w:rPr>
              <w:t xml:space="preserve"> currently</w:t>
            </w:r>
            <w:r w:rsidRPr="000061A3">
              <w:rPr>
                <w:sz w:val="20"/>
              </w:rPr>
              <w:t xml:space="preserve"> see yourself.</w:t>
            </w:r>
            <w:r>
              <w:rPr>
                <w:sz w:val="20"/>
              </w:rPr>
              <w:t xml:space="preserve"> Indicate your level of agreement or disagreement with </w:t>
            </w:r>
            <w:r w:rsidRPr="00685643">
              <w:rPr>
                <w:b/>
                <w:sz w:val="20"/>
              </w:rPr>
              <w:t>each statement</w:t>
            </w:r>
            <w:r>
              <w:rPr>
                <w:sz w:val="20"/>
              </w:rPr>
              <w:t>.</w:t>
            </w:r>
          </w:p>
        </w:tc>
      </w:tr>
      <w:tr w:rsidR="002979D7" w:rsidRPr="000061A3" w14:paraId="46B39471" w14:textId="77777777" w:rsidTr="00BC4DE5">
        <w:trPr>
          <w:cantSplit/>
        </w:trPr>
        <w:tc>
          <w:tcPr>
            <w:tcW w:w="1350" w:type="dxa"/>
          </w:tcPr>
          <w:p w14:paraId="45E9B921" w14:textId="00FE24D2" w:rsidR="002979D7" w:rsidRPr="000061A3" w:rsidRDefault="002979D7" w:rsidP="002979D7">
            <w:pPr>
              <w:pStyle w:val="NormalIndent"/>
              <w:ind w:left="0"/>
              <w:rPr>
                <w:sz w:val="20"/>
              </w:rPr>
            </w:pPr>
            <w:r w:rsidRPr="000061A3">
              <w:rPr>
                <w:sz w:val="20"/>
              </w:rPr>
              <w:t>D4A</w:t>
            </w:r>
          </w:p>
        </w:tc>
        <w:tc>
          <w:tcPr>
            <w:tcW w:w="630" w:type="dxa"/>
          </w:tcPr>
          <w:p w14:paraId="32700E64" w14:textId="4D4FF7E0" w:rsidR="002979D7" w:rsidRPr="000061A3" w:rsidRDefault="002979D7" w:rsidP="002979D7">
            <w:pPr>
              <w:pStyle w:val="NormalIndent"/>
              <w:ind w:left="0"/>
              <w:jc w:val="center"/>
              <w:rPr>
                <w:sz w:val="20"/>
              </w:rPr>
            </w:pPr>
            <w:r w:rsidRPr="000061A3">
              <w:rPr>
                <w:sz w:val="20"/>
              </w:rPr>
              <w:t>1</w:t>
            </w:r>
          </w:p>
        </w:tc>
        <w:tc>
          <w:tcPr>
            <w:tcW w:w="630" w:type="dxa"/>
          </w:tcPr>
          <w:p w14:paraId="0FE4DF48" w14:textId="0921BE55" w:rsidR="002979D7" w:rsidRPr="000061A3" w:rsidRDefault="002979D7" w:rsidP="002979D7">
            <w:pPr>
              <w:pStyle w:val="NormalIndent"/>
              <w:ind w:left="0"/>
              <w:jc w:val="center"/>
              <w:rPr>
                <w:sz w:val="20"/>
              </w:rPr>
            </w:pPr>
            <w:r w:rsidRPr="000061A3">
              <w:rPr>
                <w:sz w:val="20"/>
              </w:rPr>
              <w:t>N</w:t>
            </w:r>
          </w:p>
        </w:tc>
        <w:tc>
          <w:tcPr>
            <w:tcW w:w="3060" w:type="dxa"/>
          </w:tcPr>
          <w:p w14:paraId="3242A3A9" w14:textId="4B01A4C5" w:rsidR="002979D7" w:rsidRPr="000061A3" w:rsidDel="00BE6E3F" w:rsidRDefault="002979D7" w:rsidP="002979D7">
            <w:pPr>
              <w:pStyle w:val="NormalIndent"/>
              <w:tabs>
                <w:tab w:val="left" w:pos="106"/>
              </w:tabs>
              <w:ind w:left="0"/>
              <w:rPr>
                <w:sz w:val="20"/>
              </w:rPr>
            </w:pPr>
            <w:r w:rsidRPr="000061A3">
              <w:rPr>
                <w:sz w:val="20"/>
              </w:rPr>
              <w:t>a. You’ve always felt that you could make of your life pretty much what you wanted to make of it.</w:t>
            </w:r>
          </w:p>
        </w:tc>
        <w:tc>
          <w:tcPr>
            <w:tcW w:w="2970" w:type="dxa"/>
          </w:tcPr>
          <w:p w14:paraId="4201D54B" w14:textId="77777777" w:rsidR="002979D7" w:rsidRPr="000061A3" w:rsidRDefault="002979D7" w:rsidP="002979D7">
            <w:pPr>
              <w:pStyle w:val="NormalIndent"/>
              <w:tabs>
                <w:tab w:val="left" w:pos="106"/>
              </w:tabs>
              <w:ind w:left="0"/>
              <w:rPr>
                <w:sz w:val="20"/>
              </w:rPr>
            </w:pPr>
            <w:r w:rsidRPr="000061A3">
              <w:rPr>
                <w:sz w:val="20"/>
              </w:rPr>
              <w:t>1=Strongly Agree</w:t>
            </w:r>
          </w:p>
          <w:p w14:paraId="5B606B7F" w14:textId="77777777" w:rsidR="002979D7" w:rsidRPr="000061A3" w:rsidRDefault="002979D7" w:rsidP="002979D7">
            <w:pPr>
              <w:pStyle w:val="NormalIndent"/>
              <w:tabs>
                <w:tab w:val="left" w:pos="106"/>
              </w:tabs>
              <w:ind w:left="0"/>
              <w:rPr>
                <w:sz w:val="20"/>
              </w:rPr>
            </w:pPr>
            <w:r w:rsidRPr="000061A3">
              <w:rPr>
                <w:sz w:val="20"/>
              </w:rPr>
              <w:t>2=Somewhat Agree</w:t>
            </w:r>
          </w:p>
          <w:p w14:paraId="1D08CB65" w14:textId="77777777" w:rsidR="002979D7" w:rsidRPr="000061A3" w:rsidRDefault="002979D7" w:rsidP="002979D7">
            <w:pPr>
              <w:pStyle w:val="NormalIndent"/>
              <w:tabs>
                <w:tab w:val="left" w:pos="106"/>
              </w:tabs>
              <w:ind w:left="0"/>
              <w:rPr>
                <w:sz w:val="20"/>
              </w:rPr>
            </w:pPr>
            <w:r w:rsidRPr="000061A3">
              <w:rPr>
                <w:sz w:val="20"/>
              </w:rPr>
              <w:t>3=Somewhat Disagree</w:t>
            </w:r>
          </w:p>
          <w:p w14:paraId="5A569589" w14:textId="756F9683" w:rsidR="002979D7" w:rsidRPr="000061A3" w:rsidDel="00BE6E3F" w:rsidRDefault="002979D7" w:rsidP="002979D7">
            <w:pPr>
              <w:pStyle w:val="NormalIndent"/>
              <w:tabs>
                <w:tab w:val="left" w:pos="106"/>
              </w:tabs>
              <w:ind w:left="0"/>
              <w:rPr>
                <w:sz w:val="20"/>
              </w:rPr>
            </w:pPr>
            <w:r w:rsidRPr="000061A3">
              <w:rPr>
                <w:sz w:val="20"/>
              </w:rPr>
              <w:t>4=Strongly Disagree</w:t>
            </w:r>
          </w:p>
        </w:tc>
      </w:tr>
      <w:tr w:rsidR="002979D7" w:rsidRPr="000061A3" w14:paraId="44D70D33" w14:textId="77777777" w:rsidTr="00BC4DE5">
        <w:trPr>
          <w:cantSplit/>
        </w:trPr>
        <w:tc>
          <w:tcPr>
            <w:tcW w:w="1350" w:type="dxa"/>
          </w:tcPr>
          <w:p w14:paraId="72528D90" w14:textId="1FD888D7" w:rsidR="002979D7" w:rsidRPr="000061A3" w:rsidRDefault="002979D7" w:rsidP="002979D7">
            <w:pPr>
              <w:pStyle w:val="NormalIndent"/>
              <w:ind w:left="0"/>
              <w:rPr>
                <w:sz w:val="20"/>
              </w:rPr>
            </w:pPr>
            <w:r w:rsidRPr="000061A3">
              <w:rPr>
                <w:sz w:val="20"/>
              </w:rPr>
              <w:t>D4B</w:t>
            </w:r>
          </w:p>
        </w:tc>
        <w:tc>
          <w:tcPr>
            <w:tcW w:w="630" w:type="dxa"/>
          </w:tcPr>
          <w:p w14:paraId="640DB756" w14:textId="30740F4E" w:rsidR="002979D7" w:rsidRPr="000061A3" w:rsidRDefault="002979D7" w:rsidP="002979D7">
            <w:pPr>
              <w:pStyle w:val="NormalIndent"/>
              <w:ind w:left="0"/>
              <w:jc w:val="center"/>
              <w:rPr>
                <w:sz w:val="20"/>
              </w:rPr>
            </w:pPr>
            <w:r w:rsidRPr="000061A3">
              <w:rPr>
                <w:sz w:val="20"/>
              </w:rPr>
              <w:t>1</w:t>
            </w:r>
          </w:p>
        </w:tc>
        <w:tc>
          <w:tcPr>
            <w:tcW w:w="630" w:type="dxa"/>
          </w:tcPr>
          <w:p w14:paraId="7D3F38FA" w14:textId="7F00372F" w:rsidR="002979D7" w:rsidRPr="000061A3" w:rsidRDefault="002979D7" w:rsidP="002979D7">
            <w:pPr>
              <w:pStyle w:val="NormalIndent"/>
              <w:ind w:left="0"/>
              <w:jc w:val="center"/>
              <w:rPr>
                <w:sz w:val="20"/>
              </w:rPr>
            </w:pPr>
            <w:r w:rsidRPr="000061A3">
              <w:rPr>
                <w:sz w:val="20"/>
              </w:rPr>
              <w:t>N</w:t>
            </w:r>
          </w:p>
        </w:tc>
        <w:tc>
          <w:tcPr>
            <w:tcW w:w="3060" w:type="dxa"/>
          </w:tcPr>
          <w:p w14:paraId="6811A60E" w14:textId="4C8758E9" w:rsidR="002979D7" w:rsidRPr="000061A3" w:rsidDel="00BE6E3F" w:rsidRDefault="002979D7" w:rsidP="002979D7">
            <w:pPr>
              <w:pStyle w:val="NormalIndent"/>
              <w:tabs>
                <w:tab w:val="left" w:pos="106"/>
              </w:tabs>
              <w:ind w:left="0"/>
              <w:rPr>
                <w:sz w:val="20"/>
              </w:rPr>
            </w:pPr>
            <w:r w:rsidRPr="000061A3">
              <w:rPr>
                <w:sz w:val="20"/>
              </w:rPr>
              <w:t>b. Once you make up your mind to do something, you stay with it until the job is completely done.</w:t>
            </w:r>
          </w:p>
        </w:tc>
        <w:tc>
          <w:tcPr>
            <w:tcW w:w="2970" w:type="dxa"/>
          </w:tcPr>
          <w:p w14:paraId="786145B9" w14:textId="77777777" w:rsidR="002979D7" w:rsidRPr="000061A3" w:rsidRDefault="002979D7" w:rsidP="002979D7">
            <w:pPr>
              <w:pStyle w:val="NormalIndent"/>
              <w:tabs>
                <w:tab w:val="left" w:pos="106"/>
              </w:tabs>
              <w:ind w:left="0"/>
              <w:rPr>
                <w:sz w:val="20"/>
              </w:rPr>
            </w:pPr>
            <w:r w:rsidRPr="000061A3">
              <w:rPr>
                <w:sz w:val="20"/>
              </w:rPr>
              <w:t>1=Strongly Agree</w:t>
            </w:r>
          </w:p>
          <w:p w14:paraId="46BCBE6C" w14:textId="77777777" w:rsidR="002979D7" w:rsidRPr="000061A3" w:rsidRDefault="002979D7" w:rsidP="002979D7">
            <w:pPr>
              <w:pStyle w:val="NormalIndent"/>
              <w:tabs>
                <w:tab w:val="left" w:pos="106"/>
              </w:tabs>
              <w:ind w:left="0"/>
              <w:rPr>
                <w:sz w:val="20"/>
              </w:rPr>
            </w:pPr>
            <w:r w:rsidRPr="000061A3">
              <w:rPr>
                <w:sz w:val="20"/>
              </w:rPr>
              <w:t>2=Somewhat Agree</w:t>
            </w:r>
          </w:p>
          <w:p w14:paraId="51E20495" w14:textId="77777777" w:rsidR="002979D7" w:rsidRPr="000061A3" w:rsidRDefault="002979D7" w:rsidP="002979D7">
            <w:pPr>
              <w:pStyle w:val="NormalIndent"/>
              <w:tabs>
                <w:tab w:val="left" w:pos="106"/>
              </w:tabs>
              <w:ind w:left="0"/>
              <w:rPr>
                <w:sz w:val="20"/>
              </w:rPr>
            </w:pPr>
            <w:r w:rsidRPr="000061A3">
              <w:rPr>
                <w:sz w:val="20"/>
              </w:rPr>
              <w:t>3=Somewhat Disagree</w:t>
            </w:r>
          </w:p>
          <w:p w14:paraId="7D79CDBF" w14:textId="66D6AFAE" w:rsidR="002979D7" w:rsidRPr="000061A3" w:rsidDel="00BE6E3F" w:rsidRDefault="002979D7" w:rsidP="002979D7">
            <w:pPr>
              <w:pStyle w:val="NormalIndent"/>
              <w:tabs>
                <w:tab w:val="left" w:pos="106"/>
              </w:tabs>
              <w:ind w:left="0"/>
              <w:rPr>
                <w:sz w:val="20"/>
              </w:rPr>
            </w:pPr>
            <w:r w:rsidRPr="000061A3">
              <w:rPr>
                <w:sz w:val="20"/>
              </w:rPr>
              <w:t>4=Strongly Disagree</w:t>
            </w:r>
          </w:p>
        </w:tc>
      </w:tr>
      <w:tr w:rsidR="002979D7" w:rsidRPr="000061A3" w14:paraId="2617D162" w14:textId="77777777" w:rsidTr="00BC4DE5">
        <w:trPr>
          <w:cantSplit/>
        </w:trPr>
        <w:tc>
          <w:tcPr>
            <w:tcW w:w="1350" w:type="dxa"/>
          </w:tcPr>
          <w:p w14:paraId="09223E43" w14:textId="0EE8E3F0" w:rsidR="002979D7" w:rsidRPr="000061A3" w:rsidRDefault="002979D7" w:rsidP="002979D7">
            <w:pPr>
              <w:pStyle w:val="NormalIndent"/>
              <w:ind w:left="0"/>
              <w:rPr>
                <w:sz w:val="20"/>
              </w:rPr>
            </w:pPr>
            <w:r w:rsidRPr="000061A3">
              <w:rPr>
                <w:sz w:val="20"/>
              </w:rPr>
              <w:t>D4C</w:t>
            </w:r>
          </w:p>
        </w:tc>
        <w:tc>
          <w:tcPr>
            <w:tcW w:w="630" w:type="dxa"/>
          </w:tcPr>
          <w:p w14:paraId="01BB56ED" w14:textId="2507BF8A" w:rsidR="002979D7" w:rsidRPr="000061A3" w:rsidRDefault="002979D7" w:rsidP="002979D7">
            <w:pPr>
              <w:pStyle w:val="NormalIndent"/>
              <w:ind w:left="0"/>
              <w:jc w:val="center"/>
              <w:rPr>
                <w:sz w:val="20"/>
              </w:rPr>
            </w:pPr>
            <w:r w:rsidRPr="000061A3">
              <w:rPr>
                <w:sz w:val="20"/>
              </w:rPr>
              <w:t>1</w:t>
            </w:r>
          </w:p>
        </w:tc>
        <w:tc>
          <w:tcPr>
            <w:tcW w:w="630" w:type="dxa"/>
          </w:tcPr>
          <w:p w14:paraId="0B0279A0" w14:textId="16569EC6" w:rsidR="002979D7" w:rsidRPr="000061A3" w:rsidRDefault="002979D7" w:rsidP="002979D7">
            <w:pPr>
              <w:pStyle w:val="NormalIndent"/>
              <w:ind w:left="0"/>
              <w:jc w:val="center"/>
              <w:rPr>
                <w:sz w:val="20"/>
              </w:rPr>
            </w:pPr>
            <w:r w:rsidRPr="000061A3">
              <w:rPr>
                <w:sz w:val="20"/>
              </w:rPr>
              <w:t>N</w:t>
            </w:r>
          </w:p>
        </w:tc>
        <w:tc>
          <w:tcPr>
            <w:tcW w:w="3060" w:type="dxa"/>
          </w:tcPr>
          <w:p w14:paraId="3FBCCCB8" w14:textId="5A2CC756" w:rsidR="002979D7" w:rsidRPr="000061A3" w:rsidDel="00BE6E3F" w:rsidRDefault="002979D7" w:rsidP="002979D7">
            <w:pPr>
              <w:pStyle w:val="NormalIndent"/>
              <w:tabs>
                <w:tab w:val="left" w:pos="106"/>
              </w:tabs>
              <w:ind w:left="0"/>
              <w:rPr>
                <w:sz w:val="20"/>
              </w:rPr>
            </w:pPr>
            <w:r w:rsidRPr="000061A3">
              <w:rPr>
                <w:sz w:val="20"/>
              </w:rPr>
              <w:t>c. You like doing things that other people thought could not be done.</w:t>
            </w:r>
          </w:p>
        </w:tc>
        <w:tc>
          <w:tcPr>
            <w:tcW w:w="2970" w:type="dxa"/>
          </w:tcPr>
          <w:p w14:paraId="338D86F4" w14:textId="77777777" w:rsidR="002979D7" w:rsidRPr="000061A3" w:rsidRDefault="002979D7" w:rsidP="002979D7">
            <w:pPr>
              <w:pStyle w:val="NormalIndent"/>
              <w:tabs>
                <w:tab w:val="left" w:pos="106"/>
              </w:tabs>
              <w:ind w:left="0"/>
              <w:rPr>
                <w:sz w:val="20"/>
              </w:rPr>
            </w:pPr>
            <w:r w:rsidRPr="000061A3">
              <w:rPr>
                <w:sz w:val="20"/>
              </w:rPr>
              <w:t>1=Strongly Agree</w:t>
            </w:r>
          </w:p>
          <w:p w14:paraId="577F1DA6" w14:textId="77777777" w:rsidR="002979D7" w:rsidRPr="000061A3" w:rsidRDefault="002979D7" w:rsidP="002979D7">
            <w:pPr>
              <w:pStyle w:val="NormalIndent"/>
              <w:tabs>
                <w:tab w:val="left" w:pos="106"/>
              </w:tabs>
              <w:ind w:left="0"/>
              <w:rPr>
                <w:sz w:val="20"/>
              </w:rPr>
            </w:pPr>
            <w:r w:rsidRPr="000061A3">
              <w:rPr>
                <w:sz w:val="20"/>
              </w:rPr>
              <w:t>2=Somewhat Agree</w:t>
            </w:r>
          </w:p>
          <w:p w14:paraId="42A14F6F" w14:textId="77777777" w:rsidR="002979D7" w:rsidRPr="000061A3" w:rsidRDefault="002979D7" w:rsidP="002979D7">
            <w:pPr>
              <w:pStyle w:val="NormalIndent"/>
              <w:tabs>
                <w:tab w:val="left" w:pos="106"/>
              </w:tabs>
              <w:ind w:left="0"/>
              <w:rPr>
                <w:sz w:val="20"/>
              </w:rPr>
            </w:pPr>
            <w:r w:rsidRPr="000061A3">
              <w:rPr>
                <w:sz w:val="20"/>
              </w:rPr>
              <w:t>3=Somewhat Disagree</w:t>
            </w:r>
          </w:p>
          <w:p w14:paraId="79009317" w14:textId="41711EE7" w:rsidR="002979D7" w:rsidRPr="000061A3" w:rsidDel="00BE6E3F" w:rsidRDefault="002979D7" w:rsidP="002979D7">
            <w:pPr>
              <w:pStyle w:val="NormalIndent"/>
              <w:tabs>
                <w:tab w:val="left" w:pos="106"/>
              </w:tabs>
              <w:ind w:left="0"/>
              <w:rPr>
                <w:sz w:val="20"/>
              </w:rPr>
            </w:pPr>
            <w:r w:rsidRPr="000061A3">
              <w:rPr>
                <w:sz w:val="20"/>
              </w:rPr>
              <w:t>4=Strongly Disagree</w:t>
            </w:r>
          </w:p>
        </w:tc>
      </w:tr>
      <w:tr w:rsidR="002979D7" w:rsidRPr="000061A3" w14:paraId="1E252EDB" w14:textId="77777777" w:rsidTr="00BC4DE5">
        <w:trPr>
          <w:cantSplit/>
        </w:trPr>
        <w:tc>
          <w:tcPr>
            <w:tcW w:w="1350" w:type="dxa"/>
          </w:tcPr>
          <w:p w14:paraId="7AC866DA" w14:textId="0A74A8F1" w:rsidR="002979D7" w:rsidRPr="000061A3" w:rsidRDefault="002979D7" w:rsidP="002979D7">
            <w:pPr>
              <w:pStyle w:val="NormalIndent"/>
              <w:ind w:left="0"/>
              <w:rPr>
                <w:sz w:val="20"/>
              </w:rPr>
            </w:pPr>
            <w:r w:rsidRPr="000061A3">
              <w:rPr>
                <w:sz w:val="20"/>
              </w:rPr>
              <w:t>D4D</w:t>
            </w:r>
          </w:p>
        </w:tc>
        <w:tc>
          <w:tcPr>
            <w:tcW w:w="630" w:type="dxa"/>
          </w:tcPr>
          <w:p w14:paraId="751EB99F" w14:textId="0719032A" w:rsidR="002979D7" w:rsidRPr="000061A3" w:rsidRDefault="002979D7" w:rsidP="002979D7">
            <w:pPr>
              <w:pStyle w:val="NormalIndent"/>
              <w:ind w:left="0"/>
              <w:jc w:val="center"/>
              <w:rPr>
                <w:sz w:val="20"/>
              </w:rPr>
            </w:pPr>
            <w:r w:rsidRPr="000061A3">
              <w:rPr>
                <w:sz w:val="20"/>
              </w:rPr>
              <w:t>1</w:t>
            </w:r>
          </w:p>
        </w:tc>
        <w:tc>
          <w:tcPr>
            <w:tcW w:w="630" w:type="dxa"/>
          </w:tcPr>
          <w:p w14:paraId="36C3EF7D" w14:textId="5F391445" w:rsidR="002979D7" w:rsidRPr="000061A3" w:rsidRDefault="002979D7" w:rsidP="002979D7">
            <w:pPr>
              <w:pStyle w:val="NormalIndent"/>
              <w:ind w:left="0"/>
              <w:jc w:val="center"/>
              <w:rPr>
                <w:sz w:val="20"/>
              </w:rPr>
            </w:pPr>
            <w:r w:rsidRPr="000061A3">
              <w:rPr>
                <w:sz w:val="20"/>
              </w:rPr>
              <w:t>N</w:t>
            </w:r>
          </w:p>
        </w:tc>
        <w:tc>
          <w:tcPr>
            <w:tcW w:w="3060" w:type="dxa"/>
          </w:tcPr>
          <w:p w14:paraId="17A8966D" w14:textId="4589FD58" w:rsidR="002979D7" w:rsidRPr="000061A3" w:rsidDel="00BE6E3F" w:rsidRDefault="002979D7" w:rsidP="002979D7">
            <w:pPr>
              <w:pStyle w:val="NormalIndent"/>
              <w:tabs>
                <w:tab w:val="left" w:pos="106"/>
              </w:tabs>
              <w:ind w:left="0"/>
              <w:rPr>
                <w:sz w:val="20"/>
              </w:rPr>
            </w:pPr>
            <w:r w:rsidRPr="000061A3">
              <w:rPr>
                <w:sz w:val="20"/>
              </w:rPr>
              <w:t>d. When things don’t go the way you want them to, that just makes you work even harder.</w:t>
            </w:r>
          </w:p>
        </w:tc>
        <w:tc>
          <w:tcPr>
            <w:tcW w:w="2970" w:type="dxa"/>
          </w:tcPr>
          <w:p w14:paraId="48D3FD60" w14:textId="77777777" w:rsidR="002979D7" w:rsidRPr="000061A3" w:rsidRDefault="002979D7" w:rsidP="002979D7">
            <w:pPr>
              <w:pStyle w:val="NormalIndent"/>
              <w:tabs>
                <w:tab w:val="left" w:pos="106"/>
              </w:tabs>
              <w:ind w:left="0"/>
              <w:rPr>
                <w:sz w:val="20"/>
              </w:rPr>
            </w:pPr>
            <w:r w:rsidRPr="000061A3">
              <w:rPr>
                <w:sz w:val="20"/>
              </w:rPr>
              <w:t>1=Strongly Agree</w:t>
            </w:r>
          </w:p>
          <w:p w14:paraId="07AC1994" w14:textId="77777777" w:rsidR="002979D7" w:rsidRPr="000061A3" w:rsidRDefault="002979D7" w:rsidP="002979D7">
            <w:pPr>
              <w:pStyle w:val="NormalIndent"/>
              <w:tabs>
                <w:tab w:val="left" w:pos="106"/>
              </w:tabs>
              <w:ind w:left="0"/>
              <w:rPr>
                <w:sz w:val="20"/>
              </w:rPr>
            </w:pPr>
            <w:r w:rsidRPr="000061A3">
              <w:rPr>
                <w:sz w:val="20"/>
              </w:rPr>
              <w:t>2=Somewhat Agree</w:t>
            </w:r>
          </w:p>
          <w:p w14:paraId="705E041A" w14:textId="77777777" w:rsidR="002979D7" w:rsidRPr="000061A3" w:rsidRDefault="002979D7" w:rsidP="002979D7">
            <w:pPr>
              <w:pStyle w:val="NormalIndent"/>
              <w:tabs>
                <w:tab w:val="left" w:pos="106"/>
              </w:tabs>
              <w:ind w:left="0"/>
              <w:rPr>
                <w:sz w:val="20"/>
              </w:rPr>
            </w:pPr>
            <w:r w:rsidRPr="000061A3">
              <w:rPr>
                <w:sz w:val="20"/>
              </w:rPr>
              <w:t>3=Somewhat Disagree</w:t>
            </w:r>
          </w:p>
          <w:p w14:paraId="15C76973" w14:textId="61D04245" w:rsidR="002979D7" w:rsidRPr="000061A3" w:rsidDel="00BE6E3F" w:rsidRDefault="002979D7" w:rsidP="002979D7">
            <w:pPr>
              <w:pStyle w:val="NormalIndent"/>
              <w:tabs>
                <w:tab w:val="left" w:pos="106"/>
              </w:tabs>
              <w:ind w:left="0"/>
              <w:rPr>
                <w:sz w:val="20"/>
              </w:rPr>
            </w:pPr>
            <w:r w:rsidRPr="000061A3">
              <w:rPr>
                <w:sz w:val="20"/>
              </w:rPr>
              <w:t>4=Strongly Disagree</w:t>
            </w:r>
          </w:p>
        </w:tc>
      </w:tr>
      <w:tr w:rsidR="002979D7" w:rsidRPr="000061A3" w14:paraId="2B8C38F8" w14:textId="77777777" w:rsidTr="00BC4DE5">
        <w:trPr>
          <w:cantSplit/>
        </w:trPr>
        <w:tc>
          <w:tcPr>
            <w:tcW w:w="1350" w:type="dxa"/>
          </w:tcPr>
          <w:p w14:paraId="13834561" w14:textId="01E296B5" w:rsidR="002979D7" w:rsidRPr="000061A3" w:rsidRDefault="002979D7" w:rsidP="002979D7">
            <w:pPr>
              <w:pStyle w:val="NormalIndent"/>
              <w:ind w:left="0"/>
              <w:rPr>
                <w:sz w:val="20"/>
              </w:rPr>
            </w:pPr>
            <w:r w:rsidRPr="000061A3">
              <w:rPr>
                <w:sz w:val="20"/>
              </w:rPr>
              <w:t>D4E</w:t>
            </w:r>
          </w:p>
        </w:tc>
        <w:tc>
          <w:tcPr>
            <w:tcW w:w="630" w:type="dxa"/>
          </w:tcPr>
          <w:p w14:paraId="2E094819" w14:textId="28A26D5A" w:rsidR="002979D7" w:rsidRPr="000061A3" w:rsidRDefault="002979D7" w:rsidP="002979D7">
            <w:pPr>
              <w:pStyle w:val="NormalIndent"/>
              <w:ind w:left="0"/>
              <w:jc w:val="center"/>
              <w:rPr>
                <w:sz w:val="20"/>
              </w:rPr>
            </w:pPr>
            <w:r w:rsidRPr="000061A3">
              <w:rPr>
                <w:sz w:val="20"/>
              </w:rPr>
              <w:t>1</w:t>
            </w:r>
          </w:p>
        </w:tc>
        <w:tc>
          <w:tcPr>
            <w:tcW w:w="630" w:type="dxa"/>
          </w:tcPr>
          <w:p w14:paraId="351FA0DA" w14:textId="64433A8C" w:rsidR="002979D7" w:rsidRPr="000061A3" w:rsidRDefault="002979D7" w:rsidP="002979D7">
            <w:pPr>
              <w:pStyle w:val="NormalIndent"/>
              <w:ind w:left="0"/>
              <w:jc w:val="center"/>
              <w:rPr>
                <w:sz w:val="20"/>
              </w:rPr>
            </w:pPr>
            <w:r w:rsidRPr="000061A3">
              <w:rPr>
                <w:sz w:val="20"/>
              </w:rPr>
              <w:t>N</w:t>
            </w:r>
          </w:p>
        </w:tc>
        <w:tc>
          <w:tcPr>
            <w:tcW w:w="3060" w:type="dxa"/>
          </w:tcPr>
          <w:p w14:paraId="393E67DE" w14:textId="23A7C895" w:rsidR="002979D7" w:rsidRPr="000061A3" w:rsidDel="00BE6E3F" w:rsidRDefault="002979D7" w:rsidP="002979D7">
            <w:pPr>
              <w:pStyle w:val="NormalIndent"/>
              <w:tabs>
                <w:tab w:val="left" w:pos="106"/>
              </w:tabs>
              <w:ind w:left="0"/>
              <w:rPr>
                <w:sz w:val="20"/>
              </w:rPr>
            </w:pPr>
            <w:r w:rsidRPr="000061A3">
              <w:rPr>
                <w:sz w:val="20"/>
              </w:rPr>
              <w:t xml:space="preserve">e. Sometimes, you feel that if anything is going to be done right, you </w:t>
            </w:r>
            <w:proofErr w:type="gramStart"/>
            <w:r w:rsidRPr="000061A3">
              <w:rPr>
                <w:sz w:val="20"/>
              </w:rPr>
              <w:t>have to</w:t>
            </w:r>
            <w:proofErr w:type="gramEnd"/>
            <w:r w:rsidRPr="000061A3">
              <w:rPr>
                <w:sz w:val="20"/>
              </w:rPr>
              <w:t xml:space="preserve"> do it yourself.</w:t>
            </w:r>
          </w:p>
        </w:tc>
        <w:tc>
          <w:tcPr>
            <w:tcW w:w="2970" w:type="dxa"/>
          </w:tcPr>
          <w:p w14:paraId="213048FA" w14:textId="77777777" w:rsidR="002979D7" w:rsidRPr="000061A3" w:rsidRDefault="002979D7" w:rsidP="002979D7">
            <w:pPr>
              <w:pStyle w:val="NormalIndent"/>
              <w:tabs>
                <w:tab w:val="left" w:pos="106"/>
              </w:tabs>
              <w:ind w:left="0"/>
              <w:rPr>
                <w:sz w:val="20"/>
              </w:rPr>
            </w:pPr>
            <w:r w:rsidRPr="000061A3">
              <w:rPr>
                <w:sz w:val="20"/>
              </w:rPr>
              <w:t>1=Strongly Agree</w:t>
            </w:r>
          </w:p>
          <w:p w14:paraId="546C74C3" w14:textId="77777777" w:rsidR="002979D7" w:rsidRPr="000061A3" w:rsidRDefault="002979D7" w:rsidP="002979D7">
            <w:pPr>
              <w:pStyle w:val="NormalIndent"/>
              <w:tabs>
                <w:tab w:val="left" w:pos="106"/>
              </w:tabs>
              <w:ind w:left="0"/>
              <w:rPr>
                <w:sz w:val="20"/>
              </w:rPr>
            </w:pPr>
            <w:r w:rsidRPr="000061A3">
              <w:rPr>
                <w:sz w:val="20"/>
              </w:rPr>
              <w:t>2=Somewhat Agree</w:t>
            </w:r>
          </w:p>
          <w:p w14:paraId="5FC843CA" w14:textId="77777777" w:rsidR="002979D7" w:rsidRPr="000061A3" w:rsidRDefault="002979D7" w:rsidP="002979D7">
            <w:pPr>
              <w:pStyle w:val="NormalIndent"/>
              <w:tabs>
                <w:tab w:val="left" w:pos="106"/>
              </w:tabs>
              <w:ind w:left="0"/>
              <w:rPr>
                <w:sz w:val="20"/>
              </w:rPr>
            </w:pPr>
            <w:r w:rsidRPr="000061A3">
              <w:rPr>
                <w:sz w:val="20"/>
              </w:rPr>
              <w:t>3=Somewhat Disagree</w:t>
            </w:r>
          </w:p>
          <w:p w14:paraId="196AA6C3" w14:textId="20DD8C41" w:rsidR="002979D7" w:rsidRPr="000061A3" w:rsidDel="00BE6E3F" w:rsidRDefault="002979D7" w:rsidP="002979D7">
            <w:pPr>
              <w:pStyle w:val="NormalIndent"/>
              <w:tabs>
                <w:tab w:val="left" w:pos="106"/>
              </w:tabs>
              <w:ind w:left="0"/>
              <w:rPr>
                <w:sz w:val="20"/>
              </w:rPr>
            </w:pPr>
            <w:r w:rsidRPr="000061A3">
              <w:rPr>
                <w:sz w:val="20"/>
              </w:rPr>
              <w:t>4=Strongly Disagree</w:t>
            </w:r>
          </w:p>
        </w:tc>
      </w:tr>
      <w:tr w:rsidR="002979D7" w:rsidRPr="000061A3" w14:paraId="45DEB9AD" w14:textId="77777777" w:rsidTr="00BC4DE5">
        <w:trPr>
          <w:cantSplit/>
        </w:trPr>
        <w:tc>
          <w:tcPr>
            <w:tcW w:w="1350" w:type="dxa"/>
          </w:tcPr>
          <w:p w14:paraId="3D72496D" w14:textId="15AF60DA" w:rsidR="002979D7" w:rsidRPr="000061A3" w:rsidRDefault="002979D7" w:rsidP="002979D7">
            <w:pPr>
              <w:pStyle w:val="NormalIndent"/>
              <w:ind w:left="0"/>
              <w:rPr>
                <w:sz w:val="20"/>
              </w:rPr>
            </w:pPr>
            <w:r w:rsidRPr="000061A3">
              <w:rPr>
                <w:sz w:val="20"/>
              </w:rPr>
              <w:t>D4F</w:t>
            </w:r>
          </w:p>
        </w:tc>
        <w:tc>
          <w:tcPr>
            <w:tcW w:w="630" w:type="dxa"/>
          </w:tcPr>
          <w:p w14:paraId="6477B170" w14:textId="268D16A6" w:rsidR="002979D7" w:rsidRPr="000061A3" w:rsidRDefault="002979D7" w:rsidP="002979D7">
            <w:pPr>
              <w:pStyle w:val="NormalIndent"/>
              <w:ind w:left="0"/>
              <w:jc w:val="center"/>
              <w:rPr>
                <w:sz w:val="20"/>
              </w:rPr>
            </w:pPr>
            <w:r w:rsidRPr="000061A3">
              <w:rPr>
                <w:sz w:val="20"/>
              </w:rPr>
              <w:t>1</w:t>
            </w:r>
          </w:p>
        </w:tc>
        <w:tc>
          <w:tcPr>
            <w:tcW w:w="630" w:type="dxa"/>
          </w:tcPr>
          <w:p w14:paraId="5EDF0388" w14:textId="1D25BB8D" w:rsidR="002979D7" w:rsidRPr="000061A3" w:rsidRDefault="002979D7" w:rsidP="002979D7">
            <w:pPr>
              <w:pStyle w:val="NormalIndent"/>
              <w:ind w:left="0"/>
              <w:jc w:val="center"/>
              <w:rPr>
                <w:sz w:val="20"/>
              </w:rPr>
            </w:pPr>
            <w:r w:rsidRPr="000061A3">
              <w:rPr>
                <w:sz w:val="20"/>
              </w:rPr>
              <w:t>N</w:t>
            </w:r>
          </w:p>
        </w:tc>
        <w:tc>
          <w:tcPr>
            <w:tcW w:w="3060" w:type="dxa"/>
          </w:tcPr>
          <w:p w14:paraId="2E13EC77" w14:textId="5F0D2276" w:rsidR="002979D7" w:rsidRPr="000061A3" w:rsidDel="00BE6E3F" w:rsidRDefault="002979D7" w:rsidP="002979D7">
            <w:pPr>
              <w:pStyle w:val="NormalIndent"/>
              <w:tabs>
                <w:tab w:val="left" w:pos="106"/>
              </w:tabs>
              <w:ind w:left="0"/>
              <w:rPr>
                <w:sz w:val="20"/>
              </w:rPr>
            </w:pPr>
            <w:r w:rsidRPr="000061A3">
              <w:rPr>
                <w:sz w:val="20"/>
              </w:rPr>
              <w:t>f. It’s not always easy, but you manage to find a way to do the things you really need to get done.</w:t>
            </w:r>
          </w:p>
        </w:tc>
        <w:tc>
          <w:tcPr>
            <w:tcW w:w="2970" w:type="dxa"/>
          </w:tcPr>
          <w:p w14:paraId="3097E2AF" w14:textId="77777777" w:rsidR="002979D7" w:rsidRPr="000061A3" w:rsidRDefault="002979D7" w:rsidP="002979D7">
            <w:pPr>
              <w:pStyle w:val="NormalIndent"/>
              <w:tabs>
                <w:tab w:val="left" w:pos="106"/>
              </w:tabs>
              <w:ind w:left="0"/>
              <w:rPr>
                <w:sz w:val="20"/>
              </w:rPr>
            </w:pPr>
            <w:r w:rsidRPr="000061A3">
              <w:rPr>
                <w:sz w:val="20"/>
              </w:rPr>
              <w:t>1=Strongly Agree</w:t>
            </w:r>
          </w:p>
          <w:p w14:paraId="4DE02BFD" w14:textId="77777777" w:rsidR="002979D7" w:rsidRPr="000061A3" w:rsidRDefault="002979D7" w:rsidP="002979D7">
            <w:pPr>
              <w:pStyle w:val="NormalIndent"/>
              <w:tabs>
                <w:tab w:val="left" w:pos="106"/>
              </w:tabs>
              <w:ind w:left="0"/>
              <w:rPr>
                <w:sz w:val="20"/>
              </w:rPr>
            </w:pPr>
            <w:r w:rsidRPr="000061A3">
              <w:rPr>
                <w:sz w:val="20"/>
              </w:rPr>
              <w:t>2=Somewhat Agree</w:t>
            </w:r>
          </w:p>
          <w:p w14:paraId="2C046FA3" w14:textId="77777777" w:rsidR="002979D7" w:rsidRPr="000061A3" w:rsidRDefault="002979D7" w:rsidP="002979D7">
            <w:pPr>
              <w:pStyle w:val="NormalIndent"/>
              <w:tabs>
                <w:tab w:val="left" w:pos="106"/>
              </w:tabs>
              <w:ind w:left="0"/>
              <w:rPr>
                <w:sz w:val="20"/>
              </w:rPr>
            </w:pPr>
            <w:r w:rsidRPr="000061A3">
              <w:rPr>
                <w:sz w:val="20"/>
              </w:rPr>
              <w:t>3=Somewhat Disagree</w:t>
            </w:r>
          </w:p>
          <w:p w14:paraId="2C975D30" w14:textId="413B9B2E" w:rsidR="002979D7" w:rsidRPr="000061A3" w:rsidDel="00BE6E3F" w:rsidRDefault="002979D7" w:rsidP="002979D7">
            <w:pPr>
              <w:pStyle w:val="NormalIndent"/>
              <w:tabs>
                <w:tab w:val="left" w:pos="106"/>
              </w:tabs>
              <w:ind w:left="0"/>
              <w:rPr>
                <w:sz w:val="20"/>
              </w:rPr>
            </w:pPr>
            <w:r w:rsidRPr="000061A3">
              <w:rPr>
                <w:sz w:val="20"/>
              </w:rPr>
              <w:t>4=Strongly Disagree</w:t>
            </w:r>
          </w:p>
        </w:tc>
      </w:tr>
      <w:tr w:rsidR="002979D7" w:rsidRPr="000061A3" w14:paraId="19FDD6F4" w14:textId="77777777" w:rsidTr="00BC4DE5">
        <w:trPr>
          <w:cantSplit/>
        </w:trPr>
        <w:tc>
          <w:tcPr>
            <w:tcW w:w="1350" w:type="dxa"/>
          </w:tcPr>
          <w:p w14:paraId="0C860761" w14:textId="121EDC55" w:rsidR="002979D7" w:rsidRPr="000061A3" w:rsidRDefault="002979D7" w:rsidP="002979D7">
            <w:pPr>
              <w:pStyle w:val="NormalIndent"/>
              <w:ind w:left="0"/>
              <w:rPr>
                <w:sz w:val="20"/>
              </w:rPr>
            </w:pPr>
            <w:r w:rsidRPr="000061A3">
              <w:rPr>
                <w:sz w:val="20"/>
              </w:rPr>
              <w:t>D4G</w:t>
            </w:r>
          </w:p>
        </w:tc>
        <w:tc>
          <w:tcPr>
            <w:tcW w:w="630" w:type="dxa"/>
          </w:tcPr>
          <w:p w14:paraId="0CD5CC70" w14:textId="2AE6FC72" w:rsidR="002979D7" w:rsidRPr="000061A3" w:rsidRDefault="002979D7" w:rsidP="002979D7">
            <w:pPr>
              <w:pStyle w:val="NormalIndent"/>
              <w:ind w:left="0"/>
              <w:jc w:val="center"/>
              <w:rPr>
                <w:sz w:val="20"/>
              </w:rPr>
            </w:pPr>
            <w:r w:rsidRPr="000061A3">
              <w:rPr>
                <w:sz w:val="20"/>
              </w:rPr>
              <w:t>1</w:t>
            </w:r>
          </w:p>
        </w:tc>
        <w:tc>
          <w:tcPr>
            <w:tcW w:w="630" w:type="dxa"/>
          </w:tcPr>
          <w:p w14:paraId="0110A102" w14:textId="15AD8F9A" w:rsidR="002979D7" w:rsidRPr="000061A3" w:rsidRDefault="002979D7" w:rsidP="002979D7">
            <w:pPr>
              <w:pStyle w:val="NormalIndent"/>
              <w:ind w:left="0"/>
              <w:jc w:val="center"/>
              <w:rPr>
                <w:sz w:val="20"/>
              </w:rPr>
            </w:pPr>
            <w:r w:rsidRPr="000061A3">
              <w:rPr>
                <w:sz w:val="20"/>
              </w:rPr>
              <w:t>N</w:t>
            </w:r>
          </w:p>
        </w:tc>
        <w:tc>
          <w:tcPr>
            <w:tcW w:w="3060" w:type="dxa"/>
          </w:tcPr>
          <w:p w14:paraId="797FA9AD" w14:textId="29907910" w:rsidR="002979D7" w:rsidRPr="000061A3" w:rsidDel="00BE6E3F" w:rsidRDefault="002979D7" w:rsidP="002979D7">
            <w:pPr>
              <w:pStyle w:val="NormalIndent"/>
              <w:tabs>
                <w:tab w:val="left" w:pos="106"/>
              </w:tabs>
              <w:ind w:left="0"/>
              <w:rPr>
                <w:sz w:val="20"/>
              </w:rPr>
            </w:pPr>
            <w:r w:rsidRPr="000061A3">
              <w:rPr>
                <w:sz w:val="20"/>
              </w:rPr>
              <w:t>g. Very seldom have you been disappointed by the results of your hard work.</w:t>
            </w:r>
          </w:p>
        </w:tc>
        <w:tc>
          <w:tcPr>
            <w:tcW w:w="2970" w:type="dxa"/>
          </w:tcPr>
          <w:p w14:paraId="0751BB9C" w14:textId="77777777" w:rsidR="002979D7" w:rsidRPr="000061A3" w:rsidRDefault="002979D7" w:rsidP="002979D7">
            <w:pPr>
              <w:pStyle w:val="NormalIndent"/>
              <w:tabs>
                <w:tab w:val="left" w:pos="106"/>
              </w:tabs>
              <w:ind w:left="0"/>
              <w:rPr>
                <w:sz w:val="20"/>
              </w:rPr>
            </w:pPr>
            <w:r w:rsidRPr="000061A3">
              <w:rPr>
                <w:sz w:val="20"/>
              </w:rPr>
              <w:t>1=Strongly Agree</w:t>
            </w:r>
          </w:p>
          <w:p w14:paraId="659713B4" w14:textId="77777777" w:rsidR="002979D7" w:rsidRPr="000061A3" w:rsidRDefault="002979D7" w:rsidP="002979D7">
            <w:pPr>
              <w:pStyle w:val="NormalIndent"/>
              <w:tabs>
                <w:tab w:val="left" w:pos="106"/>
              </w:tabs>
              <w:ind w:left="0"/>
              <w:rPr>
                <w:sz w:val="20"/>
              </w:rPr>
            </w:pPr>
            <w:r w:rsidRPr="000061A3">
              <w:rPr>
                <w:sz w:val="20"/>
              </w:rPr>
              <w:t>2=Somewhat Agree</w:t>
            </w:r>
          </w:p>
          <w:p w14:paraId="6FDBDDE5" w14:textId="77777777" w:rsidR="002979D7" w:rsidRPr="000061A3" w:rsidRDefault="002979D7" w:rsidP="002979D7">
            <w:pPr>
              <w:pStyle w:val="NormalIndent"/>
              <w:tabs>
                <w:tab w:val="left" w:pos="106"/>
              </w:tabs>
              <w:ind w:left="0"/>
              <w:rPr>
                <w:sz w:val="20"/>
              </w:rPr>
            </w:pPr>
            <w:r w:rsidRPr="000061A3">
              <w:rPr>
                <w:sz w:val="20"/>
              </w:rPr>
              <w:t>3=Somewhat Disagree</w:t>
            </w:r>
          </w:p>
          <w:p w14:paraId="75FD85AB" w14:textId="60DC7D8B" w:rsidR="002979D7" w:rsidRPr="000061A3" w:rsidDel="00BE6E3F" w:rsidRDefault="002979D7" w:rsidP="002979D7">
            <w:pPr>
              <w:pStyle w:val="NormalIndent"/>
              <w:tabs>
                <w:tab w:val="left" w:pos="106"/>
              </w:tabs>
              <w:ind w:left="0"/>
              <w:rPr>
                <w:sz w:val="20"/>
              </w:rPr>
            </w:pPr>
            <w:r w:rsidRPr="000061A3">
              <w:rPr>
                <w:sz w:val="20"/>
              </w:rPr>
              <w:t>4=Strongly Disagree</w:t>
            </w:r>
          </w:p>
        </w:tc>
      </w:tr>
      <w:tr w:rsidR="002979D7" w:rsidRPr="000061A3" w14:paraId="7ADDB9F8" w14:textId="77777777" w:rsidTr="00BC4DE5">
        <w:trPr>
          <w:cantSplit/>
        </w:trPr>
        <w:tc>
          <w:tcPr>
            <w:tcW w:w="1350" w:type="dxa"/>
          </w:tcPr>
          <w:p w14:paraId="3A2C07F6" w14:textId="2F60122E" w:rsidR="002979D7" w:rsidRPr="000061A3" w:rsidRDefault="002979D7" w:rsidP="002979D7">
            <w:pPr>
              <w:pStyle w:val="NormalIndent"/>
              <w:ind w:left="0"/>
              <w:rPr>
                <w:sz w:val="20"/>
              </w:rPr>
            </w:pPr>
            <w:r w:rsidRPr="000061A3">
              <w:rPr>
                <w:sz w:val="20"/>
              </w:rPr>
              <w:t>D4H</w:t>
            </w:r>
          </w:p>
        </w:tc>
        <w:tc>
          <w:tcPr>
            <w:tcW w:w="630" w:type="dxa"/>
          </w:tcPr>
          <w:p w14:paraId="463A407C" w14:textId="3209DB0F" w:rsidR="002979D7" w:rsidRPr="000061A3" w:rsidRDefault="002979D7" w:rsidP="002979D7">
            <w:pPr>
              <w:pStyle w:val="NormalIndent"/>
              <w:ind w:left="0"/>
              <w:jc w:val="center"/>
              <w:rPr>
                <w:sz w:val="20"/>
              </w:rPr>
            </w:pPr>
            <w:r w:rsidRPr="000061A3">
              <w:rPr>
                <w:sz w:val="20"/>
              </w:rPr>
              <w:t>1</w:t>
            </w:r>
          </w:p>
        </w:tc>
        <w:tc>
          <w:tcPr>
            <w:tcW w:w="630" w:type="dxa"/>
          </w:tcPr>
          <w:p w14:paraId="43C89FE6" w14:textId="0D290458" w:rsidR="002979D7" w:rsidRPr="000061A3" w:rsidRDefault="002979D7" w:rsidP="002979D7">
            <w:pPr>
              <w:pStyle w:val="NormalIndent"/>
              <w:ind w:left="0"/>
              <w:jc w:val="center"/>
              <w:rPr>
                <w:sz w:val="20"/>
              </w:rPr>
            </w:pPr>
            <w:r w:rsidRPr="000061A3">
              <w:rPr>
                <w:sz w:val="20"/>
              </w:rPr>
              <w:t>N</w:t>
            </w:r>
          </w:p>
        </w:tc>
        <w:tc>
          <w:tcPr>
            <w:tcW w:w="3060" w:type="dxa"/>
          </w:tcPr>
          <w:p w14:paraId="77B2B8E3" w14:textId="6489E97B" w:rsidR="002979D7" w:rsidRPr="000061A3" w:rsidDel="00BE6E3F" w:rsidRDefault="002979D7" w:rsidP="002979D7">
            <w:pPr>
              <w:pStyle w:val="NormalIndent"/>
              <w:tabs>
                <w:tab w:val="left" w:pos="106"/>
              </w:tabs>
              <w:ind w:left="0"/>
              <w:rPr>
                <w:sz w:val="20"/>
              </w:rPr>
            </w:pPr>
            <w:r w:rsidRPr="000061A3">
              <w:rPr>
                <w:sz w:val="20"/>
              </w:rPr>
              <w:t>h. You feel you are the kind of individual who stands up for what he believes in, regardless of the consequences.</w:t>
            </w:r>
          </w:p>
        </w:tc>
        <w:tc>
          <w:tcPr>
            <w:tcW w:w="2970" w:type="dxa"/>
          </w:tcPr>
          <w:p w14:paraId="3901E5E3" w14:textId="77777777" w:rsidR="002979D7" w:rsidRPr="000061A3" w:rsidRDefault="002979D7" w:rsidP="002979D7">
            <w:pPr>
              <w:pStyle w:val="NormalIndent"/>
              <w:tabs>
                <w:tab w:val="left" w:pos="106"/>
              </w:tabs>
              <w:ind w:left="0"/>
              <w:rPr>
                <w:sz w:val="20"/>
              </w:rPr>
            </w:pPr>
            <w:r w:rsidRPr="000061A3">
              <w:rPr>
                <w:sz w:val="20"/>
              </w:rPr>
              <w:t>1=Strongly Agree</w:t>
            </w:r>
          </w:p>
          <w:p w14:paraId="18DCFB87" w14:textId="77777777" w:rsidR="002979D7" w:rsidRPr="000061A3" w:rsidRDefault="002979D7" w:rsidP="002979D7">
            <w:pPr>
              <w:pStyle w:val="NormalIndent"/>
              <w:tabs>
                <w:tab w:val="left" w:pos="106"/>
              </w:tabs>
              <w:ind w:left="0"/>
              <w:rPr>
                <w:sz w:val="20"/>
              </w:rPr>
            </w:pPr>
            <w:r w:rsidRPr="000061A3">
              <w:rPr>
                <w:sz w:val="20"/>
              </w:rPr>
              <w:t>2=Somewhat Agree</w:t>
            </w:r>
          </w:p>
          <w:p w14:paraId="70AA1726" w14:textId="77777777" w:rsidR="002979D7" w:rsidRPr="000061A3" w:rsidRDefault="002979D7" w:rsidP="002979D7">
            <w:pPr>
              <w:pStyle w:val="NormalIndent"/>
              <w:tabs>
                <w:tab w:val="left" w:pos="106"/>
              </w:tabs>
              <w:ind w:left="0"/>
              <w:rPr>
                <w:sz w:val="20"/>
              </w:rPr>
            </w:pPr>
            <w:r w:rsidRPr="000061A3">
              <w:rPr>
                <w:sz w:val="20"/>
              </w:rPr>
              <w:t>3=Somewhat Disagree</w:t>
            </w:r>
          </w:p>
          <w:p w14:paraId="02AB2602" w14:textId="4846F3FB" w:rsidR="002979D7" w:rsidRPr="000061A3" w:rsidDel="00BE6E3F" w:rsidRDefault="002979D7" w:rsidP="002979D7">
            <w:pPr>
              <w:pStyle w:val="NormalIndent"/>
              <w:tabs>
                <w:tab w:val="left" w:pos="106"/>
              </w:tabs>
              <w:ind w:left="0"/>
              <w:rPr>
                <w:sz w:val="20"/>
              </w:rPr>
            </w:pPr>
            <w:r w:rsidRPr="000061A3">
              <w:rPr>
                <w:sz w:val="20"/>
              </w:rPr>
              <w:t>4=Strongly Disagree</w:t>
            </w:r>
          </w:p>
        </w:tc>
      </w:tr>
      <w:tr w:rsidR="002979D7" w:rsidRPr="000061A3" w14:paraId="776FF8EE" w14:textId="77777777" w:rsidTr="00BC4DE5">
        <w:trPr>
          <w:cantSplit/>
        </w:trPr>
        <w:tc>
          <w:tcPr>
            <w:tcW w:w="1350" w:type="dxa"/>
          </w:tcPr>
          <w:p w14:paraId="2734557C" w14:textId="26CE79AA" w:rsidR="002979D7" w:rsidRPr="000061A3" w:rsidRDefault="002979D7" w:rsidP="002979D7">
            <w:pPr>
              <w:pStyle w:val="NormalIndent"/>
              <w:ind w:left="0"/>
              <w:rPr>
                <w:sz w:val="20"/>
              </w:rPr>
            </w:pPr>
            <w:r w:rsidRPr="000061A3">
              <w:rPr>
                <w:sz w:val="20"/>
              </w:rPr>
              <w:t>D4I</w:t>
            </w:r>
          </w:p>
        </w:tc>
        <w:tc>
          <w:tcPr>
            <w:tcW w:w="630" w:type="dxa"/>
          </w:tcPr>
          <w:p w14:paraId="1DC0404E" w14:textId="78ED486B" w:rsidR="002979D7" w:rsidRPr="000061A3" w:rsidRDefault="002979D7" w:rsidP="002979D7">
            <w:pPr>
              <w:pStyle w:val="NormalIndent"/>
              <w:ind w:left="0"/>
              <w:jc w:val="center"/>
              <w:rPr>
                <w:sz w:val="20"/>
              </w:rPr>
            </w:pPr>
            <w:r w:rsidRPr="000061A3">
              <w:rPr>
                <w:sz w:val="20"/>
              </w:rPr>
              <w:t>1</w:t>
            </w:r>
          </w:p>
        </w:tc>
        <w:tc>
          <w:tcPr>
            <w:tcW w:w="630" w:type="dxa"/>
          </w:tcPr>
          <w:p w14:paraId="736FA409" w14:textId="4D9A3745" w:rsidR="002979D7" w:rsidRPr="000061A3" w:rsidRDefault="002979D7" w:rsidP="002979D7">
            <w:pPr>
              <w:pStyle w:val="NormalIndent"/>
              <w:ind w:left="0"/>
              <w:jc w:val="center"/>
              <w:rPr>
                <w:sz w:val="20"/>
              </w:rPr>
            </w:pPr>
            <w:r w:rsidRPr="000061A3">
              <w:rPr>
                <w:sz w:val="20"/>
              </w:rPr>
              <w:t>N</w:t>
            </w:r>
          </w:p>
        </w:tc>
        <w:tc>
          <w:tcPr>
            <w:tcW w:w="3060" w:type="dxa"/>
          </w:tcPr>
          <w:p w14:paraId="2790A564" w14:textId="5A98E0EC" w:rsidR="002979D7" w:rsidRPr="000061A3" w:rsidDel="00BE6E3F" w:rsidRDefault="002979D7" w:rsidP="002979D7">
            <w:pPr>
              <w:pStyle w:val="NormalIndent"/>
              <w:tabs>
                <w:tab w:val="left" w:pos="106"/>
              </w:tabs>
              <w:ind w:left="0"/>
              <w:rPr>
                <w:sz w:val="20"/>
              </w:rPr>
            </w:pPr>
            <w:proofErr w:type="spellStart"/>
            <w:r w:rsidRPr="000061A3">
              <w:rPr>
                <w:sz w:val="20"/>
              </w:rPr>
              <w:t>i</w:t>
            </w:r>
            <w:proofErr w:type="spellEnd"/>
            <w:r w:rsidRPr="000061A3">
              <w:rPr>
                <w:sz w:val="20"/>
              </w:rPr>
              <w:t xml:space="preserve">. In the past, even when things got </w:t>
            </w:r>
            <w:proofErr w:type="gramStart"/>
            <w:r w:rsidRPr="000061A3">
              <w:rPr>
                <w:sz w:val="20"/>
              </w:rPr>
              <w:t>really tough</w:t>
            </w:r>
            <w:proofErr w:type="gramEnd"/>
            <w:r w:rsidRPr="000061A3">
              <w:rPr>
                <w:sz w:val="20"/>
              </w:rPr>
              <w:t>, you never lost sight of your goals.</w:t>
            </w:r>
          </w:p>
        </w:tc>
        <w:tc>
          <w:tcPr>
            <w:tcW w:w="2970" w:type="dxa"/>
          </w:tcPr>
          <w:p w14:paraId="1F83399D" w14:textId="77777777" w:rsidR="002979D7" w:rsidRPr="000061A3" w:rsidRDefault="002979D7" w:rsidP="002979D7">
            <w:pPr>
              <w:pStyle w:val="NormalIndent"/>
              <w:tabs>
                <w:tab w:val="left" w:pos="106"/>
              </w:tabs>
              <w:ind w:left="0"/>
              <w:rPr>
                <w:sz w:val="20"/>
              </w:rPr>
            </w:pPr>
            <w:r w:rsidRPr="000061A3">
              <w:rPr>
                <w:sz w:val="20"/>
              </w:rPr>
              <w:t>1=Strongly Agree</w:t>
            </w:r>
          </w:p>
          <w:p w14:paraId="0845FC07" w14:textId="77777777" w:rsidR="002979D7" w:rsidRPr="000061A3" w:rsidRDefault="002979D7" w:rsidP="002979D7">
            <w:pPr>
              <w:pStyle w:val="NormalIndent"/>
              <w:tabs>
                <w:tab w:val="left" w:pos="106"/>
              </w:tabs>
              <w:ind w:left="0"/>
              <w:rPr>
                <w:sz w:val="20"/>
              </w:rPr>
            </w:pPr>
            <w:r w:rsidRPr="000061A3">
              <w:rPr>
                <w:sz w:val="20"/>
              </w:rPr>
              <w:t>2=Somewhat Agree</w:t>
            </w:r>
          </w:p>
          <w:p w14:paraId="7FE250A9" w14:textId="77777777" w:rsidR="002979D7" w:rsidRPr="000061A3" w:rsidRDefault="002979D7" w:rsidP="002979D7">
            <w:pPr>
              <w:pStyle w:val="NormalIndent"/>
              <w:tabs>
                <w:tab w:val="left" w:pos="106"/>
              </w:tabs>
              <w:ind w:left="0"/>
              <w:rPr>
                <w:sz w:val="20"/>
              </w:rPr>
            </w:pPr>
            <w:r w:rsidRPr="000061A3">
              <w:rPr>
                <w:sz w:val="20"/>
              </w:rPr>
              <w:t>3=Somewhat Disagree</w:t>
            </w:r>
          </w:p>
          <w:p w14:paraId="1CF4D3D9" w14:textId="283D6579" w:rsidR="002979D7" w:rsidRPr="000061A3" w:rsidDel="00BE6E3F" w:rsidRDefault="002979D7" w:rsidP="002979D7">
            <w:pPr>
              <w:pStyle w:val="NormalIndent"/>
              <w:tabs>
                <w:tab w:val="left" w:pos="106"/>
              </w:tabs>
              <w:ind w:left="0"/>
              <w:rPr>
                <w:sz w:val="20"/>
              </w:rPr>
            </w:pPr>
            <w:r w:rsidRPr="000061A3">
              <w:rPr>
                <w:sz w:val="20"/>
              </w:rPr>
              <w:t>4=Strongly Disagree</w:t>
            </w:r>
          </w:p>
        </w:tc>
      </w:tr>
      <w:tr w:rsidR="002979D7" w:rsidRPr="000061A3" w14:paraId="273B1725" w14:textId="77777777" w:rsidTr="00BC4DE5">
        <w:trPr>
          <w:cantSplit/>
        </w:trPr>
        <w:tc>
          <w:tcPr>
            <w:tcW w:w="1350" w:type="dxa"/>
          </w:tcPr>
          <w:p w14:paraId="1DADBF25" w14:textId="67E4AA30" w:rsidR="002979D7" w:rsidRPr="000061A3" w:rsidRDefault="002979D7" w:rsidP="002979D7">
            <w:pPr>
              <w:pStyle w:val="NormalIndent"/>
              <w:ind w:left="0"/>
              <w:rPr>
                <w:sz w:val="20"/>
              </w:rPr>
            </w:pPr>
            <w:r w:rsidRPr="000061A3">
              <w:rPr>
                <w:sz w:val="20"/>
              </w:rPr>
              <w:t>D4J</w:t>
            </w:r>
          </w:p>
        </w:tc>
        <w:tc>
          <w:tcPr>
            <w:tcW w:w="630" w:type="dxa"/>
          </w:tcPr>
          <w:p w14:paraId="2D8AAB82" w14:textId="0B098BAA" w:rsidR="002979D7" w:rsidRPr="000061A3" w:rsidRDefault="002979D7" w:rsidP="002979D7">
            <w:pPr>
              <w:pStyle w:val="NormalIndent"/>
              <w:ind w:left="0"/>
              <w:jc w:val="center"/>
              <w:rPr>
                <w:sz w:val="20"/>
              </w:rPr>
            </w:pPr>
            <w:r w:rsidRPr="000061A3">
              <w:rPr>
                <w:sz w:val="20"/>
              </w:rPr>
              <w:t>1</w:t>
            </w:r>
          </w:p>
        </w:tc>
        <w:tc>
          <w:tcPr>
            <w:tcW w:w="630" w:type="dxa"/>
          </w:tcPr>
          <w:p w14:paraId="3BE2757D" w14:textId="5F602B56" w:rsidR="002979D7" w:rsidRPr="000061A3" w:rsidRDefault="002979D7" w:rsidP="002979D7">
            <w:pPr>
              <w:pStyle w:val="NormalIndent"/>
              <w:ind w:left="0"/>
              <w:jc w:val="center"/>
              <w:rPr>
                <w:sz w:val="20"/>
              </w:rPr>
            </w:pPr>
            <w:r w:rsidRPr="000061A3">
              <w:rPr>
                <w:sz w:val="20"/>
              </w:rPr>
              <w:t>N</w:t>
            </w:r>
          </w:p>
        </w:tc>
        <w:tc>
          <w:tcPr>
            <w:tcW w:w="3060" w:type="dxa"/>
          </w:tcPr>
          <w:p w14:paraId="064068E2" w14:textId="432FF17B" w:rsidR="002979D7" w:rsidRPr="000061A3" w:rsidDel="00BE6E3F" w:rsidRDefault="002979D7" w:rsidP="002979D7">
            <w:pPr>
              <w:pStyle w:val="NormalIndent"/>
              <w:tabs>
                <w:tab w:val="left" w:pos="106"/>
              </w:tabs>
              <w:ind w:left="0"/>
              <w:rPr>
                <w:sz w:val="20"/>
              </w:rPr>
            </w:pPr>
            <w:r w:rsidRPr="000061A3">
              <w:rPr>
                <w:sz w:val="20"/>
              </w:rPr>
              <w:t>j. It’s important for you to be able to do things the way you want to do them rather than the way other people want you to do them.</w:t>
            </w:r>
          </w:p>
        </w:tc>
        <w:tc>
          <w:tcPr>
            <w:tcW w:w="2970" w:type="dxa"/>
          </w:tcPr>
          <w:p w14:paraId="4E6C7265" w14:textId="77777777" w:rsidR="002979D7" w:rsidRPr="000061A3" w:rsidRDefault="002979D7" w:rsidP="002979D7">
            <w:pPr>
              <w:pStyle w:val="NormalIndent"/>
              <w:tabs>
                <w:tab w:val="left" w:pos="106"/>
              </w:tabs>
              <w:ind w:left="0"/>
              <w:rPr>
                <w:sz w:val="20"/>
              </w:rPr>
            </w:pPr>
            <w:r w:rsidRPr="000061A3">
              <w:rPr>
                <w:sz w:val="20"/>
              </w:rPr>
              <w:t>1=Strongly Agree</w:t>
            </w:r>
          </w:p>
          <w:p w14:paraId="316D70F2" w14:textId="77777777" w:rsidR="002979D7" w:rsidRPr="000061A3" w:rsidRDefault="002979D7" w:rsidP="002979D7">
            <w:pPr>
              <w:pStyle w:val="NormalIndent"/>
              <w:tabs>
                <w:tab w:val="left" w:pos="106"/>
              </w:tabs>
              <w:ind w:left="0"/>
              <w:rPr>
                <w:sz w:val="20"/>
              </w:rPr>
            </w:pPr>
            <w:r w:rsidRPr="000061A3">
              <w:rPr>
                <w:sz w:val="20"/>
              </w:rPr>
              <w:t>2=Somewhat Agree</w:t>
            </w:r>
          </w:p>
          <w:p w14:paraId="4E92CF1A" w14:textId="77777777" w:rsidR="002979D7" w:rsidRPr="000061A3" w:rsidRDefault="002979D7" w:rsidP="002979D7">
            <w:pPr>
              <w:pStyle w:val="NormalIndent"/>
              <w:tabs>
                <w:tab w:val="left" w:pos="106"/>
              </w:tabs>
              <w:ind w:left="0"/>
              <w:rPr>
                <w:sz w:val="20"/>
              </w:rPr>
            </w:pPr>
            <w:r w:rsidRPr="000061A3">
              <w:rPr>
                <w:sz w:val="20"/>
              </w:rPr>
              <w:t>3=Somewhat Disagree</w:t>
            </w:r>
          </w:p>
          <w:p w14:paraId="79C21F63" w14:textId="711FF474" w:rsidR="002979D7" w:rsidRPr="000061A3" w:rsidDel="00BE6E3F" w:rsidRDefault="002979D7" w:rsidP="002979D7">
            <w:pPr>
              <w:pStyle w:val="NormalIndent"/>
              <w:tabs>
                <w:tab w:val="left" w:pos="106"/>
              </w:tabs>
              <w:ind w:left="0"/>
              <w:rPr>
                <w:sz w:val="20"/>
              </w:rPr>
            </w:pPr>
            <w:r w:rsidRPr="000061A3">
              <w:rPr>
                <w:sz w:val="20"/>
              </w:rPr>
              <w:t>4=Strongly Disagree</w:t>
            </w:r>
          </w:p>
        </w:tc>
      </w:tr>
      <w:tr w:rsidR="002979D7" w:rsidRPr="000061A3" w14:paraId="78FEC756" w14:textId="77777777" w:rsidTr="00BC4DE5">
        <w:trPr>
          <w:cantSplit/>
        </w:trPr>
        <w:tc>
          <w:tcPr>
            <w:tcW w:w="1350" w:type="dxa"/>
          </w:tcPr>
          <w:p w14:paraId="20F3BBC9" w14:textId="173AE731" w:rsidR="002979D7" w:rsidRPr="000061A3" w:rsidRDefault="002979D7" w:rsidP="002979D7">
            <w:pPr>
              <w:pStyle w:val="NormalIndent"/>
              <w:ind w:left="0"/>
              <w:rPr>
                <w:sz w:val="20"/>
              </w:rPr>
            </w:pPr>
            <w:r w:rsidRPr="000061A3">
              <w:rPr>
                <w:sz w:val="20"/>
              </w:rPr>
              <w:t>D4K</w:t>
            </w:r>
          </w:p>
        </w:tc>
        <w:tc>
          <w:tcPr>
            <w:tcW w:w="630" w:type="dxa"/>
          </w:tcPr>
          <w:p w14:paraId="4177E396" w14:textId="17E639F8" w:rsidR="002979D7" w:rsidRPr="000061A3" w:rsidRDefault="002979D7" w:rsidP="002979D7">
            <w:pPr>
              <w:pStyle w:val="NormalIndent"/>
              <w:ind w:left="0"/>
              <w:jc w:val="center"/>
              <w:rPr>
                <w:sz w:val="20"/>
              </w:rPr>
            </w:pPr>
            <w:r w:rsidRPr="000061A3">
              <w:rPr>
                <w:sz w:val="20"/>
              </w:rPr>
              <w:t>1</w:t>
            </w:r>
          </w:p>
        </w:tc>
        <w:tc>
          <w:tcPr>
            <w:tcW w:w="630" w:type="dxa"/>
          </w:tcPr>
          <w:p w14:paraId="2F62DBF7" w14:textId="7804A2C6" w:rsidR="002979D7" w:rsidRPr="000061A3" w:rsidRDefault="002979D7" w:rsidP="002979D7">
            <w:pPr>
              <w:pStyle w:val="NormalIndent"/>
              <w:ind w:left="0"/>
              <w:jc w:val="center"/>
              <w:rPr>
                <w:sz w:val="20"/>
              </w:rPr>
            </w:pPr>
            <w:r w:rsidRPr="000061A3">
              <w:rPr>
                <w:sz w:val="20"/>
              </w:rPr>
              <w:t>N</w:t>
            </w:r>
          </w:p>
        </w:tc>
        <w:tc>
          <w:tcPr>
            <w:tcW w:w="3060" w:type="dxa"/>
          </w:tcPr>
          <w:p w14:paraId="6FEDAB74" w14:textId="4B9061E0" w:rsidR="002979D7" w:rsidRPr="000061A3" w:rsidDel="00BE6E3F" w:rsidRDefault="002979D7" w:rsidP="002979D7">
            <w:pPr>
              <w:pStyle w:val="NormalIndent"/>
              <w:tabs>
                <w:tab w:val="left" w:pos="106"/>
              </w:tabs>
              <w:ind w:left="0"/>
              <w:rPr>
                <w:sz w:val="20"/>
              </w:rPr>
            </w:pPr>
            <w:r w:rsidRPr="000061A3">
              <w:rPr>
                <w:sz w:val="20"/>
              </w:rPr>
              <w:t>k. You don’t let your personal feelings get in the way of doing a job.</w:t>
            </w:r>
          </w:p>
        </w:tc>
        <w:tc>
          <w:tcPr>
            <w:tcW w:w="2970" w:type="dxa"/>
          </w:tcPr>
          <w:p w14:paraId="2CF3BDED" w14:textId="77777777" w:rsidR="002979D7" w:rsidRPr="000061A3" w:rsidRDefault="002979D7" w:rsidP="002979D7">
            <w:pPr>
              <w:pStyle w:val="NormalIndent"/>
              <w:tabs>
                <w:tab w:val="left" w:pos="106"/>
              </w:tabs>
              <w:ind w:left="0"/>
              <w:rPr>
                <w:sz w:val="20"/>
              </w:rPr>
            </w:pPr>
            <w:r w:rsidRPr="000061A3">
              <w:rPr>
                <w:sz w:val="20"/>
              </w:rPr>
              <w:t>1=Strongly Agree</w:t>
            </w:r>
          </w:p>
          <w:p w14:paraId="1DC9FF12" w14:textId="77777777" w:rsidR="002979D7" w:rsidRPr="000061A3" w:rsidRDefault="002979D7" w:rsidP="002979D7">
            <w:pPr>
              <w:pStyle w:val="NormalIndent"/>
              <w:tabs>
                <w:tab w:val="left" w:pos="106"/>
              </w:tabs>
              <w:ind w:left="0"/>
              <w:rPr>
                <w:sz w:val="20"/>
              </w:rPr>
            </w:pPr>
            <w:r w:rsidRPr="000061A3">
              <w:rPr>
                <w:sz w:val="20"/>
              </w:rPr>
              <w:t>2=Somewhat Agree</w:t>
            </w:r>
          </w:p>
          <w:p w14:paraId="694B2470" w14:textId="77777777" w:rsidR="002979D7" w:rsidRPr="000061A3" w:rsidRDefault="002979D7" w:rsidP="002979D7">
            <w:pPr>
              <w:pStyle w:val="NormalIndent"/>
              <w:tabs>
                <w:tab w:val="left" w:pos="106"/>
              </w:tabs>
              <w:ind w:left="0"/>
              <w:rPr>
                <w:sz w:val="20"/>
              </w:rPr>
            </w:pPr>
            <w:r w:rsidRPr="000061A3">
              <w:rPr>
                <w:sz w:val="20"/>
              </w:rPr>
              <w:t>3=Somewhat Disagree</w:t>
            </w:r>
          </w:p>
          <w:p w14:paraId="7E9D70D6" w14:textId="02C1C0CC" w:rsidR="002979D7" w:rsidRPr="000061A3" w:rsidDel="00BE6E3F" w:rsidRDefault="002979D7" w:rsidP="002979D7">
            <w:pPr>
              <w:pStyle w:val="NormalIndent"/>
              <w:tabs>
                <w:tab w:val="left" w:pos="106"/>
              </w:tabs>
              <w:ind w:left="0"/>
              <w:rPr>
                <w:sz w:val="20"/>
              </w:rPr>
            </w:pPr>
            <w:r w:rsidRPr="000061A3">
              <w:rPr>
                <w:sz w:val="20"/>
              </w:rPr>
              <w:t>4=Strongly Disagree</w:t>
            </w:r>
          </w:p>
        </w:tc>
      </w:tr>
      <w:tr w:rsidR="002979D7" w:rsidRPr="000061A3" w14:paraId="22CF32E2" w14:textId="77777777" w:rsidTr="00BC4DE5">
        <w:trPr>
          <w:cantSplit/>
        </w:trPr>
        <w:tc>
          <w:tcPr>
            <w:tcW w:w="1350" w:type="dxa"/>
          </w:tcPr>
          <w:p w14:paraId="61322959" w14:textId="2C350D1E" w:rsidR="002979D7" w:rsidRPr="000061A3" w:rsidRDefault="002979D7" w:rsidP="002979D7">
            <w:pPr>
              <w:pStyle w:val="NormalIndent"/>
              <w:ind w:left="0"/>
              <w:rPr>
                <w:sz w:val="20"/>
              </w:rPr>
            </w:pPr>
            <w:r w:rsidRPr="000061A3">
              <w:rPr>
                <w:sz w:val="20"/>
              </w:rPr>
              <w:lastRenderedPageBreak/>
              <w:t>D4L</w:t>
            </w:r>
          </w:p>
        </w:tc>
        <w:tc>
          <w:tcPr>
            <w:tcW w:w="630" w:type="dxa"/>
          </w:tcPr>
          <w:p w14:paraId="5C6925F4" w14:textId="37674060" w:rsidR="002979D7" w:rsidRPr="000061A3" w:rsidRDefault="002979D7" w:rsidP="002979D7">
            <w:pPr>
              <w:pStyle w:val="NormalIndent"/>
              <w:ind w:left="0"/>
              <w:jc w:val="center"/>
              <w:rPr>
                <w:sz w:val="20"/>
              </w:rPr>
            </w:pPr>
            <w:r w:rsidRPr="000061A3">
              <w:rPr>
                <w:sz w:val="20"/>
              </w:rPr>
              <w:t>1</w:t>
            </w:r>
          </w:p>
        </w:tc>
        <w:tc>
          <w:tcPr>
            <w:tcW w:w="630" w:type="dxa"/>
          </w:tcPr>
          <w:p w14:paraId="48E1EDB0" w14:textId="381D3324" w:rsidR="002979D7" w:rsidRPr="000061A3" w:rsidRDefault="002979D7" w:rsidP="002979D7">
            <w:pPr>
              <w:pStyle w:val="NormalIndent"/>
              <w:ind w:left="0"/>
              <w:jc w:val="center"/>
              <w:rPr>
                <w:sz w:val="20"/>
              </w:rPr>
            </w:pPr>
            <w:r w:rsidRPr="000061A3">
              <w:rPr>
                <w:sz w:val="20"/>
              </w:rPr>
              <w:t>N</w:t>
            </w:r>
          </w:p>
        </w:tc>
        <w:tc>
          <w:tcPr>
            <w:tcW w:w="3060" w:type="dxa"/>
          </w:tcPr>
          <w:p w14:paraId="662AD779" w14:textId="5466837E" w:rsidR="002979D7" w:rsidRPr="000061A3" w:rsidDel="00BE6E3F" w:rsidRDefault="002979D7" w:rsidP="002979D7">
            <w:pPr>
              <w:pStyle w:val="NormalIndent"/>
              <w:tabs>
                <w:tab w:val="left" w:pos="106"/>
              </w:tabs>
              <w:ind w:left="0"/>
              <w:rPr>
                <w:sz w:val="20"/>
              </w:rPr>
            </w:pPr>
            <w:r w:rsidRPr="000061A3">
              <w:rPr>
                <w:sz w:val="20"/>
              </w:rPr>
              <w:t>l. Hard work has really helped you to get ahead in life.</w:t>
            </w:r>
          </w:p>
        </w:tc>
        <w:tc>
          <w:tcPr>
            <w:tcW w:w="2970" w:type="dxa"/>
          </w:tcPr>
          <w:p w14:paraId="6900126A" w14:textId="77777777" w:rsidR="002979D7" w:rsidRPr="000061A3" w:rsidRDefault="002979D7" w:rsidP="002979D7">
            <w:pPr>
              <w:pStyle w:val="NormalIndent"/>
              <w:tabs>
                <w:tab w:val="left" w:pos="106"/>
              </w:tabs>
              <w:ind w:left="0"/>
              <w:rPr>
                <w:sz w:val="20"/>
              </w:rPr>
            </w:pPr>
            <w:r w:rsidRPr="000061A3">
              <w:rPr>
                <w:sz w:val="20"/>
              </w:rPr>
              <w:t>1=Strongly Agree</w:t>
            </w:r>
          </w:p>
          <w:p w14:paraId="42CF503D" w14:textId="77777777" w:rsidR="002979D7" w:rsidRPr="000061A3" w:rsidRDefault="002979D7" w:rsidP="002979D7">
            <w:pPr>
              <w:pStyle w:val="NormalIndent"/>
              <w:tabs>
                <w:tab w:val="left" w:pos="106"/>
              </w:tabs>
              <w:ind w:left="0"/>
              <w:rPr>
                <w:sz w:val="20"/>
              </w:rPr>
            </w:pPr>
            <w:r w:rsidRPr="000061A3">
              <w:rPr>
                <w:sz w:val="20"/>
              </w:rPr>
              <w:t>2=Somewhat Agree</w:t>
            </w:r>
          </w:p>
          <w:p w14:paraId="264604EF" w14:textId="77777777" w:rsidR="002979D7" w:rsidRPr="000061A3" w:rsidRDefault="002979D7" w:rsidP="002979D7">
            <w:pPr>
              <w:pStyle w:val="NormalIndent"/>
              <w:tabs>
                <w:tab w:val="left" w:pos="106"/>
              </w:tabs>
              <w:ind w:left="0"/>
              <w:rPr>
                <w:sz w:val="20"/>
              </w:rPr>
            </w:pPr>
            <w:r w:rsidRPr="000061A3">
              <w:rPr>
                <w:sz w:val="20"/>
              </w:rPr>
              <w:t>3=Somewhat Disagree</w:t>
            </w:r>
          </w:p>
          <w:p w14:paraId="1E684FEE" w14:textId="67381751" w:rsidR="002979D7" w:rsidRPr="000061A3" w:rsidDel="00BE6E3F" w:rsidRDefault="002979D7" w:rsidP="002979D7">
            <w:pPr>
              <w:pStyle w:val="NormalIndent"/>
              <w:tabs>
                <w:tab w:val="left" w:pos="106"/>
              </w:tabs>
              <w:ind w:left="0"/>
              <w:rPr>
                <w:sz w:val="20"/>
              </w:rPr>
            </w:pPr>
            <w:r w:rsidRPr="000061A3">
              <w:rPr>
                <w:sz w:val="20"/>
              </w:rPr>
              <w:t>4=Strongly Disagree</w:t>
            </w:r>
          </w:p>
        </w:tc>
      </w:tr>
      <w:tr w:rsidR="002979D7" w:rsidRPr="000061A3" w14:paraId="381FD98F"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3BD45AA7"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5CA69308"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7D6375FD"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658F9271" w14:textId="793C4C44" w:rsidR="002979D7" w:rsidRPr="000061A3" w:rsidRDefault="002979D7" w:rsidP="002979D7">
            <w:pPr>
              <w:pStyle w:val="NormalIndent"/>
              <w:tabs>
                <w:tab w:val="left" w:pos="106"/>
              </w:tabs>
              <w:ind w:left="0"/>
              <w:rPr>
                <w:sz w:val="20"/>
              </w:rPr>
            </w:pPr>
            <w:r w:rsidRPr="000061A3">
              <w:rPr>
                <w:sz w:val="20"/>
              </w:rPr>
              <w:t xml:space="preserve">D5. The next questions are about the </w:t>
            </w:r>
            <w:proofErr w:type="gramStart"/>
            <w:r w:rsidRPr="000061A3">
              <w:rPr>
                <w:sz w:val="20"/>
              </w:rPr>
              <w:t>time period</w:t>
            </w:r>
            <w:proofErr w:type="gramEnd"/>
            <w:r w:rsidRPr="000061A3">
              <w:rPr>
                <w:sz w:val="20"/>
              </w:rPr>
              <w:t xml:space="preserve"> of your childhood, before the age of 18. </w:t>
            </w:r>
            <w:r>
              <w:rPr>
                <w:sz w:val="20"/>
              </w:rPr>
              <w:t xml:space="preserve">These are standard questions asked in many surveys of life history. </w:t>
            </w:r>
            <w:r w:rsidRPr="000061A3">
              <w:rPr>
                <w:sz w:val="20"/>
              </w:rPr>
              <w:t xml:space="preserve">This information will allow us to understand </w:t>
            </w:r>
            <w:r>
              <w:rPr>
                <w:sz w:val="20"/>
              </w:rPr>
              <w:t xml:space="preserve">how </w:t>
            </w:r>
            <w:r w:rsidRPr="000061A3">
              <w:rPr>
                <w:sz w:val="20"/>
              </w:rPr>
              <w:t xml:space="preserve">problems that may occur early in life may </w:t>
            </w:r>
            <w:r>
              <w:rPr>
                <w:sz w:val="20"/>
              </w:rPr>
              <w:t>affect health later in life</w:t>
            </w:r>
            <w:r w:rsidRPr="000061A3">
              <w:rPr>
                <w:sz w:val="20"/>
              </w:rPr>
              <w:t xml:space="preserve">. This is a sensitive </w:t>
            </w:r>
            <w:proofErr w:type="gramStart"/>
            <w:r w:rsidRPr="000061A3">
              <w:rPr>
                <w:sz w:val="20"/>
              </w:rPr>
              <w:t>topic</w:t>
            </w:r>
            <w:proofErr w:type="gramEnd"/>
            <w:r w:rsidRPr="000061A3">
              <w:rPr>
                <w:sz w:val="20"/>
              </w:rPr>
              <w:t xml:space="preserve"> and some people may feel uncomfortable with these questions. </w:t>
            </w:r>
            <w:r w:rsidRPr="000061A3">
              <w:rPr>
                <w:b/>
                <w:sz w:val="20"/>
              </w:rPr>
              <w:t>Please keep in mind that you can skip any question you do not want to answer. All information is kept confidential.</w:t>
            </w:r>
          </w:p>
          <w:p w14:paraId="6BB2742D" w14:textId="0A480856" w:rsidR="002979D7" w:rsidRPr="000061A3" w:rsidRDefault="002979D7" w:rsidP="002979D7">
            <w:pPr>
              <w:pStyle w:val="NormalIndent"/>
              <w:tabs>
                <w:tab w:val="left" w:pos="106"/>
              </w:tabs>
              <w:ind w:left="0"/>
              <w:rPr>
                <w:sz w:val="20"/>
              </w:rPr>
            </w:pPr>
            <w:r w:rsidRPr="000061A3">
              <w:rPr>
                <w:sz w:val="20"/>
              </w:rPr>
              <w:t>When you were growing up, during the first 18 years of your life…</w:t>
            </w:r>
          </w:p>
        </w:tc>
      </w:tr>
      <w:tr w:rsidR="002979D7" w:rsidRPr="000061A3" w14:paraId="3B05C01B" w14:textId="77777777" w:rsidTr="00BC4DE5">
        <w:trPr>
          <w:cantSplit/>
        </w:trPr>
        <w:tc>
          <w:tcPr>
            <w:tcW w:w="1350" w:type="dxa"/>
          </w:tcPr>
          <w:p w14:paraId="01DFBE47" w14:textId="27233803" w:rsidR="002979D7" w:rsidRPr="000061A3" w:rsidRDefault="002979D7" w:rsidP="002979D7">
            <w:pPr>
              <w:pStyle w:val="NormalIndent"/>
              <w:ind w:left="0"/>
              <w:rPr>
                <w:sz w:val="20"/>
              </w:rPr>
            </w:pPr>
            <w:r w:rsidRPr="000061A3">
              <w:rPr>
                <w:sz w:val="20"/>
              </w:rPr>
              <w:t>D5A</w:t>
            </w:r>
          </w:p>
        </w:tc>
        <w:tc>
          <w:tcPr>
            <w:tcW w:w="630" w:type="dxa"/>
          </w:tcPr>
          <w:p w14:paraId="7F9369C7" w14:textId="0EC619C7" w:rsidR="002979D7" w:rsidRPr="000061A3" w:rsidRDefault="002979D7" w:rsidP="002979D7">
            <w:pPr>
              <w:pStyle w:val="NormalIndent"/>
              <w:ind w:left="0"/>
              <w:jc w:val="center"/>
              <w:rPr>
                <w:sz w:val="20"/>
              </w:rPr>
            </w:pPr>
            <w:r>
              <w:rPr>
                <w:sz w:val="20"/>
              </w:rPr>
              <w:t>2</w:t>
            </w:r>
          </w:p>
        </w:tc>
        <w:tc>
          <w:tcPr>
            <w:tcW w:w="630" w:type="dxa"/>
          </w:tcPr>
          <w:p w14:paraId="554DFC24" w14:textId="7153F1BD" w:rsidR="002979D7" w:rsidRPr="000061A3" w:rsidRDefault="002979D7" w:rsidP="002979D7">
            <w:pPr>
              <w:pStyle w:val="NormalIndent"/>
              <w:ind w:left="0"/>
              <w:jc w:val="center"/>
              <w:rPr>
                <w:sz w:val="20"/>
              </w:rPr>
            </w:pPr>
            <w:r w:rsidRPr="000061A3">
              <w:rPr>
                <w:sz w:val="20"/>
              </w:rPr>
              <w:t>N</w:t>
            </w:r>
          </w:p>
        </w:tc>
        <w:tc>
          <w:tcPr>
            <w:tcW w:w="3060" w:type="dxa"/>
          </w:tcPr>
          <w:p w14:paraId="50EF7790" w14:textId="5866AC25" w:rsidR="002979D7" w:rsidRPr="000061A3" w:rsidDel="00BE6E3F" w:rsidRDefault="002979D7" w:rsidP="002979D7">
            <w:pPr>
              <w:pStyle w:val="NormalIndent"/>
              <w:tabs>
                <w:tab w:val="left" w:pos="106"/>
              </w:tabs>
              <w:ind w:left="0"/>
              <w:rPr>
                <w:sz w:val="20"/>
              </w:rPr>
            </w:pPr>
            <w:r w:rsidRPr="000061A3">
              <w:rPr>
                <w:sz w:val="20"/>
              </w:rPr>
              <w:t>a. Did you live with anyone who was depressed, mentally ill, or suicidal?</w:t>
            </w:r>
          </w:p>
        </w:tc>
        <w:tc>
          <w:tcPr>
            <w:tcW w:w="2970" w:type="dxa"/>
          </w:tcPr>
          <w:p w14:paraId="15426D1B" w14:textId="77777777" w:rsidR="002979D7" w:rsidRPr="000061A3" w:rsidRDefault="002979D7" w:rsidP="002979D7">
            <w:pPr>
              <w:pStyle w:val="NormalIndent"/>
              <w:tabs>
                <w:tab w:val="left" w:pos="106"/>
              </w:tabs>
              <w:ind w:left="0"/>
              <w:rPr>
                <w:sz w:val="20"/>
              </w:rPr>
            </w:pPr>
            <w:r w:rsidRPr="000061A3">
              <w:rPr>
                <w:sz w:val="20"/>
              </w:rPr>
              <w:t>1=No</w:t>
            </w:r>
          </w:p>
          <w:p w14:paraId="5E578DE9" w14:textId="77777777" w:rsidR="002979D7" w:rsidRPr="000061A3" w:rsidRDefault="002979D7" w:rsidP="002979D7">
            <w:pPr>
              <w:pStyle w:val="NormalIndent"/>
              <w:tabs>
                <w:tab w:val="left" w:pos="106"/>
              </w:tabs>
              <w:ind w:left="0"/>
              <w:rPr>
                <w:sz w:val="20"/>
              </w:rPr>
            </w:pPr>
            <w:r w:rsidRPr="000061A3">
              <w:rPr>
                <w:sz w:val="20"/>
              </w:rPr>
              <w:t>2=Yes</w:t>
            </w:r>
          </w:p>
          <w:p w14:paraId="6BB940E7" w14:textId="64AB0914" w:rsidR="002979D7" w:rsidRPr="000061A3" w:rsidRDefault="002979D7" w:rsidP="002979D7">
            <w:pPr>
              <w:pStyle w:val="NormalIndent"/>
              <w:tabs>
                <w:tab w:val="left" w:pos="106"/>
              </w:tabs>
              <w:ind w:left="0"/>
              <w:rPr>
                <w:sz w:val="20"/>
              </w:rPr>
            </w:pPr>
            <w:r>
              <w:rPr>
                <w:sz w:val="20"/>
              </w:rPr>
              <w:t>88</w:t>
            </w:r>
            <w:r w:rsidRPr="000061A3">
              <w:rPr>
                <w:sz w:val="20"/>
              </w:rPr>
              <w:t>=Don’t know/not sure</w:t>
            </w:r>
          </w:p>
          <w:p w14:paraId="2BCEE3CB" w14:textId="4BEB0872" w:rsidR="002979D7" w:rsidRPr="000061A3" w:rsidDel="00BE6E3F" w:rsidRDefault="002979D7" w:rsidP="002979D7">
            <w:pPr>
              <w:pStyle w:val="NormalIndent"/>
              <w:tabs>
                <w:tab w:val="left" w:pos="106"/>
              </w:tabs>
              <w:ind w:left="0"/>
              <w:rPr>
                <w:sz w:val="20"/>
              </w:rPr>
            </w:pPr>
            <w:r>
              <w:rPr>
                <w:sz w:val="20"/>
              </w:rPr>
              <w:t>99</w:t>
            </w:r>
            <w:r w:rsidRPr="000061A3">
              <w:rPr>
                <w:sz w:val="20"/>
              </w:rPr>
              <w:t>=Prefer not to answer</w:t>
            </w:r>
          </w:p>
        </w:tc>
      </w:tr>
      <w:tr w:rsidR="002979D7" w:rsidRPr="000061A3" w14:paraId="46E3FC79" w14:textId="77777777" w:rsidTr="00BC4DE5">
        <w:trPr>
          <w:cantSplit/>
        </w:trPr>
        <w:tc>
          <w:tcPr>
            <w:tcW w:w="1350" w:type="dxa"/>
          </w:tcPr>
          <w:p w14:paraId="66A7B215" w14:textId="7FDAE9E6" w:rsidR="002979D7" w:rsidRPr="000061A3" w:rsidRDefault="002979D7" w:rsidP="002979D7">
            <w:pPr>
              <w:pStyle w:val="NormalIndent"/>
              <w:ind w:left="0"/>
              <w:rPr>
                <w:sz w:val="20"/>
              </w:rPr>
            </w:pPr>
            <w:r w:rsidRPr="000061A3">
              <w:rPr>
                <w:sz w:val="20"/>
              </w:rPr>
              <w:t>D5B</w:t>
            </w:r>
          </w:p>
        </w:tc>
        <w:tc>
          <w:tcPr>
            <w:tcW w:w="630" w:type="dxa"/>
          </w:tcPr>
          <w:p w14:paraId="4A67CD82" w14:textId="747C3DF8" w:rsidR="002979D7" w:rsidRPr="000061A3" w:rsidRDefault="002979D7" w:rsidP="002979D7">
            <w:pPr>
              <w:pStyle w:val="NormalIndent"/>
              <w:ind w:left="0"/>
              <w:jc w:val="center"/>
              <w:rPr>
                <w:sz w:val="20"/>
              </w:rPr>
            </w:pPr>
            <w:r>
              <w:rPr>
                <w:sz w:val="20"/>
              </w:rPr>
              <w:t>2</w:t>
            </w:r>
          </w:p>
        </w:tc>
        <w:tc>
          <w:tcPr>
            <w:tcW w:w="630" w:type="dxa"/>
          </w:tcPr>
          <w:p w14:paraId="0B43D410" w14:textId="6F34FEBD" w:rsidR="002979D7" w:rsidRPr="000061A3" w:rsidRDefault="002979D7" w:rsidP="002979D7">
            <w:pPr>
              <w:pStyle w:val="NormalIndent"/>
              <w:ind w:left="0"/>
              <w:jc w:val="center"/>
              <w:rPr>
                <w:sz w:val="20"/>
              </w:rPr>
            </w:pPr>
            <w:r w:rsidRPr="000061A3">
              <w:rPr>
                <w:sz w:val="20"/>
              </w:rPr>
              <w:t>N</w:t>
            </w:r>
          </w:p>
        </w:tc>
        <w:tc>
          <w:tcPr>
            <w:tcW w:w="3060" w:type="dxa"/>
          </w:tcPr>
          <w:p w14:paraId="35AACD9B" w14:textId="237707CB" w:rsidR="002979D7" w:rsidRPr="000061A3" w:rsidDel="00BE6E3F" w:rsidRDefault="002979D7" w:rsidP="002979D7">
            <w:pPr>
              <w:pStyle w:val="NormalIndent"/>
              <w:tabs>
                <w:tab w:val="left" w:pos="106"/>
              </w:tabs>
              <w:ind w:left="0"/>
              <w:rPr>
                <w:sz w:val="20"/>
              </w:rPr>
            </w:pPr>
            <w:r w:rsidRPr="000061A3">
              <w:rPr>
                <w:sz w:val="20"/>
              </w:rPr>
              <w:t>b. Did you live with anyone who was a problem drinker or alcoholic?</w:t>
            </w:r>
          </w:p>
        </w:tc>
        <w:tc>
          <w:tcPr>
            <w:tcW w:w="2970" w:type="dxa"/>
          </w:tcPr>
          <w:p w14:paraId="5BE7716C" w14:textId="77777777" w:rsidR="002979D7" w:rsidRPr="000061A3" w:rsidRDefault="002979D7" w:rsidP="002979D7">
            <w:pPr>
              <w:pStyle w:val="NormalIndent"/>
              <w:tabs>
                <w:tab w:val="left" w:pos="106"/>
              </w:tabs>
              <w:ind w:left="0"/>
              <w:rPr>
                <w:sz w:val="20"/>
              </w:rPr>
            </w:pPr>
            <w:r w:rsidRPr="000061A3">
              <w:rPr>
                <w:sz w:val="20"/>
              </w:rPr>
              <w:t>1=No</w:t>
            </w:r>
          </w:p>
          <w:p w14:paraId="58F7364B" w14:textId="77777777" w:rsidR="002979D7" w:rsidRPr="000061A3" w:rsidRDefault="002979D7" w:rsidP="002979D7">
            <w:pPr>
              <w:pStyle w:val="NormalIndent"/>
              <w:tabs>
                <w:tab w:val="left" w:pos="106"/>
              </w:tabs>
              <w:ind w:left="0"/>
              <w:rPr>
                <w:sz w:val="20"/>
              </w:rPr>
            </w:pPr>
            <w:r w:rsidRPr="000061A3">
              <w:rPr>
                <w:sz w:val="20"/>
              </w:rPr>
              <w:t>2=Yes</w:t>
            </w:r>
          </w:p>
          <w:p w14:paraId="1EEAB0F7" w14:textId="0ADED9D7" w:rsidR="002979D7" w:rsidRPr="000061A3" w:rsidRDefault="002979D7" w:rsidP="002979D7">
            <w:pPr>
              <w:pStyle w:val="NormalIndent"/>
              <w:tabs>
                <w:tab w:val="left" w:pos="106"/>
              </w:tabs>
              <w:ind w:left="0"/>
              <w:rPr>
                <w:sz w:val="20"/>
              </w:rPr>
            </w:pPr>
            <w:r>
              <w:rPr>
                <w:sz w:val="20"/>
              </w:rPr>
              <w:t>88</w:t>
            </w:r>
            <w:r w:rsidRPr="000061A3">
              <w:rPr>
                <w:sz w:val="20"/>
              </w:rPr>
              <w:t>=Don’t know/not sure</w:t>
            </w:r>
          </w:p>
          <w:p w14:paraId="442B2980" w14:textId="19C93E21" w:rsidR="002979D7" w:rsidRPr="000061A3" w:rsidDel="00BE6E3F" w:rsidRDefault="002979D7" w:rsidP="002979D7">
            <w:pPr>
              <w:pStyle w:val="NormalIndent"/>
              <w:tabs>
                <w:tab w:val="left" w:pos="106"/>
              </w:tabs>
              <w:ind w:left="0"/>
              <w:rPr>
                <w:sz w:val="20"/>
              </w:rPr>
            </w:pPr>
            <w:r>
              <w:rPr>
                <w:sz w:val="20"/>
              </w:rPr>
              <w:t>99</w:t>
            </w:r>
            <w:r w:rsidRPr="000061A3">
              <w:rPr>
                <w:sz w:val="20"/>
              </w:rPr>
              <w:t>=Prefer not to answer</w:t>
            </w:r>
          </w:p>
        </w:tc>
      </w:tr>
      <w:tr w:rsidR="002979D7" w:rsidRPr="000061A3" w14:paraId="697D5DA5" w14:textId="77777777" w:rsidTr="00BC4DE5">
        <w:trPr>
          <w:cantSplit/>
        </w:trPr>
        <w:tc>
          <w:tcPr>
            <w:tcW w:w="1350" w:type="dxa"/>
          </w:tcPr>
          <w:p w14:paraId="33599A28" w14:textId="43028DCB" w:rsidR="002979D7" w:rsidRPr="000061A3" w:rsidRDefault="002979D7" w:rsidP="002979D7">
            <w:pPr>
              <w:pStyle w:val="NormalIndent"/>
              <w:ind w:left="0"/>
              <w:rPr>
                <w:sz w:val="20"/>
              </w:rPr>
            </w:pPr>
            <w:r w:rsidRPr="000061A3">
              <w:rPr>
                <w:sz w:val="20"/>
              </w:rPr>
              <w:t>D5C</w:t>
            </w:r>
          </w:p>
        </w:tc>
        <w:tc>
          <w:tcPr>
            <w:tcW w:w="630" w:type="dxa"/>
          </w:tcPr>
          <w:p w14:paraId="0F7BAF1A" w14:textId="5C8BBBBC" w:rsidR="002979D7" w:rsidRPr="000061A3" w:rsidRDefault="002979D7" w:rsidP="002979D7">
            <w:pPr>
              <w:pStyle w:val="NormalIndent"/>
              <w:ind w:left="0"/>
              <w:jc w:val="center"/>
              <w:rPr>
                <w:sz w:val="20"/>
              </w:rPr>
            </w:pPr>
            <w:r>
              <w:rPr>
                <w:sz w:val="20"/>
              </w:rPr>
              <w:t>2</w:t>
            </w:r>
          </w:p>
        </w:tc>
        <w:tc>
          <w:tcPr>
            <w:tcW w:w="630" w:type="dxa"/>
          </w:tcPr>
          <w:p w14:paraId="16F91F43" w14:textId="3C32BCB4" w:rsidR="002979D7" w:rsidRPr="000061A3" w:rsidRDefault="002979D7" w:rsidP="002979D7">
            <w:pPr>
              <w:pStyle w:val="NormalIndent"/>
              <w:ind w:left="0"/>
              <w:jc w:val="center"/>
              <w:rPr>
                <w:sz w:val="20"/>
              </w:rPr>
            </w:pPr>
            <w:r w:rsidRPr="000061A3">
              <w:rPr>
                <w:sz w:val="20"/>
              </w:rPr>
              <w:t>N</w:t>
            </w:r>
          </w:p>
        </w:tc>
        <w:tc>
          <w:tcPr>
            <w:tcW w:w="3060" w:type="dxa"/>
          </w:tcPr>
          <w:p w14:paraId="7E0A8578" w14:textId="568E002B" w:rsidR="002979D7" w:rsidRPr="000061A3" w:rsidDel="00BE6E3F" w:rsidRDefault="002979D7" w:rsidP="002979D7">
            <w:pPr>
              <w:pStyle w:val="NormalIndent"/>
              <w:tabs>
                <w:tab w:val="left" w:pos="106"/>
              </w:tabs>
              <w:ind w:left="0"/>
              <w:rPr>
                <w:sz w:val="20"/>
              </w:rPr>
            </w:pPr>
            <w:r w:rsidRPr="000061A3">
              <w:rPr>
                <w:sz w:val="20"/>
              </w:rPr>
              <w:t>c. Did you live with anyone who used illegal street drugs or who abused prescription medications?</w:t>
            </w:r>
          </w:p>
        </w:tc>
        <w:tc>
          <w:tcPr>
            <w:tcW w:w="2970" w:type="dxa"/>
          </w:tcPr>
          <w:p w14:paraId="52A66FA1" w14:textId="77777777" w:rsidR="002979D7" w:rsidRPr="000061A3" w:rsidRDefault="002979D7" w:rsidP="002979D7">
            <w:pPr>
              <w:pStyle w:val="NormalIndent"/>
              <w:tabs>
                <w:tab w:val="left" w:pos="106"/>
              </w:tabs>
              <w:ind w:left="0"/>
              <w:rPr>
                <w:sz w:val="20"/>
              </w:rPr>
            </w:pPr>
            <w:r w:rsidRPr="000061A3">
              <w:rPr>
                <w:sz w:val="20"/>
              </w:rPr>
              <w:t>1=No</w:t>
            </w:r>
          </w:p>
          <w:p w14:paraId="5615521F" w14:textId="77777777" w:rsidR="002979D7" w:rsidRPr="000061A3" w:rsidRDefault="002979D7" w:rsidP="002979D7">
            <w:pPr>
              <w:pStyle w:val="NormalIndent"/>
              <w:tabs>
                <w:tab w:val="left" w:pos="106"/>
              </w:tabs>
              <w:ind w:left="0"/>
              <w:rPr>
                <w:sz w:val="20"/>
              </w:rPr>
            </w:pPr>
            <w:r w:rsidRPr="000061A3">
              <w:rPr>
                <w:sz w:val="20"/>
              </w:rPr>
              <w:t>2=Yes</w:t>
            </w:r>
          </w:p>
          <w:p w14:paraId="0AFC58EA" w14:textId="28D0082B" w:rsidR="002979D7" w:rsidRPr="000061A3" w:rsidRDefault="002979D7" w:rsidP="002979D7">
            <w:pPr>
              <w:pStyle w:val="NormalIndent"/>
              <w:tabs>
                <w:tab w:val="left" w:pos="106"/>
              </w:tabs>
              <w:ind w:left="0"/>
              <w:rPr>
                <w:sz w:val="20"/>
              </w:rPr>
            </w:pPr>
            <w:r>
              <w:rPr>
                <w:sz w:val="20"/>
              </w:rPr>
              <w:t>88</w:t>
            </w:r>
            <w:r w:rsidRPr="000061A3">
              <w:rPr>
                <w:sz w:val="20"/>
              </w:rPr>
              <w:t>=Don’t know/not sure</w:t>
            </w:r>
          </w:p>
          <w:p w14:paraId="6E310443" w14:textId="286F0C05" w:rsidR="002979D7" w:rsidRPr="000061A3" w:rsidDel="00BE6E3F" w:rsidRDefault="002979D7" w:rsidP="002979D7">
            <w:pPr>
              <w:pStyle w:val="NormalIndent"/>
              <w:tabs>
                <w:tab w:val="left" w:pos="106"/>
              </w:tabs>
              <w:ind w:left="0"/>
              <w:rPr>
                <w:sz w:val="20"/>
              </w:rPr>
            </w:pPr>
            <w:r>
              <w:rPr>
                <w:sz w:val="20"/>
              </w:rPr>
              <w:t>99</w:t>
            </w:r>
            <w:r w:rsidRPr="000061A3">
              <w:rPr>
                <w:sz w:val="20"/>
              </w:rPr>
              <w:t>=Prefer not to answer</w:t>
            </w:r>
          </w:p>
        </w:tc>
      </w:tr>
      <w:tr w:rsidR="002979D7" w:rsidRPr="000061A3" w14:paraId="559573C2" w14:textId="77777777" w:rsidTr="00BC4DE5">
        <w:trPr>
          <w:cantSplit/>
        </w:trPr>
        <w:tc>
          <w:tcPr>
            <w:tcW w:w="1350" w:type="dxa"/>
          </w:tcPr>
          <w:p w14:paraId="097E84F2" w14:textId="578323A7" w:rsidR="002979D7" w:rsidRPr="000061A3" w:rsidRDefault="002979D7" w:rsidP="002979D7">
            <w:pPr>
              <w:pStyle w:val="NormalIndent"/>
              <w:ind w:left="0"/>
              <w:rPr>
                <w:sz w:val="20"/>
              </w:rPr>
            </w:pPr>
            <w:r w:rsidRPr="000061A3">
              <w:rPr>
                <w:sz w:val="20"/>
              </w:rPr>
              <w:t>D5D</w:t>
            </w:r>
          </w:p>
        </w:tc>
        <w:tc>
          <w:tcPr>
            <w:tcW w:w="630" w:type="dxa"/>
          </w:tcPr>
          <w:p w14:paraId="55BEF102" w14:textId="0075D1C9" w:rsidR="002979D7" w:rsidRPr="000061A3" w:rsidRDefault="002979D7" w:rsidP="002979D7">
            <w:pPr>
              <w:pStyle w:val="NormalIndent"/>
              <w:ind w:left="0"/>
              <w:jc w:val="center"/>
              <w:rPr>
                <w:sz w:val="20"/>
              </w:rPr>
            </w:pPr>
            <w:r>
              <w:rPr>
                <w:sz w:val="20"/>
              </w:rPr>
              <w:t>2</w:t>
            </w:r>
          </w:p>
        </w:tc>
        <w:tc>
          <w:tcPr>
            <w:tcW w:w="630" w:type="dxa"/>
          </w:tcPr>
          <w:p w14:paraId="1930C34E" w14:textId="5C36FC1D" w:rsidR="002979D7" w:rsidRPr="000061A3" w:rsidRDefault="002979D7" w:rsidP="002979D7">
            <w:pPr>
              <w:pStyle w:val="NormalIndent"/>
              <w:ind w:left="0"/>
              <w:jc w:val="center"/>
              <w:rPr>
                <w:sz w:val="20"/>
              </w:rPr>
            </w:pPr>
            <w:r w:rsidRPr="000061A3">
              <w:rPr>
                <w:sz w:val="20"/>
              </w:rPr>
              <w:t>N</w:t>
            </w:r>
          </w:p>
        </w:tc>
        <w:tc>
          <w:tcPr>
            <w:tcW w:w="3060" w:type="dxa"/>
          </w:tcPr>
          <w:p w14:paraId="04613D04" w14:textId="1E7AAC5F" w:rsidR="002979D7" w:rsidRPr="000061A3" w:rsidDel="00BE6E3F" w:rsidRDefault="002979D7" w:rsidP="002979D7">
            <w:pPr>
              <w:pStyle w:val="NormalIndent"/>
              <w:tabs>
                <w:tab w:val="left" w:pos="106"/>
              </w:tabs>
              <w:ind w:left="0"/>
              <w:rPr>
                <w:sz w:val="20"/>
              </w:rPr>
            </w:pPr>
            <w:r w:rsidRPr="000061A3">
              <w:rPr>
                <w:sz w:val="20"/>
              </w:rPr>
              <w:t>d. Did you live with anyone who served time or was sentenced to serve time in a prison, jail, or other correctional facility?</w:t>
            </w:r>
          </w:p>
        </w:tc>
        <w:tc>
          <w:tcPr>
            <w:tcW w:w="2970" w:type="dxa"/>
          </w:tcPr>
          <w:p w14:paraId="3BF19391" w14:textId="77777777" w:rsidR="002979D7" w:rsidRPr="000061A3" w:rsidRDefault="002979D7" w:rsidP="002979D7">
            <w:pPr>
              <w:pStyle w:val="NormalIndent"/>
              <w:tabs>
                <w:tab w:val="left" w:pos="106"/>
              </w:tabs>
              <w:ind w:left="0"/>
              <w:rPr>
                <w:sz w:val="20"/>
              </w:rPr>
            </w:pPr>
            <w:r w:rsidRPr="000061A3">
              <w:rPr>
                <w:sz w:val="20"/>
              </w:rPr>
              <w:t>1=No</w:t>
            </w:r>
          </w:p>
          <w:p w14:paraId="3DB6F812" w14:textId="77777777" w:rsidR="002979D7" w:rsidRPr="000061A3" w:rsidRDefault="002979D7" w:rsidP="002979D7">
            <w:pPr>
              <w:pStyle w:val="NormalIndent"/>
              <w:tabs>
                <w:tab w:val="left" w:pos="106"/>
              </w:tabs>
              <w:ind w:left="0"/>
              <w:rPr>
                <w:sz w:val="20"/>
              </w:rPr>
            </w:pPr>
            <w:r w:rsidRPr="000061A3">
              <w:rPr>
                <w:sz w:val="20"/>
              </w:rPr>
              <w:t>2=Yes</w:t>
            </w:r>
          </w:p>
          <w:p w14:paraId="2F578E93" w14:textId="183BF654" w:rsidR="002979D7" w:rsidRPr="000061A3" w:rsidRDefault="002979D7" w:rsidP="002979D7">
            <w:pPr>
              <w:pStyle w:val="NormalIndent"/>
              <w:tabs>
                <w:tab w:val="left" w:pos="106"/>
              </w:tabs>
              <w:ind w:left="0"/>
              <w:rPr>
                <w:sz w:val="20"/>
              </w:rPr>
            </w:pPr>
            <w:r>
              <w:rPr>
                <w:sz w:val="20"/>
              </w:rPr>
              <w:t>88</w:t>
            </w:r>
            <w:r w:rsidRPr="000061A3">
              <w:rPr>
                <w:sz w:val="20"/>
              </w:rPr>
              <w:t>=Don’t know/not sure</w:t>
            </w:r>
          </w:p>
          <w:p w14:paraId="7EC13830" w14:textId="3338EFE3" w:rsidR="002979D7" w:rsidRPr="000061A3" w:rsidDel="00BE6E3F" w:rsidRDefault="002979D7" w:rsidP="002979D7">
            <w:pPr>
              <w:pStyle w:val="NormalIndent"/>
              <w:tabs>
                <w:tab w:val="left" w:pos="106"/>
              </w:tabs>
              <w:ind w:left="0"/>
              <w:rPr>
                <w:sz w:val="20"/>
              </w:rPr>
            </w:pPr>
            <w:r>
              <w:rPr>
                <w:sz w:val="20"/>
              </w:rPr>
              <w:t>99</w:t>
            </w:r>
            <w:r w:rsidRPr="000061A3">
              <w:rPr>
                <w:sz w:val="20"/>
              </w:rPr>
              <w:t>=Prefer not to answer</w:t>
            </w:r>
          </w:p>
        </w:tc>
      </w:tr>
      <w:tr w:rsidR="002979D7" w:rsidRPr="000061A3" w14:paraId="0D555886" w14:textId="77777777" w:rsidTr="00BC4DE5">
        <w:trPr>
          <w:cantSplit/>
        </w:trPr>
        <w:tc>
          <w:tcPr>
            <w:tcW w:w="1350" w:type="dxa"/>
          </w:tcPr>
          <w:p w14:paraId="6186D016" w14:textId="6DB24BA8" w:rsidR="002979D7" w:rsidRPr="000061A3" w:rsidRDefault="002979D7" w:rsidP="002979D7">
            <w:pPr>
              <w:pStyle w:val="NormalIndent"/>
              <w:ind w:left="0"/>
              <w:rPr>
                <w:sz w:val="20"/>
              </w:rPr>
            </w:pPr>
            <w:r w:rsidRPr="000061A3">
              <w:rPr>
                <w:sz w:val="20"/>
              </w:rPr>
              <w:t>D5E</w:t>
            </w:r>
          </w:p>
        </w:tc>
        <w:tc>
          <w:tcPr>
            <w:tcW w:w="630" w:type="dxa"/>
          </w:tcPr>
          <w:p w14:paraId="0BE9CA71" w14:textId="57BC9041" w:rsidR="002979D7" w:rsidRPr="000061A3" w:rsidRDefault="002979D7" w:rsidP="002979D7">
            <w:pPr>
              <w:pStyle w:val="NormalIndent"/>
              <w:ind w:left="0"/>
              <w:jc w:val="center"/>
              <w:rPr>
                <w:sz w:val="20"/>
              </w:rPr>
            </w:pPr>
            <w:r>
              <w:rPr>
                <w:sz w:val="20"/>
              </w:rPr>
              <w:t>2</w:t>
            </w:r>
          </w:p>
        </w:tc>
        <w:tc>
          <w:tcPr>
            <w:tcW w:w="630" w:type="dxa"/>
          </w:tcPr>
          <w:p w14:paraId="2307FA7D" w14:textId="0ED205A4" w:rsidR="002979D7" w:rsidRPr="000061A3" w:rsidRDefault="002979D7" w:rsidP="002979D7">
            <w:pPr>
              <w:pStyle w:val="NormalIndent"/>
              <w:ind w:left="0"/>
              <w:jc w:val="center"/>
              <w:rPr>
                <w:sz w:val="20"/>
              </w:rPr>
            </w:pPr>
            <w:r w:rsidRPr="000061A3">
              <w:rPr>
                <w:sz w:val="20"/>
              </w:rPr>
              <w:t>N</w:t>
            </w:r>
          </w:p>
        </w:tc>
        <w:tc>
          <w:tcPr>
            <w:tcW w:w="3060" w:type="dxa"/>
          </w:tcPr>
          <w:p w14:paraId="249549CF" w14:textId="4E2B3550" w:rsidR="002979D7" w:rsidRPr="000061A3" w:rsidRDefault="002979D7" w:rsidP="002979D7">
            <w:pPr>
              <w:pStyle w:val="NormalIndent"/>
              <w:ind w:left="0"/>
              <w:rPr>
                <w:sz w:val="20"/>
              </w:rPr>
            </w:pPr>
            <w:r w:rsidRPr="000061A3">
              <w:rPr>
                <w:sz w:val="20"/>
              </w:rPr>
              <w:t>e. Were your parents separated or divorced?</w:t>
            </w:r>
          </w:p>
        </w:tc>
        <w:tc>
          <w:tcPr>
            <w:tcW w:w="2970" w:type="dxa"/>
          </w:tcPr>
          <w:p w14:paraId="7574617D" w14:textId="77777777" w:rsidR="002979D7" w:rsidRPr="000061A3" w:rsidRDefault="002979D7" w:rsidP="002979D7">
            <w:pPr>
              <w:pStyle w:val="NormalIndent"/>
              <w:tabs>
                <w:tab w:val="left" w:pos="106"/>
              </w:tabs>
              <w:ind w:left="0"/>
              <w:rPr>
                <w:sz w:val="20"/>
              </w:rPr>
            </w:pPr>
            <w:r w:rsidRPr="000061A3">
              <w:rPr>
                <w:sz w:val="20"/>
              </w:rPr>
              <w:t>1=No</w:t>
            </w:r>
          </w:p>
          <w:p w14:paraId="0CCCFEAF" w14:textId="159D01B1" w:rsidR="002979D7" w:rsidRDefault="002979D7" w:rsidP="002979D7">
            <w:pPr>
              <w:pStyle w:val="NormalIndent"/>
              <w:tabs>
                <w:tab w:val="left" w:pos="106"/>
              </w:tabs>
              <w:ind w:left="0"/>
              <w:rPr>
                <w:sz w:val="20"/>
              </w:rPr>
            </w:pPr>
            <w:r w:rsidRPr="000061A3">
              <w:rPr>
                <w:sz w:val="20"/>
              </w:rPr>
              <w:t>2=Yes</w:t>
            </w:r>
          </w:p>
          <w:p w14:paraId="4356A17E" w14:textId="465F5763" w:rsidR="002979D7" w:rsidRPr="000061A3" w:rsidRDefault="002979D7" w:rsidP="002979D7">
            <w:pPr>
              <w:pStyle w:val="NormalIndent"/>
              <w:tabs>
                <w:tab w:val="left" w:pos="106"/>
              </w:tabs>
              <w:ind w:left="0"/>
              <w:rPr>
                <w:sz w:val="20"/>
              </w:rPr>
            </w:pPr>
            <w:r>
              <w:rPr>
                <w:sz w:val="20"/>
              </w:rPr>
              <w:t>3=Parents not married</w:t>
            </w:r>
          </w:p>
          <w:p w14:paraId="2F53463C" w14:textId="1C9C7413" w:rsidR="002979D7" w:rsidRPr="000061A3" w:rsidRDefault="002979D7" w:rsidP="002979D7">
            <w:pPr>
              <w:pStyle w:val="NormalIndent"/>
              <w:tabs>
                <w:tab w:val="left" w:pos="106"/>
              </w:tabs>
              <w:ind w:left="0"/>
              <w:rPr>
                <w:sz w:val="20"/>
              </w:rPr>
            </w:pPr>
            <w:r>
              <w:rPr>
                <w:sz w:val="20"/>
              </w:rPr>
              <w:t>88</w:t>
            </w:r>
            <w:r w:rsidRPr="000061A3">
              <w:rPr>
                <w:sz w:val="20"/>
              </w:rPr>
              <w:t>=Don’t know/not sure</w:t>
            </w:r>
          </w:p>
          <w:p w14:paraId="0421520C" w14:textId="2FA31886" w:rsidR="002979D7" w:rsidRPr="000061A3" w:rsidRDefault="002979D7" w:rsidP="002979D7">
            <w:pPr>
              <w:pStyle w:val="NormalIndent"/>
              <w:ind w:left="0"/>
              <w:jc w:val="both"/>
              <w:rPr>
                <w:sz w:val="20"/>
              </w:rPr>
            </w:pPr>
            <w:r>
              <w:rPr>
                <w:sz w:val="20"/>
              </w:rPr>
              <w:t>99</w:t>
            </w:r>
            <w:r w:rsidRPr="000061A3">
              <w:rPr>
                <w:sz w:val="20"/>
              </w:rPr>
              <w:t>=Prefer not to answer</w:t>
            </w:r>
          </w:p>
        </w:tc>
      </w:tr>
      <w:tr w:rsidR="002979D7" w:rsidRPr="000061A3" w14:paraId="4B49B1C9" w14:textId="77777777" w:rsidTr="00BC4DE5">
        <w:trPr>
          <w:cantSplit/>
        </w:trPr>
        <w:tc>
          <w:tcPr>
            <w:tcW w:w="1350" w:type="dxa"/>
          </w:tcPr>
          <w:p w14:paraId="1E31CF12" w14:textId="128A5660" w:rsidR="002979D7" w:rsidRPr="000061A3" w:rsidRDefault="002979D7" w:rsidP="002979D7">
            <w:pPr>
              <w:pStyle w:val="NormalIndent"/>
              <w:ind w:left="0"/>
              <w:rPr>
                <w:sz w:val="20"/>
              </w:rPr>
            </w:pPr>
            <w:r w:rsidRPr="000061A3">
              <w:rPr>
                <w:sz w:val="20"/>
              </w:rPr>
              <w:t>D5F</w:t>
            </w:r>
          </w:p>
        </w:tc>
        <w:tc>
          <w:tcPr>
            <w:tcW w:w="630" w:type="dxa"/>
          </w:tcPr>
          <w:p w14:paraId="77E19677" w14:textId="4EAEE967" w:rsidR="002979D7" w:rsidRPr="000061A3" w:rsidRDefault="002979D7" w:rsidP="002979D7">
            <w:pPr>
              <w:pStyle w:val="NormalIndent"/>
              <w:ind w:left="0"/>
              <w:jc w:val="center"/>
              <w:rPr>
                <w:sz w:val="20"/>
              </w:rPr>
            </w:pPr>
            <w:r>
              <w:rPr>
                <w:sz w:val="20"/>
              </w:rPr>
              <w:t>2</w:t>
            </w:r>
          </w:p>
        </w:tc>
        <w:tc>
          <w:tcPr>
            <w:tcW w:w="630" w:type="dxa"/>
          </w:tcPr>
          <w:p w14:paraId="24564486" w14:textId="62FDFB30" w:rsidR="002979D7" w:rsidRPr="000061A3" w:rsidRDefault="002979D7" w:rsidP="002979D7">
            <w:pPr>
              <w:pStyle w:val="NormalIndent"/>
              <w:ind w:left="0"/>
              <w:jc w:val="center"/>
              <w:rPr>
                <w:sz w:val="20"/>
              </w:rPr>
            </w:pPr>
            <w:r w:rsidRPr="000061A3">
              <w:rPr>
                <w:sz w:val="20"/>
              </w:rPr>
              <w:t>N</w:t>
            </w:r>
          </w:p>
        </w:tc>
        <w:tc>
          <w:tcPr>
            <w:tcW w:w="3060" w:type="dxa"/>
          </w:tcPr>
          <w:p w14:paraId="616AC560" w14:textId="12EEB292" w:rsidR="002979D7" w:rsidRPr="000061A3" w:rsidRDefault="002979D7" w:rsidP="002979D7">
            <w:pPr>
              <w:pStyle w:val="NormalIndent"/>
              <w:ind w:left="0"/>
              <w:rPr>
                <w:sz w:val="20"/>
              </w:rPr>
            </w:pPr>
            <w:r w:rsidRPr="000061A3">
              <w:rPr>
                <w:sz w:val="20"/>
              </w:rPr>
              <w:t>f. How often did your parents or adults in your home ever slap, hit, kick, punch or beat each other up?</w:t>
            </w:r>
          </w:p>
        </w:tc>
        <w:tc>
          <w:tcPr>
            <w:tcW w:w="2970" w:type="dxa"/>
          </w:tcPr>
          <w:p w14:paraId="718F0364" w14:textId="06963207" w:rsidR="002979D7" w:rsidRPr="000061A3" w:rsidRDefault="002979D7" w:rsidP="002979D7">
            <w:pPr>
              <w:pStyle w:val="NormalIndent"/>
              <w:tabs>
                <w:tab w:val="left" w:pos="106"/>
              </w:tabs>
              <w:ind w:left="0"/>
              <w:rPr>
                <w:sz w:val="20"/>
              </w:rPr>
            </w:pPr>
            <w:r>
              <w:rPr>
                <w:sz w:val="20"/>
              </w:rPr>
              <w:t>1=Never</w:t>
            </w:r>
          </w:p>
          <w:p w14:paraId="1681F650" w14:textId="3C068DF5" w:rsidR="002979D7" w:rsidRDefault="002979D7" w:rsidP="002979D7">
            <w:pPr>
              <w:pStyle w:val="NormalIndent"/>
              <w:tabs>
                <w:tab w:val="left" w:pos="106"/>
              </w:tabs>
              <w:ind w:left="0"/>
              <w:rPr>
                <w:sz w:val="20"/>
              </w:rPr>
            </w:pPr>
            <w:r>
              <w:rPr>
                <w:sz w:val="20"/>
              </w:rPr>
              <w:t>2=Once</w:t>
            </w:r>
          </w:p>
          <w:p w14:paraId="6280C20C" w14:textId="48903477" w:rsidR="002979D7" w:rsidRPr="000061A3" w:rsidRDefault="002979D7" w:rsidP="002979D7">
            <w:pPr>
              <w:pStyle w:val="NormalIndent"/>
              <w:tabs>
                <w:tab w:val="left" w:pos="106"/>
              </w:tabs>
              <w:ind w:left="0"/>
              <w:rPr>
                <w:sz w:val="20"/>
              </w:rPr>
            </w:pPr>
            <w:r>
              <w:rPr>
                <w:sz w:val="20"/>
              </w:rPr>
              <w:t>3=More than once</w:t>
            </w:r>
          </w:p>
          <w:p w14:paraId="12D30C98" w14:textId="4FB0D72F" w:rsidR="002979D7" w:rsidRPr="000061A3" w:rsidRDefault="002979D7" w:rsidP="002979D7">
            <w:pPr>
              <w:pStyle w:val="NormalIndent"/>
              <w:tabs>
                <w:tab w:val="left" w:pos="106"/>
              </w:tabs>
              <w:ind w:left="0"/>
              <w:rPr>
                <w:sz w:val="20"/>
              </w:rPr>
            </w:pPr>
            <w:r>
              <w:rPr>
                <w:sz w:val="20"/>
              </w:rPr>
              <w:t>88</w:t>
            </w:r>
            <w:r w:rsidRPr="000061A3">
              <w:rPr>
                <w:sz w:val="20"/>
              </w:rPr>
              <w:t>=Don’t know/not sure</w:t>
            </w:r>
          </w:p>
          <w:p w14:paraId="1C8F94BC" w14:textId="2DF6464A" w:rsidR="002979D7" w:rsidRPr="000061A3" w:rsidRDefault="002979D7" w:rsidP="002979D7">
            <w:pPr>
              <w:pStyle w:val="NormalIndent"/>
              <w:ind w:left="0"/>
              <w:rPr>
                <w:sz w:val="20"/>
              </w:rPr>
            </w:pPr>
            <w:r>
              <w:rPr>
                <w:sz w:val="20"/>
              </w:rPr>
              <w:t>99</w:t>
            </w:r>
            <w:r w:rsidRPr="000061A3">
              <w:rPr>
                <w:sz w:val="20"/>
              </w:rPr>
              <w:t>=Prefer not to answer</w:t>
            </w:r>
          </w:p>
        </w:tc>
      </w:tr>
      <w:tr w:rsidR="002979D7" w:rsidRPr="000061A3" w14:paraId="74106880" w14:textId="77777777" w:rsidTr="00BC4DE5">
        <w:trPr>
          <w:cantSplit/>
        </w:trPr>
        <w:tc>
          <w:tcPr>
            <w:tcW w:w="1350" w:type="dxa"/>
          </w:tcPr>
          <w:p w14:paraId="60E013E6" w14:textId="2B516321" w:rsidR="002979D7" w:rsidRPr="000061A3" w:rsidRDefault="002979D7" w:rsidP="002979D7">
            <w:pPr>
              <w:pStyle w:val="NormalIndent"/>
              <w:ind w:left="0"/>
              <w:rPr>
                <w:sz w:val="20"/>
              </w:rPr>
            </w:pPr>
            <w:r w:rsidRPr="000061A3">
              <w:rPr>
                <w:sz w:val="20"/>
              </w:rPr>
              <w:t>D5G</w:t>
            </w:r>
          </w:p>
        </w:tc>
        <w:tc>
          <w:tcPr>
            <w:tcW w:w="630" w:type="dxa"/>
          </w:tcPr>
          <w:p w14:paraId="0F683686" w14:textId="17F27E11" w:rsidR="002979D7" w:rsidRPr="000061A3" w:rsidRDefault="002979D7" w:rsidP="002979D7">
            <w:pPr>
              <w:pStyle w:val="NormalIndent"/>
              <w:ind w:left="0"/>
              <w:jc w:val="center"/>
              <w:rPr>
                <w:sz w:val="20"/>
              </w:rPr>
            </w:pPr>
            <w:r>
              <w:rPr>
                <w:sz w:val="20"/>
              </w:rPr>
              <w:t>2</w:t>
            </w:r>
          </w:p>
        </w:tc>
        <w:tc>
          <w:tcPr>
            <w:tcW w:w="630" w:type="dxa"/>
          </w:tcPr>
          <w:p w14:paraId="2C006F99" w14:textId="4E4C2324" w:rsidR="002979D7" w:rsidRPr="000061A3" w:rsidRDefault="002979D7" w:rsidP="002979D7">
            <w:pPr>
              <w:pStyle w:val="NormalIndent"/>
              <w:ind w:left="0"/>
              <w:jc w:val="center"/>
              <w:rPr>
                <w:sz w:val="20"/>
              </w:rPr>
            </w:pPr>
            <w:r w:rsidRPr="000061A3">
              <w:rPr>
                <w:sz w:val="20"/>
              </w:rPr>
              <w:t>N</w:t>
            </w:r>
          </w:p>
        </w:tc>
        <w:tc>
          <w:tcPr>
            <w:tcW w:w="3060" w:type="dxa"/>
          </w:tcPr>
          <w:p w14:paraId="4DD84D82" w14:textId="1C6462D3" w:rsidR="002979D7" w:rsidRPr="000061A3" w:rsidDel="00BE6E3F" w:rsidRDefault="002979D7" w:rsidP="002979D7">
            <w:pPr>
              <w:pStyle w:val="NormalIndent"/>
              <w:tabs>
                <w:tab w:val="left" w:pos="106"/>
              </w:tabs>
              <w:ind w:left="0"/>
              <w:rPr>
                <w:sz w:val="20"/>
              </w:rPr>
            </w:pPr>
            <w:r w:rsidRPr="000061A3">
              <w:rPr>
                <w:sz w:val="20"/>
              </w:rPr>
              <w:t>g. How often did a parent or adult in your home ever hit, beat, kick, or physically hurt you in any way? Do not include spanking.</w:t>
            </w:r>
          </w:p>
        </w:tc>
        <w:tc>
          <w:tcPr>
            <w:tcW w:w="2970" w:type="dxa"/>
          </w:tcPr>
          <w:p w14:paraId="2F45975F" w14:textId="77777777" w:rsidR="002979D7" w:rsidRPr="000061A3" w:rsidRDefault="002979D7" w:rsidP="002979D7">
            <w:pPr>
              <w:pStyle w:val="NormalIndent"/>
              <w:tabs>
                <w:tab w:val="left" w:pos="106"/>
              </w:tabs>
              <w:ind w:left="0"/>
              <w:rPr>
                <w:sz w:val="20"/>
              </w:rPr>
            </w:pPr>
            <w:r>
              <w:rPr>
                <w:sz w:val="20"/>
              </w:rPr>
              <w:t>1=Never</w:t>
            </w:r>
          </w:p>
          <w:p w14:paraId="1BCCF493" w14:textId="77777777" w:rsidR="002979D7" w:rsidRDefault="002979D7" w:rsidP="002979D7">
            <w:pPr>
              <w:pStyle w:val="NormalIndent"/>
              <w:tabs>
                <w:tab w:val="left" w:pos="106"/>
              </w:tabs>
              <w:ind w:left="0"/>
              <w:rPr>
                <w:sz w:val="20"/>
              </w:rPr>
            </w:pPr>
            <w:r>
              <w:rPr>
                <w:sz w:val="20"/>
              </w:rPr>
              <w:t>2=Once</w:t>
            </w:r>
          </w:p>
          <w:p w14:paraId="20CF75CF" w14:textId="77777777" w:rsidR="002979D7" w:rsidRPr="000061A3" w:rsidRDefault="002979D7" w:rsidP="002979D7">
            <w:pPr>
              <w:pStyle w:val="NormalIndent"/>
              <w:tabs>
                <w:tab w:val="left" w:pos="106"/>
              </w:tabs>
              <w:ind w:left="0"/>
              <w:rPr>
                <w:sz w:val="20"/>
              </w:rPr>
            </w:pPr>
            <w:r>
              <w:rPr>
                <w:sz w:val="20"/>
              </w:rPr>
              <w:t>3=More than once</w:t>
            </w:r>
          </w:p>
          <w:p w14:paraId="51E747D6" w14:textId="77777777" w:rsidR="002979D7" w:rsidRPr="000061A3" w:rsidRDefault="002979D7" w:rsidP="002979D7">
            <w:pPr>
              <w:pStyle w:val="NormalIndent"/>
              <w:tabs>
                <w:tab w:val="left" w:pos="106"/>
              </w:tabs>
              <w:ind w:left="0"/>
              <w:rPr>
                <w:sz w:val="20"/>
              </w:rPr>
            </w:pPr>
            <w:r>
              <w:rPr>
                <w:sz w:val="20"/>
              </w:rPr>
              <w:t>88</w:t>
            </w:r>
            <w:r w:rsidRPr="000061A3">
              <w:rPr>
                <w:sz w:val="20"/>
              </w:rPr>
              <w:t>=Don’t know/not sure</w:t>
            </w:r>
          </w:p>
          <w:p w14:paraId="27C60DE9" w14:textId="30BBBB14" w:rsidR="002979D7" w:rsidRPr="000061A3" w:rsidDel="00BE6E3F" w:rsidRDefault="002979D7" w:rsidP="002979D7">
            <w:pPr>
              <w:pStyle w:val="NormalIndent"/>
              <w:tabs>
                <w:tab w:val="left" w:pos="106"/>
              </w:tabs>
              <w:ind w:left="0"/>
              <w:rPr>
                <w:sz w:val="20"/>
              </w:rPr>
            </w:pPr>
            <w:r>
              <w:rPr>
                <w:sz w:val="20"/>
              </w:rPr>
              <w:t>99</w:t>
            </w:r>
            <w:r w:rsidRPr="000061A3">
              <w:rPr>
                <w:sz w:val="20"/>
              </w:rPr>
              <w:t>=Prefer not to answer</w:t>
            </w:r>
          </w:p>
        </w:tc>
      </w:tr>
      <w:tr w:rsidR="002979D7" w:rsidRPr="000061A3" w14:paraId="09CEA368" w14:textId="77777777" w:rsidTr="00BC4DE5">
        <w:trPr>
          <w:cantSplit/>
        </w:trPr>
        <w:tc>
          <w:tcPr>
            <w:tcW w:w="1350" w:type="dxa"/>
          </w:tcPr>
          <w:p w14:paraId="3485F3EE" w14:textId="67ACD7AD" w:rsidR="002979D7" w:rsidRPr="000061A3" w:rsidRDefault="002979D7" w:rsidP="002979D7">
            <w:pPr>
              <w:pStyle w:val="NormalIndent"/>
              <w:ind w:left="0"/>
              <w:rPr>
                <w:sz w:val="20"/>
              </w:rPr>
            </w:pPr>
            <w:r w:rsidRPr="000061A3">
              <w:rPr>
                <w:sz w:val="20"/>
              </w:rPr>
              <w:t>D5H</w:t>
            </w:r>
          </w:p>
        </w:tc>
        <w:tc>
          <w:tcPr>
            <w:tcW w:w="630" w:type="dxa"/>
          </w:tcPr>
          <w:p w14:paraId="11EBCE00" w14:textId="501D0EC3" w:rsidR="002979D7" w:rsidRPr="000061A3" w:rsidRDefault="002979D7" w:rsidP="002979D7">
            <w:pPr>
              <w:pStyle w:val="NormalIndent"/>
              <w:ind w:left="0"/>
              <w:jc w:val="center"/>
              <w:rPr>
                <w:sz w:val="20"/>
              </w:rPr>
            </w:pPr>
            <w:r>
              <w:rPr>
                <w:sz w:val="20"/>
              </w:rPr>
              <w:t>2</w:t>
            </w:r>
          </w:p>
        </w:tc>
        <w:tc>
          <w:tcPr>
            <w:tcW w:w="630" w:type="dxa"/>
          </w:tcPr>
          <w:p w14:paraId="1E4A95FE" w14:textId="5B0DFACE" w:rsidR="002979D7" w:rsidRPr="000061A3" w:rsidRDefault="002979D7" w:rsidP="002979D7">
            <w:pPr>
              <w:pStyle w:val="NormalIndent"/>
              <w:ind w:left="0"/>
              <w:jc w:val="center"/>
              <w:rPr>
                <w:sz w:val="20"/>
              </w:rPr>
            </w:pPr>
            <w:r w:rsidRPr="000061A3">
              <w:rPr>
                <w:sz w:val="20"/>
              </w:rPr>
              <w:t>N</w:t>
            </w:r>
          </w:p>
        </w:tc>
        <w:tc>
          <w:tcPr>
            <w:tcW w:w="3060" w:type="dxa"/>
          </w:tcPr>
          <w:p w14:paraId="07641978" w14:textId="049E7F66" w:rsidR="002979D7" w:rsidRPr="000061A3" w:rsidDel="00BE6E3F" w:rsidRDefault="002979D7" w:rsidP="002979D7">
            <w:pPr>
              <w:pStyle w:val="NormalIndent"/>
              <w:tabs>
                <w:tab w:val="left" w:pos="106"/>
              </w:tabs>
              <w:ind w:left="0"/>
              <w:rPr>
                <w:sz w:val="20"/>
              </w:rPr>
            </w:pPr>
            <w:r w:rsidRPr="000061A3">
              <w:rPr>
                <w:sz w:val="20"/>
              </w:rPr>
              <w:t>h. How often did a parent or adult in your home ever swear at you, insult you, or put you down?</w:t>
            </w:r>
          </w:p>
        </w:tc>
        <w:tc>
          <w:tcPr>
            <w:tcW w:w="2970" w:type="dxa"/>
          </w:tcPr>
          <w:p w14:paraId="63338456" w14:textId="77777777" w:rsidR="002979D7" w:rsidRPr="000061A3" w:rsidRDefault="002979D7" w:rsidP="002979D7">
            <w:pPr>
              <w:pStyle w:val="NormalIndent"/>
              <w:tabs>
                <w:tab w:val="left" w:pos="106"/>
              </w:tabs>
              <w:ind w:left="0"/>
              <w:rPr>
                <w:sz w:val="20"/>
              </w:rPr>
            </w:pPr>
            <w:r>
              <w:rPr>
                <w:sz w:val="20"/>
              </w:rPr>
              <w:t>1=Never</w:t>
            </w:r>
          </w:p>
          <w:p w14:paraId="4A68B221" w14:textId="77777777" w:rsidR="002979D7" w:rsidRDefault="002979D7" w:rsidP="002979D7">
            <w:pPr>
              <w:pStyle w:val="NormalIndent"/>
              <w:tabs>
                <w:tab w:val="left" w:pos="106"/>
              </w:tabs>
              <w:ind w:left="0"/>
              <w:rPr>
                <w:sz w:val="20"/>
              </w:rPr>
            </w:pPr>
            <w:r>
              <w:rPr>
                <w:sz w:val="20"/>
              </w:rPr>
              <w:t>2=Once</w:t>
            </w:r>
          </w:p>
          <w:p w14:paraId="2D86827E" w14:textId="77777777" w:rsidR="002979D7" w:rsidRPr="000061A3" w:rsidRDefault="002979D7" w:rsidP="002979D7">
            <w:pPr>
              <w:pStyle w:val="NormalIndent"/>
              <w:tabs>
                <w:tab w:val="left" w:pos="106"/>
              </w:tabs>
              <w:ind w:left="0"/>
              <w:rPr>
                <w:sz w:val="20"/>
              </w:rPr>
            </w:pPr>
            <w:r>
              <w:rPr>
                <w:sz w:val="20"/>
              </w:rPr>
              <w:t>3=More than once</w:t>
            </w:r>
          </w:p>
          <w:p w14:paraId="1C48E1D5" w14:textId="77777777" w:rsidR="002979D7" w:rsidRPr="000061A3" w:rsidRDefault="002979D7" w:rsidP="002979D7">
            <w:pPr>
              <w:pStyle w:val="NormalIndent"/>
              <w:tabs>
                <w:tab w:val="left" w:pos="106"/>
              </w:tabs>
              <w:ind w:left="0"/>
              <w:rPr>
                <w:sz w:val="20"/>
              </w:rPr>
            </w:pPr>
            <w:r>
              <w:rPr>
                <w:sz w:val="20"/>
              </w:rPr>
              <w:t>88</w:t>
            </w:r>
            <w:r w:rsidRPr="000061A3">
              <w:rPr>
                <w:sz w:val="20"/>
              </w:rPr>
              <w:t>=Don’t know/not sure</w:t>
            </w:r>
          </w:p>
          <w:p w14:paraId="2E68E965" w14:textId="330C7BDA" w:rsidR="002979D7" w:rsidRPr="000061A3" w:rsidDel="00BE6E3F" w:rsidRDefault="002979D7" w:rsidP="002979D7">
            <w:pPr>
              <w:pStyle w:val="NormalIndent"/>
              <w:tabs>
                <w:tab w:val="left" w:pos="106"/>
              </w:tabs>
              <w:ind w:left="0"/>
              <w:rPr>
                <w:sz w:val="20"/>
              </w:rPr>
            </w:pPr>
            <w:r>
              <w:rPr>
                <w:sz w:val="20"/>
              </w:rPr>
              <w:t>99</w:t>
            </w:r>
            <w:r w:rsidRPr="000061A3">
              <w:rPr>
                <w:sz w:val="20"/>
              </w:rPr>
              <w:t>=Prefer not to answer</w:t>
            </w:r>
          </w:p>
        </w:tc>
      </w:tr>
      <w:tr w:rsidR="002979D7" w:rsidRPr="000061A3" w14:paraId="14B3E893" w14:textId="77777777" w:rsidTr="00BC4DE5">
        <w:trPr>
          <w:cantSplit/>
        </w:trPr>
        <w:tc>
          <w:tcPr>
            <w:tcW w:w="1350" w:type="dxa"/>
          </w:tcPr>
          <w:p w14:paraId="575F8CD8" w14:textId="7FCE84BE" w:rsidR="002979D7" w:rsidRPr="000061A3" w:rsidRDefault="002979D7" w:rsidP="002979D7">
            <w:pPr>
              <w:pStyle w:val="NormalIndent"/>
              <w:ind w:left="0"/>
              <w:rPr>
                <w:sz w:val="20"/>
              </w:rPr>
            </w:pPr>
            <w:r w:rsidRPr="000061A3">
              <w:rPr>
                <w:sz w:val="20"/>
              </w:rPr>
              <w:lastRenderedPageBreak/>
              <w:t>D5I</w:t>
            </w:r>
          </w:p>
        </w:tc>
        <w:tc>
          <w:tcPr>
            <w:tcW w:w="630" w:type="dxa"/>
          </w:tcPr>
          <w:p w14:paraId="07AB1FED" w14:textId="5A419965" w:rsidR="002979D7" w:rsidRPr="000061A3" w:rsidRDefault="002979D7" w:rsidP="002979D7">
            <w:pPr>
              <w:pStyle w:val="NormalIndent"/>
              <w:ind w:left="0"/>
              <w:jc w:val="center"/>
              <w:rPr>
                <w:sz w:val="20"/>
              </w:rPr>
            </w:pPr>
            <w:r>
              <w:rPr>
                <w:sz w:val="20"/>
              </w:rPr>
              <w:t>2</w:t>
            </w:r>
          </w:p>
        </w:tc>
        <w:tc>
          <w:tcPr>
            <w:tcW w:w="630" w:type="dxa"/>
          </w:tcPr>
          <w:p w14:paraId="4AF47853" w14:textId="3FD3346D" w:rsidR="002979D7" w:rsidRPr="000061A3" w:rsidRDefault="002979D7" w:rsidP="002979D7">
            <w:pPr>
              <w:pStyle w:val="NormalIndent"/>
              <w:ind w:left="0"/>
              <w:jc w:val="center"/>
              <w:rPr>
                <w:sz w:val="20"/>
              </w:rPr>
            </w:pPr>
            <w:r w:rsidRPr="000061A3">
              <w:rPr>
                <w:sz w:val="20"/>
              </w:rPr>
              <w:t>N</w:t>
            </w:r>
          </w:p>
        </w:tc>
        <w:tc>
          <w:tcPr>
            <w:tcW w:w="3060" w:type="dxa"/>
          </w:tcPr>
          <w:p w14:paraId="5EAEB309" w14:textId="6164BA4B" w:rsidR="002979D7" w:rsidRPr="000061A3" w:rsidDel="00BE6E3F" w:rsidRDefault="002979D7" w:rsidP="002979D7">
            <w:pPr>
              <w:pStyle w:val="NormalIndent"/>
              <w:tabs>
                <w:tab w:val="left" w:pos="106"/>
              </w:tabs>
              <w:ind w:left="0"/>
              <w:rPr>
                <w:sz w:val="20"/>
              </w:rPr>
            </w:pPr>
            <w:proofErr w:type="spellStart"/>
            <w:r w:rsidRPr="000061A3">
              <w:rPr>
                <w:sz w:val="20"/>
              </w:rPr>
              <w:t>i</w:t>
            </w:r>
            <w:proofErr w:type="spellEnd"/>
            <w:r w:rsidRPr="000061A3">
              <w:rPr>
                <w:sz w:val="20"/>
              </w:rPr>
              <w:t>. How often did anyone at least 5 years older than you or an adult, ever touch you sexually?</w:t>
            </w:r>
          </w:p>
        </w:tc>
        <w:tc>
          <w:tcPr>
            <w:tcW w:w="2970" w:type="dxa"/>
          </w:tcPr>
          <w:p w14:paraId="3910CA90" w14:textId="77777777" w:rsidR="002979D7" w:rsidRPr="000061A3" w:rsidRDefault="002979D7" w:rsidP="002979D7">
            <w:pPr>
              <w:pStyle w:val="NormalIndent"/>
              <w:tabs>
                <w:tab w:val="left" w:pos="106"/>
              </w:tabs>
              <w:ind w:left="0"/>
              <w:rPr>
                <w:sz w:val="20"/>
              </w:rPr>
            </w:pPr>
            <w:r>
              <w:rPr>
                <w:sz w:val="20"/>
              </w:rPr>
              <w:t>1=Never</w:t>
            </w:r>
          </w:p>
          <w:p w14:paraId="5437BDDE" w14:textId="77777777" w:rsidR="002979D7" w:rsidRDefault="002979D7" w:rsidP="002979D7">
            <w:pPr>
              <w:pStyle w:val="NormalIndent"/>
              <w:tabs>
                <w:tab w:val="left" w:pos="106"/>
              </w:tabs>
              <w:ind w:left="0"/>
              <w:rPr>
                <w:sz w:val="20"/>
              </w:rPr>
            </w:pPr>
            <w:r>
              <w:rPr>
                <w:sz w:val="20"/>
              </w:rPr>
              <w:t>2=Once</w:t>
            </w:r>
          </w:p>
          <w:p w14:paraId="797BD964" w14:textId="77777777" w:rsidR="002979D7" w:rsidRPr="000061A3" w:rsidRDefault="002979D7" w:rsidP="002979D7">
            <w:pPr>
              <w:pStyle w:val="NormalIndent"/>
              <w:tabs>
                <w:tab w:val="left" w:pos="106"/>
              </w:tabs>
              <w:ind w:left="0"/>
              <w:rPr>
                <w:sz w:val="20"/>
              </w:rPr>
            </w:pPr>
            <w:r>
              <w:rPr>
                <w:sz w:val="20"/>
              </w:rPr>
              <w:t>3=More than once</w:t>
            </w:r>
          </w:p>
          <w:p w14:paraId="1F4FD92D" w14:textId="77777777" w:rsidR="002979D7" w:rsidRPr="000061A3" w:rsidRDefault="002979D7" w:rsidP="002979D7">
            <w:pPr>
              <w:pStyle w:val="NormalIndent"/>
              <w:tabs>
                <w:tab w:val="left" w:pos="106"/>
              </w:tabs>
              <w:ind w:left="0"/>
              <w:rPr>
                <w:sz w:val="20"/>
              </w:rPr>
            </w:pPr>
            <w:r>
              <w:rPr>
                <w:sz w:val="20"/>
              </w:rPr>
              <w:t>88</w:t>
            </w:r>
            <w:r w:rsidRPr="000061A3">
              <w:rPr>
                <w:sz w:val="20"/>
              </w:rPr>
              <w:t>=Don’t know/not sure</w:t>
            </w:r>
          </w:p>
          <w:p w14:paraId="1FB8EEF5" w14:textId="554B52F6" w:rsidR="002979D7" w:rsidRPr="000061A3" w:rsidDel="00BE6E3F" w:rsidRDefault="002979D7" w:rsidP="002979D7">
            <w:pPr>
              <w:pStyle w:val="NormalIndent"/>
              <w:tabs>
                <w:tab w:val="left" w:pos="106"/>
              </w:tabs>
              <w:ind w:left="0"/>
              <w:rPr>
                <w:sz w:val="20"/>
              </w:rPr>
            </w:pPr>
            <w:r>
              <w:rPr>
                <w:sz w:val="20"/>
              </w:rPr>
              <w:t>99</w:t>
            </w:r>
            <w:r w:rsidRPr="000061A3">
              <w:rPr>
                <w:sz w:val="20"/>
              </w:rPr>
              <w:t>=Prefer not to answer</w:t>
            </w:r>
          </w:p>
        </w:tc>
      </w:tr>
      <w:tr w:rsidR="002979D7" w:rsidRPr="000061A3" w14:paraId="7A7B54D8" w14:textId="77777777" w:rsidTr="00BC4DE5">
        <w:trPr>
          <w:cantSplit/>
        </w:trPr>
        <w:tc>
          <w:tcPr>
            <w:tcW w:w="1350" w:type="dxa"/>
          </w:tcPr>
          <w:p w14:paraId="54EE1263" w14:textId="6256EA43" w:rsidR="002979D7" w:rsidRPr="000061A3" w:rsidRDefault="002979D7" w:rsidP="002979D7">
            <w:pPr>
              <w:pStyle w:val="NormalIndent"/>
              <w:ind w:left="0"/>
              <w:rPr>
                <w:sz w:val="20"/>
              </w:rPr>
            </w:pPr>
            <w:r w:rsidRPr="000061A3">
              <w:rPr>
                <w:sz w:val="20"/>
              </w:rPr>
              <w:t>D5J</w:t>
            </w:r>
          </w:p>
        </w:tc>
        <w:tc>
          <w:tcPr>
            <w:tcW w:w="630" w:type="dxa"/>
          </w:tcPr>
          <w:p w14:paraId="4C4448A4" w14:textId="48C133AE" w:rsidR="002979D7" w:rsidRPr="000061A3" w:rsidRDefault="002979D7" w:rsidP="002979D7">
            <w:pPr>
              <w:pStyle w:val="NormalIndent"/>
              <w:ind w:left="0"/>
              <w:jc w:val="center"/>
              <w:rPr>
                <w:sz w:val="20"/>
              </w:rPr>
            </w:pPr>
            <w:r>
              <w:rPr>
                <w:sz w:val="20"/>
              </w:rPr>
              <w:t>2</w:t>
            </w:r>
          </w:p>
        </w:tc>
        <w:tc>
          <w:tcPr>
            <w:tcW w:w="630" w:type="dxa"/>
          </w:tcPr>
          <w:p w14:paraId="72A38BE6" w14:textId="3C383CBB" w:rsidR="002979D7" w:rsidRPr="000061A3" w:rsidRDefault="002979D7" w:rsidP="002979D7">
            <w:pPr>
              <w:pStyle w:val="NormalIndent"/>
              <w:ind w:left="0"/>
              <w:jc w:val="center"/>
              <w:rPr>
                <w:sz w:val="20"/>
              </w:rPr>
            </w:pPr>
            <w:r w:rsidRPr="000061A3">
              <w:rPr>
                <w:sz w:val="20"/>
              </w:rPr>
              <w:t>N</w:t>
            </w:r>
          </w:p>
        </w:tc>
        <w:tc>
          <w:tcPr>
            <w:tcW w:w="3060" w:type="dxa"/>
          </w:tcPr>
          <w:p w14:paraId="6D16A80F" w14:textId="671EA4FB" w:rsidR="002979D7" w:rsidRPr="000061A3" w:rsidDel="00BE6E3F" w:rsidRDefault="002979D7" w:rsidP="002979D7">
            <w:pPr>
              <w:pStyle w:val="NormalIndent"/>
              <w:tabs>
                <w:tab w:val="left" w:pos="106"/>
              </w:tabs>
              <w:ind w:left="0"/>
              <w:rPr>
                <w:sz w:val="20"/>
              </w:rPr>
            </w:pPr>
            <w:r w:rsidRPr="000061A3">
              <w:rPr>
                <w:sz w:val="20"/>
              </w:rPr>
              <w:t>j. How often did anyone at least 5 years older than you or an adult, try to make you touch them sexually?</w:t>
            </w:r>
          </w:p>
        </w:tc>
        <w:tc>
          <w:tcPr>
            <w:tcW w:w="2970" w:type="dxa"/>
          </w:tcPr>
          <w:p w14:paraId="3F81F134" w14:textId="77777777" w:rsidR="002979D7" w:rsidRPr="000061A3" w:rsidRDefault="002979D7" w:rsidP="002979D7">
            <w:pPr>
              <w:pStyle w:val="NormalIndent"/>
              <w:tabs>
                <w:tab w:val="left" w:pos="106"/>
              </w:tabs>
              <w:ind w:left="0"/>
              <w:rPr>
                <w:sz w:val="20"/>
              </w:rPr>
            </w:pPr>
            <w:r>
              <w:rPr>
                <w:sz w:val="20"/>
              </w:rPr>
              <w:t>1=Never</w:t>
            </w:r>
          </w:p>
          <w:p w14:paraId="770F2CC8" w14:textId="77777777" w:rsidR="002979D7" w:rsidRDefault="002979D7" w:rsidP="002979D7">
            <w:pPr>
              <w:pStyle w:val="NormalIndent"/>
              <w:tabs>
                <w:tab w:val="left" w:pos="106"/>
              </w:tabs>
              <w:ind w:left="0"/>
              <w:rPr>
                <w:sz w:val="20"/>
              </w:rPr>
            </w:pPr>
            <w:r>
              <w:rPr>
                <w:sz w:val="20"/>
              </w:rPr>
              <w:t>2=Once</w:t>
            </w:r>
          </w:p>
          <w:p w14:paraId="1C35ED25" w14:textId="77777777" w:rsidR="002979D7" w:rsidRPr="000061A3" w:rsidRDefault="002979D7" w:rsidP="002979D7">
            <w:pPr>
              <w:pStyle w:val="NormalIndent"/>
              <w:tabs>
                <w:tab w:val="left" w:pos="106"/>
              </w:tabs>
              <w:ind w:left="0"/>
              <w:rPr>
                <w:sz w:val="20"/>
              </w:rPr>
            </w:pPr>
            <w:r>
              <w:rPr>
                <w:sz w:val="20"/>
              </w:rPr>
              <w:t>3=More than once</w:t>
            </w:r>
          </w:p>
          <w:p w14:paraId="5BD75AEA" w14:textId="77777777" w:rsidR="002979D7" w:rsidRPr="000061A3" w:rsidRDefault="002979D7" w:rsidP="002979D7">
            <w:pPr>
              <w:pStyle w:val="NormalIndent"/>
              <w:tabs>
                <w:tab w:val="left" w:pos="106"/>
              </w:tabs>
              <w:ind w:left="0"/>
              <w:rPr>
                <w:sz w:val="20"/>
              </w:rPr>
            </w:pPr>
            <w:r>
              <w:rPr>
                <w:sz w:val="20"/>
              </w:rPr>
              <w:t>88</w:t>
            </w:r>
            <w:r w:rsidRPr="000061A3">
              <w:rPr>
                <w:sz w:val="20"/>
              </w:rPr>
              <w:t>=Don’t know/not sure</w:t>
            </w:r>
          </w:p>
          <w:p w14:paraId="073AEBF9" w14:textId="6FC79EDE" w:rsidR="002979D7" w:rsidRPr="000061A3" w:rsidDel="00BE6E3F" w:rsidRDefault="002979D7" w:rsidP="002979D7">
            <w:pPr>
              <w:pStyle w:val="NormalIndent"/>
              <w:tabs>
                <w:tab w:val="left" w:pos="106"/>
              </w:tabs>
              <w:ind w:left="0"/>
              <w:rPr>
                <w:sz w:val="20"/>
              </w:rPr>
            </w:pPr>
            <w:r>
              <w:rPr>
                <w:sz w:val="20"/>
              </w:rPr>
              <w:t>99</w:t>
            </w:r>
            <w:r w:rsidRPr="000061A3">
              <w:rPr>
                <w:sz w:val="20"/>
              </w:rPr>
              <w:t>=Prefer not to answer</w:t>
            </w:r>
          </w:p>
        </w:tc>
      </w:tr>
      <w:tr w:rsidR="002979D7" w:rsidRPr="000061A3" w14:paraId="272F8E56" w14:textId="77777777" w:rsidTr="00BC4DE5">
        <w:trPr>
          <w:cantSplit/>
        </w:trPr>
        <w:tc>
          <w:tcPr>
            <w:tcW w:w="1350" w:type="dxa"/>
          </w:tcPr>
          <w:p w14:paraId="6872D4CF" w14:textId="541E077A" w:rsidR="002979D7" w:rsidRPr="000061A3" w:rsidRDefault="002979D7" w:rsidP="002979D7">
            <w:pPr>
              <w:pStyle w:val="NormalIndent"/>
              <w:ind w:left="0"/>
              <w:rPr>
                <w:sz w:val="20"/>
              </w:rPr>
            </w:pPr>
            <w:r w:rsidRPr="000061A3">
              <w:rPr>
                <w:sz w:val="20"/>
              </w:rPr>
              <w:t>D5K</w:t>
            </w:r>
          </w:p>
        </w:tc>
        <w:tc>
          <w:tcPr>
            <w:tcW w:w="630" w:type="dxa"/>
          </w:tcPr>
          <w:p w14:paraId="185AEA3C" w14:textId="731E22F8" w:rsidR="002979D7" w:rsidRPr="000061A3" w:rsidRDefault="002979D7" w:rsidP="002979D7">
            <w:pPr>
              <w:pStyle w:val="NormalIndent"/>
              <w:ind w:left="0"/>
              <w:jc w:val="center"/>
              <w:rPr>
                <w:sz w:val="20"/>
              </w:rPr>
            </w:pPr>
            <w:r>
              <w:rPr>
                <w:sz w:val="20"/>
              </w:rPr>
              <w:t>2</w:t>
            </w:r>
          </w:p>
        </w:tc>
        <w:tc>
          <w:tcPr>
            <w:tcW w:w="630" w:type="dxa"/>
          </w:tcPr>
          <w:p w14:paraId="72D8BBE3" w14:textId="10298891" w:rsidR="002979D7" w:rsidRPr="000061A3" w:rsidRDefault="002979D7" w:rsidP="002979D7">
            <w:pPr>
              <w:pStyle w:val="NormalIndent"/>
              <w:ind w:left="0"/>
              <w:jc w:val="center"/>
              <w:rPr>
                <w:sz w:val="20"/>
              </w:rPr>
            </w:pPr>
            <w:r w:rsidRPr="000061A3">
              <w:rPr>
                <w:sz w:val="20"/>
              </w:rPr>
              <w:t>N</w:t>
            </w:r>
          </w:p>
        </w:tc>
        <w:tc>
          <w:tcPr>
            <w:tcW w:w="3060" w:type="dxa"/>
          </w:tcPr>
          <w:p w14:paraId="6BA22600" w14:textId="4BD1A879" w:rsidR="002979D7" w:rsidRPr="000061A3" w:rsidDel="00BE6E3F" w:rsidRDefault="002979D7" w:rsidP="002979D7">
            <w:pPr>
              <w:pStyle w:val="NormalIndent"/>
              <w:tabs>
                <w:tab w:val="left" w:pos="106"/>
              </w:tabs>
              <w:ind w:left="0"/>
              <w:rPr>
                <w:sz w:val="20"/>
              </w:rPr>
            </w:pPr>
            <w:r w:rsidRPr="000061A3">
              <w:rPr>
                <w:sz w:val="20"/>
              </w:rPr>
              <w:t>k. How often did anyone at least 5 years older than you or an adult, force you to have sex?</w:t>
            </w:r>
          </w:p>
        </w:tc>
        <w:tc>
          <w:tcPr>
            <w:tcW w:w="2970" w:type="dxa"/>
          </w:tcPr>
          <w:p w14:paraId="22771F28" w14:textId="77777777" w:rsidR="002979D7" w:rsidRPr="000061A3" w:rsidRDefault="002979D7" w:rsidP="002979D7">
            <w:pPr>
              <w:pStyle w:val="NormalIndent"/>
              <w:tabs>
                <w:tab w:val="left" w:pos="106"/>
              </w:tabs>
              <w:ind w:left="0"/>
              <w:rPr>
                <w:sz w:val="20"/>
              </w:rPr>
            </w:pPr>
            <w:r>
              <w:rPr>
                <w:sz w:val="20"/>
              </w:rPr>
              <w:t>1=Never</w:t>
            </w:r>
          </w:p>
          <w:p w14:paraId="4EF2F7EE" w14:textId="77777777" w:rsidR="002979D7" w:rsidRDefault="002979D7" w:rsidP="002979D7">
            <w:pPr>
              <w:pStyle w:val="NormalIndent"/>
              <w:tabs>
                <w:tab w:val="left" w:pos="106"/>
              </w:tabs>
              <w:ind w:left="0"/>
              <w:rPr>
                <w:sz w:val="20"/>
              </w:rPr>
            </w:pPr>
            <w:r>
              <w:rPr>
                <w:sz w:val="20"/>
              </w:rPr>
              <w:t>2=Once</w:t>
            </w:r>
          </w:p>
          <w:p w14:paraId="5A1E3A5A" w14:textId="77777777" w:rsidR="002979D7" w:rsidRPr="000061A3" w:rsidRDefault="002979D7" w:rsidP="002979D7">
            <w:pPr>
              <w:pStyle w:val="NormalIndent"/>
              <w:tabs>
                <w:tab w:val="left" w:pos="106"/>
              </w:tabs>
              <w:ind w:left="0"/>
              <w:rPr>
                <w:sz w:val="20"/>
              </w:rPr>
            </w:pPr>
            <w:r>
              <w:rPr>
                <w:sz w:val="20"/>
              </w:rPr>
              <w:t>3=More than once</w:t>
            </w:r>
          </w:p>
          <w:p w14:paraId="54B1872E" w14:textId="77777777" w:rsidR="002979D7" w:rsidRPr="000061A3" w:rsidRDefault="002979D7" w:rsidP="002979D7">
            <w:pPr>
              <w:pStyle w:val="NormalIndent"/>
              <w:tabs>
                <w:tab w:val="left" w:pos="106"/>
              </w:tabs>
              <w:ind w:left="0"/>
              <w:rPr>
                <w:sz w:val="20"/>
              </w:rPr>
            </w:pPr>
            <w:r>
              <w:rPr>
                <w:sz w:val="20"/>
              </w:rPr>
              <w:t>88</w:t>
            </w:r>
            <w:r w:rsidRPr="000061A3">
              <w:rPr>
                <w:sz w:val="20"/>
              </w:rPr>
              <w:t>=Don’t know/not sure</w:t>
            </w:r>
          </w:p>
          <w:p w14:paraId="7FACE73A" w14:textId="399BCC8C" w:rsidR="002979D7" w:rsidRPr="000061A3" w:rsidDel="00BE6E3F" w:rsidRDefault="002979D7" w:rsidP="002979D7">
            <w:pPr>
              <w:pStyle w:val="NormalIndent"/>
              <w:tabs>
                <w:tab w:val="left" w:pos="106"/>
              </w:tabs>
              <w:ind w:left="0"/>
              <w:rPr>
                <w:sz w:val="20"/>
              </w:rPr>
            </w:pPr>
            <w:r>
              <w:rPr>
                <w:sz w:val="20"/>
              </w:rPr>
              <w:t>99</w:t>
            </w:r>
            <w:r w:rsidRPr="000061A3">
              <w:rPr>
                <w:sz w:val="20"/>
              </w:rPr>
              <w:t>=Prefer not to answer</w:t>
            </w:r>
          </w:p>
        </w:tc>
      </w:tr>
      <w:tr w:rsidR="002979D7" w:rsidRPr="000061A3" w14:paraId="647F6B8B" w14:textId="77777777" w:rsidTr="00BC4DE5">
        <w:trPr>
          <w:cantSplit/>
          <w:trHeight w:val="286"/>
        </w:trPr>
        <w:tc>
          <w:tcPr>
            <w:tcW w:w="1350" w:type="dxa"/>
            <w:shd w:val="clear" w:color="auto" w:fill="BFBFBF" w:themeFill="background1" w:themeFillShade="BF"/>
          </w:tcPr>
          <w:p w14:paraId="646EAF2B" w14:textId="77777777" w:rsidR="002979D7" w:rsidRPr="000061A3" w:rsidRDefault="002979D7" w:rsidP="002979D7">
            <w:pPr>
              <w:pStyle w:val="NormalIndent"/>
              <w:ind w:left="0"/>
              <w:rPr>
                <w:sz w:val="20"/>
              </w:rPr>
            </w:pPr>
          </w:p>
        </w:tc>
        <w:tc>
          <w:tcPr>
            <w:tcW w:w="630" w:type="dxa"/>
            <w:shd w:val="clear" w:color="auto" w:fill="BFBFBF" w:themeFill="background1" w:themeFillShade="BF"/>
          </w:tcPr>
          <w:p w14:paraId="0542DFD0" w14:textId="77777777" w:rsidR="002979D7" w:rsidRPr="000061A3" w:rsidRDefault="002979D7" w:rsidP="002979D7">
            <w:pPr>
              <w:pStyle w:val="NormalIndent"/>
              <w:ind w:left="0"/>
              <w:jc w:val="center"/>
              <w:rPr>
                <w:sz w:val="20"/>
              </w:rPr>
            </w:pPr>
          </w:p>
        </w:tc>
        <w:tc>
          <w:tcPr>
            <w:tcW w:w="630" w:type="dxa"/>
            <w:shd w:val="clear" w:color="auto" w:fill="BFBFBF" w:themeFill="background1" w:themeFillShade="BF"/>
          </w:tcPr>
          <w:p w14:paraId="7190E435" w14:textId="77777777" w:rsidR="002979D7" w:rsidRPr="000061A3" w:rsidRDefault="002979D7" w:rsidP="002979D7">
            <w:pPr>
              <w:pStyle w:val="NormalIndent"/>
              <w:ind w:left="0"/>
              <w:jc w:val="center"/>
              <w:rPr>
                <w:sz w:val="20"/>
              </w:rPr>
            </w:pPr>
          </w:p>
        </w:tc>
        <w:tc>
          <w:tcPr>
            <w:tcW w:w="6030" w:type="dxa"/>
            <w:gridSpan w:val="2"/>
          </w:tcPr>
          <w:p w14:paraId="55DE075B" w14:textId="77777777" w:rsidR="002979D7" w:rsidRPr="000061A3" w:rsidRDefault="002979D7" w:rsidP="002979D7">
            <w:pPr>
              <w:pStyle w:val="NormalIndent"/>
              <w:tabs>
                <w:tab w:val="left" w:pos="106"/>
              </w:tabs>
              <w:ind w:left="0"/>
              <w:rPr>
                <w:b/>
                <w:sz w:val="20"/>
              </w:rPr>
            </w:pPr>
            <w:r w:rsidRPr="000061A3">
              <w:rPr>
                <w:b/>
                <w:sz w:val="20"/>
              </w:rPr>
              <w:t>E. PROSTATE CANCER TREATMENT</w:t>
            </w:r>
          </w:p>
          <w:p w14:paraId="4CE767A1" w14:textId="48026C90" w:rsidR="002979D7" w:rsidRPr="000061A3" w:rsidRDefault="002979D7" w:rsidP="002979D7">
            <w:pPr>
              <w:pStyle w:val="NormalIndent"/>
              <w:tabs>
                <w:tab w:val="left" w:pos="106"/>
              </w:tabs>
              <w:ind w:left="0"/>
              <w:rPr>
                <w:b/>
                <w:sz w:val="20"/>
              </w:rPr>
            </w:pPr>
            <w:r w:rsidRPr="000061A3">
              <w:rPr>
                <w:b/>
                <w:sz w:val="20"/>
              </w:rPr>
              <w:t>This section is about your prostate cancer diagnosis and treatments you may have received.</w:t>
            </w:r>
          </w:p>
        </w:tc>
      </w:tr>
      <w:tr w:rsidR="002979D7" w:rsidRPr="000061A3" w14:paraId="051B4496" w14:textId="77777777" w:rsidTr="00BC4DE5">
        <w:trPr>
          <w:cantSplit/>
        </w:trPr>
        <w:tc>
          <w:tcPr>
            <w:tcW w:w="1350" w:type="dxa"/>
          </w:tcPr>
          <w:p w14:paraId="6674533B" w14:textId="7EA875FE" w:rsidR="002979D7" w:rsidRPr="000061A3" w:rsidRDefault="002979D7" w:rsidP="002979D7">
            <w:pPr>
              <w:pStyle w:val="NormalIndent"/>
              <w:ind w:left="0"/>
              <w:rPr>
                <w:sz w:val="20"/>
              </w:rPr>
            </w:pPr>
            <w:r w:rsidRPr="000061A3">
              <w:rPr>
                <w:sz w:val="20"/>
              </w:rPr>
              <w:t>E1_1</w:t>
            </w:r>
          </w:p>
        </w:tc>
        <w:tc>
          <w:tcPr>
            <w:tcW w:w="630" w:type="dxa"/>
          </w:tcPr>
          <w:p w14:paraId="17A9DE0B" w14:textId="6177340D" w:rsidR="002979D7" w:rsidRPr="000061A3" w:rsidRDefault="002979D7" w:rsidP="002979D7">
            <w:pPr>
              <w:pStyle w:val="NormalIndent"/>
              <w:ind w:left="0"/>
              <w:jc w:val="center"/>
              <w:rPr>
                <w:sz w:val="20"/>
              </w:rPr>
            </w:pPr>
            <w:r w:rsidRPr="000061A3">
              <w:rPr>
                <w:sz w:val="20"/>
              </w:rPr>
              <w:t>1</w:t>
            </w:r>
          </w:p>
        </w:tc>
        <w:tc>
          <w:tcPr>
            <w:tcW w:w="630" w:type="dxa"/>
          </w:tcPr>
          <w:p w14:paraId="6AB81D24" w14:textId="3707B7E5" w:rsidR="002979D7" w:rsidRPr="000061A3" w:rsidRDefault="002979D7" w:rsidP="002979D7">
            <w:pPr>
              <w:pStyle w:val="NormalIndent"/>
              <w:ind w:left="0"/>
              <w:jc w:val="center"/>
              <w:rPr>
                <w:sz w:val="20"/>
              </w:rPr>
            </w:pPr>
            <w:r w:rsidRPr="000061A3">
              <w:rPr>
                <w:sz w:val="20"/>
              </w:rPr>
              <w:t>N</w:t>
            </w:r>
          </w:p>
        </w:tc>
        <w:tc>
          <w:tcPr>
            <w:tcW w:w="3060" w:type="dxa"/>
            <w:vMerge w:val="restart"/>
          </w:tcPr>
          <w:p w14:paraId="6B403FD8" w14:textId="0A2335AC" w:rsidR="002979D7" w:rsidRPr="000061A3" w:rsidDel="00BE6E3F" w:rsidRDefault="002979D7" w:rsidP="002979D7">
            <w:pPr>
              <w:pStyle w:val="NormalIndent"/>
              <w:tabs>
                <w:tab w:val="left" w:pos="106"/>
              </w:tabs>
              <w:ind w:left="0"/>
              <w:rPr>
                <w:sz w:val="20"/>
              </w:rPr>
            </w:pPr>
            <w:r w:rsidRPr="000061A3">
              <w:rPr>
                <w:sz w:val="20"/>
              </w:rPr>
              <w:t xml:space="preserve">E1. What were the first indications that suggested that you might have prostate cancer (before you had a prostate biopsy)? </w:t>
            </w:r>
            <w:r w:rsidRPr="000061A3">
              <w:rPr>
                <w:color w:val="FF0000"/>
                <w:sz w:val="20"/>
              </w:rPr>
              <w:t>Mark all that apply.</w:t>
            </w:r>
          </w:p>
        </w:tc>
        <w:tc>
          <w:tcPr>
            <w:tcW w:w="2970" w:type="dxa"/>
          </w:tcPr>
          <w:p w14:paraId="3442E36B" w14:textId="6913CBED" w:rsidR="002979D7" w:rsidRPr="000061A3" w:rsidDel="00BE6E3F" w:rsidRDefault="002979D7" w:rsidP="002979D7">
            <w:pPr>
              <w:pStyle w:val="NormalIndent"/>
              <w:tabs>
                <w:tab w:val="left" w:pos="106"/>
              </w:tabs>
              <w:ind w:left="0"/>
              <w:rPr>
                <w:sz w:val="20"/>
              </w:rPr>
            </w:pPr>
            <w:r w:rsidRPr="000061A3">
              <w:rPr>
                <w:sz w:val="20"/>
              </w:rPr>
              <w:t>1=I had a high PSA (‘prostate specific antigen’) test</w:t>
            </w:r>
          </w:p>
        </w:tc>
      </w:tr>
      <w:tr w:rsidR="002979D7" w:rsidRPr="000061A3" w14:paraId="20101335" w14:textId="77777777" w:rsidTr="00BC4DE5">
        <w:trPr>
          <w:cantSplit/>
        </w:trPr>
        <w:tc>
          <w:tcPr>
            <w:tcW w:w="1350" w:type="dxa"/>
          </w:tcPr>
          <w:p w14:paraId="0222D143" w14:textId="3EEC6057" w:rsidR="002979D7" w:rsidRPr="000061A3" w:rsidRDefault="002979D7" w:rsidP="002979D7">
            <w:pPr>
              <w:pStyle w:val="NormalIndent"/>
              <w:ind w:left="0"/>
              <w:rPr>
                <w:sz w:val="20"/>
              </w:rPr>
            </w:pPr>
            <w:r w:rsidRPr="000061A3">
              <w:rPr>
                <w:sz w:val="20"/>
              </w:rPr>
              <w:t>E1_2</w:t>
            </w:r>
          </w:p>
        </w:tc>
        <w:tc>
          <w:tcPr>
            <w:tcW w:w="630" w:type="dxa"/>
          </w:tcPr>
          <w:p w14:paraId="0CC2B59C" w14:textId="457517C4" w:rsidR="002979D7" w:rsidRPr="000061A3" w:rsidRDefault="002979D7" w:rsidP="002979D7">
            <w:pPr>
              <w:pStyle w:val="NormalIndent"/>
              <w:ind w:left="0"/>
              <w:jc w:val="center"/>
              <w:rPr>
                <w:sz w:val="20"/>
              </w:rPr>
            </w:pPr>
            <w:r w:rsidRPr="000061A3">
              <w:rPr>
                <w:sz w:val="20"/>
              </w:rPr>
              <w:t>1</w:t>
            </w:r>
          </w:p>
        </w:tc>
        <w:tc>
          <w:tcPr>
            <w:tcW w:w="630" w:type="dxa"/>
          </w:tcPr>
          <w:p w14:paraId="24BDD2FB" w14:textId="5FD43B06" w:rsidR="002979D7" w:rsidRPr="000061A3" w:rsidRDefault="002979D7" w:rsidP="002979D7">
            <w:pPr>
              <w:pStyle w:val="NormalIndent"/>
              <w:ind w:left="0"/>
              <w:jc w:val="center"/>
              <w:rPr>
                <w:sz w:val="20"/>
              </w:rPr>
            </w:pPr>
            <w:r w:rsidRPr="000061A3">
              <w:rPr>
                <w:sz w:val="20"/>
              </w:rPr>
              <w:t>N</w:t>
            </w:r>
          </w:p>
        </w:tc>
        <w:tc>
          <w:tcPr>
            <w:tcW w:w="3060" w:type="dxa"/>
            <w:vMerge/>
          </w:tcPr>
          <w:p w14:paraId="5AA15FC8" w14:textId="77777777" w:rsidR="002979D7" w:rsidRPr="000061A3" w:rsidDel="00BE6E3F" w:rsidRDefault="002979D7" w:rsidP="002979D7">
            <w:pPr>
              <w:pStyle w:val="NormalIndent"/>
              <w:tabs>
                <w:tab w:val="left" w:pos="106"/>
              </w:tabs>
              <w:ind w:left="0"/>
              <w:rPr>
                <w:sz w:val="20"/>
              </w:rPr>
            </w:pPr>
          </w:p>
        </w:tc>
        <w:tc>
          <w:tcPr>
            <w:tcW w:w="2970" w:type="dxa"/>
          </w:tcPr>
          <w:p w14:paraId="21539F39" w14:textId="61804EDC" w:rsidR="002979D7" w:rsidRPr="000061A3" w:rsidDel="00BE6E3F" w:rsidRDefault="002979D7" w:rsidP="002979D7">
            <w:pPr>
              <w:pStyle w:val="NormalIndent"/>
              <w:tabs>
                <w:tab w:val="left" w:pos="106"/>
              </w:tabs>
              <w:ind w:left="0"/>
              <w:rPr>
                <w:sz w:val="20"/>
              </w:rPr>
            </w:pPr>
            <w:r w:rsidRPr="000061A3">
              <w:rPr>
                <w:sz w:val="20"/>
              </w:rPr>
              <w:t>1=My doctor did a digital rectal exam that indicated an abnormality</w:t>
            </w:r>
          </w:p>
        </w:tc>
      </w:tr>
      <w:tr w:rsidR="002979D7" w:rsidRPr="000061A3" w14:paraId="0E10DC74" w14:textId="77777777" w:rsidTr="00BC4DE5">
        <w:trPr>
          <w:cantSplit/>
        </w:trPr>
        <w:tc>
          <w:tcPr>
            <w:tcW w:w="1350" w:type="dxa"/>
          </w:tcPr>
          <w:p w14:paraId="23BD8AA5" w14:textId="188F6CE8" w:rsidR="002979D7" w:rsidRPr="000061A3" w:rsidRDefault="002979D7" w:rsidP="002979D7">
            <w:pPr>
              <w:pStyle w:val="NormalIndent"/>
              <w:ind w:left="0"/>
              <w:rPr>
                <w:sz w:val="20"/>
              </w:rPr>
            </w:pPr>
            <w:r w:rsidRPr="000061A3">
              <w:rPr>
                <w:sz w:val="20"/>
              </w:rPr>
              <w:t>E1_3</w:t>
            </w:r>
          </w:p>
        </w:tc>
        <w:tc>
          <w:tcPr>
            <w:tcW w:w="630" w:type="dxa"/>
          </w:tcPr>
          <w:p w14:paraId="397CA87B" w14:textId="5099DEA0" w:rsidR="002979D7" w:rsidRPr="000061A3" w:rsidRDefault="002979D7" w:rsidP="002979D7">
            <w:pPr>
              <w:pStyle w:val="NormalIndent"/>
              <w:ind w:left="0"/>
              <w:jc w:val="center"/>
              <w:rPr>
                <w:sz w:val="20"/>
              </w:rPr>
            </w:pPr>
            <w:r w:rsidRPr="000061A3">
              <w:rPr>
                <w:sz w:val="20"/>
              </w:rPr>
              <w:t>1</w:t>
            </w:r>
          </w:p>
        </w:tc>
        <w:tc>
          <w:tcPr>
            <w:tcW w:w="630" w:type="dxa"/>
          </w:tcPr>
          <w:p w14:paraId="7E585248" w14:textId="27F2D805" w:rsidR="002979D7" w:rsidRPr="000061A3" w:rsidRDefault="002979D7" w:rsidP="002979D7">
            <w:pPr>
              <w:pStyle w:val="NormalIndent"/>
              <w:ind w:left="0"/>
              <w:jc w:val="center"/>
              <w:rPr>
                <w:sz w:val="20"/>
              </w:rPr>
            </w:pPr>
            <w:r w:rsidRPr="000061A3">
              <w:rPr>
                <w:sz w:val="20"/>
              </w:rPr>
              <w:t>N</w:t>
            </w:r>
          </w:p>
        </w:tc>
        <w:tc>
          <w:tcPr>
            <w:tcW w:w="3060" w:type="dxa"/>
            <w:vMerge/>
          </w:tcPr>
          <w:p w14:paraId="01FE5752" w14:textId="77777777" w:rsidR="002979D7" w:rsidRPr="000061A3" w:rsidDel="00BE6E3F" w:rsidRDefault="002979D7" w:rsidP="002979D7">
            <w:pPr>
              <w:pStyle w:val="NormalIndent"/>
              <w:tabs>
                <w:tab w:val="left" w:pos="106"/>
              </w:tabs>
              <w:ind w:left="0"/>
              <w:rPr>
                <w:sz w:val="20"/>
              </w:rPr>
            </w:pPr>
          </w:p>
        </w:tc>
        <w:tc>
          <w:tcPr>
            <w:tcW w:w="2970" w:type="dxa"/>
          </w:tcPr>
          <w:p w14:paraId="1D59835A" w14:textId="695A4D4F" w:rsidR="002979D7" w:rsidRPr="000061A3" w:rsidDel="00BE6E3F" w:rsidRDefault="002979D7" w:rsidP="002979D7">
            <w:pPr>
              <w:pStyle w:val="NormalIndent"/>
              <w:tabs>
                <w:tab w:val="left" w:pos="106"/>
              </w:tabs>
              <w:ind w:left="0"/>
              <w:rPr>
                <w:sz w:val="20"/>
              </w:rPr>
            </w:pPr>
            <w:r w:rsidRPr="000061A3">
              <w:rPr>
                <w:sz w:val="20"/>
              </w:rPr>
              <w:t>1= I had urinary, sexual, or bowel problems that I went to see my doctor about</w:t>
            </w:r>
          </w:p>
        </w:tc>
      </w:tr>
      <w:tr w:rsidR="002979D7" w:rsidRPr="000061A3" w14:paraId="1282E22C" w14:textId="77777777" w:rsidTr="00BC4DE5">
        <w:trPr>
          <w:cantSplit/>
        </w:trPr>
        <w:tc>
          <w:tcPr>
            <w:tcW w:w="1350" w:type="dxa"/>
          </w:tcPr>
          <w:p w14:paraId="37E60FEE" w14:textId="79460DC6" w:rsidR="002979D7" w:rsidRPr="000061A3" w:rsidRDefault="002979D7" w:rsidP="002979D7">
            <w:pPr>
              <w:pStyle w:val="NormalIndent"/>
              <w:ind w:left="0"/>
              <w:rPr>
                <w:sz w:val="20"/>
              </w:rPr>
            </w:pPr>
            <w:r w:rsidRPr="000061A3">
              <w:rPr>
                <w:sz w:val="20"/>
              </w:rPr>
              <w:t>E1_4</w:t>
            </w:r>
          </w:p>
        </w:tc>
        <w:tc>
          <w:tcPr>
            <w:tcW w:w="630" w:type="dxa"/>
          </w:tcPr>
          <w:p w14:paraId="0FFDE35F" w14:textId="3BD63381" w:rsidR="002979D7" w:rsidRPr="000061A3" w:rsidRDefault="002979D7" w:rsidP="002979D7">
            <w:pPr>
              <w:pStyle w:val="NormalIndent"/>
              <w:ind w:left="0"/>
              <w:jc w:val="center"/>
              <w:rPr>
                <w:sz w:val="20"/>
              </w:rPr>
            </w:pPr>
            <w:r w:rsidRPr="000061A3">
              <w:rPr>
                <w:sz w:val="20"/>
              </w:rPr>
              <w:t>1</w:t>
            </w:r>
          </w:p>
        </w:tc>
        <w:tc>
          <w:tcPr>
            <w:tcW w:w="630" w:type="dxa"/>
          </w:tcPr>
          <w:p w14:paraId="1A08790C" w14:textId="49CCE081" w:rsidR="002979D7" w:rsidRPr="000061A3" w:rsidRDefault="002979D7" w:rsidP="002979D7">
            <w:pPr>
              <w:pStyle w:val="NormalIndent"/>
              <w:ind w:left="0"/>
              <w:jc w:val="center"/>
              <w:rPr>
                <w:sz w:val="20"/>
              </w:rPr>
            </w:pPr>
            <w:r w:rsidRPr="000061A3">
              <w:rPr>
                <w:sz w:val="20"/>
              </w:rPr>
              <w:t>N</w:t>
            </w:r>
          </w:p>
        </w:tc>
        <w:tc>
          <w:tcPr>
            <w:tcW w:w="3060" w:type="dxa"/>
            <w:vMerge/>
          </w:tcPr>
          <w:p w14:paraId="692A746D" w14:textId="77777777" w:rsidR="002979D7" w:rsidRPr="000061A3" w:rsidDel="00BE6E3F" w:rsidRDefault="002979D7" w:rsidP="002979D7">
            <w:pPr>
              <w:pStyle w:val="NormalIndent"/>
              <w:tabs>
                <w:tab w:val="left" w:pos="106"/>
              </w:tabs>
              <w:ind w:left="0"/>
              <w:rPr>
                <w:sz w:val="20"/>
              </w:rPr>
            </w:pPr>
          </w:p>
        </w:tc>
        <w:tc>
          <w:tcPr>
            <w:tcW w:w="2970" w:type="dxa"/>
          </w:tcPr>
          <w:p w14:paraId="52188A6A" w14:textId="600B2F2F" w:rsidR="002979D7" w:rsidRPr="000061A3" w:rsidDel="00BE6E3F" w:rsidRDefault="002979D7" w:rsidP="002979D7">
            <w:pPr>
              <w:pStyle w:val="NormalIndent"/>
              <w:tabs>
                <w:tab w:val="left" w:pos="106"/>
              </w:tabs>
              <w:ind w:left="0"/>
              <w:rPr>
                <w:sz w:val="20"/>
              </w:rPr>
            </w:pPr>
            <w:r w:rsidRPr="000061A3">
              <w:rPr>
                <w:sz w:val="20"/>
              </w:rPr>
              <w:t>1=I had bone pain that I went to see my doctor about</w:t>
            </w:r>
          </w:p>
        </w:tc>
      </w:tr>
      <w:tr w:rsidR="002979D7" w:rsidRPr="000061A3" w14:paraId="4A1B2A1B" w14:textId="77777777" w:rsidTr="00BC4DE5">
        <w:trPr>
          <w:cantSplit/>
        </w:trPr>
        <w:tc>
          <w:tcPr>
            <w:tcW w:w="1350" w:type="dxa"/>
          </w:tcPr>
          <w:p w14:paraId="4AA9C727" w14:textId="5DB415A7" w:rsidR="002979D7" w:rsidRPr="000061A3" w:rsidRDefault="002979D7" w:rsidP="002979D7">
            <w:pPr>
              <w:pStyle w:val="NormalIndent"/>
              <w:ind w:left="0"/>
              <w:rPr>
                <w:sz w:val="20"/>
              </w:rPr>
            </w:pPr>
            <w:r>
              <w:rPr>
                <w:sz w:val="20"/>
              </w:rPr>
              <w:t>E1_5</w:t>
            </w:r>
          </w:p>
        </w:tc>
        <w:tc>
          <w:tcPr>
            <w:tcW w:w="630" w:type="dxa"/>
          </w:tcPr>
          <w:p w14:paraId="6E4A034C" w14:textId="64B23369" w:rsidR="002979D7" w:rsidRPr="000061A3" w:rsidRDefault="002979D7" w:rsidP="002979D7">
            <w:pPr>
              <w:pStyle w:val="NormalIndent"/>
              <w:ind w:left="0"/>
              <w:jc w:val="center"/>
              <w:rPr>
                <w:sz w:val="20"/>
              </w:rPr>
            </w:pPr>
            <w:r>
              <w:rPr>
                <w:sz w:val="20"/>
              </w:rPr>
              <w:t>1</w:t>
            </w:r>
          </w:p>
        </w:tc>
        <w:tc>
          <w:tcPr>
            <w:tcW w:w="630" w:type="dxa"/>
          </w:tcPr>
          <w:p w14:paraId="286D7C89" w14:textId="4BB841CC" w:rsidR="002979D7" w:rsidRPr="000061A3" w:rsidRDefault="002979D7" w:rsidP="002979D7">
            <w:pPr>
              <w:pStyle w:val="NormalIndent"/>
              <w:ind w:left="0"/>
              <w:jc w:val="center"/>
              <w:rPr>
                <w:sz w:val="20"/>
              </w:rPr>
            </w:pPr>
            <w:r>
              <w:rPr>
                <w:sz w:val="20"/>
              </w:rPr>
              <w:t>N</w:t>
            </w:r>
          </w:p>
        </w:tc>
        <w:tc>
          <w:tcPr>
            <w:tcW w:w="3060" w:type="dxa"/>
            <w:vMerge/>
          </w:tcPr>
          <w:p w14:paraId="0B4F6C6A" w14:textId="77777777" w:rsidR="002979D7" w:rsidRPr="000061A3" w:rsidDel="00BE6E3F" w:rsidRDefault="002979D7" w:rsidP="002979D7">
            <w:pPr>
              <w:pStyle w:val="NormalIndent"/>
              <w:tabs>
                <w:tab w:val="left" w:pos="106"/>
              </w:tabs>
              <w:ind w:left="0"/>
              <w:rPr>
                <w:sz w:val="20"/>
              </w:rPr>
            </w:pPr>
          </w:p>
        </w:tc>
        <w:tc>
          <w:tcPr>
            <w:tcW w:w="2970" w:type="dxa"/>
          </w:tcPr>
          <w:p w14:paraId="00FECD6B" w14:textId="6E120899" w:rsidR="002979D7" w:rsidRPr="000061A3" w:rsidRDefault="002979D7" w:rsidP="002979D7">
            <w:pPr>
              <w:pStyle w:val="NormalIndent"/>
              <w:tabs>
                <w:tab w:val="left" w:pos="106"/>
              </w:tabs>
              <w:ind w:left="0"/>
              <w:rPr>
                <w:sz w:val="20"/>
              </w:rPr>
            </w:pPr>
            <w:r>
              <w:rPr>
                <w:sz w:val="20"/>
              </w:rPr>
              <w:t>1=I was fearful I had cancer</w:t>
            </w:r>
          </w:p>
        </w:tc>
      </w:tr>
      <w:tr w:rsidR="002979D7" w:rsidRPr="000061A3" w14:paraId="41AA7DA1" w14:textId="77777777" w:rsidTr="00BC4DE5">
        <w:trPr>
          <w:cantSplit/>
        </w:trPr>
        <w:tc>
          <w:tcPr>
            <w:tcW w:w="1350" w:type="dxa"/>
          </w:tcPr>
          <w:p w14:paraId="422B6769" w14:textId="73205269" w:rsidR="002979D7" w:rsidRPr="000061A3" w:rsidRDefault="002979D7" w:rsidP="002979D7">
            <w:pPr>
              <w:pStyle w:val="NormalIndent"/>
              <w:ind w:left="0"/>
              <w:rPr>
                <w:sz w:val="20"/>
              </w:rPr>
            </w:pPr>
            <w:r w:rsidRPr="000061A3">
              <w:rPr>
                <w:sz w:val="20"/>
              </w:rPr>
              <w:t>E1_</w:t>
            </w:r>
            <w:r>
              <w:rPr>
                <w:sz w:val="20"/>
              </w:rPr>
              <w:t>6</w:t>
            </w:r>
          </w:p>
        </w:tc>
        <w:tc>
          <w:tcPr>
            <w:tcW w:w="630" w:type="dxa"/>
          </w:tcPr>
          <w:p w14:paraId="162AEE2E" w14:textId="6562A4B2" w:rsidR="002979D7" w:rsidRPr="000061A3" w:rsidRDefault="002979D7" w:rsidP="002979D7">
            <w:pPr>
              <w:pStyle w:val="NormalIndent"/>
              <w:ind w:left="0"/>
              <w:jc w:val="center"/>
              <w:rPr>
                <w:sz w:val="20"/>
              </w:rPr>
            </w:pPr>
            <w:r w:rsidRPr="000061A3">
              <w:rPr>
                <w:sz w:val="20"/>
              </w:rPr>
              <w:t>1</w:t>
            </w:r>
          </w:p>
        </w:tc>
        <w:tc>
          <w:tcPr>
            <w:tcW w:w="630" w:type="dxa"/>
          </w:tcPr>
          <w:p w14:paraId="080015AF" w14:textId="78C65889" w:rsidR="002979D7" w:rsidRPr="000061A3" w:rsidRDefault="002979D7" w:rsidP="002979D7">
            <w:pPr>
              <w:pStyle w:val="NormalIndent"/>
              <w:ind w:left="0"/>
              <w:jc w:val="center"/>
              <w:rPr>
                <w:sz w:val="20"/>
              </w:rPr>
            </w:pPr>
            <w:r w:rsidRPr="000061A3">
              <w:rPr>
                <w:sz w:val="20"/>
              </w:rPr>
              <w:t>N</w:t>
            </w:r>
          </w:p>
        </w:tc>
        <w:tc>
          <w:tcPr>
            <w:tcW w:w="3060" w:type="dxa"/>
            <w:vMerge/>
          </w:tcPr>
          <w:p w14:paraId="4362368D" w14:textId="77777777" w:rsidR="002979D7" w:rsidRPr="000061A3" w:rsidDel="00BE6E3F" w:rsidRDefault="002979D7" w:rsidP="002979D7">
            <w:pPr>
              <w:pStyle w:val="NormalIndent"/>
              <w:tabs>
                <w:tab w:val="left" w:pos="106"/>
              </w:tabs>
              <w:ind w:left="0"/>
              <w:rPr>
                <w:sz w:val="20"/>
              </w:rPr>
            </w:pPr>
          </w:p>
        </w:tc>
        <w:tc>
          <w:tcPr>
            <w:tcW w:w="2970" w:type="dxa"/>
          </w:tcPr>
          <w:p w14:paraId="064C8C2E" w14:textId="57A8FA08" w:rsidR="002979D7" w:rsidRPr="000061A3" w:rsidDel="00BE6E3F" w:rsidRDefault="002979D7" w:rsidP="002979D7">
            <w:pPr>
              <w:pStyle w:val="NormalIndent"/>
              <w:tabs>
                <w:tab w:val="left" w:pos="106"/>
              </w:tabs>
              <w:ind w:left="0"/>
              <w:rPr>
                <w:sz w:val="20"/>
              </w:rPr>
            </w:pPr>
            <w:r w:rsidRPr="000061A3">
              <w:rPr>
                <w:sz w:val="20"/>
              </w:rPr>
              <w:t>1=Other</w:t>
            </w:r>
          </w:p>
        </w:tc>
      </w:tr>
      <w:tr w:rsidR="002979D7" w:rsidRPr="000061A3" w14:paraId="2071B3BB" w14:textId="77777777" w:rsidTr="00BC4DE5">
        <w:trPr>
          <w:cantSplit/>
        </w:trPr>
        <w:tc>
          <w:tcPr>
            <w:tcW w:w="1350" w:type="dxa"/>
          </w:tcPr>
          <w:p w14:paraId="44A256D0" w14:textId="1E2AA02D" w:rsidR="002979D7" w:rsidRPr="000061A3" w:rsidRDefault="002979D7" w:rsidP="002979D7">
            <w:pPr>
              <w:pStyle w:val="NormalIndent"/>
              <w:ind w:left="0"/>
              <w:rPr>
                <w:sz w:val="20"/>
              </w:rPr>
            </w:pPr>
            <w:r w:rsidRPr="000061A3">
              <w:rPr>
                <w:sz w:val="20"/>
              </w:rPr>
              <w:t>E1Other</w:t>
            </w:r>
          </w:p>
        </w:tc>
        <w:tc>
          <w:tcPr>
            <w:tcW w:w="630" w:type="dxa"/>
          </w:tcPr>
          <w:p w14:paraId="22E954C9" w14:textId="794E21B4" w:rsidR="002979D7" w:rsidRPr="000061A3" w:rsidRDefault="00D90ABA" w:rsidP="002979D7">
            <w:pPr>
              <w:pStyle w:val="NormalIndent"/>
              <w:ind w:left="0"/>
              <w:jc w:val="center"/>
              <w:rPr>
                <w:sz w:val="20"/>
              </w:rPr>
            </w:pPr>
            <w:r>
              <w:rPr>
                <w:sz w:val="20"/>
              </w:rPr>
              <w:t>2</w:t>
            </w:r>
            <w:r w:rsidR="002979D7">
              <w:rPr>
                <w:sz w:val="20"/>
              </w:rPr>
              <w:t>0</w:t>
            </w:r>
            <w:r w:rsidR="002979D7" w:rsidRPr="000061A3">
              <w:rPr>
                <w:sz w:val="20"/>
              </w:rPr>
              <w:t>0</w:t>
            </w:r>
          </w:p>
        </w:tc>
        <w:tc>
          <w:tcPr>
            <w:tcW w:w="630" w:type="dxa"/>
          </w:tcPr>
          <w:p w14:paraId="6C667A15" w14:textId="1510E0E0" w:rsidR="002979D7" w:rsidRPr="000061A3" w:rsidRDefault="002979D7" w:rsidP="002979D7">
            <w:pPr>
              <w:pStyle w:val="NormalIndent"/>
              <w:ind w:left="0"/>
              <w:jc w:val="center"/>
              <w:rPr>
                <w:sz w:val="20"/>
              </w:rPr>
            </w:pPr>
            <w:r w:rsidRPr="000061A3">
              <w:rPr>
                <w:sz w:val="20"/>
              </w:rPr>
              <w:t>A/N</w:t>
            </w:r>
          </w:p>
        </w:tc>
        <w:tc>
          <w:tcPr>
            <w:tcW w:w="3060" w:type="dxa"/>
          </w:tcPr>
          <w:p w14:paraId="381F0FE7" w14:textId="1B5E5DE6" w:rsidR="002979D7" w:rsidRPr="000061A3" w:rsidDel="00BE6E3F" w:rsidRDefault="002979D7" w:rsidP="002979D7">
            <w:pPr>
              <w:pStyle w:val="NormalIndent"/>
              <w:tabs>
                <w:tab w:val="left" w:pos="106"/>
              </w:tabs>
              <w:ind w:left="0"/>
              <w:rPr>
                <w:sz w:val="20"/>
              </w:rPr>
            </w:pPr>
            <w:r w:rsidRPr="000061A3">
              <w:rPr>
                <w:sz w:val="20"/>
              </w:rPr>
              <w:t xml:space="preserve">E1. Other, </w:t>
            </w:r>
            <w:r w:rsidRPr="000061A3">
              <w:rPr>
                <w:i/>
                <w:sz w:val="20"/>
              </w:rPr>
              <w:t>please specify:</w:t>
            </w:r>
          </w:p>
        </w:tc>
        <w:tc>
          <w:tcPr>
            <w:tcW w:w="2970" w:type="dxa"/>
          </w:tcPr>
          <w:p w14:paraId="32667A61" w14:textId="080ECE0B" w:rsidR="002979D7" w:rsidRPr="000061A3" w:rsidDel="00BE6E3F" w:rsidRDefault="002979D7" w:rsidP="00D90ABA">
            <w:pPr>
              <w:pStyle w:val="NormalIndent"/>
              <w:tabs>
                <w:tab w:val="left" w:pos="106"/>
              </w:tabs>
              <w:ind w:left="0"/>
              <w:rPr>
                <w:sz w:val="20"/>
              </w:rPr>
            </w:pPr>
            <w:r w:rsidRPr="000061A3">
              <w:rPr>
                <w:sz w:val="20"/>
              </w:rPr>
              <w:t>&lt;Verbatim&gt;</w:t>
            </w:r>
          </w:p>
        </w:tc>
      </w:tr>
      <w:tr w:rsidR="002979D7" w:rsidRPr="000061A3" w14:paraId="1DFF9FA3"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3D2352E8"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0F305A09"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4CFAD73F"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4CF99616" w14:textId="21D89232" w:rsidR="002979D7" w:rsidRPr="000061A3" w:rsidRDefault="002979D7" w:rsidP="002979D7">
            <w:pPr>
              <w:pStyle w:val="NormalIndent"/>
              <w:tabs>
                <w:tab w:val="left" w:pos="106"/>
              </w:tabs>
              <w:ind w:left="0"/>
              <w:rPr>
                <w:sz w:val="20"/>
              </w:rPr>
            </w:pPr>
            <w:r w:rsidRPr="000061A3">
              <w:rPr>
                <w:sz w:val="20"/>
              </w:rPr>
              <w:t xml:space="preserve">E2. </w:t>
            </w:r>
            <w:r w:rsidRPr="000061A3">
              <w:rPr>
                <w:sz w:val="20"/>
                <w:u w:val="single"/>
              </w:rPr>
              <w:t>Before you were diagnosed</w:t>
            </w:r>
            <w:r w:rsidRPr="000061A3">
              <w:rPr>
                <w:sz w:val="20"/>
              </w:rPr>
              <w:t xml:space="preserve"> with prostate cancer:</w:t>
            </w:r>
          </w:p>
        </w:tc>
      </w:tr>
      <w:tr w:rsidR="002979D7" w:rsidRPr="000061A3" w14:paraId="780853F1" w14:textId="77777777" w:rsidTr="00BC4DE5">
        <w:trPr>
          <w:cantSplit/>
        </w:trPr>
        <w:tc>
          <w:tcPr>
            <w:tcW w:w="1350" w:type="dxa"/>
          </w:tcPr>
          <w:p w14:paraId="4508D444" w14:textId="494E51F8" w:rsidR="002979D7" w:rsidRPr="000061A3" w:rsidRDefault="002979D7" w:rsidP="002979D7">
            <w:pPr>
              <w:pStyle w:val="NormalIndent"/>
              <w:ind w:left="0"/>
              <w:rPr>
                <w:sz w:val="20"/>
              </w:rPr>
            </w:pPr>
            <w:r w:rsidRPr="000061A3">
              <w:rPr>
                <w:sz w:val="20"/>
              </w:rPr>
              <w:t>E2Aa</w:t>
            </w:r>
          </w:p>
        </w:tc>
        <w:tc>
          <w:tcPr>
            <w:tcW w:w="630" w:type="dxa"/>
          </w:tcPr>
          <w:p w14:paraId="7EC40B8B" w14:textId="6FD7247A" w:rsidR="002979D7" w:rsidRPr="000061A3" w:rsidRDefault="002979D7" w:rsidP="002979D7">
            <w:pPr>
              <w:pStyle w:val="NormalIndent"/>
              <w:ind w:left="0"/>
              <w:jc w:val="center"/>
              <w:rPr>
                <w:sz w:val="20"/>
              </w:rPr>
            </w:pPr>
            <w:r>
              <w:rPr>
                <w:sz w:val="20"/>
              </w:rPr>
              <w:t>2</w:t>
            </w:r>
          </w:p>
        </w:tc>
        <w:tc>
          <w:tcPr>
            <w:tcW w:w="630" w:type="dxa"/>
          </w:tcPr>
          <w:p w14:paraId="41FBC157" w14:textId="6F7ABC93" w:rsidR="002979D7" w:rsidRPr="000061A3" w:rsidRDefault="002979D7" w:rsidP="002979D7">
            <w:pPr>
              <w:pStyle w:val="NormalIndent"/>
              <w:ind w:left="0"/>
              <w:jc w:val="center"/>
              <w:rPr>
                <w:sz w:val="20"/>
              </w:rPr>
            </w:pPr>
            <w:r w:rsidRPr="000061A3">
              <w:rPr>
                <w:sz w:val="20"/>
              </w:rPr>
              <w:t>N</w:t>
            </w:r>
          </w:p>
        </w:tc>
        <w:tc>
          <w:tcPr>
            <w:tcW w:w="3060" w:type="dxa"/>
          </w:tcPr>
          <w:p w14:paraId="37F4F5BA" w14:textId="72E320E8" w:rsidR="002979D7" w:rsidRPr="000061A3" w:rsidDel="00BE6E3F" w:rsidRDefault="002979D7" w:rsidP="002979D7">
            <w:pPr>
              <w:pStyle w:val="NormalIndent"/>
              <w:tabs>
                <w:tab w:val="left" w:pos="106"/>
              </w:tabs>
              <w:ind w:left="0"/>
              <w:rPr>
                <w:sz w:val="20"/>
              </w:rPr>
            </w:pPr>
            <w:r w:rsidRPr="000061A3">
              <w:rPr>
                <w:sz w:val="20"/>
              </w:rPr>
              <w:t>a. Did you have any previous prostate biopsies that were negative?</w:t>
            </w:r>
          </w:p>
        </w:tc>
        <w:tc>
          <w:tcPr>
            <w:tcW w:w="2970" w:type="dxa"/>
          </w:tcPr>
          <w:p w14:paraId="5EB5B460" w14:textId="77777777" w:rsidR="002979D7" w:rsidRPr="000061A3" w:rsidRDefault="002979D7" w:rsidP="002979D7">
            <w:pPr>
              <w:pStyle w:val="NormalIndent"/>
              <w:tabs>
                <w:tab w:val="left" w:pos="106"/>
              </w:tabs>
              <w:ind w:left="0"/>
              <w:rPr>
                <w:sz w:val="20"/>
              </w:rPr>
            </w:pPr>
            <w:r>
              <w:rPr>
                <w:sz w:val="20"/>
              </w:rPr>
              <w:t>2</w:t>
            </w:r>
            <w:r w:rsidRPr="000061A3">
              <w:rPr>
                <w:sz w:val="20"/>
              </w:rPr>
              <w:t>=Yes</w:t>
            </w:r>
          </w:p>
          <w:p w14:paraId="4D272B94" w14:textId="77777777" w:rsidR="002979D7" w:rsidRPr="000061A3" w:rsidRDefault="002979D7" w:rsidP="002979D7">
            <w:pPr>
              <w:pStyle w:val="NormalIndent"/>
              <w:tabs>
                <w:tab w:val="left" w:pos="106"/>
              </w:tabs>
              <w:ind w:left="0"/>
              <w:rPr>
                <w:sz w:val="20"/>
              </w:rPr>
            </w:pPr>
            <w:r>
              <w:rPr>
                <w:sz w:val="20"/>
              </w:rPr>
              <w:t>1</w:t>
            </w:r>
            <w:r w:rsidRPr="000061A3">
              <w:rPr>
                <w:sz w:val="20"/>
              </w:rPr>
              <w:t>=No</w:t>
            </w:r>
          </w:p>
          <w:p w14:paraId="72350B88" w14:textId="45A19D07" w:rsidR="002979D7" w:rsidRPr="000061A3" w:rsidDel="00BE6E3F" w:rsidRDefault="002979D7" w:rsidP="002979D7">
            <w:pPr>
              <w:pStyle w:val="NormalIndent"/>
              <w:tabs>
                <w:tab w:val="left" w:pos="106"/>
              </w:tabs>
              <w:ind w:left="0"/>
              <w:rPr>
                <w:sz w:val="20"/>
              </w:rPr>
            </w:pPr>
            <w:r>
              <w:rPr>
                <w:sz w:val="20"/>
              </w:rPr>
              <w:t>88</w:t>
            </w:r>
            <w:r w:rsidRPr="000061A3">
              <w:rPr>
                <w:sz w:val="20"/>
              </w:rPr>
              <w:t>=Don’t know</w:t>
            </w:r>
          </w:p>
        </w:tc>
      </w:tr>
      <w:tr w:rsidR="002979D7" w:rsidRPr="000061A3" w14:paraId="1D6A3312" w14:textId="77777777" w:rsidTr="00BC4DE5">
        <w:trPr>
          <w:cantSplit/>
        </w:trPr>
        <w:tc>
          <w:tcPr>
            <w:tcW w:w="1350" w:type="dxa"/>
          </w:tcPr>
          <w:p w14:paraId="72894859" w14:textId="5BD6EA70" w:rsidR="002979D7" w:rsidRPr="000061A3" w:rsidRDefault="002979D7" w:rsidP="002979D7">
            <w:pPr>
              <w:pStyle w:val="NormalIndent"/>
              <w:ind w:left="0"/>
              <w:rPr>
                <w:sz w:val="20"/>
              </w:rPr>
            </w:pPr>
            <w:r w:rsidRPr="000061A3">
              <w:rPr>
                <w:sz w:val="20"/>
              </w:rPr>
              <w:t>E2Ab</w:t>
            </w:r>
          </w:p>
        </w:tc>
        <w:tc>
          <w:tcPr>
            <w:tcW w:w="630" w:type="dxa"/>
          </w:tcPr>
          <w:p w14:paraId="17A96BA8" w14:textId="6D6B2DF3" w:rsidR="002979D7" w:rsidRPr="000061A3" w:rsidRDefault="002979D7" w:rsidP="002979D7">
            <w:pPr>
              <w:pStyle w:val="NormalIndent"/>
              <w:ind w:left="0"/>
              <w:jc w:val="center"/>
              <w:rPr>
                <w:sz w:val="20"/>
              </w:rPr>
            </w:pPr>
            <w:r w:rsidRPr="000061A3">
              <w:rPr>
                <w:sz w:val="20"/>
              </w:rPr>
              <w:t>1</w:t>
            </w:r>
          </w:p>
        </w:tc>
        <w:tc>
          <w:tcPr>
            <w:tcW w:w="630" w:type="dxa"/>
          </w:tcPr>
          <w:p w14:paraId="5993C01B" w14:textId="22C12410" w:rsidR="002979D7" w:rsidRPr="000061A3" w:rsidRDefault="002979D7" w:rsidP="002979D7">
            <w:pPr>
              <w:pStyle w:val="NormalIndent"/>
              <w:ind w:left="0"/>
              <w:jc w:val="center"/>
              <w:rPr>
                <w:sz w:val="20"/>
              </w:rPr>
            </w:pPr>
            <w:r w:rsidRPr="000061A3">
              <w:rPr>
                <w:sz w:val="20"/>
              </w:rPr>
              <w:t>N</w:t>
            </w:r>
          </w:p>
        </w:tc>
        <w:tc>
          <w:tcPr>
            <w:tcW w:w="3060" w:type="dxa"/>
          </w:tcPr>
          <w:p w14:paraId="13D02B25" w14:textId="2590DA1A" w:rsidR="002979D7" w:rsidRPr="000061A3" w:rsidDel="00BE6E3F" w:rsidRDefault="002979D7" w:rsidP="002979D7">
            <w:pPr>
              <w:pStyle w:val="NormalIndent"/>
              <w:tabs>
                <w:tab w:val="left" w:pos="106"/>
              </w:tabs>
              <w:ind w:left="0"/>
              <w:rPr>
                <w:sz w:val="20"/>
              </w:rPr>
            </w:pPr>
            <w:r w:rsidRPr="000061A3">
              <w:rPr>
                <w:sz w:val="20"/>
              </w:rPr>
              <w:t xml:space="preserve">If yes, </w:t>
            </w:r>
            <w:proofErr w:type="gramStart"/>
            <w:r w:rsidRPr="000061A3">
              <w:rPr>
                <w:sz w:val="20"/>
              </w:rPr>
              <w:t>How</w:t>
            </w:r>
            <w:proofErr w:type="gramEnd"/>
            <w:r w:rsidRPr="000061A3">
              <w:rPr>
                <w:sz w:val="20"/>
              </w:rPr>
              <w:t xml:space="preserve"> many?</w:t>
            </w:r>
          </w:p>
        </w:tc>
        <w:tc>
          <w:tcPr>
            <w:tcW w:w="2970" w:type="dxa"/>
          </w:tcPr>
          <w:p w14:paraId="51BCE34A" w14:textId="77777777" w:rsidR="002979D7" w:rsidRPr="000061A3" w:rsidRDefault="002979D7" w:rsidP="002979D7">
            <w:pPr>
              <w:pStyle w:val="NormalIndent"/>
              <w:tabs>
                <w:tab w:val="left" w:pos="106"/>
              </w:tabs>
              <w:ind w:left="0"/>
              <w:rPr>
                <w:sz w:val="20"/>
              </w:rPr>
            </w:pPr>
            <w:r w:rsidRPr="000061A3">
              <w:rPr>
                <w:sz w:val="20"/>
              </w:rPr>
              <w:t>1=1</w:t>
            </w:r>
          </w:p>
          <w:p w14:paraId="2208AD12" w14:textId="77777777" w:rsidR="002979D7" w:rsidRPr="000061A3" w:rsidRDefault="002979D7" w:rsidP="002979D7">
            <w:pPr>
              <w:pStyle w:val="NormalIndent"/>
              <w:tabs>
                <w:tab w:val="left" w:pos="106"/>
              </w:tabs>
              <w:ind w:left="0"/>
              <w:rPr>
                <w:sz w:val="20"/>
              </w:rPr>
            </w:pPr>
            <w:r w:rsidRPr="000061A3">
              <w:rPr>
                <w:sz w:val="20"/>
              </w:rPr>
              <w:t>2=2</w:t>
            </w:r>
          </w:p>
          <w:p w14:paraId="143DAEDE" w14:textId="07EB55A6" w:rsidR="002979D7" w:rsidRPr="000061A3" w:rsidDel="00BE6E3F" w:rsidRDefault="002979D7" w:rsidP="002979D7">
            <w:pPr>
              <w:pStyle w:val="NormalIndent"/>
              <w:tabs>
                <w:tab w:val="left" w:pos="106"/>
              </w:tabs>
              <w:ind w:left="0"/>
              <w:rPr>
                <w:sz w:val="20"/>
              </w:rPr>
            </w:pPr>
            <w:r w:rsidRPr="000061A3">
              <w:rPr>
                <w:sz w:val="20"/>
              </w:rPr>
              <w:t>3=3 or more</w:t>
            </w:r>
          </w:p>
        </w:tc>
      </w:tr>
      <w:tr w:rsidR="002979D7" w:rsidRPr="000061A3" w14:paraId="36A56875" w14:textId="77777777" w:rsidTr="00BC4DE5">
        <w:trPr>
          <w:cantSplit/>
        </w:trPr>
        <w:tc>
          <w:tcPr>
            <w:tcW w:w="1350" w:type="dxa"/>
          </w:tcPr>
          <w:p w14:paraId="0E360AC4" w14:textId="230A0CA2" w:rsidR="002979D7" w:rsidRPr="000061A3" w:rsidRDefault="002979D7" w:rsidP="002979D7">
            <w:pPr>
              <w:pStyle w:val="NormalIndent"/>
              <w:ind w:left="0"/>
              <w:rPr>
                <w:sz w:val="20"/>
              </w:rPr>
            </w:pPr>
            <w:r w:rsidRPr="000061A3">
              <w:rPr>
                <w:sz w:val="20"/>
              </w:rPr>
              <w:t>E2Ba</w:t>
            </w:r>
          </w:p>
        </w:tc>
        <w:tc>
          <w:tcPr>
            <w:tcW w:w="630" w:type="dxa"/>
          </w:tcPr>
          <w:p w14:paraId="4A47B0C8" w14:textId="0F4911E4" w:rsidR="002979D7" w:rsidRPr="000061A3" w:rsidRDefault="002979D7" w:rsidP="002979D7">
            <w:pPr>
              <w:pStyle w:val="NormalIndent"/>
              <w:ind w:left="0"/>
              <w:jc w:val="center"/>
              <w:rPr>
                <w:sz w:val="20"/>
              </w:rPr>
            </w:pPr>
            <w:r>
              <w:rPr>
                <w:sz w:val="20"/>
              </w:rPr>
              <w:t>2</w:t>
            </w:r>
          </w:p>
        </w:tc>
        <w:tc>
          <w:tcPr>
            <w:tcW w:w="630" w:type="dxa"/>
          </w:tcPr>
          <w:p w14:paraId="3B55CF9C" w14:textId="1DD0F218" w:rsidR="002979D7" w:rsidRPr="000061A3" w:rsidRDefault="002979D7" w:rsidP="002979D7">
            <w:pPr>
              <w:pStyle w:val="NormalIndent"/>
              <w:ind w:left="0"/>
              <w:jc w:val="center"/>
              <w:rPr>
                <w:sz w:val="20"/>
              </w:rPr>
            </w:pPr>
            <w:r w:rsidRPr="000061A3">
              <w:rPr>
                <w:sz w:val="20"/>
              </w:rPr>
              <w:t>N</w:t>
            </w:r>
          </w:p>
        </w:tc>
        <w:tc>
          <w:tcPr>
            <w:tcW w:w="3060" w:type="dxa"/>
          </w:tcPr>
          <w:p w14:paraId="790FF3B9" w14:textId="67D9637B" w:rsidR="002979D7" w:rsidRPr="000061A3" w:rsidDel="00BE6E3F" w:rsidRDefault="002979D7" w:rsidP="002979D7">
            <w:pPr>
              <w:pStyle w:val="NormalIndent"/>
              <w:tabs>
                <w:tab w:val="left" w:pos="106"/>
              </w:tabs>
              <w:ind w:left="0"/>
              <w:rPr>
                <w:sz w:val="20"/>
              </w:rPr>
            </w:pPr>
            <w:r w:rsidRPr="000061A3">
              <w:rPr>
                <w:sz w:val="20"/>
              </w:rPr>
              <w:t>b. Did you have any previous PSA blood tests that were considered normal?</w:t>
            </w:r>
          </w:p>
        </w:tc>
        <w:tc>
          <w:tcPr>
            <w:tcW w:w="2970" w:type="dxa"/>
          </w:tcPr>
          <w:p w14:paraId="25302E26" w14:textId="77777777" w:rsidR="002979D7" w:rsidRPr="000061A3" w:rsidRDefault="002979D7" w:rsidP="002979D7">
            <w:pPr>
              <w:pStyle w:val="NormalIndent"/>
              <w:tabs>
                <w:tab w:val="left" w:pos="106"/>
              </w:tabs>
              <w:ind w:left="0"/>
              <w:rPr>
                <w:sz w:val="20"/>
              </w:rPr>
            </w:pPr>
            <w:r>
              <w:rPr>
                <w:sz w:val="20"/>
              </w:rPr>
              <w:t>2</w:t>
            </w:r>
            <w:r w:rsidRPr="000061A3">
              <w:rPr>
                <w:sz w:val="20"/>
              </w:rPr>
              <w:t>=Yes</w:t>
            </w:r>
          </w:p>
          <w:p w14:paraId="2410198B" w14:textId="77777777" w:rsidR="002979D7" w:rsidRPr="000061A3" w:rsidRDefault="002979D7" w:rsidP="002979D7">
            <w:pPr>
              <w:pStyle w:val="NormalIndent"/>
              <w:tabs>
                <w:tab w:val="left" w:pos="106"/>
              </w:tabs>
              <w:ind w:left="0"/>
              <w:rPr>
                <w:sz w:val="20"/>
              </w:rPr>
            </w:pPr>
            <w:r>
              <w:rPr>
                <w:sz w:val="20"/>
              </w:rPr>
              <w:t>1</w:t>
            </w:r>
            <w:r w:rsidRPr="000061A3">
              <w:rPr>
                <w:sz w:val="20"/>
              </w:rPr>
              <w:t>=No</w:t>
            </w:r>
          </w:p>
          <w:p w14:paraId="660A5D2D" w14:textId="5ADF772E" w:rsidR="002979D7" w:rsidRPr="000061A3" w:rsidDel="00BE6E3F" w:rsidRDefault="002979D7" w:rsidP="002979D7">
            <w:pPr>
              <w:pStyle w:val="NormalIndent"/>
              <w:tabs>
                <w:tab w:val="left" w:pos="106"/>
              </w:tabs>
              <w:ind w:left="0"/>
              <w:rPr>
                <w:sz w:val="20"/>
              </w:rPr>
            </w:pPr>
            <w:r>
              <w:rPr>
                <w:sz w:val="20"/>
              </w:rPr>
              <w:t>88</w:t>
            </w:r>
            <w:r w:rsidRPr="000061A3">
              <w:rPr>
                <w:sz w:val="20"/>
              </w:rPr>
              <w:t>=Don’t know</w:t>
            </w:r>
          </w:p>
        </w:tc>
      </w:tr>
      <w:tr w:rsidR="002979D7" w:rsidRPr="000061A3" w14:paraId="18A800AB" w14:textId="77777777" w:rsidTr="00BC4DE5">
        <w:trPr>
          <w:cantSplit/>
        </w:trPr>
        <w:tc>
          <w:tcPr>
            <w:tcW w:w="1350" w:type="dxa"/>
          </w:tcPr>
          <w:p w14:paraId="02A51392" w14:textId="3148E4AB" w:rsidR="002979D7" w:rsidRPr="000061A3" w:rsidRDefault="002979D7" w:rsidP="002979D7">
            <w:pPr>
              <w:pStyle w:val="NormalIndent"/>
              <w:ind w:left="0"/>
              <w:rPr>
                <w:sz w:val="20"/>
              </w:rPr>
            </w:pPr>
            <w:r w:rsidRPr="000061A3">
              <w:rPr>
                <w:sz w:val="20"/>
              </w:rPr>
              <w:t>E2Bb</w:t>
            </w:r>
          </w:p>
        </w:tc>
        <w:tc>
          <w:tcPr>
            <w:tcW w:w="630" w:type="dxa"/>
          </w:tcPr>
          <w:p w14:paraId="11EC6AF5" w14:textId="28188897" w:rsidR="002979D7" w:rsidRPr="000061A3" w:rsidRDefault="002979D7" w:rsidP="002979D7">
            <w:pPr>
              <w:pStyle w:val="NormalIndent"/>
              <w:ind w:left="0"/>
              <w:jc w:val="center"/>
              <w:rPr>
                <w:sz w:val="20"/>
              </w:rPr>
            </w:pPr>
            <w:r w:rsidRPr="000061A3">
              <w:rPr>
                <w:sz w:val="20"/>
              </w:rPr>
              <w:t>1</w:t>
            </w:r>
          </w:p>
        </w:tc>
        <w:tc>
          <w:tcPr>
            <w:tcW w:w="630" w:type="dxa"/>
          </w:tcPr>
          <w:p w14:paraId="35D00536" w14:textId="36F41164" w:rsidR="002979D7" w:rsidRPr="000061A3" w:rsidRDefault="002979D7" w:rsidP="002979D7">
            <w:pPr>
              <w:pStyle w:val="NormalIndent"/>
              <w:ind w:left="0"/>
              <w:jc w:val="center"/>
              <w:rPr>
                <w:sz w:val="20"/>
              </w:rPr>
            </w:pPr>
            <w:r w:rsidRPr="000061A3">
              <w:rPr>
                <w:sz w:val="20"/>
              </w:rPr>
              <w:t>N</w:t>
            </w:r>
          </w:p>
        </w:tc>
        <w:tc>
          <w:tcPr>
            <w:tcW w:w="3060" w:type="dxa"/>
          </w:tcPr>
          <w:p w14:paraId="21C1168E" w14:textId="6F151380" w:rsidR="002979D7" w:rsidRPr="000061A3" w:rsidDel="00BE6E3F" w:rsidRDefault="002979D7" w:rsidP="002979D7">
            <w:pPr>
              <w:pStyle w:val="NormalIndent"/>
              <w:tabs>
                <w:tab w:val="left" w:pos="106"/>
              </w:tabs>
              <w:ind w:left="0"/>
              <w:rPr>
                <w:sz w:val="20"/>
              </w:rPr>
            </w:pPr>
            <w:r w:rsidRPr="000061A3">
              <w:rPr>
                <w:sz w:val="20"/>
              </w:rPr>
              <w:t xml:space="preserve">If yes, </w:t>
            </w:r>
            <w:proofErr w:type="gramStart"/>
            <w:r w:rsidRPr="000061A3">
              <w:rPr>
                <w:sz w:val="20"/>
              </w:rPr>
              <w:t>How</w:t>
            </w:r>
            <w:proofErr w:type="gramEnd"/>
            <w:r w:rsidRPr="000061A3">
              <w:rPr>
                <w:sz w:val="20"/>
              </w:rPr>
              <w:t xml:space="preserve"> many?</w:t>
            </w:r>
          </w:p>
        </w:tc>
        <w:tc>
          <w:tcPr>
            <w:tcW w:w="2970" w:type="dxa"/>
          </w:tcPr>
          <w:p w14:paraId="1098952B" w14:textId="77777777" w:rsidR="002979D7" w:rsidRPr="000061A3" w:rsidRDefault="002979D7" w:rsidP="002979D7">
            <w:pPr>
              <w:pStyle w:val="NormalIndent"/>
              <w:tabs>
                <w:tab w:val="left" w:pos="106"/>
              </w:tabs>
              <w:ind w:left="0"/>
              <w:rPr>
                <w:sz w:val="20"/>
              </w:rPr>
            </w:pPr>
            <w:r w:rsidRPr="000061A3">
              <w:rPr>
                <w:sz w:val="20"/>
              </w:rPr>
              <w:t>1=1</w:t>
            </w:r>
          </w:p>
          <w:p w14:paraId="489F4FEA" w14:textId="77777777" w:rsidR="002979D7" w:rsidRPr="000061A3" w:rsidRDefault="002979D7" w:rsidP="002979D7">
            <w:pPr>
              <w:pStyle w:val="NormalIndent"/>
              <w:tabs>
                <w:tab w:val="left" w:pos="106"/>
              </w:tabs>
              <w:ind w:left="0"/>
              <w:rPr>
                <w:sz w:val="20"/>
              </w:rPr>
            </w:pPr>
            <w:r w:rsidRPr="000061A3">
              <w:rPr>
                <w:sz w:val="20"/>
              </w:rPr>
              <w:t>2=2</w:t>
            </w:r>
          </w:p>
          <w:p w14:paraId="2E05748D" w14:textId="77777777" w:rsidR="002979D7" w:rsidRPr="000061A3" w:rsidRDefault="002979D7" w:rsidP="002979D7">
            <w:pPr>
              <w:pStyle w:val="NormalIndent"/>
              <w:tabs>
                <w:tab w:val="left" w:pos="106"/>
              </w:tabs>
              <w:ind w:left="0"/>
              <w:rPr>
                <w:sz w:val="20"/>
              </w:rPr>
            </w:pPr>
            <w:r w:rsidRPr="000061A3">
              <w:rPr>
                <w:sz w:val="20"/>
              </w:rPr>
              <w:t>3=3</w:t>
            </w:r>
          </w:p>
          <w:p w14:paraId="254CFF86" w14:textId="77777777" w:rsidR="002979D7" w:rsidRPr="000061A3" w:rsidRDefault="002979D7" w:rsidP="002979D7">
            <w:pPr>
              <w:pStyle w:val="NormalIndent"/>
              <w:tabs>
                <w:tab w:val="left" w:pos="106"/>
              </w:tabs>
              <w:ind w:left="0"/>
              <w:rPr>
                <w:sz w:val="20"/>
              </w:rPr>
            </w:pPr>
            <w:r w:rsidRPr="000061A3">
              <w:rPr>
                <w:sz w:val="20"/>
              </w:rPr>
              <w:t>4=4</w:t>
            </w:r>
          </w:p>
          <w:p w14:paraId="0864A8AF" w14:textId="1F2A4DAA" w:rsidR="002979D7" w:rsidRPr="000061A3" w:rsidDel="00BE6E3F" w:rsidRDefault="002979D7" w:rsidP="002979D7">
            <w:pPr>
              <w:pStyle w:val="NormalIndent"/>
              <w:tabs>
                <w:tab w:val="left" w:pos="106"/>
              </w:tabs>
              <w:ind w:left="0"/>
              <w:rPr>
                <w:sz w:val="20"/>
              </w:rPr>
            </w:pPr>
            <w:r w:rsidRPr="000061A3">
              <w:rPr>
                <w:sz w:val="20"/>
              </w:rPr>
              <w:t>5=5 or more</w:t>
            </w:r>
          </w:p>
        </w:tc>
      </w:tr>
      <w:tr w:rsidR="002979D7" w:rsidRPr="000061A3" w14:paraId="3CB76BBC" w14:textId="77777777" w:rsidTr="00BC4DE5">
        <w:trPr>
          <w:cantSplit/>
        </w:trPr>
        <w:tc>
          <w:tcPr>
            <w:tcW w:w="1350" w:type="dxa"/>
          </w:tcPr>
          <w:p w14:paraId="002E515A" w14:textId="56AF38EF" w:rsidR="002979D7" w:rsidRPr="000061A3" w:rsidRDefault="002979D7" w:rsidP="002979D7">
            <w:pPr>
              <w:pStyle w:val="NormalIndent"/>
              <w:ind w:left="0"/>
              <w:rPr>
                <w:sz w:val="20"/>
              </w:rPr>
            </w:pPr>
            <w:r w:rsidRPr="000061A3">
              <w:rPr>
                <w:sz w:val="20"/>
              </w:rPr>
              <w:lastRenderedPageBreak/>
              <w:t>E3</w:t>
            </w:r>
          </w:p>
        </w:tc>
        <w:tc>
          <w:tcPr>
            <w:tcW w:w="630" w:type="dxa"/>
          </w:tcPr>
          <w:p w14:paraId="0BF3AA23" w14:textId="7F716373" w:rsidR="002979D7" w:rsidRPr="000061A3" w:rsidRDefault="002979D7" w:rsidP="002979D7">
            <w:pPr>
              <w:pStyle w:val="NormalIndent"/>
              <w:ind w:left="0"/>
              <w:jc w:val="center"/>
              <w:rPr>
                <w:sz w:val="20"/>
              </w:rPr>
            </w:pPr>
            <w:r>
              <w:rPr>
                <w:sz w:val="20"/>
              </w:rPr>
              <w:t>2</w:t>
            </w:r>
          </w:p>
        </w:tc>
        <w:tc>
          <w:tcPr>
            <w:tcW w:w="630" w:type="dxa"/>
          </w:tcPr>
          <w:p w14:paraId="1DD2BC49" w14:textId="276E7B83" w:rsidR="002979D7" w:rsidRPr="000061A3" w:rsidRDefault="002979D7" w:rsidP="002979D7">
            <w:pPr>
              <w:pStyle w:val="NormalIndent"/>
              <w:ind w:left="0"/>
              <w:jc w:val="center"/>
              <w:rPr>
                <w:sz w:val="20"/>
              </w:rPr>
            </w:pPr>
            <w:r w:rsidRPr="000061A3">
              <w:rPr>
                <w:sz w:val="20"/>
              </w:rPr>
              <w:t>N</w:t>
            </w:r>
          </w:p>
        </w:tc>
        <w:tc>
          <w:tcPr>
            <w:tcW w:w="3060" w:type="dxa"/>
          </w:tcPr>
          <w:p w14:paraId="7E4475A6" w14:textId="11F7A911" w:rsidR="002979D7" w:rsidRPr="000061A3" w:rsidDel="00BE6E3F" w:rsidRDefault="002979D7" w:rsidP="002979D7">
            <w:pPr>
              <w:pStyle w:val="NormalIndent"/>
              <w:tabs>
                <w:tab w:val="left" w:pos="106"/>
              </w:tabs>
              <w:ind w:left="0"/>
              <w:rPr>
                <w:sz w:val="20"/>
              </w:rPr>
            </w:pPr>
            <w:r w:rsidRPr="000061A3">
              <w:rPr>
                <w:sz w:val="20"/>
              </w:rPr>
              <w:t>E3. Which of the following best describes your decision to have the PSA blood test that indicated that you had prostate cancer?</w:t>
            </w:r>
          </w:p>
        </w:tc>
        <w:tc>
          <w:tcPr>
            <w:tcW w:w="2970" w:type="dxa"/>
          </w:tcPr>
          <w:p w14:paraId="68BB89AB" w14:textId="6AA419EF" w:rsidR="002979D7" w:rsidRPr="000061A3" w:rsidRDefault="002979D7" w:rsidP="002979D7">
            <w:pPr>
              <w:pStyle w:val="NormalIndent"/>
              <w:tabs>
                <w:tab w:val="left" w:pos="106"/>
              </w:tabs>
              <w:ind w:left="0"/>
              <w:rPr>
                <w:sz w:val="20"/>
              </w:rPr>
            </w:pPr>
            <w:r w:rsidRPr="000061A3">
              <w:rPr>
                <w:sz w:val="20"/>
              </w:rPr>
              <w:t>1=I made the decision alone</w:t>
            </w:r>
          </w:p>
          <w:p w14:paraId="03DD84BE" w14:textId="1B299D37" w:rsidR="002979D7" w:rsidRPr="000061A3" w:rsidRDefault="002979D7" w:rsidP="002979D7">
            <w:pPr>
              <w:pStyle w:val="NormalIndent"/>
              <w:tabs>
                <w:tab w:val="left" w:pos="106"/>
              </w:tabs>
              <w:ind w:left="0"/>
              <w:rPr>
                <w:sz w:val="20"/>
              </w:rPr>
            </w:pPr>
            <w:r>
              <w:rPr>
                <w:sz w:val="20"/>
              </w:rPr>
              <w:t>2</w:t>
            </w:r>
            <w:r w:rsidRPr="000061A3">
              <w:rPr>
                <w:sz w:val="20"/>
              </w:rPr>
              <w:t>=I made the decision together with a family member or friend</w:t>
            </w:r>
          </w:p>
          <w:p w14:paraId="1B15377D" w14:textId="7EF60E7F" w:rsidR="002979D7" w:rsidRPr="000061A3" w:rsidRDefault="002979D7" w:rsidP="002979D7">
            <w:pPr>
              <w:pStyle w:val="NormalIndent"/>
              <w:tabs>
                <w:tab w:val="left" w:pos="106"/>
              </w:tabs>
              <w:ind w:left="0"/>
              <w:rPr>
                <w:sz w:val="20"/>
              </w:rPr>
            </w:pPr>
            <w:r>
              <w:rPr>
                <w:sz w:val="20"/>
              </w:rPr>
              <w:t>3</w:t>
            </w:r>
            <w:r w:rsidRPr="000061A3">
              <w:rPr>
                <w:sz w:val="20"/>
              </w:rPr>
              <w:t>=I made the decision together with a family member or friend</w:t>
            </w:r>
            <w:r>
              <w:rPr>
                <w:sz w:val="20"/>
              </w:rPr>
              <w:t xml:space="preserve"> and my </w:t>
            </w:r>
            <w:r w:rsidRPr="000061A3">
              <w:rPr>
                <w:sz w:val="20"/>
              </w:rPr>
              <w:t>doctor, nurse</w:t>
            </w:r>
            <w:r>
              <w:rPr>
                <w:sz w:val="20"/>
              </w:rPr>
              <w:t>,</w:t>
            </w:r>
            <w:r w:rsidRPr="000061A3">
              <w:rPr>
                <w:sz w:val="20"/>
              </w:rPr>
              <w:t xml:space="preserve"> or health care provider</w:t>
            </w:r>
          </w:p>
          <w:p w14:paraId="4B21649D" w14:textId="0A01D1AE" w:rsidR="002979D7" w:rsidRPr="000061A3" w:rsidRDefault="002979D7" w:rsidP="002979D7">
            <w:pPr>
              <w:pStyle w:val="NormalIndent"/>
              <w:tabs>
                <w:tab w:val="left" w:pos="106"/>
              </w:tabs>
              <w:ind w:left="0"/>
              <w:rPr>
                <w:sz w:val="20"/>
              </w:rPr>
            </w:pPr>
            <w:r w:rsidRPr="000061A3">
              <w:rPr>
                <w:sz w:val="20"/>
              </w:rPr>
              <w:t xml:space="preserve">4= I made the decision together </w:t>
            </w:r>
            <w:proofErr w:type="gramStart"/>
            <w:r w:rsidRPr="000061A3">
              <w:rPr>
                <w:sz w:val="20"/>
              </w:rPr>
              <w:t xml:space="preserve">with </w:t>
            </w:r>
            <w:r>
              <w:rPr>
                <w:sz w:val="20"/>
              </w:rPr>
              <w:t xml:space="preserve"> m</w:t>
            </w:r>
            <w:r w:rsidRPr="000061A3">
              <w:rPr>
                <w:sz w:val="20"/>
              </w:rPr>
              <w:t>y</w:t>
            </w:r>
            <w:proofErr w:type="gramEnd"/>
            <w:r w:rsidRPr="000061A3">
              <w:rPr>
                <w:sz w:val="20"/>
              </w:rPr>
              <w:t xml:space="preserve"> doctor, nurse, or hea</w:t>
            </w:r>
            <w:r>
              <w:rPr>
                <w:sz w:val="20"/>
              </w:rPr>
              <w:t>lth care provider</w:t>
            </w:r>
          </w:p>
          <w:p w14:paraId="20574181" w14:textId="2513E33D" w:rsidR="002979D7" w:rsidRPr="000061A3" w:rsidRDefault="002979D7" w:rsidP="002979D7">
            <w:pPr>
              <w:pStyle w:val="NormalIndent"/>
              <w:tabs>
                <w:tab w:val="left" w:pos="106"/>
              </w:tabs>
              <w:ind w:left="0"/>
              <w:rPr>
                <w:sz w:val="20"/>
              </w:rPr>
            </w:pPr>
            <w:r w:rsidRPr="000061A3">
              <w:rPr>
                <w:sz w:val="20"/>
              </w:rPr>
              <w:t>5=My doctor</w:t>
            </w:r>
            <w:r>
              <w:rPr>
                <w:sz w:val="20"/>
              </w:rPr>
              <w:t>, nurse,</w:t>
            </w:r>
            <w:r w:rsidRPr="000061A3">
              <w:rPr>
                <w:sz w:val="20"/>
              </w:rPr>
              <w:t xml:space="preserve"> or health care provider made the decision</w:t>
            </w:r>
          </w:p>
          <w:p w14:paraId="388E0DE2" w14:textId="48EC727A" w:rsidR="002979D7" w:rsidRPr="000061A3" w:rsidDel="00BE6E3F" w:rsidRDefault="002979D7" w:rsidP="002979D7">
            <w:pPr>
              <w:pStyle w:val="NormalIndent"/>
              <w:tabs>
                <w:tab w:val="left" w:pos="106"/>
              </w:tabs>
              <w:ind w:left="0"/>
              <w:rPr>
                <w:sz w:val="20"/>
              </w:rPr>
            </w:pPr>
            <w:r>
              <w:rPr>
                <w:sz w:val="20"/>
              </w:rPr>
              <w:t>88</w:t>
            </w:r>
            <w:r w:rsidRPr="000061A3">
              <w:rPr>
                <w:sz w:val="20"/>
              </w:rPr>
              <w:t xml:space="preserve">=I do not know </w:t>
            </w:r>
            <w:r>
              <w:rPr>
                <w:sz w:val="20"/>
              </w:rPr>
              <w:t xml:space="preserve">or remember </w:t>
            </w:r>
            <w:r w:rsidRPr="000061A3">
              <w:rPr>
                <w:sz w:val="20"/>
              </w:rPr>
              <w:t>how the decision was made</w:t>
            </w:r>
          </w:p>
        </w:tc>
      </w:tr>
      <w:tr w:rsidR="002979D7" w:rsidRPr="000061A3" w14:paraId="13DAEA70" w14:textId="77777777" w:rsidTr="00BC4DE5">
        <w:trPr>
          <w:cantSplit/>
        </w:trPr>
        <w:tc>
          <w:tcPr>
            <w:tcW w:w="1350" w:type="dxa"/>
          </w:tcPr>
          <w:p w14:paraId="63ACD82C" w14:textId="68D3CD66" w:rsidR="002979D7" w:rsidRPr="000061A3" w:rsidRDefault="002979D7" w:rsidP="002979D7">
            <w:pPr>
              <w:pStyle w:val="NormalIndent"/>
              <w:ind w:left="0"/>
              <w:rPr>
                <w:sz w:val="20"/>
              </w:rPr>
            </w:pPr>
            <w:r w:rsidRPr="000061A3">
              <w:rPr>
                <w:sz w:val="20"/>
              </w:rPr>
              <w:t>E4</w:t>
            </w:r>
          </w:p>
        </w:tc>
        <w:tc>
          <w:tcPr>
            <w:tcW w:w="630" w:type="dxa"/>
          </w:tcPr>
          <w:p w14:paraId="78EDF7C2" w14:textId="34C4AA65" w:rsidR="002979D7" w:rsidRPr="000061A3" w:rsidRDefault="002979D7" w:rsidP="002979D7">
            <w:pPr>
              <w:pStyle w:val="NormalIndent"/>
              <w:ind w:left="0"/>
              <w:jc w:val="center"/>
              <w:rPr>
                <w:sz w:val="20"/>
              </w:rPr>
            </w:pPr>
            <w:r>
              <w:rPr>
                <w:sz w:val="20"/>
              </w:rPr>
              <w:t>2</w:t>
            </w:r>
          </w:p>
        </w:tc>
        <w:tc>
          <w:tcPr>
            <w:tcW w:w="630" w:type="dxa"/>
          </w:tcPr>
          <w:p w14:paraId="5C46BD45" w14:textId="5DC584FC" w:rsidR="002979D7" w:rsidRPr="000061A3" w:rsidRDefault="002979D7" w:rsidP="002979D7">
            <w:pPr>
              <w:pStyle w:val="NormalIndent"/>
              <w:ind w:left="0"/>
              <w:jc w:val="center"/>
              <w:rPr>
                <w:sz w:val="20"/>
              </w:rPr>
            </w:pPr>
            <w:r w:rsidRPr="000061A3">
              <w:rPr>
                <w:sz w:val="20"/>
              </w:rPr>
              <w:t>N</w:t>
            </w:r>
          </w:p>
        </w:tc>
        <w:tc>
          <w:tcPr>
            <w:tcW w:w="3060" w:type="dxa"/>
          </w:tcPr>
          <w:p w14:paraId="0D0D6EF7" w14:textId="4AFD1C76" w:rsidR="002979D7" w:rsidRPr="000061A3" w:rsidDel="00BE6E3F" w:rsidRDefault="002979D7" w:rsidP="002979D7">
            <w:pPr>
              <w:pStyle w:val="NormalIndent"/>
              <w:tabs>
                <w:tab w:val="left" w:pos="106"/>
              </w:tabs>
              <w:ind w:left="0"/>
              <w:rPr>
                <w:sz w:val="20"/>
              </w:rPr>
            </w:pPr>
            <w:r w:rsidRPr="000061A3">
              <w:rPr>
                <w:sz w:val="20"/>
              </w:rPr>
              <w:t>E4. When you were diagnosed with prostate cancer, what was your understanding of how aggressive your cancer might be (i.e., how likely it was that your cancer might progress).</w:t>
            </w:r>
          </w:p>
        </w:tc>
        <w:tc>
          <w:tcPr>
            <w:tcW w:w="2970" w:type="dxa"/>
          </w:tcPr>
          <w:p w14:paraId="6B59991F" w14:textId="77777777" w:rsidR="002979D7" w:rsidRPr="000061A3" w:rsidRDefault="002979D7" w:rsidP="002979D7">
            <w:pPr>
              <w:pStyle w:val="NormalIndent"/>
              <w:tabs>
                <w:tab w:val="left" w:pos="106"/>
              </w:tabs>
              <w:ind w:left="0"/>
              <w:rPr>
                <w:sz w:val="20"/>
              </w:rPr>
            </w:pPr>
            <w:r w:rsidRPr="000061A3">
              <w:rPr>
                <w:sz w:val="20"/>
              </w:rPr>
              <w:t>1=Low risk of progression</w:t>
            </w:r>
          </w:p>
          <w:p w14:paraId="27FDCDB6" w14:textId="6B23EED4" w:rsidR="002979D7" w:rsidRPr="000061A3" w:rsidRDefault="002979D7" w:rsidP="002979D7">
            <w:pPr>
              <w:pStyle w:val="NormalIndent"/>
              <w:tabs>
                <w:tab w:val="left" w:pos="106"/>
              </w:tabs>
              <w:ind w:left="0"/>
              <w:rPr>
                <w:sz w:val="20"/>
              </w:rPr>
            </w:pPr>
            <w:r w:rsidRPr="000061A3">
              <w:rPr>
                <w:sz w:val="20"/>
              </w:rPr>
              <w:t>2=Intermediate risk of progression</w:t>
            </w:r>
          </w:p>
          <w:p w14:paraId="3A6F2AE4" w14:textId="77777777" w:rsidR="002979D7" w:rsidRPr="000061A3" w:rsidRDefault="002979D7" w:rsidP="002979D7">
            <w:pPr>
              <w:pStyle w:val="NormalIndent"/>
              <w:tabs>
                <w:tab w:val="left" w:pos="106"/>
              </w:tabs>
              <w:ind w:left="0"/>
              <w:rPr>
                <w:sz w:val="20"/>
              </w:rPr>
            </w:pPr>
            <w:r w:rsidRPr="000061A3">
              <w:rPr>
                <w:sz w:val="20"/>
              </w:rPr>
              <w:t>3=High risk of progression</w:t>
            </w:r>
          </w:p>
          <w:p w14:paraId="7122649D" w14:textId="77777777" w:rsidR="002979D7" w:rsidRPr="000061A3" w:rsidRDefault="002979D7" w:rsidP="002979D7">
            <w:pPr>
              <w:pStyle w:val="NormalIndent"/>
              <w:tabs>
                <w:tab w:val="left" w:pos="106"/>
              </w:tabs>
              <w:ind w:left="0"/>
              <w:rPr>
                <w:sz w:val="20"/>
              </w:rPr>
            </w:pPr>
            <w:r w:rsidRPr="000061A3">
              <w:rPr>
                <w:sz w:val="20"/>
              </w:rPr>
              <w:t>4=Unknown risk of progression</w:t>
            </w:r>
          </w:p>
          <w:p w14:paraId="20D7DA35" w14:textId="1324E1B8" w:rsidR="002979D7" w:rsidRPr="000061A3" w:rsidDel="00BE6E3F" w:rsidRDefault="002979D7" w:rsidP="002979D7">
            <w:pPr>
              <w:pStyle w:val="NormalIndent"/>
              <w:tabs>
                <w:tab w:val="left" w:pos="106"/>
              </w:tabs>
              <w:ind w:left="0"/>
              <w:rPr>
                <w:sz w:val="20"/>
              </w:rPr>
            </w:pPr>
            <w:r>
              <w:rPr>
                <w:sz w:val="20"/>
              </w:rPr>
              <w:t>88</w:t>
            </w:r>
            <w:r w:rsidRPr="000061A3">
              <w:rPr>
                <w:sz w:val="20"/>
              </w:rPr>
              <w:t>=Don’t know</w:t>
            </w:r>
            <w:r>
              <w:rPr>
                <w:sz w:val="20"/>
              </w:rPr>
              <w:t>/Don’t remember</w:t>
            </w:r>
          </w:p>
        </w:tc>
      </w:tr>
      <w:tr w:rsidR="002979D7" w:rsidRPr="000061A3" w14:paraId="43CED085" w14:textId="77777777" w:rsidTr="00BC4DE5">
        <w:trPr>
          <w:cantSplit/>
        </w:trPr>
        <w:tc>
          <w:tcPr>
            <w:tcW w:w="1350" w:type="dxa"/>
          </w:tcPr>
          <w:p w14:paraId="50609398" w14:textId="62F92EF6" w:rsidR="002979D7" w:rsidRPr="000061A3" w:rsidRDefault="002979D7" w:rsidP="002979D7">
            <w:pPr>
              <w:pStyle w:val="NormalIndent"/>
              <w:ind w:left="0"/>
              <w:rPr>
                <w:sz w:val="20"/>
              </w:rPr>
            </w:pPr>
            <w:r w:rsidRPr="000061A3">
              <w:rPr>
                <w:sz w:val="20"/>
              </w:rPr>
              <w:t>E5</w:t>
            </w:r>
          </w:p>
        </w:tc>
        <w:tc>
          <w:tcPr>
            <w:tcW w:w="630" w:type="dxa"/>
          </w:tcPr>
          <w:p w14:paraId="240AFDF2" w14:textId="5F7A675B" w:rsidR="002979D7" w:rsidRPr="000061A3" w:rsidRDefault="002979D7" w:rsidP="002979D7">
            <w:pPr>
              <w:pStyle w:val="NormalIndent"/>
              <w:ind w:left="0"/>
              <w:jc w:val="center"/>
              <w:rPr>
                <w:sz w:val="20"/>
              </w:rPr>
            </w:pPr>
            <w:r>
              <w:rPr>
                <w:sz w:val="20"/>
              </w:rPr>
              <w:t>2</w:t>
            </w:r>
          </w:p>
        </w:tc>
        <w:tc>
          <w:tcPr>
            <w:tcW w:w="630" w:type="dxa"/>
          </w:tcPr>
          <w:p w14:paraId="54BCEA94" w14:textId="370957CE" w:rsidR="002979D7" w:rsidRPr="000061A3" w:rsidRDefault="002979D7" w:rsidP="002979D7">
            <w:pPr>
              <w:pStyle w:val="NormalIndent"/>
              <w:ind w:left="0"/>
              <w:jc w:val="center"/>
              <w:rPr>
                <w:sz w:val="20"/>
              </w:rPr>
            </w:pPr>
            <w:r w:rsidRPr="000061A3">
              <w:rPr>
                <w:sz w:val="20"/>
              </w:rPr>
              <w:t>N</w:t>
            </w:r>
          </w:p>
        </w:tc>
        <w:tc>
          <w:tcPr>
            <w:tcW w:w="3060" w:type="dxa"/>
          </w:tcPr>
          <w:p w14:paraId="1871830B" w14:textId="4F82FE1E" w:rsidR="002979D7" w:rsidRPr="000061A3" w:rsidDel="00BE6E3F" w:rsidRDefault="002979D7" w:rsidP="002979D7">
            <w:pPr>
              <w:pStyle w:val="NormalIndent"/>
              <w:tabs>
                <w:tab w:val="left" w:pos="106"/>
              </w:tabs>
              <w:ind w:left="0"/>
              <w:rPr>
                <w:sz w:val="20"/>
              </w:rPr>
            </w:pPr>
            <w:r w:rsidRPr="000061A3">
              <w:rPr>
                <w:sz w:val="20"/>
              </w:rPr>
              <w:t>E5. What was your Gleason score when you were diagnosed with prostate cancer?</w:t>
            </w:r>
          </w:p>
        </w:tc>
        <w:tc>
          <w:tcPr>
            <w:tcW w:w="2970" w:type="dxa"/>
          </w:tcPr>
          <w:p w14:paraId="7A3ACC9C" w14:textId="77777777" w:rsidR="002979D7" w:rsidRPr="000061A3" w:rsidRDefault="002979D7" w:rsidP="002979D7">
            <w:pPr>
              <w:pStyle w:val="NormalIndent"/>
              <w:tabs>
                <w:tab w:val="left" w:pos="106"/>
              </w:tabs>
              <w:ind w:left="0"/>
              <w:rPr>
                <w:sz w:val="20"/>
              </w:rPr>
            </w:pPr>
            <w:r w:rsidRPr="000061A3">
              <w:rPr>
                <w:sz w:val="20"/>
              </w:rPr>
              <w:t>1=6 or less</w:t>
            </w:r>
          </w:p>
          <w:p w14:paraId="582D1B1D" w14:textId="77777777" w:rsidR="002979D7" w:rsidRPr="000061A3" w:rsidRDefault="002979D7" w:rsidP="002979D7">
            <w:pPr>
              <w:pStyle w:val="NormalIndent"/>
              <w:tabs>
                <w:tab w:val="left" w:pos="106"/>
              </w:tabs>
              <w:ind w:left="0"/>
              <w:rPr>
                <w:sz w:val="20"/>
              </w:rPr>
            </w:pPr>
            <w:r w:rsidRPr="000061A3">
              <w:rPr>
                <w:sz w:val="20"/>
              </w:rPr>
              <w:t>2=7</w:t>
            </w:r>
          </w:p>
          <w:p w14:paraId="5B61FA74" w14:textId="77777777" w:rsidR="002979D7" w:rsidRPr="000061A3" w:rsidRDefault="002979D7" w:rsidP="002979D7">
            <w:pPr>
              <w:pStyle w:val="NormalIndent"/>
              <w:tabs>
                <w:tab w:val="left" w:pos="106"/>
              </w:tabs>
              <w:ind w:left="0"/>
              <w:rPr>
                <w:sz w:val="20"/>
              </w:rPr>
            </w:pPr>
            <w:r w:rsidRPr="000061A3">
              <w:rPr>
                <w:sz w:val="20"/>
              </w:rPr>
              <w:t>3=8-10</w:t>
            </w:r>
          </w:p>
          <w:p w14:paraId="6E801C69" w14:textId="59EAD1E0" w:rsidR="002979D7" w:rsidRPr="000061A3" w:rsidDel="00BE6E3F" w:rsidRDefault="002979D7" w:rsidP="002979D7">
            <w:pPr>
              <w:pStyle w:val="NormalIndent"/>
              <w:tabs>
                <w:tab w:val="left" w:pos="106"/>
              </w:tabs>
              <w:ind w:left="0"/>
              <w:rPr>
                <w:sz w:val="20"/>
              </w:rPr>
            </w:pPr>
            <w:r>
              <w:rPr>
                <w:sz w:val="20"/>
              </w:rPr>
              <w:t>88</w:t>
            </w:r>
            <w:r w:rsidRPr="000061A3">
              <w:rPr>
                <w:sz w:val="20"/>
              </w:rPr>
              <w:t>=Don’t know</w:t>
            </w:r>
          </w:p>
        </w:tc>
      </w:tr>
      <w:tr w:rsidR="002979D7" w:rsidRPr="000061A3" w14:paraId="33A50664" w14:textId="77777777" w:rsidTr="00BC4DE5">
        <w:trPr>
          <w:cantSplit/>
        </w:trPr>
        <w:tc>
          <w:tcPr>
            <w:tcW w:w="1350" w:type="dxa"/>
          </w:tcPr>
          <w:p w14:paraId="70225934" w14:textId="75CF15C8" w:rsidR="002979D7" w:rsidRPr="000061A3" w:rsidRDefault="002979D7" w:rsidP="002979D7">
            <w:pPr>
              <w:pStyle w:val="NormalIndent"/>
              <w:ind w:left="0"/>
              <w:rPr>
                <w:sz w:val="20"/>
              </w:rPr>
            </w:pPr>
            <w:r w:rsidRPr="000061A3">
              <w:rPr>
                <w:sz w:val="20"/>
              </w:rPr>
              <w:t>E6</w:t>
            </w:r>
          </w:p>
        </w:tc>
        <w:tc>
          <w:tcPr>
            <w:tcW w:w="630" w:type="dxa"/>
          </w:tcPr>
          <w:p w14:paraId="70C50664" w14:textId="14A33B8D" w:rsidR="002979D7" w:rsidRPr="000061A3" w:rsidRDefault="002979D7" w:rsidP="002979D7">
            <w:pPr>
              <w:pStyle w:val="NormalIndent"/>
              <w:ind w:left="0"/>
              <w:jc w:val="center"/>
              <w:rPr>
                <w:sz w:val="20"/>
              </w:rPr>
            </w:pPr>
            <w:r>
              <w:rPr>
                <w:sz w:val="20"/>
              </w:rPr>
              <w:t>2</w:t>
            </w:r>
          </w:p>
        </w:tc>
        <w:tc>
          <w:tcPr>
            <w:tcW w:w="630" w:type="dxa"/>
          </w:tcPr>
          <w:p w14:paraId="519316C0" w14:textId="0474CE08" w:rsidR="002979D7" w:rsidRPr="000061A3" w:rsidRDefault="002979D7" w:rsidP="002979D7">
            <w:pPr>
              <w:pStyle w:val="NormalIndent"/>
              <w:ind w:left="0"/>
              <w:jc w:val="center"/>
              <w:rPr>
                <w:sz w:val="20"/>
              </w:rPr>
            </w:pPr>
            <w:r w:rsidRPr="000061A3">
              <w:rPr>
                <w:sz w:val="20"/>
              </w:rPr>
              <w:t>N</w:t>
            </w:r>
          </w:p>
        </w:tc>
        <w:tc>
          <w:tcPr>
            <w:tcW w:w="3060" w:type="dxa"/>
          </w:tcPr>
          <w:p w14:paraId="4BC9CA7C" w14:textId="17B49B02" w:rsidR="002979D7" w:rsidRPr="000061A3" w:rsidDel="00BE6E3F" w:rsidRDefault="002979D7" w:rsidP="002979D7">
            <w:pPr>
              <w:pStyle w:val="NormalIndent"/>
              <w:tabs>
                <w:tab w:val="left" w:pos="106"/>
              </w:tabs>
              <w:ind w:left="0"/>
              <w:rPr>
                <w:sz w:val="20"/>
              </w:rPr>
            </w:pPr>
            <w:r w:rsidRPr="000061A3">
              <w:rPr>
                <w:sz w:val="20"/>
              </w:rPr>
              <w:t>E6. What was your understanding of the stage of your prostate cancer when you were diagnosed?</w:t>
            </w:r>
          </w:p>
        </w:tc>
        <w:tc>
          <w:tcPr>
            <w:tcW w:w="2970" w:type="dxa"/>
          </w:tcPr>
          <w:p w14:paraId="2A83AF43" w14:textId="77777777" w:rsidR="002979D7" w:rsidRPr="000061A3" w:rsidRDefault="002979D7" w:rsidP="002979D7">
            <w:pPr>
              <w:pStyle w:val="NormalIndent"/>
              <w:tabs>
                <w:tab w:val="left" w:pos="106"/>
              </w:tabs>
              <w:ind w:left="0"/>
              <w:rPr>
                <w:sz w:val="20"/>
              </w:rPr>
            </w:pPr>
            <w:r w:rsidRPr="000061A3">
              <w:rPr>
                <w:sz w:val="20"/>
              </w:rPr>
              <w:t>1=Localized, confined to prostate</w:t>
            </w:r>
          </w:p>
          <w:p w14:paraId="7081D7C6" w14:textId="77777777" w:rsidR="002979D7" w:rsidRPr="000061A3" w:rsidRDefault="002979D7" w:rsidP="002979D7">
            <w:pPr>
              <w:pStyle w:val="NormalIndent"/>
              <w:tabs>
                <w:tab w:val="left" w:pos="106"/>
              </w:tabs>
              <w:ind w:left="0"/>
              <w:rPr>
                <w:sz w:val="20"/>
              </w:rPr>
            </w:pPr>
            <w:r w:rsidRPr="000061A3">
              <w:rPr>
                <w:sz w:val="20"/>
              </w:rPr>
              <w:t>2=Regional, tumor extended to regions around the prostate</w:t>
            </w:r>
          </w:p>
          <w:p w14:paraId="141202E7" w14:textId="77777777" w:rsidR="002979D7" w:rsidRPr="000061A3" w:rsidRDefault="002979D7" w:rsidP="002979D7">
            <w:pPr>
              <w:pStyle w:val="NormalIndent"/>
              <w:tabs>
                <w:tab w:val="left" w:pos="106"/>
              </w:tabs>
              <w:ind w:left="0"/>
              <w:rPr>
                <w:sz w:val="20"/>
              </w:rPr>
            </w:pPr>
            <w:r w:rsidRPr="000061A3">
              <w:rPr>
                <w:sz w:val="20"/>
              </w:rPr>
              <w:t>3=Distant, tumor extended to bones or other parts of body</w:t>
            </w:r>
          </w:p>
          <w:p w14:paraId="12DC974C" w14:textId="0CCF0B95" w:rsidR="002979D7" w:rsidRPr="000061A3" w:rsidDel="00BE6E3F" w:rsidRDefault="002979D7" w:rsidP="002979D7">
            <w:pPr>
              <w:pStyle w:val="NormalIndent"/>
              <w:tabs>
                <w:tab w:val="left" w:pos="106"/>
              </w:tabs>
              <w:ind w:left="0"/>
              <w:rPr>
                <w:sz w:val="20"/>
              </w:rPr>
            </w:pPr>
            <w:r>
              <w:rPr>
                <w:sz w:val="20"/>
              </w:rPr>
              <w:t>88</w:t>
            </w:r>
            <w:r w:rsidRPr="000061A3">
              <w:rPr>
                <w:sz w:val="20"/>
              </w:rPr>
              <w:t>=Don’t know about the stage</w:t>
            </w:r>
          </w:p>
        </w:tc>
      </w:tr>
      <w:tr w:rsidR="002979D7" w:rsidRPr="000061A3" w14:paraId="140FEEE4" w14:textId="77777777" w:rsidTr="00BC4DE5">
        <w:trPr>
          <w:cantSplit/>
        </w:trPr>
        <w:tc>
          <w:tcPr>
            <w:tcW w:w="1350" w:type="dxa"/>
          </w:tcPr>
          <w:p w14:paraId="5CF3049E" w14:textId="537737B8" w:rsidR="002979D7" w:rsidRPr="000061A3" w:rsidRDefault="002979D7" w:rsidP="002979D7">
            <w:pPr>
              <w:pStyle w:val="NormalIndent"/>
              <w:ind w:left="0"/>
              <w:rPr>
                <w:sz w:val="20"/>
              </w:rPr>
            </w:pPr>
            <w:r w:rsidRPr="000061A3">
              <w:rPr>
                <w:sz w:val="20"/>
              </w:rPr>
              <w:t>E7</w:t>
            </w:r>
          </w:p>
        </w:tc>
        <w:tc>
          <w:tcPr>
            <w:tcW w:w="630" w:type="dxa"/>
          </w:tcPr>
          <w:p w14:paraId="7204F684" w14:textId="243DAC12" w:rsidR="002979D7" w:rsidRPr="000061A3" w:rsidRDefault="002979D7" w:rsidP="002979D7">
            <w:pPr>
              <w:pStyle w:val="NormalIndent"/>
              <w:ind w:left="0"/>
              <w:jc w:val="center"/>
              <w:rPr>
                <w:sz w:val="20"/>
              </w:rPr>
            </w:pPr>
            <w:r>
              <w:rPr>
                <w:sz w:val="20"/>
              </w:rPr>
              <w:t>2</w:t>
            </w:r>
          </w:p>
        </w:tc>
        <w:tc>
          <w:tcPr>
            <w:tcW w:w="630" w:type="dxa"/>
          </w:tcPr>
          <w:p w14:paraId="43720CFB" w14:textId="67F94A31" w:rsidR="002979D7" w:rsidRPr="000061A3" w:rsidRDefault="002979D7" w:rsidP="002979D7">
            <w:pPr>
              <w:pStyle w:val="NormalIndent"/>
              <w:ind w:left="0"/>
              <w:jc w:val="center"/>
              <w:rPr>
                <w:sz w:val="20"/>
              </w:rPr>
            </w:pPr>
            <w:r w:rsidRPr="000061A3">
              <w:rPr>
                <w:sz w:val="20"/>
              </w:rPr>
              <w:t>N</w:t>
            </w:r>
          </w:p>
        </w:tc>
        <w:tc>
          <w:tcPr>
            <w:tcW w:w="3060" w:type="dxa"/>
          </w:tcPr>
          <w:p w14:paraId="4FAADB37" w14:textId="4C7D0316" w:rsidR="002979D7" w:rsidRPr="000061A3" w:rsidDel="00BE6E3F" w:rsidRDefault="002979D7" w:rsidP="002979D7">
            <w:pPr>
              <w:pStyle w:val="NormalIndent"/>
              <w:tabs>
                <w:tab w:val="left" w:pos="106"/>
              </w:tabs>
              <w:ind w:left="0"/>
              <w:rPr>
                <w:sz w:val="20"/>
              </w:rPr>
            </w:pPr>
            <w:r w:rsidRPr="000061A3">
              <w:rPr>
                <w:sz w:val="20"/>
              </w:rPr>
              <w:t>E7. Did you have a Magnetic Resonance Imaging (MRI)-guided biopsy to diagnose your cancer?</w:t>
            </w:r>
            <w:r>
              <w:rPr>
                <w:sz w:val="20"/>
              </w:rPr>
              <w:t xml:space="preserve"> (This is a different type of biopsy than the standard ultrasound biopsy that involves taking 12 random biopsy core samples. Instead, you would be placed in a large donut shaped machine that can be noisy. With assistance from the MRI, 2-3 targeted biopsies would be taken in areas of the tumor shown to be most aggressive.)</w:t>
            </w:r>
          </w:p>
        </w:tc>
        <w:tc>
          <w:tcPr>
            <w:tcW w:w="2970" w:type="dxa"/>
          </w:tcPr>
          <w:p w14:paraId="626E2E64" w14:textId="77777777" w:rsidR="002979D7" w:rsidRPr="000061A3" w:rsidRDefault="002979D7" w:rsidP="002979D7">
            <w:pPr>
              <w:pStyle w:val="NormalIndent"/>
              <w:tabs>
                <w:tab w:val="left" w:pos="106"/>
              </w:tabs>
              <w:ind w:left="0"/>
              <w:rPr>
                <w:sz w:val="20"/>
              </w:rPr>
            </w:pPr>
            <w:r>
              <w:rPr>
                <w:sz w:val="20"/>
              </w:rPr>
              <w:t>2</w:t>
            </w:r>
            <w:r w:rsidRPr="000061A3">
              <w:rPr>
                <w:sz w:val="20"/>
              </w:rPr>
              <w:t>=Yes</w:t>
            </w:r>
          </w:p>
          <w:p w14:paraId="387226FB" w14:textId="77777777" w:rsidR="002979D7" w:rsidRPr="000061A3" w:rsidRDefault="002979D7" w:rsidP="002979D7">
            <w:pPr>
              <w:pStyle w:val="NormalIndent"/>
              <w:tabs>
                <w:tab w:val="left" w:pos="106"/>
              </w:tabs>
              <w:ind w:left="0"/>
              <w:rPr>
                <w:sz w:val="20"/>
              </w:rPr>
            </w:pPr>
            <w:r>
              <w:rPr>
                <w:sz w:val="20"/>
              </w:rPr>
              <w:t>1</w:t>
            </w:r>
            <w:r w:rsidRPr="000061A3">
              <w:rPr>
                <w:sz w:val="20"/>
              </w:rPr>
              <w:t>=No</w:t>
            </w:r>
          </w:p>
          <w:p w14:paraId="0968C9BC" w14:textId="7B91C3C5" w:rsidR="002979D7" w:rsidRPr="000061A3" w:rsidDel="00BE6E3F" w:rsidRDefault="002979D7" w:rsidP="002979D7">
            <w:pPr>
              <w:pStyle w:val="NormalIndent"/>
              <w:tabs>
                <w:tab w:val="left" w:pos="106"/>
              </w:tabs>
              <w:ind w:left="0"/>
              <w:rPr>
                <w:sz w:val="20"/>
              </w:rPr>
            </w:pPr>
            <w:r>
              <w:rPr>
                <w:sz w:val="20"/>
              </w:rPr>
              <w:t>88</w:t>
            </w:r>
            <w:r w:rsidRPr="000061A3">
              <w:rPr>
                <w:sz w:val="20"/>
              </w:rPr>
              <w:t>=Don’t Know</w:t>
            </w:r>
          </w:p>
        </w:tc>
      </w:tr>
      <w:tr w:rsidR="002979D7" w:rsidRPr="000061A3" w14:paraId="0E9570AF" w14:textId="77777777" w:rsidTr="00BC4DE5">
        <w:trPr>
          <w:cantSplit/>
        </w:trPr>
        <w:tc>
          <w:tcPr>
            <w:tcW w:w="1350" w:type="dxa"/>
          </w:tcPr>
          <w:p w14:paraId="424C6025" w14:textId="2614E346" w:rsidR="002979D7" w:rsidRPr="000061A3" w:rsidRDefault="002979D7" w:rsidP="002979D7">
            <w:pPr>
              <w:pStyle w:val="NormalIndent"/>
              <w:ind w:left="0"/>
              <w:rPr>
                <w:sz w:val="20"/>
              </w:rPr>
            </w:pPr>
            <w:r w:rsidRPr="000061A3">
              <w:rPr>
                <w:sz w:val="20"/>
              </w:rPr>
              <w:lastRenderedPageBreak/>
              <w:t>E8</w:t>
            </w:r>
          </w:p>
        </w:tc>
        <w:tc>
          <w:tcPr>
            <w:tcW w:w="630" w:type="dxa"/>
          </w:tcPr>
          <w:p w14:paraId="07113194" w14:textId="73A7C8E8" w:rsidR="002979D7" w:rsidRPr="000061A3" w:rsidRDefault="002979D7" w:rsidP="002979D7">
            <w:pPr>
              <w:pStyle w:val="NormalIndent"/>
              <w:ind w:left="0"/>
              <w:jc w:val="center"/>
              <w:rPr>
                <w:sz w:val="20"/>
              </w:rPr>
            </w:pPr>
            <w:r w:rsidRPr="000061A3">
              <w:rPr>
                <w:sz w:val="20"/>
              </w:rPr>
              <w:t>1</w:t>
            </w:r>
          </w:p>
        </w:tc>
        <w:tc>
          <w:tcPr>
            <w:tcW w:w="630" w:type="dxa"/>
          </w:tcPr>
          <w:p w14:paraId="39A7AED7" w14:textId="0FA2811B" w:rsidR="002979D7" w:rsidRPr="000061A3" w:rsidRDefault="002979D7" w:rsidP="002979D7">
            <w:pPr>
              <w:pStyle w:val="NormalIndent"/>
              <w:ind w:left="0"/>
              <w:jc w:val="center"/>
              <w:rPr>
                <w:sz w:val="20"/>
              </w:rPr>
            </w:pPr>
            <w:r w:rsidRPr="000061A3">
              <w:rPr>
                <w:sz w:val="20"/>
              </w:rPr>
              <w:t>N</w:t>
            </w:r>
          </w:p>
        </w:tc>
        <w:tc>
          <w:tcPr>
            <w:tcW w:w="3060" w:type="dxa"/>
          </w:tcPr>
          <w:p w14:paraId="2BF196FC" w14:textId="4C27F30B" w:rsidR="002979D7" w:rsidRPr="000061A3" w:rsidDel="00BE6E3F" w:rsidRDefault="002979D7" w:rsidP="002979D7">
            <w:pPr>
              <w:pStyle w:val="NormalIndent"/>
              <w:tabs>
                <w:tab w:val="left" w:pos="106"/>
              </w:tabs>
              <w:ind w:left="0"/>
              <w:rPr>
                <w:sz w:val="20"/>
              </w:rPr>
            </w:pPr>
            <w:r w:rsidRPr="000061A3">
              <w:rPr>
                <w:sz w:val="20"/>
              </w:rPr>
              <w:t>E8. How did you make your treatment decision?</w:t>
            </w:r>
          </w:p>
        </w:tc>
        <w:tc>
          <w:tcPr>
            <w:tcW w:w="2970" w:type="dxa"/>
          </w:tcPr>
          <w:p w14:paraId="65E2F844" w14:textId="2CD150F8" w:rsidR="002979D7" w:rsidRPr="000061A3" w:rsidRDefault="002979D7" w:rsidP="002979D7">
            <w:pPr>
              <w:pStyle w:val="NormalIndent"/>
              <w:tabs>
                <w:tab w:val="left" w:pos="106"/>
              </w:tabs>
              <w:ind w:left="0"/>
              <w:rPr>
                <w:sz w:val="20"/>
              </w:rPr>
            </w:pPr>
            <w:r w:rsidRPr="000061A3">
              <w:rPr>
                <w:sz w:val="20"/>
              </w:rPr>
              <w:t xml:space="preserve">1=I made the decision </w:t>
            </w:r>
            <w:r>
              <w:rPr>
                <w:sz w:val="20"/>
              </w:rPr>
              <w:t>alone</w:t>
            </w:r>
          </w:p>
          <w:p w14:paraId="254F1831" w14:textId="196E1CA8" w:rsidR="002979D7" w:rsidRPr="000061A3" w:rsidRDefault="002979D7" w:rsidP="002979D7">
            <w:pPr>
              <w:pStyle w:val="NormalIndent"/>
              <w:tabs>
                <w:tab w:val="left" w:pos="106"/>
              </w:tabs>
              <w:ind w:left="0"/>
              <w:rPr>
                <w:sz w:val="20"/>
              </w:rPr>
            </w:pPr>
            <w:r w:rsidRPr="000061A3">
              <w:rPr>
                <w:sz w:val="20"/>
              </w:rPr>
              <w:t>2=</w:t>
            </w:r>
            <w:r>
              <w:rPr>
                <w:sz w:val="20"/>
              </w:rPr>
              <w:t>I m</w:t>
            </w:r>
            <w:r w:rsidRPr="000061A3">
              <w:rPr>
                <w:sz w:val="20"/>
              </w:rPr>
              <w:t>ade the decision together with a family member or friend</w:t>
            </w:r>
          </w:p>
          <w:p w14:paraId="21122D5D" w14:textId="658628A3" w:rsidR="002979D7" w:rsidRPr="000061A3" w:rsidRDefault="002979D7" w:rsidP="002979D7">
            <w:pPr>
              <w:pStyle w:val="NormalIndent"/>
              <w:tabs>
                <w:tab w:val="left" w:pos="106"/>
              </w:tabs>
              <w:ind w:left="0"/>
              <w:rPr>
                <w:sz w:val="20"/>
              </w:rPr>
            </w:pPr>
            <w:r>
              <w:rPr>
                <w:sz w:val="20"/>
              </w:rPr>
              <w:t>3</w:t>
            </w:r>
            <w:r w:rsidRPr="000061A3">
              <w:rPr>
                <w:sz w:val="20"/>
              </w:rPr>
              <w:t>=</w:t>
            </w:r>
            <w:r>
              <w:rPr>
                <w:sz w:val="20"/>
              </w:rPr>
              <w:t>I m</w:t>
            </w:r>
            <w:r w:rsidRPr="000061A3">
              <w:rPr>
                <w:sz w:val="20"/>
              </w:rPr>
              <w:t>ade the decision together with a family member or friend</w:t>
            </w:r>
            <w:r>
              <w:rPr>
                <w:sz w:val="20"/>
              </w:rPr>
              <w:t xml:space="preserve"> and my doctor, nurse, or health care provider</w:t>
            </w:r>
          </w:p>
          <w:p w14:paraId="6AC9E06F" w14:textId="32B82318" w:rsidR="002979D7" w:rsidRPr="000061A3" w:rsidRDefault="002979D7" w:rsidP="002979D7">
            <w:pPr>
              <w:pStyle w:val="NormalIndent"/>
              <w:tabs>
                <w:tab w:val="left" w:pos="106"/>
              </w:tabs>
              <w:ind w:left="0"/>
              <w:rPr>
                <w:sz w:val="20"/>
              </w:rPr>
            </w:pPr>
            <w:r>
              <w:rPr>
                <w:sz w:val="20"/>
              </w:rPr>
              <w:t>4</w:t>
            </w:r>
            <w:r w:rsidRPr="000061A3">
              <w:rPr>
                <w:sz w:val="20"/>
              </w:rPr>
              <w:t>=</w:t>
            </w:r>
            <w:r>
              <w:rPr>
                <w:sz w:val="20"/>
              </w:rPr>
              <w:t>I m</w:t>
            </w:r>
            <w:r w:rsidRPr="000061A3">
              <w:rPr>
                <w:sz w:val="20"/>
              </w:rPr>
              <w:t xml:space="preserve">ade the decision together with </w:t>
            </w:r>
            <w:r>
              <w:rPr>
                <w:sz w:val="20"/>
              </w:rPr>
              <w:t>my doctor, nurse, or health care provider</w:t>
            </w:r>
          </w:p>
          <w:p w14:paraId="21C5A40D" w14:textId="3A322DE8" w:rsidR="002979D7" w:rsidRDefault="002979D7" w:rsidP="002979D7">
            <w:pPr>
              <w:pStyle w:val="NormalIndent"/>
              <w:tabs>
                <w:tab w:val="left" w:pos="106"/>
              </w:tabs>
              <w:ind w:left="0"/>
              <w:rPr>
                <w:sz w:val="20"/>
              </w:rPr>
            </w:pPr>
            <w:r>
              <w:rPr>
                <w:sz w:val="20"/>
              </w:rPr>
              <w:t>5</w:t>
            </w:r>
            <w:r w:rsidRPr="000061A3">
              <w:rPr>
                <w:sz w:val="20"/>
              </w:rPr>
              <w:t xml:space="preserve">=My </w:t>
            </w:r>
            <w:proofErr w:type="gramStart"/>
            <w:r w:rsidRPr="000061A3">
              <w:rPr>
                <w:sz w:val="20"/>
              </w:rPr>
              <w:t xml:space="preserve">doctor </w:t>
            </w:r>
            <w:r>
              <w:rPr>
                <w:sz w:val="20"/>
              </w:rPr>
              <w:t>,</w:t>
            </w:r>
            <w:proofErr w:type="gramEnd"/>
            <w:r>
              <w:rPr>
                <w:sz w:val="20"/>
              </w:rPr>
              <w:t xml:space="preserve"> nurse, or health care provider made the decision</w:t>
            </w:r>
          </w:p>
          <w:p w14:paraId="70EB5128" w14:textId="406FC167" w:rsidR="002979D7" w:rsidRPr="000061A3" w:rsidDel="00BE6E3F" w:rsidRDefault="002979D7" w:rsidP="002979D7">
            <w:pPr>
              <w:pStyle w:val="NormalIndent"/>
              <w:tabs>
                <w:tab w:val="left" w:pos="106"/>
              </w:tabs>
              <w:ind w:left="0"/>
              <w:rPr>
                <w:sz w:val="20"/>
              </w:rPr>
            </w:pPr>
            <w:r>
              <w:rPr>
                <w:sz w:val="20"/>
              </w:rPr>
              <w:t>6=I don’t know or remember how the decision was made</w:t>
            </w:r>
          </w:p>
        </w:tc>
      </w:tr>
      <w:tr w:rsidR="002979D7" w:rsidRPr="000061A3" w14:paraId="3F94D93F" w14:textId="77777777" w:rsidTr="00BC4DE5">
        <w:trPr>
          <w:cantSplit/>
        </w:trPr>
        <w:tc>
          <w:tcPr>
            <w:tcW w:w="1350" w:type="dxa"/>
          </w:tcPr>
          <w:p w14:paraId="16109483" w14:textId="744D6A65" w:rsidR="002979D7" w:rsidRPr="000061A3" w:rsidRDefault="002979D7" w:rsidP="002979D7">
            <w:pPr>
              <w:pStyle w:val="NormalIndent"/>
              <w:ind w:left="0"/>
              <w:rPr>
                <w:sz w:val="20"/>
              </w:rPr>
            </w:pPr>
            <w:r w:rsidRPr="000061A3">
              <w:rPr>
                <w:sz w:val="20"/>
              </w:rPr>
              <w:t>E9_1</w:t>
            </w:r>
          </w:p>
        </w:tc>
        <w:tc>
          <w:tcPr>
            <w:tcW w:w="630" w:type="dxa"/>
          </w:tcPr>
          <w:p w14:paraId="151E1C24" w14:textId="5C28D0F7" w:rsidR="002979D7" w:rsidRPr="000061A3" w:rsidRDefault="002979D7" w:rsidP="002979D7">
            <w:pPr>
              <w:pStyle w:val="NormalIndent"/>
              <w:ind w:left="0"/>
              <w:jc w:val="center"/>
              <w:rPr>
                <w:sz w:val="20"/>
              </w:rPr>
            </w:pPr>
            <w:r w:rsidRPr="000061A3">
              <w:rPr>
                <w:sz w:val="20"/>
              </w:rPr>
              <w:t>1</w:t>
            </w:r>
          </w:p>
        </w:tc>
        <w:tc>
          <w:tcPr>
            <w:tcW w:w="630" w:type="dxa"/>
          </w:tcPr>
          <w:p w14:paraId="3F2A4D8C" w14:textId="0A27D330" w:rsidR="002979D7" w:rsidRPr="000061A3" w:rsidRDefault="002979D7" w:rsidP="002979D7">
            <w:pPr>
              <w:pStyle w:val="NormalIndent"/>
              <w:ind w:left="0"/>
              <w:jc w:val="center"/>
              <w:rPr>
                <w:sz w:val="20"/>
              </w:rPr>
            </w:pPr>
            <w:r w:rsidRPr="000061A3">
              <w:rPr>
                <w:sz w:val="20"/>
              </w:rPr>
              <w:t>N</w:t>
            </w:r>
          </w:p>
        </w:tc>
        <w:tc>
          <w:tcPr>
            <w:tcW w:w="3060" w:type="dxa"/>
            <w:vMerge w:val="restart"/>
          </w:tcPr>
          <w:p w14:paraId="43E67168" w14:textId="5CB551C2" w:rsidR="002979D7" w:rsidRPr="000061A3" w:rsidDel="00BE6E3F" w:rsidRDefault="002979D7" w:rsidP="002979D7">
            <w:pPr>
              <w:pStyle w:val="NormalIndent"/>
              <w:tabs>
                <w:tab w:val="left" w:pos="106"/>
              </w:tabs>
              <w:ind w:left="0"/>
              <w:rPr>
                <w:sz w:val="20"/>
              </w:rPr>
            </w:pPr>
            <w:r w:rsidRPr="000061A3">
              <w:rPr>
                <w:sz w:val="20"/>
              </w:rPr>
              <w:t xml:space="preserve">E9. What were the most important factors you considered in making your treatment decision? </w:t>
            </w:r>
            <w:r w:rsidRPr="000061A3">
              <w:rPr>
                <w:color w:val="FF0000"/>
                <w:sz w:val="20"/>
              </w:rPr>
              <w:t>Mark all that apply.</w:t>
            </w:r>
          </w:p>
        </w:tc>
        <w:tc>
          <w:tcPr>
            <w:tcW w:w="2970" w:type="dxa"/>
          </w:tcPr>
          <w:p w14:paraId="54EDBDBD" w14:textId="41112168" w:rsidR="002979D7" w:rsidRPr="000061A3" w:rsidDel="00BE6E3F" w:rsidRDefault="002979D7" w:rsidP="002979D7">
            <w:pPr>
              <w:pStyle w:val="NormalIndent"/>
              <w:tabs>
                <w:tab w:val="left" w:pos="106"/>
              </w:tabs>
              <w:ind w:left="0"/>
              <w:rPr>
                <w:sz w:val="20"/>
              </w:rPr>
            </w:pPr>
            <w:r w:rsidRPr="000061A3">
              <w:rPr>
                <w:sz w:val="20"/>
              </w:rPr>
              <w:t>1=Best chance for cure of my cancer</w:t>
            </w:r>
          </w:p>
        </w:tc>
      </w:tr>
      <w:tr w:rsidR="002979D7" w:rsidRPr="000061A3" w14:paraId="47EE6DA5" w14:textId="77777777" w:rsidTr="00BC4DE5">
        <w:trPr>
          <w:cantSplit/>
        </w:trPr>
        <w:tc>
          <w:tcPr>
            <w:tcW w:w="1350" w:type="dxa"/>
          </w:tcPr>
          <w:p w14:paraId="4C5F1AB5" w14:textId="6200D9C0" w:rsidR="002979D7" w:rsidRPr="000061A3" w:rsidRDefault="002979D7" w:rsidP="002979D7">
            <w:pPr>
              <w:pStyle w:val="NormalIndent"/>
              <w:ind w:left="0"/>
              <w:rPr>
                <w:sz w:val="20"/>
              </w:rPr>
            </w:pPr>
            <w:r w:rsidRPr="000061A3">
              <w:rPr>
                <w:sz w:val="20"/>
              </w:rPr>
              <w:t>E9_2</w:t>
            </w:r>
          </w:p>
        </w:tc>
        <w:tc>
          <w:tcPr>
            <w:tcW w:w="630" w:type="dxa"/>
          </w:tcPr>
          <w:p w14:paraId="77905CE7" w14:textId="73AFE977" w:rsidR="002979D7" w:rsidRPr="000061A3" w:rsidRDefault="002979D7" w:rsidP="002979D7">
            <w:pPr>
              <w:pStyle w:val="NormalIndent"/>
              <w:ind w:left="0"/>
              <w:jc w:val="center"/>
              <w:rPr>
                <w:sz w:val="20"/>
              </w:rPr>
            </w:pPr>
            <w:r w:rsidRPr="000061A3">
              <w:rPr>
                <w:sz w:val="20"/>
              </w:rPr>
              <w:t>1</w:t>
            </w:r>
          </w:p>
        </w:tc>
        <w:tc>
          <w:tcPr>
            <w:tcW w:w="630" w:type="dxa"/>
          </w:tcPr>
          <w:p w14:paraId="7849113C" w14:textId="0DABBA39" w:rsidR="002979D7" w:rsidRPr="000061A3" w:rsidRDefault="002979D7" w:rsidP="002979D7">
            <w:pPr>
              <w:pStyle w:val="NormalIndent"/>
              <w:ind w:left="0"/>
              <w:jc w:val="center"/>
              <w:rPr>
                <w:sz w:val="20"/>
              </w:rPr>
            </w:pPr>
            <w:r w:rsidRPr="000061A3">
              <w:rPr>
                <w:sz w:val="20"/>
              </w:rPr>
              <w:t>N</w:t>
            </w:r>
          </w:p>
        </w:tc>
        <w:tc>
          <w:tcPr>
            <w:tcW w:w="3060" w:type="dxa"/>
            <w:vMerge/>
          </w:tcPr>
          <w:p w14:paraId="6E9C226E" w14:textId="77777777" w:rsidR="002979D7" w:rsidRPr="000061A3" w:rsidDel="00BE6E3F" w:rsidRDefault="002979D7" w:rsidP="002979D7">
            <w:pPr>
              <w:pStyle w:val="NormalIndent"/>
              <w:tabs>
                <w:tab w:val="left" w:pos="106"/>
              </w:tabs>
              <w:ind w:left="0"/>
              <w:rPr>
                <w:sz w:val="20"/>
              </w:rPr>
            </w:pPr>
          </w:p>
        </w:tc>
        <w:tc>
          <w:tcPr>
            <w:tcW w:w="2970" w:type="dxa"/>
          </w:tcPr>
          <w:p w14:paraId="26272CCD" w14:textId="4B430DA2" w:rsidR="002979D7" w:rsidRPr="000061A3" w:rsidDel="00BE6E3F" w:rsidRDefault="002979D7" w:rsidP="002979D7">
            <w:pPr>
              <w:pStyle w:val="NormalIndent"/>
              <w:tabs>
                <w:tab w:val="left" w:pos="106"/>
              </w:tabs>
              <w:ind w:left="0"/>
              <w:rPr>
                <w:sz w:val="20"/>
              </w:rPr>
            </w:pPr>
            <w:r w:rsidRPr="000061A3">
              <w:rPr>
                <w:sz w:val="20"/>
              </w:rPr>
              <w:t>1=Minimize side effects related to sexual function</w:t>
            </w:r>
          </w:p>
        </w:tc>
      </w:tr>
      <w:tr w:rsidR="002979D7" w:rsidRPr="000061A3" w14:paraId="61EE81DB" w14:textId="77777777" w:rsidTr="00BC4DE5">
        <w:trPr>
          <w:cantSplit/>
        </w:trPr>
        <w:tc>
          <w:tcPr>
            <w:tcW w:w="1350" w:type="dxa"/>
          </w:tcPr>
          <w:p w14:paraId="20F11D1F" w14:textId="1C2512A9" w:rsidR="002979D7" w:rsidRPr="000061A3" w:rsidRDefault="002979D7" w:rsidP="002979D7">
            <w:pPr>
              <w:pStyle w:val="NormalIndent"/>
              <w:ind w:left="0"/>
              <w:rPr>
                <w:sz w:val="20"/>
              </w:rPr>
            </w:pPr>
            <w:r w:rsidRPr="000061A3">
              <w:rPr>
                <w:sz w:val="20"/>
              </w:rPr>
              <w:t>E9_3</w:t>
            </w:r>
          </w:p>
        </w:tc>
        <w:tc>
          <w:tcPr>
            <w:tcW w:w="630" w:type="dxa"/>
          </w:tcPr>
          <w:p w14:paraId="5CF7015B" w14:textId="50BAA190" w:rsidR="002979D7" w:rsidRPr="000061A3" w:rsidRDefault="002979D7" w:rsidP="002979D7">
            <w:pPr>
              <w:pStyle w:val="NormalIndent"/>
              <w:ind w:left="0"/>
              <w:jc w:val="center"/>
              <w:rPr>
                <w:sz w:val="20"/>
              </w:rPr>
            </w:pPr>
            <w:r w:rsidRPr="000061A3">
              <w:rPr>
                <w:sz w:val="20"/>
              </w:rPr>
              <w:t>1</w:t>
            </w:r>
          </w:p>
        </w:tc>
        <w:tc>
          <w:tcPr>
            <w:tcW w:w="630" w:type="dxa"/>
          </w:tcPr>
          <w:p w14:paraId="0AFBEAC3" w14:textId="006DB7B0" w:rsidR="002979D7" w:rsidRPr="000061A3" w:rsidRDefault="002979D7" w:rsidP="002979D7">
            <w:pPr>
              <w:pStyle w:val="NormalIndent"/>
              <w:ind w:left="0"/>
              <w:jc w:val="center"/>
              <w:rPr>
                <w:sz w:val="20"/>
              </w:rPr>
            </w:pPr>
            <w:r w:rsidRPr="000061A3">
              <w:rPr>
                <w:sz w:val="20"/>
              </w:rPr>
              <w:t>N</w:t>
            </w:r>
          </w:p>
        </w:tc>
        <w:tc>
          <w:tcPr>
            <w:tcW w:w="3060" w:type="dxa"/>
            <w:vMerge/>
          </w:tcPr>
          <w:p w14:paraId="4E2FFA0B" w14:textId="77777777" w:rsidR="002979D7" w:rsidRPr="000061A3" w:rsidDel="00BE6E3F" w:rsidRDefault="002979D7" w:rsidP="002979D7">
            <w:pPr>
              <w:pStyle w:val="NormalIndent"/>
              <w:tabs>
                <w:tab w:val="left" w:pos="106"/>
              </w:tabs>
              <w:ind w:left="0"/>
              <w:rPr>
                <w:sz w:val="20"/>
              </w:rPr>
            </w:pPr>
          </w:p>
        </w:tc>
        <w:tc>
          <w:tcPr>
            <w:tcW w:w="2970" w:type="dxa"/>
          </w:tcPr>
          <w:p w14:paraId="7D69E120" w14:textId="7636319D" w:rsidR="002979D7" w:rsidRPr="000061A3" w:rsidDel="00BE6E3F" w:rsidRDefault="002979D7" w:rsidP="002979D7">
            <w:pPr>
              <w:pStyle w:val="NormalIndent"/>
              <w:tabs>
                <w:tab w:val="left" w:pos="106"/>
              </w:tabs>
              <w:ind w:left="0"/>
              <w:rPr>
                <w:sz w:val="20"/>
              </w:rPr>
            </w:pPr>
            <w:r w:rsidRPr="000061A3">
              <w:rPr>
                <w:sz w:val="20"/>
              </w:rPr>
              <w:t>1=Minimize side effects related to urinary function</w:t>
            </w:r>
          </w:p>
        </w:tc>
      </w:tr>
      <w:tr w:rsidR="002979D7" w:rsidRPr="000061A3" w14:paraId="47E291A8" w14:textId="77777777" w:rsidTr="00BC4DE5">
        <w:trPr>
          <w:cantSplit/>
        </w:trPr>
        <w:tc>
          <w:tcPr>
            <w:tcW w:w="1350" w:type="dxa"/>
          </w:tcPr>
          <w:p w14:paraId="15F8AADE" w14:textId="5557C6F1" w:rsidR="002979D7" w:rsidRPr="000061A3" w:rsidRDefault="002979D7" w:rsidP="002979D7">
            <w:pPr>
              <w:pStyle w:val="NormalIndent"/>
              <w:ind w:left="0"/>
              <w:rPr>
                <w:sz w:val="20"/>
              </w:rPr>
            </w:pPr>
            <w:r w:rsidRPr="000061A3">
              <w:rPr>
                <w:sz w:val="20"/>
              </w:rPr>
              <w:t>E9_4</w:t>
            </w:r>
          </w:p>
        </w:tc>
        <w:tc>
          <w:tcPr>
            <w:tcW w:w="630" w:type="dxa"/>
          </w:tcPr>
          <w:p w14:paraId="7FBFC73C" w14:textId="2E0D4FC8" w:rsidR="002979D7" w:rsidRPr="000061A3" w:rsidRDefault="002979D7" w:rsidP="002979D7">
            <w:pPr>
              <w:pStyle w:val="NormalIndent"/>
              <w:ind w:left="0"/>
              <w:jc w:val="center"/>
              <w:rPr>
                <w:sz w:val="20"/>
              </w:rPr>
            </w:pPr>
            <w:r w:rsidRPr="000061A3">
              <w:rPr>
                <w:sz w:val="20"/>
              </w:rPr>
              <w:t>1</w:t>
            </w:r>
          </w:p>
        </w:tc>
        <w:tc>
          <w:tcPr>
            <w:tcW w:w="630" w:type="dxa"/>
          </w:tcPr>
          <w:p w14:paraId="7B4B38A9" w14:textId="5BD9E38C" w:rsidR="002979D7" w:rsidRPr="000061A3" w:rsidRDefault="002979D7" w:rsidP="002979D7">
            <w:pPr>
              <w:pStyle w:val="NormalIndent"/>
              <w:ind w:left="0"/>
              <w:jc w:val="center"/>
              <w:rPr>
                <w:sz w:val="20"/>
              </w:rPr>
            </w:pPr>
            <w:r w:rsidRPr="000061A3">
              <w:rPr>
                <w:sz w:val="20"/>
              </w:rPr>
              <w:t>N</w:t>
            </w:r>
          </w:p>
        </w:tc>
        <w:tc>
          <w:tcPr>
            <w:tcW w:w="3060" w:type="dxa"/>
            <w:vMerge/>
          </w:tcPr>
          <w:p w14:paraId="6B435384" w14:textId="77777777" w:rsidR="002979D7" w:rsidRPr="000061A3" w:rsidRDefault="002979D7" w:rsidP="002979D7">
            <w:pPr>
              <w:pStyle w:val="NormalIndent"/>
              <w:ind w:left="0"/>
              <w:jc w:val="both"/>
              <w:rPr>
                <w:sz w:val="20"/>
              </w:rPr>
            </w:pPr>
          </w:p>
        </w:tc>
        <w:tc>
          <w:tcPr>
            <w:tcW w:w="2970" w:type="dxa"/>
          </w:tcPr>
          <w:p w14:paraId="0FC9B2F1" w14:textId="6FA4B230" w:rsidR="002979D7" w:rsidRPr="000061A3" w:rsidRDefault="002979D7" w:rsidP="002979D7">
            <w:pPr>
              <w:pStyle w:val="NormalIndent"/>
              <w:tabs>
                <w:tab w:val="left" w:pos="106"/>
              </w:tabs>
              <w:ind w:left="0"/>
              <w:rPr>
                <w:sz w:val="20"/>
              </w:rPr>
            </w:pPr>
            <w:r w:rsidRPr="000061A3">
              <w:rPr>
                <w:sz w:val="20"/>
              </w:rPr>
              <w:t>1=Minimize side effects related to bowel function</w:t>
            </w:r>
          </w:p>
        </w:tc>
      </w:tr>
      <w:tr w:rsidR="002979D7" w:rsidRPr="000061A3" w14:paraId="0ACBABFA" w14:textId="77777777" w:rsidTr="00BC4DE5">
        <w:trPr>
          <w:cantSplit/>
        </w:trPr>
        <w:tc>
          <w:tcPr>
            <w:tcW w:w="1350" w:type="dxa"/>
          </w:tcPr>
          <w:p w14:paraId="59FAA628" w14:textId="5870C253" w:rsidR="002979D7" w:rsidRPr="000061A3" w:rsidRDefault="002979D7" w:rsidP="002979D7">
            <w:pPr>
              <w:pStyle w:val="NormalIndent"/>
              <w:ind w:left="0"/>
              <w:rPr>
                <w:sz w:val="20"/>
              </w:rPr>
            </w:pPr>
            <w:r w:rsidRPr="000061A3">
              <w:rPr>
                <w:sz w:val="20"/>
              </w:rPr>
              <w:t>E9_5</w:t>
            </w:r>
          </w:p>
        </w:tc>
        <w:tc>
          <w:tcPr>
            <w:tcW w:w="630" w:type="dxa"/>
          </w:tcPr>
          <w:p w14:paraId="7FC53B59" w14:textId="3C021AB2" w:rsidR="002979D7" w:rsidRPr="000061A3" w:rsidRDefault="002979D7" w:rsidP="002979D7">
            <w:pPr>
              <w:pStyle w:val="NormalIndent"/>
              <w:ind w:left="0"/>
              <w:jc w:val="center"/>
              <w:rPr>
                <w:sz w:val="20"/>
              </w:rPr>
            </w:pPr>
            <w:r w:rsidRPr="000061A3">
              <w:rPr>
                <w:sz w:val="20"/>
              </w:rPr>
              <w:t>1</w:t>
            </w:r>
          </w:p>
        </w:tc>
        <w:tc>
          <w:tcPr>
            <w:tcW w:w="630" w:type="dxa"/>
          </w:tcPr>
          <w:p w14:paraId="4C82B7F9" w14:textId="692DC329" w:rsidR="002979D7" w:rsidRPr="000061A3" w:rsidRDefault="002979D7" w:rsidP="002979D7">
            <w:pPr>
              <w:pStyle w:val="NormalIndent"/>
              <w:ind w:left="0"/>
              <w:jc w:val="center"/>
              <w:rPr>
                <w:sz w:val="20"/>
              </w:rPr>
            </w:pPr>
            <w:r w:rsidRPr="000061A3">
              <w:rPr>
                <w:sz w:val="20"/>
              </w:rPr>
              <w:t>N</w:t>
            </w:r>
          </w:p>
        </w:tc>
        <w:tc>
          <w:tcPr>
            <w:tcW w:w="3060" w:type="dxa"/>
            <w:vMerge/>
          </w:tcPr>
          <w:p w14:paraId="2A507FFD" w14:textId="77777777" w:rsidR="002979D7" w:rsidRPr="000061A3" w:rsidRDefault="002979D7" w:rsidP="002979D7">
            <w:pPr>
              <w:pStyle w:val="NormalIndent"/>
              <w:ind w:left="0"/>
              <w:rPr>
                <w:sz w:val="20"/>
              </w:rPr>
            </w:pPr>
          </w:p>
        </w:tc>
        <w:tc>
          <w:tcPr>
            <w:tcW w:w="2970" w:type="dxa"/>
          </w:tcPr>
          <w:p w14:paraId="4DD8A200" w14:textId="53D781CB" w:rsidR="002979D7" w:rsidRPr="000061A3" w:rsidRDefault="002979D7" w:rsidP="002979D7">
            <w:pPr>
              <w:pStyle w:val="NormalIndent"/>
              <w:ind w:left="0"/>
              <w:rPr>
                <w:sz w:val="20"/>
              </w:rPr>
            </w:pPr>
            <w:r w:rsidRPr="000061A3">
              <w:rPr>
                <w:sz w:val="20"/>
              </w:rPr>
              <w:t>1=Minimize financial cost</w:t>
            </w:r>
          </w:p>
        </w:tc>
      </w:tr>
      <w:tr w:rsidR="002979D7" w:rsidRPr="000061A3" w14:paraId="244BE96A" w14:textId="77777777" w:rsidTr="00BC4DE5">
        <w:trPr>
          <w:cantSplit/>
        </w:trPr>
        <w:tc>
          <w:tcPr>
            <w:tcW w:w="1350" w:type="dxa"/>
          </w:tcPr>
          <w:p w14:paraId="38968326" w14:textId="5A35643B" w:rsidR="002979D7" w:rsidRPr="000061A3" w:rsidRDefault="002979D7" w:rsidP="002979D7">
            <w:pPr>
              <w:pStyle w:val="NormalIndent"/>
              <w:ind w:left="0"/>
              <w:rPr>
                <w:sz w:val="20"/>
              </w:rPr>
            </w:pPr>
            <w:r w:rsidRPr="000061A3">
              <w:rPr>
                <w:sz w:val="20"/>
              </w:rPr>
              <w:t>E9_6</w:t>
            </w:r>
          </w:p>
        </w:tc>
        <w:tc>
          <w:tcPr>
            <w:tcW w:w="630" w:type="dxa"/>
          </w:tcPr>
          <w:p w14:paraId="01322771" w14:textId="18B602D8" w:rsidR="002979D7" w:rsidRPr="000061A3" w:rsidRDefault="002979D7" w:rsidP="002979D7">
            <w:pPr>
              <w:pStyle w:val="NormalIndent"/>
              <w:ind w:left="0"/>
              <w:jc w:val="center"/>
              <w:rPr>
                <w:sz w:val="20"/>
              </w:rPr>
            </w:pPr>
            <w:r w:rsidRPr="000061A3">
              <w:rPr>
                <w:sz w:val="20"/>
              </w:rPr>
              <w:t>1</w:t>
            </w:r>
          </w:p>
        </w:tc>
        <w:tc>
          <w:tcPr>
            <w:tcW w:w="630" w:type="dxa"/>
          </w:tcPr>
          <w:p w14:paraId="7C1FDD55" w14:textId="60AC0051" w:rsidR="002979D7" w:rsidRPr="000061A3" w:rsidRDefault="002979D7" w:rsidP="002979D7">
            <w:pPr>
              <w:pStyle w:val="NormalIndent"/>
              <w:ind w:left="0"/>
              <w:jc w:val="center"/>
              <w:rPr>
                <w:sz w:val="20"/>
              </w:rPr>
            </w:pPr>
            <w:r w:rsidRPr="000061A3">
              <w:rPr>
                <w:sz w:val="20"/>
              </w:rPr>
              <w:t>N</w:t>
            </w:r>
          </w:p>
        </w:tc>
        <w:tc>
          <w:tcPr>
            <w:tcW w:w="3060" w:type="dxa"/>
            <w:vMerge/>
          </w:tcPr>
          <w:p w14:paraId="6D9D0441" w14:textId="77777777" w:rsidR="002979D7" w:rsidRPr="000061A3" w:rsidDel="00BE6E3F" w:rsidRDefault="002979D7" w:rsidP="002979D7">
            <w:pPr>
              <w:pStyle w:val="NormalIndent"/>
              <w:tabs>
                <w:tab w:val="left" w:pos="106"/>
              </w:tabs>
              <w:ind w:left="0"/>
              <w:rPr>
                <w:sz w:val="20"/>
              </w:rPr>
            </w:pPr>
          </w:p>
        </w:tc>
        <w:tc>
          <w:tcPr>
            <w:tcW w:w="2970" w:type="dxa"/>
          </w:tcPr>
          <w:p w14:paraId="6D7B0A6D" w14:textId="3FA2064D" w:rsidR="002979D7" w:rsidRPr="000061A3" w:rsidDel="00BE6E3F" w:rsidRDefault="002979D7" w:rsidP="002979D7">
            <w:pPr>
              <w:pStyle w:val="NormalIndent"/>
              <w:tabs>
                <w:tab w:val="left" w:pos="106"/>
              </w:tabs>
              <w:ind w:left="0"/>
              <w:rPr>
                <w:sz w:val="20"/>
              </w:rPr>
            </w:pPr>
            <w:r w:rsidRPr="000061A3">
              <w:rPr>
                <w:sz w:val="20"/>
              </w:rPr>
              <w:t>1=Amount of time and travel required to receive treatments</w:t>
            </w:r>
          </w:p>
        </w:tc>
      </w:tr>
      <w:tr w:rsidR="002979D7" w:rsidRPr="000061A3" w14:paraId="75EF931F" w14:textId="77777777" w:rsidTr="00BC4DE5">
        <w:trPr>
          <w:cantSplit/>
        </w:trPr>
        <w:tc>
          <w:tcPr>
            <w:tcW w:w="1350" w:type="dxa"/>
          </w:tcPr>
          <w:p w14:paraId="0F465E0E" w14:textId="39A01F2B" w:rsidR="002979D7" w:rsidRPr="000061A3" w:rsidRDefault="002979D7" w:rsidP="002979D7">
            <w:pPr>
              <w:pStyle w:val="NormalIndent"/>
              <w:ind w:left="0"/>
              <w:rPr>
                <w:sz w:val="20"/>
              </w:rPr>
            </w:pPr>
            <w:r w:rsidRPr="000061A3">
              <w:rPr>
                <w:sz w:val="20"/>
              </w:rPr>
              <w:t>E9_7</w:t>
            </w:r>
          </w:p>
        </w:tc>
        <w:tc>
          <w:tcPr>
            <w:tcW w:w="630" w:type="dxa"/>
          </w:tcPr>
          <w:p w14:paraId="1992EAB2" w14:textId="76B2ECEC" w:rsidR="002979D7" w:rsidRPr="000061A3" w:rsidRDefault="002979D7" w:rsidP="002979D7">
            <w:pPr>
              <w:pStyle w:val="NormalIndent"/>
              <w:ind w:left="0"/>
              <w:jc w:val="center"/>
              <w:rPr>
                <w:sz w:val="20"/>
              </w:rPr>
            </w:pPr>
            <w:r w:rsidRPr="000061A3">
              <w:rPr>
                <w:sz w:val="20"/>
              </w:rPr>
              <w:t>1</w:t>
            </w:r>
          </w:p>
        </w:tc>
        <w:tc>
          <w:tcPr>
            <w:tcW w:w="630" w:type="dxa"/>
          </w:tcPr>
          <w:p w14:paraId="34427D91" w14:textId="6DE77735" w:rsidR="002979D7" w:rsidRPr="000061A3" w:rsidRDefault="002979D7" w:rsidP="002979D7">
            <w:pPr>
              <w:pStyle w:val="NormalIndent"/>
              <w:ind w:left="0"/>
              <w:jc w:val="center"/>
              <w:rPr>
                <w:sz w:val="20"/>
              </w:rPr>
            </w:pPr>
            <w:r w:rsidRPr="000061A3">
              <w:rPr>
                <w:sz w:val="20"/>
              </w:rPr>
              <w:t>N</w:t>
            </w:r>
          </w:p>
        </w:tc>
        <w:tc>
          <w:tcPr>
            <w:tcW w:w="3060" w:type="dxa"/>
            <w:vMerge/>
          </w:tcPr>
          <w:p w14:paraId="4ADB6F1F" w14:textId="77777777" w:rsidR="002979D7" w:rsidRPr="000061A3" w:rsidDel="00BE6E3F" w:rsidRDefault="002979D7" w:rsidP="002979D7">
            <w:pPr>
              <w:pStyle w:val="NormalIndent"/>
              <w:tabs>
                <w:tab w:val="left" w:pos="106"/>
              </w:tabs>
              <w:ind w:left="0"/>
              <w:rPr>
                <w:sz w:val="20"/>
              </w:rPr>
            </w:pPr>
          </w:p>
        </w:tc>
        <w:tc>
          <w:tcPr>
            <w:tcW w:w="2970" w:type="dxa"/>
          </w:tcPr>
          <w:p w14:paraId="75D7E16A" w14:textId="4B086EDF" w:rsidR="002979D7" w:rsidRPr="000061A3" w:rsidDel="00BE6E3F" w:rsidRDefault="002979D7" w:rsidP="002979D7">
            <w:pPr>
              <w:pStyle w:val="NormalIndent"/>
              <w:tabs>
                <w:tab w:val="left" w:pos="106"/>
              </w:tabs>
              <w:ind w:left="0"/>
              <w:rPr>
                <w:sz w:val="20"/>
              </w:rPr>
            </w:pPr>
            <w:r w:rsidRPr="000061A3">
              <w:rPr>
                <w:sz w:val="20"/>
              </w:rPr>
              <w:t>1=Length of recovery time</w:t>
            </w:r>
          </w:p>
        </w:tc>
      </w:tr>
      <w:tr w:rsidR="002979D7" w:rsidRPr="000061A3" w14:paraId="53743015" w14:textId="77777777" w:rsidTr="00BC4DE5">
        <w:trPr>
          <w:cantSplit/>
        </w:trPr>
        <w:tc>
          <w:tcPr>
            <w:tcW w:w="1350" w:type="dxa"/>
          </w:tcPr>
          <w:p w14:paraId="02EBF098" w14:textId="542767DA" w:rsidR="002979D7" w:rsidRPr="000061A3" w:rsidRDefault="002979D7" w:rsidP="002979D7">
            <w:pPr>
              <w:pStyle w:val="NormalIndent"/>
              <w:ind w:left="0"/>
              <w:rPr>
                <w:sz w:val="20"/>
              </w:rPr>
            </w:pPr>
            <w:r w:rsidRPr="000061A3">
              <w:rPr>
                <w:sz w:val="20"/>
              </w:rPr>
              <w:t>E9_8</w:t>
            </w:r>
          </w:p>
        </w:tc>
        <w:tc>
          <w:tcPr>
            <w:tcW w:w="630" w:type="dxa"/>
          </w:tcPr>
          <w:p w14:paraId="3079B316" w14:textId="5F863117" w:rsidR="002979D7" w:rsidRPr="000061A3" w:rsidRDefault="002979D7" w:rsidP="002979D7">
            <w:pPr>
              <w:pStyle w:val="NormalIndent"/>
              <w:ind w:left="0"/>
              <w:jc w:val="center"/>
              <w:rPr>
                <w:sz w:val="20"/>
              </w:rPr>
            </w:pPr>
            <w:r w:rsidRPr="000061A3">
              <w:rPr>
                <w:sz w:val="20"/>
              </w:rPr>
              <w:t>1</w:t>
            </w:r>
          </w:p>
        </w:tc>
        <w:tc>
          <w:tcPr>
            <w:tcW w:w="630" w:type="dxa"/>
          </w:tcPr>
          <w:p w14:paraId="47D831DB" w14:textId="1E8551B1" w:rsidR="002979D7" w:rsidRPr="000061A3" w:rsidRDefault="002979D7" w:rsidP="002979D7">
            <w:pPr>
              <w:pStyle w:val="NormalIndent"/>
              <w:ind w:left="0"/>
              <w:jc w:val="center"/>
              <w:rPr>
                <w:sz w:val="20"/>
              </w:rPr>
            </w:pPr>
            <w:r w:rsidRPr="000061A3">
              <w:rPr>
                <w:sz w:val="20"/>
              </w:rPr>
              <w:t>N</w:t>
            </w:r>
          </w:p>
        </w:tc>
        <w:tc>
          <w:tcPr>
            <w:tcW w:w="3060" w:type="dxa"/>
            <w:vMerge/>
          </w:tcPr>
          <w:p w14:paraId="20D3A902" w14:textId="77777777" w:rsidR="002979D7" w:rsidRPr="000061A3" w:rsidDel="00BE6E3F" w:rsidRDefault="002979D7" w:rsidP="002979D7">
            <w:pPr>
              <w:pStyle w:val="NormalIndent"/>
              <w:tabs>
                <w:tab w:val="left" w:pos="106"/>
              </w:tabs>
              <w:ind w:left="0"/>
              <w:rPr>
                <w:sz w:val="20"/>
              </w:rPr>
            </w:pPr>
          </w:p>
        </w:tc>
        <w:tc>
          <w:tcPr>
            <w:tcW w:w="2970" w:type="dxa"/>
          </w:tcPr>
          <w:p w14:paraId="4BFD6763" w14:textId="667A3D20" w:rsidR="002979D7" w:rsidRPr="000061A3" w:rsidDel="00BE6E3F" w:rsidRDefault="002979D7" w:rsidP="002979D7">
            <w:pPr>
              <w:pStyle w:val="NormalIndent"/>
              <w:tabs>
                <w:tab w:val="left" w:pos="106"/>
              </w:tabs>
              <w:ind w:left="0"/>
              <w:rPr>
                <w:sz w:val="20"/>
              </w:rPr>
            </w:pPr>
            <w:r w:rsidRPr="000061A3">
              <w:rPr>
                <w:sz w:val="20"/>
              </w:rPr>
              <w:t>1=Amount of time away from work</w:t>
            </w:r>
          </w:p>
        </w:tc>
      </w:tr>
      <w:tr w:rsidR="002979D7" w:rsidRPr="000061A3" w14:paraId="3AFE4725" w14:textId="77777777" w:rsidTr="00BC4DE5">
        <w:trPr>
          <w:cantSplit/>
        </w:trPr>
        <w:tc>
          <w:tcPr>
            <w:tcW w:w="1350" w:type="dxa"/>
          </w:tcPr>
          <w:p w14:paraId="2B657DC8" w14:textId="449C6CE7" w:rsidR="002979D7" w:rsidRPr="000061A3" w:rsidRDefault="002979D7" w:rsidP="002979D7">
            <w:pPr>
              <w:pStyle w:val="NormalIndent"/>
              <w:ind w:left="0"/>
              <w:rPr>
                <w:sz w:val="20"/>
              </w:rPr>
            </w:pPr>
            <w:r w:rsidRPr="000061A3">
              <w:rPr>
                <w:sz w:val="20"/>
              </w:rPr>
              <w:t>E9_9</w:t>
            </w:r>
          </w:p>
        </w:tc>
        <w:tc>
          <w:tcPr>
            <w:tcW w:w="630" w:type="dxa"/>
          </w:tcPr>
          <w:p w14:paraId="6F972790" w14:textId="5A7D8F73" w:rsidR="002979D7" w:rsidRPr="000061A3" w:rsidRDefault="002979D7" w:rsidP="002979D7">
            <w:pPr>
              <w:pStyle w:val="NormalIndent"/>
              <w:ind w:left="0"/>
              <w:jc w:val="center"/>
              <w:rPr>
                <w:sz w:val="20"/>
              </w:rPr>
            </w:pPr>
            <w:r w:rsidRPr="000061A3">
              <w:rPr>
                <w:sz w:val="20"/>
              </w:rPr>
              <w:t>1</w:t>
            </w:r>
          </w:p>
        </w:tc>
        <w:tc>
          <w:tcPr>
            <w:tcW w:w="630" w:type="dxa"/>
          </w:tcPr>
          <w:p w14:paraId="14D5AB36" w14:textId="25E8274E" w:rsidR="002979D7" w:rsidRPr="000061A3" w:rsidRDefault="002979D7" w:rsidP="002979D7">
            <w:pPr>
              <w:pStyle w:val="NormalIndent"/>
              <w:ind w:left="0"/>
              <w:jc w:val="center"/>
              <w:rPr>
                <w:sz w:val="20"/>
              </w:rPr>
            </w:pPr>
            <w:r w:rsidRPr="000061A3">
              <w:rPr>
                <w:sz w:val="20"/>
              </w:rPr>
              <w:t>N</w:t>
            </w:r>
          </w:p>
        </w:tc>
        <w:tc>
          <w:tcPr>
            <w:tcW w:w="3060" w:type="dxa"/>
            <w:vMerge/>
          </w:tcPr>
          <w:p w14:paraId="00DE89BE" w14:textId="77777777" w:rsidR="002979D7" w:rsidRPr="000061A3" w:rsidDel="00BE6E3F" w:rsidRDefault="002979D7" w:rsidP="002979D7">
            <w:pPr>
              <w:pStyle w:val="NormalIndent"/>
              <w:tabs>
                <w:tab w:val="left" w:pos="106"/>
              </w:tabs>
              <w:ind w:left="0"/>
              <w:rPr>
                <w:sz w:val="20"/>
              </w:rPr>
            </w:pPr>
          </w:p>
        </w:tc>
        <w:tc>
          <w:tcPr>
            <w:tcW w:w="2970" w:type="dxa"/>
          </w:tcPr>
          <w:p w14:paraId="6415FFAC" w14:textId="1C9AE852" w:rsidR="002979D7" w:rsidRPr="000061A3" w:rsidDel="00BE6E3F" w:rsidRDefault="002979D7" w:rsidP="002979D7">
            <w:pPr>
              <w:pStyle w:val="NormalIndent"/>
              <w:tabs>
                <w:tab w:val="left" w:pos="106"/>
              </w:tabs>
              <w:ind w:left="0"/>
              <w:rPr>
                <w:sz w:val="20"/>
              </w:rPr>
            </w:pPr>
            <w:r w:rsidRPr="000061A3">
              <w:rPr>
                <w:sz w:val="20"/>
              </w:rPr>
              <w:t>1=Burden on family members</w:t>
            </w:r>
          </w:p>
        </w:tc>
      </w:tr>
      <w:tr w:rsidR="002979D7" w:rsidRPr="000061A3" w14:paraId="75FA9112" w14:textId="77777777" w:rsidTr="00BC4DE5">
        <w:trPr>
          <w:cantSplit/>
        </w:trPr>
        <w:tc>
          <w:tcPr>
            <w:tcW w:w="1350" w:type="dxa"/>
          </w:tcPr>
          <w:p w14:paraId="47FC323A" w14:textId="66CA475A" w:rsidR="002979D7" w:rsidRPr="000061A3" w:rsidRDefault="002979D7" w:rsidP="002979D7">
            <w:pPr>
              <w:pStyle w:val="NormalIndent"/>
              <w:ind w:left="0"/>
              <w:rPr>
                <w:sz w:val="20"/>
              </w:rPr>
            </w:pPr>
            <w:r w:rsidRPr="000061A3">
              <w:rPr>
                <w:sz w:val="20"/>
              </w:rPr>
              <w:t>E9_10</w:t>
            </w:r>
          </w:p>
        </w:tc>
        <w:tc>
          <w:tcPr>
            <w:tcW w:w="630" w:type="dxa"/>
          </w:tcPr>
          <w:p w14:paraId="311FC878" w14:textId="0826DEA0" w:rsidR="002979D7" w:rsidRPr="000061A3" w:rsidRDefault="002979D7" w:rsidP="002979D7">
            <w:pPr>
              <w:pStyle w:val="NormalIndent"/>
              <w:ind w:left="0"/>
              <w:jc w:val="center"/>
              <w:rPr>
                <w:sz w:val="20"/>
              </w:rPr>
            </w:pPr>
            <w:r w:rsidRPr="000061A3">
              <w:rPr>
                <w:sz w:val="20"/>
              </w:rPr>
              <w:t>1</w:t>
            </w:r>
          </w:p>
        </w:tc>
        <w:tc>
          <w:tcPr>
            <w:tcW w:w="630" w:type="dxa"/>
          </w:tcPr>
          <w:p w14:paraId="2B5A5E90" w14:textId="1D29EAFF" w:rsidR="002979D7" w:rsidRPr="000061A3" w:rsidRDefault="002979D7" w:rsidP="002979D7">
            <w:pPr>
              <w:pStyle w:val="NormalIndent"/>
              <w:ind w:left="0"/>
              <w:jc w:val="center"/>
              <w:rPr>
                <w:sz w:val="20"/>
              </w:rPr>
            </w:pPr>
            <w:r w:rsidRPr="000061A3">
              <w:rPr>
                <w:sz w:val="20"/>
              </w:rPr>
              <w:t>N</w:t>
            </w:r>
          </w:p>
        </w:tc>
        <w:tc>
          <w:tcPr>
            <w:tcW w:w="3060" w:type="dxa"/>
            <w:vMerge/>
          </w:tcPr>
          <w:p w14:paraId="47D47DA7" w14:textId="77777777" w:rsidR="002979D7" w:rsidRPr="000061A3" w:rsidDel="00BE6E3F" w:rsidRDefault="002979D7" w:rsidP="002979D7">
            <w:pPr>
              <w:pStyle w:val="NormalIndent"/>
              <w:tabs>
                <w:tab w:val="left" w:pos="106"/>
              </w:tabs>
              <w:ind w:left="0"/>
              <w:rPr>
                <w:sz w:val="20"/>
              </w:rPr>
            </w:pPr>
          </w:p>
        </w:tc>
        <w:tc>
          <w:tcPr>
            <w:tcW w:w="2970" w:type="dxa"/>
          </w:tcPr>
          <w:p w14:paraId="44EA9247" w14:textId="259EA555" w:rsidR="002979D7" w:rsidRPr="000061A3" w:rsidDel="00BE6E3F" w:rsidRDefault="002979D7" w:rsidP="002979D7">
            <w:pPr>
              <w:pStyle w:val="NormalIndent"/>
              <w:tabs>
                <w:tab w:val="left" w:pos="106"/>
              </w:tabs>
              <w:ind w:left="0"/>
              <w:rPr>
                <w:sz w:val="20"/>
              </w:rPr>
            </w:pPr>
            <w:r w:rsidRPr="000061A3">
              <w:rPr>
                <w:sz w:val="20"/>
              </w:rPr>
              <w:t>1=Reduce worry and concern about cancer</w:t>
            </w:r>
          </w:p>
        </w:tc>
      </w:tr>
      <w:tr w:rsidR="002979D7" w:rsidRPr="000061A3" w14:paraId="06576C32" w14:textId="77777777" w:rsidTr="00BC4DE5">
        <w:trPr>
          <w:cantSplit/>
        </w:trPr>
        <w:tc>
          <w:tcPr>
            <w:tcW w:w="1350" w:type="dxa"/>
          </w:tcPr>
          <w:p w14:paraId="289C533B" w14:textId="1DE22E4F" w:rsidR="002979D7" w:rsidRPr="000061A3" w:rsidRDefault="002979D7" w:rsidP="002979D7">
            <w:pPr>
              <w:pStyle w:val="NormalIndent"/>
              <w:ind w:left="0"/>
              <w:rPr>
                <w:sz w:val="20"/>
              </w:rPr>
            </w:pPr>
            <w:r w:rsidRPr="000061A3">
              <w:rPr>
                <w:sz w:val="20"/>
              </w:rPr>
              <w:t>E10_1</w:t>
            </w:r>
          </w:p>
        </w:tc>
        <w:tc>
          <w:tcPr>
            <w:tcW w:w="630" w:type="dxa"/>
          </w:tcPr>
          <w:p w14:paraId="1031C34C" w14:textId="0090C5E3" w:rsidR="002979D7" w:rsidRPr="000061A3" w:rsidRDefault="002979D7" w:rsidP="002979D7">
            <w:pPr>
              <w:pStyle w:val="NormalIndent"/>
              <w:ind w:left="0"/>
              <w:jc w:val="center"/>
              <w:rPr>
                <w:sz w:val="20"/>
              </w:rPr>
            </w:pPr>
            <w:r w:rsidRPr="000061A3">
              <w:rPr>
                <w:sz w:val="20"/>
              </w:rPr>
              <w:t>1</w:t>
            </w:r>
          </w:p>
        </w:tc>
        <w:tc>
          <w:tcPr>
            <w:tcW w:w="630" w:type="dxa"/>
          </w:tcPr>
          <w:p w14:paraId="601DEB50" w14:textId="755F329A" w:rsidR="002979D7" w:rsidRPr="000061A3" w:rsidRDefault="002979D7" w:rsidP="002979D7">
            <w:pPr>
              <w:pStyle w:val="NormalIndent"/>
              <w:ind w:left="0"/>
              <w:jc w:val="center"/>
              <w:rPr>
                <w:sz w:val="20"/>
              </w:rPr>
            </w:pPr>
            <w:r w:rsidRPr="000061A3">
              <w:rPr>
                <w:sz w:val="20"/>
              </w:rPr>
              <w:t>N</w:t>
            </w:r>
          </w:p>
        </w:tc>
        <w:tc>
          <w:tcPr>
            <w:tcW w:w="3060" w:type="dxa"/>
            <w:vMerge w:val="restart"/>
          </w:tcPr>
          <w:p w14:paraId="228C3785" w14:textId="1D4BE853" w:rsidR="002979D7" w:rsidRPr="000061A3" w:rsidDel="00BE6E3F" w:rsidRDefault="002979D7" w:rsidP="002979D7">
            <w:pPr>
              <w:pStyle w:val="NormalIndent"/>
              <w:tabs>
                <w:tab w:val="left" w:pos="106"/>
              </w:tabs>
              <w:ind w:left="0"/>
              <w:rPr>
                <w:sz w:val="20"/>
              </w:rPr>
            </w:pPr>
            <w:r w:rsidRPr="000061A3">
              <w:rPr>
                <w:sz w:val="20"/>
              </w:rPr>
              <w:t xml:space="preserve">E10. Please mark all the treatments that you have received for your prostate </w:t>
            </w:r>
            <w:proofErr w:type="gramStart"/>
            <w:r w:rsidRPr="000061A3">
              <w:rPr>
                <w:sz w:val="20"/>
              </w:rPr>
              <w:t>cancer?</w:t>
            </w:r>
            <w:proofErr w:type="gramEnd"/>
            <w:r w:rsidRPr="000061A3">
              <w:rPr>
                <w:sz w:val="20"/>
              </w:rPr>
              <w:t xml:space="preserve"> </w:t>
            </w:r>
            <w:r w:rsidRPr="000061A3">
              <w:rPr>
                <w:color w:val="FF0000"/>
                <w:sz w:val="20"/>
              </w:rPr>
              <w:t>Mark all that apply.</w:t>
            </w:r>
          </w:p>
        </w:tc>
        <w:tc>
          <w:tcPr>
            <w:tcW w:w="2970" w:type="dxa"/>
          </w:tcPr>
          <w:p w14:paraId="76D93872" w14:textId="743F8B09" w:rsidR="002979D7" w:rsidRPr="000061A3" w:rsidDel="00BE6E3F" w:rsidRDefault="002979D7" w:rsidP="002979D7">
            <w:pPr>
              <w:pStyle w:val="NormalIndent"/>
              <w:tabs>
                <w:tab w:val="left" w:pos="106"/>
              </w:tabs>
              <w:ind w:left="0"/>
              <w:rPr>
                <w:sz w:val="20"/>
              </w:rPr>
            </w:pPr>
            <w:r w:rsidRPr="000061A3">
              <w:rPr>
                <w:sz w:val="20"/>
              </w:rPr>
              <w:t xml:space="preserve">1=Haven’t had any </w:t>
            </w:r>
            <w:proofErr w:type="gramStart"/>
            <w:r w:rsidRPr="000061A3">
              <w:rPr>
                <w:sz w:val="20"/>
              </w:rPr>
              <w:t xml:space="preserve">treatment </w:t>
            </w:r>
            <w:r>
              <w:rPr>
                <w:sz w:val="20"/>
              </w:rPr>
              <w:t xml:space="preserve"> yet</w:t>
            </w:r>
            <w:proofErr w:type="gramEnd"/>
            <w:r>
              <w:rPr>
                <w:sz w:val="20"/>
              </w:rPr>
              <w:t xml:space="preserve"> </w:t>
            </w:r>
            <w:r w:rsidRPr="000061A3">
              <w:rPr>
                <w:sz w:val="20"/>
              </w:rPr>
              <w:t>(and not specifically on active surveillance or watchful waiting).</w:t>
            </w:r>
          </w:p>
        </w:tc>
      </w:tr>
      <w:tr w:rsidR="002979D7" w:rsidRPr="000061A3" w14:paraId="3099810F" w14:textId="77777777" w:rsidTr="00BC4DE5">
        <w:trPr>
          <w:cantSplit/>
        </w:trPr>
        <w:tc>
          <w:tcPr>
            <w:tcW w:w="1350" w:type="dxa"/>
          </w:tcPr>
          <w:p w14:paraId="62DE7A87" w14:textId="0FF36FBC" w:rsidR="002979D7" w:rsidRPr="000061A3" w:rsidRDefault="002979D7" w:rsidP="002979D7">
            <w:pPr>
              <w:pStyle w:val="NormalIndent"/>
              <w:ind w:left="0"/>
              <w:rPr>
                <w:sz w:val="20"/>
              </w:rPr>
            </w:pPr>
            <w:r w:rsidRPr="000061A3">
              <w:rPr>
                <w:sz w:val="20"/>
              </w:rPr>
              <w:t>E10_2</w:t>
            </w:r>
          </w:p>
        </w:tc>
        <w:tc>
          <w:tcPr>
            <w:tcW w:w="630" w:type="dxa"/>
          </w:tcPr>
          <w:p w14:paraId="0C0F6802" w14:textId="038CCC9B" w:rsidR="002979D7" w:rsidRPr="000061A3" w:rsidRDefault="002979D7" w:rsidP="002979D7">
            <w:pPr>
              <w:pStyle w:val="NormalIndent"/>
              <w:ind w:left="0"/>
              <w:jc w:val="center"/>
              <w:rPr>
                <w:sz w:val="20"/>
              </w:rPr>
            </w:pPr>
            <w:r w:rsidRPr="000061A3">
              <w:rPr>
                <w:sz w:val="20"/>
              </w:rPr>
              <w:t>1</w:t>
            </w:r>
          </w:p>
        </w:tc>
        <w:tc>
          <w:tcPr>
            <w:tcW w:w="630" w:type="dxa"/>
          </w:tcPr>
          <w:p w14:paraId="4615DBD5" w14:textId="651FFFFA" w:rsidR="002979D7" w:rsidRPr="000061A3" w:rsidRDefault="002979D7" w:rsidP="002979D7">
            <w:pPr>
              <w:pStyle w:val="NormalIndent"/>
              <w:ind w:left="0"/>
              <w:jc w:val="center"/>
              <w:rPr>
                <w:sz w:val="20"/>
              </w:rPr>
            </w:pPr>
            <w:r w:rsidRPr="000061A3">
              <w:rPr>
                <w:sz w:val="20"/>
              </w:rPr>
              <w:t>N</w:t>
            </w:r>
          </w:p>
        </w:tc>
        <w:tc>
          <w:tcPr>
            <w:tcW w:w="3060" w:type="dxa"/>
            <w:vMerge/>
          </w:tcPr>
          <w:p w14:paraId="7C0B2480" w14:textId="77777777" w:rsidR="002979D7" w:rsidRPr="000061A3" w:rsidDel="00BE6E3F" w:rsidRDefault="002979D7" w:rsidP="002979D7">
            <w:pPr>
              <w:pStyle w:val="NormalIndent"/>
              <w:tabs>
                <w:tab w:val="left" w:pos="106"/>
              </w:tabs>
              <w:ind w:left="0"/>
              <w:rPr>
                <w:sz w:val="20"/>
              </w:rPr>
            </w:pPr>
          </w:p>
        </w:tc>
        <w:tc>
          <w:tcPr>
            <w:tcW w:w="2970" w:type="dxa"/>
          </w:tcPr>
          <w:p w14:paraId="4F9F62AE" w14:textId="5FC311C4" w:rsidR="002979D7" w:rsidRPr="000061A3" w:rsidDel="00BE6E3F" w:rsidRDefault="002979D7" w:rsidP="002979D7">
            <w:pPr>
              <w:pStyle w:val="NormalIndent"/>
              <w:tabs>
                <w:tab w:val="left" w:pos="106"/>
              </w:tabs>
              <w:ind w:left="0"/>
              <w:rPr>
                <w:sz w:val="20"/>
              </w:rPr>
            </w:pPr>
            <w:r w:rsidRPr="000061A3">
              <w:rPr>
                <w:sz w:val="20"/>
              </w:rPr>
              <w:t xml:space="preserve">1=Active </w:t>
            </w:r>
            <w:r>
              <w:rPr>
                <w:sz w:val="20"/>
              </w:rPr>
              <w:t>S</w:t>
            </w:r>
            <w:r w:rsidRPr="000061A3">
              <w:rPr>
                <w:sz w:val="20"/>
              </w:rPr>
              <w:t>urveillance or watchful waiting</w:t>
            </w:r>
          </w:p>
        </w:tc>
      </w:tr>
      <w:tr w:rsidR="002979D7" w:rsidRPr="000061A3" w14:paraId="128C9F87" w14:textId="77777777" w:rsidTr="00BC4DE5">
        <w:trPr>
          <w:cantSplit/>
        </w:trPr>
        <w:tc>
          <w:tcPr>
            <w:tcW w:w="1350" w:type="dxa"/>
          </w:tcPr>
          <w:p w14:paraId="0BF8D9BE" w14:textId="09B2FDFC" w:rsidR="002979D7" w:rsidRPr="000061A3" w:rsidRDefault="002979D7" w:rsidP="002979D7">
            <w:pPr>
              <w:pStyle w:val="NormalIndent"/>
              <w:ind w:left="0"/>
              <w:rPr>
                <w:sz w:val="20"/>
              </w:rPr>
            </w:pPr>
            <w:r w:rsidRPr="000061A3">
              <w:rPr>
                <w:sz w:val="20"/>
              </w:rPr>
              <w:t>E10_3</w:t>
            </w:r>
          </w:p>
        </w:tc>
        <w:tc>
          <w:tcPr>
            <w:tcW w:w="630" w:type="dxa"/>
          </w:tcPr>
          <w:p w14:paraId="64C617D3" w14:textId="3A62934B" w:rsidR="002979D7" w:rsidRPr="000061A3" w:rsidRDefault="002979D7" w:rsidP="002979D7">
            <w:pPr>
              <w:pStyle w:val="NormalIndent"/>
              <w:ind w:left="0"/>
              <w:jc w:val="center"/>
              <w:rPr>
                <w:sz w:val="20"/>
              </w:rPr>
            </w:pPr>
            <w:r w:rsidRPr="000061A3">
              <w:rPr>
                <w:sz w:val="20"/>
              </w:rPr>
              <w:t>1</w:t>
            </w:r>
          </w:p>
        </w:tc>
        <w:tc>
          <w:tcPr>
            <w:tcW w:w="630" w:type="dxa"/>
          </w:tcPr>
          <w:p w14:paraId="1E8CF6A3" w14:textId="49C3DE5F" w:rsidR="002979D7" w:rsidRPr="000061A3" w:rsidRDefault="002979D7" w:rsidP="002979D7">
            <w:pPr>
              <w:pStyle w:val="NormalIndent"/>
              <w:ind w:left="0"/>
              <w:jc w:val="center"/>
              <w:rPr>
                <w:sz w:val="20"/>
              </w:rPr>
            </w:pPr>
            <w:r w:rsidRPr="000061A3">
              <w:rPr>
                <w:sz w:val="20"/>
              </w:rPr>
              <w:t>N</w:t>
            </w:r>
          </w:p>
        </w:tc>
        <w:tc>
          <w:tcPr>
            <w:tcW w:w="3060" w:type="dxa"/>
            <w:vMerge/>
          </w:tcPr>
          <w:p w14:paraId="3675CB59" w14:textId="77777777" w:rsidR="002979D7" w:rsidRPr="000061A3" w:rsidDel="00BE6E3F" w:rsidRDefault="002979D7" w:rsidP="002979D7">
            <w:pPr>
              <w:pStyle w:val="NormalIndent"/>
              <w:tabs>
                <w:tab w:val="left" w:pos="106"/>
              </w:tabs>
              <w:ind w:left="0"/>
              <w:rPr>
                <w:sz w:val="20"/>
              </w:rPr>
            </w:pPr>
          </w:p>
        </w:tc>
        <w:tc>
          <w:tcPr>
            <w:tcW w:w="2970" w:type="dxa"/>
          </w:tcPr>
          <w:p w14:paraId="20DE7DCB" w14:textId="334E0E77" w:rsidR="002979D7" w:rsidRPr="000061A3" w:rsidDel="00BE6E3F" w:rsidRDefault="002979D7" w:rsidP="002979D7">
            <w:pPr>
              <w:pStyle w:val="NormalIndent"/>
              <w:tabs>
                <w:tab w:val="left" w:pos="106"/>
              </w:tabs>
              <w:ind w:left="0"/>
              <w:rPr>
                <w:sz w:val="20"/>
              </w:rPr>
            </w:pPr>
            <w:r w:rsidRPr="000061A3">
              <w:rPr>
                <w:sz w:val="20"/>
              </w:rPr>
              <w:t>1=Prostate surgery (prostatectomy)</w:t>
            </w:r>
          </w:p>
        </w:tc>
      </w:tr>
      <w:tr w:rsidR="002979D7" w:rsidRPr="000061A3" w14:paraId="417935D4" w14:textId="77777777" w:rsidTr="00BC4DE5">
        <w:trPr>
          <w:cantSplit/>
        </w:trPr>
        <w:tc>
          <w:tcPr>
            <w:tcW w:w="1350" w:type="dxa"/>
          </w:tcPr>
          <w:p w14:paraId="37D0BC29" w14:textId="0614242F" w:rsidR="002979D7" w:rsidRPr="000061A3" w:rsidRDefault="002979D7" w:rsidP="002979D7">
            <w:pPr>
              <w:pStyle w:val="NormalIndent"/>
              <w:ind w:left="0"/>
              <w:rPr>
                <w:sz w:val="20"/>
              </w:rPr>
            </w:pPr>
            <w:r w:rsidRPr="000061A3">
              <w:rPr>
                <w:sz w:val="20"/>
              </w:rPr>
              <w:t>E10_4</w:t>
            </w:r>
          </w:p>
        </w:tc>
        <w:tc>
          <w:tcPr>
            <w:tcW w:w="630" w:type="dxa"/>
          </w:tcPr>
          <w:p w14:paraId="5DCF3A9F" w14:textId="2022D2A4" w:rsidR="002979D7" w:rsidRPr="000061A3" w:rsidRDefault="002979D7" w:rsidP="002979D7">
            <w:pPr>
              <w:pStyle w:val="NormalIndent"/>
              <w:ind w:left="0"/>
              <w:jc w:val="center"/>
              <w:rPr>
                <w:sz w:val="20"/>
              </w:rPr>
            </w:pPr>
            <w:r w:rsidRPr="000061A3">
              <w:rPr>
                <w:sz w:val="20"/>
              </w:rPr>
              <w:t>1</w:t>
            </w:r>
          </w:p>
        </w:tc>
        <w:tc>
          <w:tcPr>
            <w:tcW w:w="630" w:type="dxa"/>
          </w:tcPr>
          <w:p w14:paraId="7208DBC5" w14:textId="35699C22" w:rsidR="002979D7" w:rsidRPr="000061A3" w:rsidRDefault="002979D7" w:rsidP="002979D7">
            <w:pPr>
              <w:pStyle w:val="NormalIndent"/>
              <w:ind w:left="0"/>
              <w:jc w:val="center"/>
              <w:rPr>
                <w:sz w:val="20"/>
              </w:rPr>
            </w:pPr>
            <w:r w:rsidRPr="000061A3">
              <w:rPr>
                <w:sz w:val="20"/>
              </w:rPr>
              <w:t>N</w:t>
            </w:r>
          </w:p>
        </w:tc>
        <w:tc>
          <w:tcPr>
            <w:tcW w:w="3060" w:type="dxa"/>
            <w:vMerge/>
          </w:tcPr>
          <w:p w14:paraId="01328947" w14:textId="77777777" w:rsidR="002979D7" w:rsidRPr="000061A3" w:rsidDel="00BE6E3F" w:rsidRDefault="002979D7" w:rsidP="002979D7">
            <w:pPr>
              <w:pStyle w:val="NormalIndent"/>
              <w:tabs>
                <w:tab w:val="left" w:pos="106"/>
              </w:tabs>
              <w:ind w:left="0"/>
              <w:rPr>
                <w:sz w:val="20"/>
              </w:rPr>
            </w:pPr>
          </w:p>
        </w:tc>
        <w:tc>
          <w:tcPr>
            <w:tcW w:w="2970" w:type="dxa"/>
          </w:tcPr>
          <w:p w14:paraId="58E417FD" w14:textId="3DFF618F" w:rsidR="002979D7" w:rsidRPr="000061A3" w:rsidDel="00BE6E3F" w:rsidRDefault="002979D7" w:rsidP="002979D7">
            <w:pPr>
              <w:pStyle w:val="NormalIndent"/>
              <w:tabs>
                <w:tab w:val="left" w:pos="106"/>
              </w:tabs>
              <w:ind w:left="0"/>
              <w:rPr>
                <w:sz w:val="20"/>
              </w:rPr>
            </w:pPr>
            <w:r w:rsidRPr="000061A3">
              <w:rPr>
                <w:sz w:val="20"/>
              </w:rPr>
              <w:t>1=Radiation to the prostate</w:t>
            </w:r>
          </w:p>
        </w:tc>
      </w:tr>
      <w:tr w:rsidR="002979D7" w:rsidRPr="000061A3" w14:paraId="2E9AEBF1" w14:textId="77777777" w:rsidTr="00BC4DE5">
        <w:trPr>
          <w:cantSplit/>
        </w:trPr>
        <w:tc>
          <w:tcPr>
            <w:tcW w:w="1350" w:type="dxa"/>
          </w:tcPr>
          <w:p w14:paraId="6212D596" w14:textId="673C81EE" w:rsidR="002979D7" w:rsidRPr="000061A3" w:rsidRDefault="002979D7" w:rsidP="002979D7">
            <w:pPr>
              <w:pStyle w:val="NormalIndent"/>
              <w:ind w:left="0"/>
              <w:rPr>
                <w:sz w:val="20"/>
              </w:rPr>
            </w:pPr>
            <w:r w:rsidRPr="000061A3">
              <w:rPr>
                <w:sz w:val="20"/>
              </w:rPr>
              <w:t>E10_5</w:t>
            </w:r>
          </w:p>
        </w:tc>
        <w:tc>
          <w:tcPr>
            <w:tcW w:w="630" w:type="dxa"/>
          </w:tcPr>
          <w:p w14:paraId="0798D7F4" w14:textId="5FBAC68F" w:rsidR="002979D7" w:rsidRPr="000061A3" w:rsidRDefault="002979D7" w:rsidP="002979D7">
            <w:pPr>
              <w:pStyle w:val="NormalIndent"/>
              <w:ind w:left="0"/>
              <w:jc w:val="center"/>
              <w:rPr>
                <w:sz w:val="20"/>
              </w:rPr>
            </w:pPr>
            <w:r w:rsidRPr="000061A3">
              <w:rPr>
                <w:sz w:val="20"/>
              </w:rPr>
              <w:t>1</w:t>
            </w:r>
          </w:p>
        </w:tc>
        <w:tc>
          <w:tcPr>
            <w:tcW w:w="630" w:type="dxa"/>
          </w:tcPr>
          <w:p w14:paraId="0DA153CE" w14:textId="4550128C" w:rsidR="002979D7" w:rsidRPr="000061A3" w:rsidRDefault="002979D7" w:rsidP="002979D7">
            <w:pPr>
              <w:pStyle w:val="NormalIndent"/>
              <w:ind w:left="0"/>
              <w:jc w:val="center"/>
              <w:rPr>
                <w:sz w:val="20"/>
              </w:rPr>
            </w:pPr>
            <w:r w:rsidRPr="000061A3">
              <w:rPr>
                <w:sz w:val="20"/>
              </w:rPr>
              <w:t>N</w:t>
            </w:r>
          </w:p>
        </w:tc>
        <w:tc>
          <w:tcPr>
            <w:tcW w:w="3060" w:type="dxa"/>
            <w:vMerge/>
          </w:tcPr>
          <w:p w14:paraId="60963181" w14:textId="77777777" w:rsidR="002979D7" w:rsidRPr="000061A3" w:rsidDel="00BE6E3F" w:rsidRDefault="002979D7" w:rsidP="002979D7">
            <w:pPr>
              <w:pStyle w:val="NormalIndent"/>
              <w:tabs>
                <w:tab w:val="left" w:pos="106"/>
              </w:tabs>
              <w:ind w:left="0"/>
              <w:rPr>
                <w:sz w:val="20"/>
              </w:rPr>
            </w:pPr>
          </w:p>
        </w:tc>
        <w:tc>
          <w:tcPr>
            <w:tcW w:w="2970" w:type="dxa"/>
          </w:tcPr>
          <w:p w14:paraId="0118C71A" w14:textId="7F3972C7" w:rsidR="002979D7" w:rsidRPr="000061A3" w:rsidDel="00BE6E3F" w:rsidRDefault="002979D7" w:rsidP="002979D7">
            <w:pPr>
              <w:pStyle w:val="NormalIndent"/>
              <w:tabs>
                <w:tab w:val="left" w:pos="106"/>
              </w:tabs>
              <w:ind w:left="0"/>
              <w:rPr>
                <w:sz w:val="20"/>
              </w:rPr>
            </w:pPr>
            <w:r w:rsidRPr="000061A3">
              <w:rPr>
                <w:sz w:val="20"/>
              </w:rPr>
              <w:t>1=Hormonal treatments</w:t>
            </w:r>
          </w:p>
        </w:tc>
      </w:tr>
      <w:tr w:rsidR="002979D7" w:rsidRPr="000061A3" w14:paraId="158A549B" w14:textId="77777777" w:rsidTr="00BC4DE5">
        <w:trPr>
          <w:cantSplit/>
        </w:trPr>
        <w:tc>
          <w:tcPr>
            <w:tcW w:w="1350" w:type="dxa"/>
          </w:tcPr>
          <w:p w14:paraId="085A3893" w14:textId="198782E9" w:rsidR="002979D7" w:rsidRPr="000061A3" w:rsidRDefault="002979D7" w:rsidP="002979D7">
            <w:pPr>
              <w:pStyle w:val="NormalIndent"/>
              <w:ind w:left="0"/>
              <w:rPr>
                <w:sz w:val="20"/>
              </w:rPr>
            </w:pPr>
            <w:r w:rsidRPr="000061A3">
              <w:rPr>
                <w:sz w:val="20"/>
              </w:rPr>
              <w:t>E10_6</w:t>
            </w:r>
          </w:p>
        </w:tc>
        <w:tc>
          <w:tcPr>
            <w:tcW w:w="630" w:type="dxa"/>
          </w:tcPr>
          <w:p w14:paraId="08390AFA" w14:textId="24C05DAD" w:rsidR="002979D7" w:rsidRPr="000061A3" w:rsidRDefault="002979D7" w:rsidP="002979D7">
            <w:pPr>
              <w:pStyle w:val="NormalIndent"/>
              <w:ind w:left="0"/>
              <w:jc w:val="center"/>
              <w:rPr>
                <w:sz w:val="20"/>
              </w:rPr>
            </w:pPr>
            <w:r w:rsidRPr="000061A3">
              <w:rPr>
                <w:sz w:val="20"/>
              </w:rPr>
              <w:t>1</w:t>
            </w:r>
          </w:p>
        </w:tc>
        <w:tc>
          <w:tcPr>
            <w:tcW w:w="630" w:type="dxa"/>
          </w:tcPr>
          <w:p w14:paraId="0F66D10F" w14:textId="77D0B722" w:rsidR="002979D7" w:rsidRPr="000061A3" w:rsidRDefault="002979D7" w:rsidP="002979D7">
            <w:pPr>
              <w:pStyle w:val="NormalIndent"/>
              <w:ind w:left="0"/>
              <w:jc w:val="center"/>
              <w:rPr>
                <w:sz w:val="20"/>
              </w:rPr>
            </w:pPr>
            <w:r w:rsidRPr="000061A3">
              <w:rPr>
                <w:sz w:val="20"/>
              </w:rPr>
              <w:t>N</w:t>
            </w:r>
          </w:p>
        </w:tc>
        <w:tc>
          <w:tcPr>
            <w:tcW w:w="3060" w:type="dxa"/>
            <w:vMerge/>
          </w:tcPr>
          <w:p w14:paraId="073CC222" w14:textId="77777777" w:rsidR="002979D7" w:rsidRPr="000061A3" w:rsidDel="00BE6E3F" w:rsidRDefault="002979D7" w:rsidP="002979D7">
            <w:pPr>
              <w:pStyle w:val="NormalIndent"/>
              <w:tabs>
                <w:tab w:val="left" w:pos="106"/>
              </w:tabs>
              <w:ind w:left="0"/>
              <w:rPr>
                <w:sz w:val="20"/>
              </w:rPr>
            </w:pPr>
          </w:p>
        </w:tc>
        <w:tc>
          <w:tcPr>
            <w:tcW w:w="2970" w:type="dxa"/>
          </w:tcPr>
          <w:p w14:paraId="766ED911" w14:textId="60A73898" w:rsidR="002979D7" w:rsidRPr="000061A3" w:rsidDel="00BE6E3F" w:rsidRDefault="002979D7" w:rsidP="002979D7">
            <w:pPr>
              <w:pStyle w:val="NormalIndent"/>
              <w:tabs>
                <w:tab w:val="left" w:pos="106"/>
              </w:tabs>
              <w:ind w:left="0"/>
              <w:rPr>
                <w:sz w:val="20"/>
              </w:rPr>
            </w:pPr>
            <w:r w:rsidRPr="000061A3">
              <w:rPr>
                <w:sz w:val="20"/>
              </w:rPr>
              <w:t>1=</w:t>
            </w:r>
            <w:proofErr w:type="spellStart"/>
            <w:r w:rsidRPr="000061A3">
              <w:rPr>
                <w:sz w:val="20"/>
              </w:rPr>
              <w:t>Provenge</w:t>
            </w:r>
            <w:proofErr w:type="spellEnd"/>
            <w:r w:rsidRPr="000061A3">
              <w:rPr>
                <w:sz w:val="20"/>
              </w:rPr>
              <w:t>/immunotherapy (</w:t>
            </w:r>
            <w:proofErr w:type="spellStart"/>
            <w:r w:rsidRPr="000061A3">
              <w:rPr>
                <w:sz w:val="20"/>
              </w:rPr>
              <w:t>Sipuleucel</w:t>
            </w:r>
            <w:proofErr w:type="spellEnd"/>
            <w:r w:rsidRPr="000061A3">
              <w:rPr>
                <w:sz w:val="20"/>
              </w:rPr>
              <w:t xml:space="preserve"> T)</w:t>
            </w:r>
          </w:p>
        </w:tc>
      </w:tr>
      <w:tr w:rsidR="002979D7" w:rsidRPr="000061A3" w14:paraId="6D4BDF17" w14:textId="77777777" w:rsidTr="00BC4DE5">
        <w:trPr>
          <w:cantSplit/>
        </w:trPr>
        <w:tc>
          <w:tcPr>
            <w:tcW w:w="1350" w:type="dxa"/>
          </w:tcPr>
          <w:p w14:paraId="76DC7E12" w14:textId="4CA884FA" w:rsidR="002979D7" w:rsidRPr="000061A3" w:rsidRDefault="002979D7" w:rsidP="002979D7">
            <w:pPr>
              <w:pStyle w:val="NormalIndent"/>
              <w:ind w:left="0"/>
              <w:rPr>
                <w:sz w:val="20"/>
              </w:rPr>
            </w:pPr>
            <w:r w:rsidRPr="000061A3">
              <w:rPr>
                <w:sz w:val="20"/>
              </w:rPr>
              <w:t>E10_7</w:t>
            </w:r>
          </w:p>
        </w:tc>
        <w:tc>
          <w:tcPr>
            <w:tcW w:w="630" w:type="dxa"/>
          </w:tcPr>
          <w:p w14:paraId="03DD687C" w14:textId="5C976927" w:rsidR="002979D7" w:rsidRPr="000061A3" w:rsidRDefault="002979D7" w:rsidP="002979D7">
            <w:pPr>
              <w:pStyle w:val="NormalIndent"/>
              <w:ind w:left="0"/>
              <w:jc w:val="center"/>
              <w:rPr>
                <w:sz w:val="20"/>
              </w:rPr>
            </w:pPr>
            <w:r w:rsidRPr="000061A3">
              <w:rPr>
                <w:sz w:val="20"/>
              </w:rPr>
              <w:t>1</w:t>
            </w:r>
          </w:p>
        </w:tc>
        <w:tc>
          <w:tcPr>
            <w:tcW w:w="630" w:type="dxa"/>
          </w:tcPr>
          <w:p w14:paraId="5FFE1EE8" w14:textId="5549476C" w:rsidR="002979D7" w:rsidRPr="000061A3" w:rsidRDefault="002979D7" w:rsidP="002979D7">
            <w:pPr>
              <w:pStyle w:val="NormalIndent"/>
              <w:ind w:left="0"/>
              <w:jc w:val="center"/>
              <w:rPr>
                <w:sz w:val="20"/>
              </w:rPr>
            </w:pPr>
            <w:r w:rsidRPr="000061A3">
              <w:rPr>
                <w:sz w:val="20"/>
              </w:rPr>
              <w:t>N</w:t>
            </w:r>
          </w:p>
        </w:tc>
        <w:tc>
          <w:tcPr>
            <w:tcW w:w="3060" w:type="dxa"/>
            <w:vMerge/>
          </w:tcPr>
          <w:p w14:paraId="5B4F37B9" w14:textId="77777777" w:rsidR="002979D7" w:rsidRPr="000061A3" w:rsidDel="00BE6E3F" w:rsidRDefault="002979D7" w:rsidP="002979D7">
            <w:pPr>
              <w:pStyle w:val="NormalIndent"/>
              <w:tabs>
                <w:tab w:val="left" w:pos="106"/>
              </w:tabs>
              <w:ind w:left="0"/>
              <w:rPr>
                <w:sz w:val="20"/>
              </w:rPr>
            </w:pPr>
          </w:p>
        </w:tc>
        <w:tc>
          <w:tcPr>
            <w:tcW w:w="2970" w:type="dxa"/>
          </w:tcPr>
          <w:p w14:paraId="32F49D86" w14:textId="54CD490A" w:rsidR="002979D7" w:rsidRPr="000061A3" w:rsidDel="00BE6E3F" w:rsidRDefault="002979D7" w:rsidP="002979D7">
            <w:pPr>
              <w:pStyle w:val="NormalIndent"/>
              <w:tabs>
                <w:tab w:val="left" w:pos="106"/>
              </w:tabs>
              <w:ind w:left="0"/>
              <w:rPr>
                <w:sz w:val="20"/>
              </w:rPr>
            </w:pPr>
            <w:r w:rsidRPr="000061A3">
              <w:rPr>
                <w:sz w:val="20"/>
              </w:rPr>
              <w:t xml:space="preserve">1=Chemotherapy (docetaxel, </w:t>
            </w:r>
            <w:proofErr w:type="spellStart"/>
            <w:r w:rsidRPr="000061A3">
              <w:rPr>
                <w:sz w:val="20"/>
              </w:rPr>
              <w:t>cabazitaxel</w:t>
            </w:r>
            <w:proofErr w:type="spellEnd"/>
            <w:r w:rsidRPr="000061A3">
              <w:rPr>
                <w:sz w:val="20"/>
              </w:rPr>
              <w:t>, other chemotherapy)</w:t>
            </w:r>
          </w:p>
        </w:tc>
      </w:tr>
      <w:tr w:rsidR="002979D7" w:rsidRPr="000061A3" w14:paraId="25A293A3" w14:textId="77777777" w:rsidTr="00BC4DE5">
        <w:trPr>
          <w:cantSplit/>
        </w:trPr>
        <w:tc>
          <w:tcPr>
            <w:tcW w:w="1350" w:type="dxa"/>
          </w:tcPr>
          <w:p w14:paraId="12BA6527" w14:textId="0003F42C" w:rsidR="002979D7" w:rsidRPr="000061A3" w:rsidRDefault="002979D7" w:rsidP="002979D7">
            <w:pPr>
              <w:pStyle w:val="NormalIndent"/>
              <w:ind w:left="0"/>
              <w:rPr>
                <w:sz w:val="20"/>
              </w:rPr>
            </w:pPr>
            <w:r w:rsidRPr="000061A3">
              <w:rPr>
                <w:sz w:val="20"/>
              </w:rPr>
              <w:t>E10_8</w:t>
            </w:r>
          </w:p>
        </w:tc>
        <w:tc>
          <w:tcPr>
            <w:tcW w:w="630" w:type="dxa"/>
          </w:tcPr>
          <w:p w14:paraId="13C73CF2" w14:textId="7DD16306" w:rsidR="002979D7" w:rsidRPr="000061A3" w:rsidRDefault="002979D7" w:rsidP="002979D7">
            <w:pPr>
              <w:pStyle w:val="NormalIndent"/>
              <w:ind w:left="0"/>
              <w:jc w:val="center"/>
              <w:rPr>
                <w:sz w:val="20"/>
              </w:rPr>
            </w:pPr>
            <w:r w:rsidRPr="000061A3">
              <w:rPr>
                <w:sz w:val="20"/>
              </w:rPr>
              <w:t>1</w:t>
            </w:r>
          </w:p>
        </w:tc>
        <w:tc>
          <w:tcPr>
            <w:tcW w:w="630" w:type="dxa"/>
          </w:tcPr>
          <w:p w14:paraId="5D79D718" w14:textId="681CC6BD" w:rsidR="002979D7" w:rsidRPr="000061A3" w:rsidRDefault="002979D7" w:rsidP="002979D7">
            <w:pPr>
              <w:pStyle w:val="NormalIndent"/>
              <w:ind w:left="0"/>
              <w:jc w:val="center"/>
              <w:rPr>
                <w:sz w:val="20"/>
              </w:rPr>
            </w:pPr>
            <w:r w:rsidRPr="000061A3">
              <w:rPr>
                <w:sz w:val="20"/>
              </w:rPr>
              <w:t>N</w:t>
            </w:r>
          </w:p>
        </w:tc>
        <w:tc>
          <w:tcPr>
            <w:tcW w:w="3060" w:type="dxa"/>
            <w:vMerge/>
          </w:tcPr>
          <w:p w14:paraId="36315F99" w14:textId="77777777" w:rsidR="002979D7" w:rsidRPr="000061A3" w:rsidDel="00BE6E3F" w:rsidRDefault="002979D7" w:rsidP="002979D7">
            <w:pPr>
              <w:pStyle w:val="NormalIndent"/>
              <w:tabs>
                <w:tab w:val="left" w:pos="106"/>
              </w:tabs>
              <w:ind w:left="0"/>
              <w:rPr>
                <w:sz w:val="20"/>
              </w:rPr>
            </w:pPr>
          </w:p>
        </w:tc>
        <w:tc>
          <w:tcPr>
            <w:tcW w:w="2970" w:type="dxa"/>
          </w:tcPr>
          <w:p w14:paraId="263DA2FD" w14:textId="469766A9" w:rsidR="002979D7" w:rsidRPr="000061A3" w:rsidDel="00BE6E3F" w:rsidRDefault="002979D7" w:rsidP="002979D7">
            <w:pPr>
              <w:pStyle w:val="NormalIndent"/>
              <w:tabs>
                <w:tab w:val="left" w:pos="106"/>
              </w:tabs>
              <w:ind w:left="0"/>
              <w:rPr>
                <w:sz w:val="20"/>
              </w:rPr>
            </w:pPr>
            <w:r w:rsidRPr="000061A3">
              <w:rPr>
                <w:sz w:val="20"/>
              </w:rPr>
              <w:t>1=Other treatments to the prostate (HIFU (High Intensity Focused Ultrasound), RFA (Radio Frequency Ablation), laser, focal therapy, cryotherapy (freezing of the prostate))</w:t>
            </w:r>
          </w:p>
        </w:tc>
      </w:tr>
      <w:tr w:rsidR="002979D7" w:rsidRPr="000061A3" w14:paraId="6B53B762" w14:textId="77777777" w:rsidTr="00BC4DE5">
        <w:trPr>
          <w:cantSplit/>
        </w:trPr>
        <w:tc>
          <w:tcPr>
            <w:tcW w:w="1350" w:type="dxa"/>
          </w:tcPr>
          <w:p w14:paraId="690691E1" w14:textId="390B6695" w:rsidR="002979D7" w:rsidRPr="000061A3" w:rsidRDefault="002979D7" w:rsidP="002979D7">
            <w:pPr>
              <w:pStyle w:val="NormalIndent"/>
              <w:ind w:left="0"/>
              <w:rPr>
                <w:sz w:val="20"/>
              </w:rPr>
            </w:pPr>
            <w:r w:rsidRPr="000061A3">
              <w:rPr>
                <w:sz w:val="20"/>
              </w:rPr>
              <w:lastRenderedPageBreak/>
              <w:t>E10_3_1</w:t>
            </w:r>
          </w:p>
        </w:tc>
        <w:tc>
          <w:tcPr>
            <w:tcW w:w="630" w:type="dxa"/>
          </w:tcPr>
          <w:p w14:paraId="3C175163" w14:textId="41AA413B" w:rsidR="002979D7" w:rsidRPr="000061A3" w:rsidRDefault="002979D7" w:rsidP="002979D7">
            <w:pPr>
              <w:pStyle w:val="NormalIndent"/>
              <w:ind w:left="0"/>
              <w:jc w:val="center"/>
              <w:rPr>
                <w:sz w:val="20"/>
              </w:rPr>
            </w:pPr>
            <w:r w:rsidRPr="000061A3">
              <w:rPr>
                <w:sz w:val="20"/>
              </w:rPr>
              <w:t>1</w:t>
            </w:r>
          </w:p>
        </w:tc>
        <w:tc>
          <w:tcPr>
            <w:tcW w:w="630" w:type="dxa"/>
          </w:tcPr>
          <w:p w14:paraId="659A04FA" w14:textId="248AD172" w:rsidR="002979D7" w:rsidRPr="000061A3" w:rsidRDefault="002979D7" w:rsidP="002979D7">
            <w:pPr>
              <w:pStyle w:val="NormalIndent"/>
              <w:ind w:left="0"/>
              <w:jc w:val="center"/>
              <w:rPr>
                <w:sz w:val="20"/>
              </w:rPr>
            </w:pPr>
            <w:r w:rsidRPr="000061A3">
              <w:rPr>
                <w:sz w:val="20"/>
              </w:rPr>
              <w:t>N</w:t>
            </w:r>
          </w:p>
        </w:tc>
        <w:tc>
          <w:tcPr>
            <w:tcW w:w="3060" w:type="dxa"/>
            <w:vMerge w:val="restart"/>
          </w:tcPr>
          <w:p w14:paraId="27A3E1E0" w14:textId="5525DFA2" w:rsidR="002979D7" w:rsidRPr="000061A3" w:rsidDel="00BE6E3F" w:rsidRDefault="002979D7" w:rsidP="002979D7">
            <w:pPr>
              <w:pStyle w:val="NormalIndent"/>
              <w:tabs>
                <w:tab w:val="left" w:pos="106"/>
              </w:tabs>
              <w:ind w:left="0"/>
              <w:rPr>
                <w:sz w:val="20"/>
              </w:rPr>
            </w:pPr>
            <w:r w:rsidRPr="000061A3">
              <w:rPr>
                <w:sz w:val="20"/>
              </w:rPr>
              <w:t>E10_3. Prostate surgery (prostatectomy), indicate which type(s):</w:t>
            </w:r>
          </w:p>
        </w:tc>
        <w:tc>
          <w:tcPr>
            <w:tcW w:w="2970" w:type="dxa"/>
          </w:tcPr>
          <w:p w14:paraId="60BDC5A2" w14:textId="31F47792" w:rsidR="002979D7" w:rsidRPr="000061A3" w:rsidDel="00BE6E3F" w:rsidRDefault="002979D7" w:rsidP="002979D7">
            <w:pPr>
              <w:pStyle w:val="NormalIndent"/>
              <w:tabs>
                <w:tab w:val="left" w:pos="106"/>
              </w:tabs>
              <w:ind w:left="0"/>
              <w:rPr>
                <w:sz w:val="20"/>
              </w:rPr>
            </w:pPr>
            <w:r w:rsidRPr="000061A3">
              <w:rPr>
                <w:sz w:val="20"/>
              </w:rPr>
              <w:t xml:space="preserve">1=Robotic or </w:t>
            </w:r>
            <w:proofErr w:type="spellStart"/>
            <w:r w:rsidRPr="000061A3">
              <w:rPr>
                <w:sz w:val="20"/>
              </w:rPr>
              <w:t>laproscopic</w:t>
            </w:r>
            <w:proofErr w:type="spellEnd"/>
            <w:r w:rsidRPr="000061A3">
              <w:rPr>
                <w:sz w:val="20"/>
              </w:rPr>
              <w:t xml:space="preserve"> surgery resulting in removal of the prostate</w:t>
            </w:r>
          </w:p>
        </w:tc>
      </w:tr>
      <w:tr w:rsidR="002979D7" w:rsidRPr="000061A3" w14:paraId="6C97EF29" w14:textId="77777777" w:rsidTr="00BC4DE5">
        <w:trPr>
          <w:cantSplit/>
        </w:trPr>
        <w:tc>
          <w:tcPr>
            <w:tcW w:w="1350" w:type="dxa"/>
          </w:tcPr>
          <w:p w14:paraId="05AF1B26" w14:textId="5EFB2A80" w:rsidR="002979D7" w:rsidRPr="000061A3" w:rsidRDefault="002979D7" w:rsidP="002979D7">
            <w:pPr>
              <w:pStyle w:val="NormalIndent"/>
              <w:ind w:left="0"/>
              <w:rPr>
                <w:sz w:val="20"/>
              </w:rPr>
            </w:pPr>
            <w:r w:rsidRPr="000061A3">
              <w:rPr>
                <w:sz w:val="20"/>
              </w:rPr>
              <w:t>E10_3_2</w:t>
            </w:r>
          </w:p>
        </w:tc>
        <w:tc>
          <w:tcPr>
            <w:tcW w:w="630" w:type="dxa"/>
          </w:tcPr>
          <w:p w14:paraId="29B12DB0" w14:textId="03941339" w:rsidR="002979D7" w:rsidRPr="000061A3" w:rsidRDefault="002979D7" w:rsidP="002979D7">
            <w:pPr>
              <w:pStyle w:val="NormalIndent"/>
              <w:ind w:left="0"/>
              <w:jc w:val="center"/>
              <w:rPr>
                <w:sz w:val="20"/>
              </w:rPr>
            </w:pPr>
            <w:r w:rsidRPr="000061A3">
              <w:rPr>
                <w:sz w:val="20"/>
              </w:rPr>
              <w:t>1</w:t>
            </w:r>
          </w:p>
        </w:tc>
        <w:tc>
          <w:tcPr>
            <w:tcW w:w="630" w:type="dxa"/>
          </w:tcPr>
          <w:p w14:paraId="0D328B36" w14:textId="0EA49635" w:rsidR="002979D7" w:rsidRPr="000061A3" w:rsidRDefault="002979D7" w:rsidP="002979D7">
            <w:pPr>
              <w:pStyle w:val="NormalIndent"/>
              <w:ind w:left="0"/>
              <w:jc w:val="center"/>
              <w:rPr>
                <w:sz w:val="20"/>
              </w:rPr>
            </w:pPr>
            <w:r w:rsidRPr="000061A3">
              <w:rPr>
                <w:sz w:val="20"/>
              </w:rPr>
              <w:t>N</w:t>
            </w:r>
          </w:p>
        </w:tc>
        <w:tc>
          <w:tcPr>
            <w:tcW w:w="3060" w:type="dxa"/>
            <w:vMerge/>
          </w:tcPr>
          <w:p w14:paraId="559A9155" w14:textId="77777777" w:rsidR="002979D7" w:rsidRPr="000061A3" w:rsidDel="00BE6E3F" w:rsidRDefault="002979D7" w:rsidP="002979D7">
            <w:pPr>
              <w:pStyle w:val="NormalIndent"/>
              <w:tabs>
                <w:tab w:val="left" w:pos="106"/>
              </w:tabs>
              <w:ind w:left="0"/>
              <w:rPr>
                <w:sz w:val="20"/>
              </w:rPr>
            </w:pPr>
          </w:p>
        </w:tc>
        <w:tc>
          <w:tcPr>
            <w:tcW w:w="2970" w:type="dxa"/>
          </w:tcPr>
          <w:p w14:paraId="67135B06" w14:textId="1C263329" w:rsidR="002979D7" w:rsidRPr="000061A3" w:rsidDel="00BE6E3F" w:rsidRDefault="002979D7" w:rsidP="002979D7">
            <w:pPr>
              <w:pStyle w:val="NormalIndent"/>
              <w:tabs>
                <w:tab w:val="left" w:pos="106"/>
              </w:tabs>
              <w:ind w:left="0"/>
              <w:rPr>
                <w:sz w:val="20"/>
              </w:rPr>
            </w:pPr>
            <w:r w:rsidRPr="000061A3">
              <w:rPr>
                <w:sz w:val="20"/>
              </w:rPr>
              <w:t>1=Open surgical removal of the prostate (using a long incision)</w:t>
            </w:r>
          </w:p>
        </w:tc>
      </w:tr>
      <w:tr w:rsidR="002979D7" w:rsidRPr="000061A3" w14:paraId="32FEB7C7" w14:textId="77777777" w:rsidTr="00BC4DE5">
        <w:trPr>
          <w:cantSplit/>
        </w:trPr>
        <w:tc>
          <w:tcPr>
            <w:tcW w:w="1350" w:type="dxa"/>
          </w:tcPr>
          <w:p w14:paraId="1BBEED03" w14:textId="2D8F8792" w:rsidR="002979D7" w:rsidRPr="000061A3" w:rsidRDefault="002979D7" w:rsidP="002979D7">
            <w:pPr>
              <w:pStyle w:val="NormalIndent"/>
              <w:ind w:left="0"/>
              <w:rPr>
                <w:sz w:val="20"/>
              </w:rPr>
            </w:pPr>
            <w:r w:rsidRPr="000061A3">
              <w:rPr>
                <w:sz w:val="20"/>
              </w:rPr>
              <w:t>E10_3_3</w:t>
            </w:r>
          </w:p>
        </w:tc>
        <w:tc>
          <w:tcPr>
            <w:tcW w:w="630" w:type="dxa"/>
          </w:tcPr>
          <w:p w14:paraId="06973BF9" w14:textId="23CC9017" w:rsidR="002979D7" w:rsidRPr="000061A3" w:rsidRDefault="002979D7" w:rsidP="002979D7">
            <w:pPr>
              <w:pStyle w:val="NormalIndent"/>
              <w:ind w:left="0"/>
              <w:jc w:val="center"/>
              <w:rPr>
                <w:sz w:val="20"/>
              </w:rPr>
            </w:pPr>
            <w:r w:rsidRPr="000061A3">
              <w:rPr>
                <w:sz w:val="20"/>
              </w:rPr>
              <w:t>1</w:t>
            </w:r>
          </w:p>
        </w:tc>
        <w:tc>
          <w:tcPr>
            <w:tcW w:w="630" w:type="dxa"/>
          </w:tcPr>
          <w:p w14:paraId="72E4758D" w14:textId="59353B2A" w:rsidR="002979D7" w:rsidRPr="000061A3" w:rsidRDefault="002979D7" w:rsidP="002979D7">
            <w:pPr>
              <w:pStyle w:val="NormalIndent"/>
              <w:ind w:left="0"/>
              <w:jc w:val="center"/>
              <w:rPr>
                <w:sz w:val="20"/>
              </w:rPr>
            </w:pPr>
            <w:r w:rsidRPr="000061A3">
              <w:rPr>
                <w:sz w:val="20"/>
              </w:rPr>
              <w:t>N</w:t>
            </w:r>
          </w:p>
        </w:tc>
        <w:tc>
          <w:tcPr>
            <w:tcW w:w="3060" w:type="dxa"/>
            <w:vMerge/>
          </w:tcPr>
          <w:p w14:paraId="418B423E" w14:textId="77777777" w:rsidR="002979D7" w:rsidRPr="000061A3" w:rsidDel="00BE6E3F" w:rsidRDefault="002979D7" w:rsidP="002979D7">
            <w:pPr>
              <w:pStyle w:val="NormalIndent"/>
              <w:tabs>
                <w:tab w:val="left" w:pos="106"/>
              </w:tabs>
              <w:ind w:left="0"/>
              <w:rPr>
                <w:sz w:val="20"/>
              </w:rPr>
            </w:pPr>
          </w:p>
        </w:tc>
        <w:tc>
          <w:tcPr>
            <w:tcW w:w="2970" w:type="dxa"/>
          </w:tcPr>
          <w:p w14:paraId="417EA7F8" w14:textId="42D0B328" w:rsidR="002979D7" w:rsidRPr="000061A3" w:rsidDel="00BE6E3F" w:rsidRDefault="002979D7" w:rsidP="002979D7">
            <w:pPr>
              <w:pStyle w:val="NormalIndent"/>
              <w:tabs>
                <w:tab w:val="left" w:pos="106"/>
              </w:tabs>
              <w:ind w:left="0"/>
              <w:rPr>
                <w:sz w:val="20"/>
              </w:rPr>
            </w:pPr>
            <w:r w:rsidRPr="000061A3">
              <w:rPr>
                <w:sz w:val="20"/>
              </w:rPr>
              <w:t>1=Had surgery but unsure of type</w:t>
            </w:r>
          </w:p>
        </w:tc>
      </w:tr>
      <w:tr w:rsidR="002979D7" w:rsidRPr="000061A3" w14:paraId="7E76AD1D" w14:textId="77777777" w:rsidTr="00BC4DE5">
        <w:trPr>
          <w:cantSplit/>
        </w:trPr>
        <w:tc>
          <w:tcPr>
            <w:tcW w:w="1350" w:type="dxa"/>
          </w:tcPr>
          <w:p w14:paraId="70DD093C" w14:textId="1908159F" w:rsidR="002979D7" w:rsidRPr="000061A3" w:rsidRDefault="002979D7" w:rsidP="002979D7">
            <w:pPr>
              <w:pStyle w:val="NormalIndent"/>
              <w:ind w:left="0"/>
              <w:rPr>
                <w:sz w:val="20"/>
              </w:rPr>
            </w:pPr>
            <w:r w:rsidRPr="000061A3">
              <w:rPr>
                <w:sz w:val="20"/>
              </w:rPr>
              <w:t>E10_4_1</w:t>
            </w:r>
          </w:p>
        </w:tc>
        <w:tc>
          <w:tcPr>
            <w:tcW w:w="630" w:type="dxa"/>
          </w:tcPr>
          <w:p w14:paraId="6AB8289F" w14:textId="6F1FE508" w:rsidR="002979D7" w:rsidRPr="000061A3" w:rsidRDefault="002979D7" w:rsidP="002979D7">
            <w:pPr>
              <w:pStyle w:val="NormalIndent"/>
              <w:ind w:left="0"/>
              <w:jc w:val="center"/>
              <w:rPr>
                <w:sz w:val="20"/>
              </w:rPr>
            </w:pPr>
            <w:r w:rsidRPr="000061A3">
              <w:rPr>
                <w:sz w:val="20"/>
              </w:rPr>
              <w:t>1</w:t>
            </w:r>
          </w:p>
        </w:tc>
        <w:tc>
          <w:tcPr>
            <w:tcW w:w="630" w:type="dxa"/>
          </w:tcPr>
          <w:p w14:paraId="35FB5645" w14:textId="49CB86CC" w:rsidR="002979D7" w:rsidRPr="000061A3" w:rsidRDefault="002979D7" w:rsidP="002979D7">
            <w:pPr>
              <w:pStyle w:val="NormalIndent"/>
              <w:ind w:left="0"/>
              <w:jc w:val="center"/>
              <w:rPr>
                <w:sz w:val="20"/>
              </w:rPr>
            </w:pPr>
            <w:r w:rsidRPr="000061A3">
              <w:rPr>
                <w:sz w:val="20"/>
              </w:rPr>
              <w:t>N</w:t>
            </w:r>
          </w:p>
        </w:tc>
        <w:tc>
          <w:tcPr>
            <w:tcW w:w="3060" w:type="dxa"/>
            <w:vMerge w:val="restart"/>
          </w:tcPr>
          <w:p w14:paraId="3D1C03A7" w14:textId="7209CBAB" w:rsidR="002979D7" w:rsidRPr="000061A3" w:rsidDel="00BE6E3F" w:rsidRDefault="002979D7" w:rsidP="002979D7">
            <w:pPr>
              <w:pStyle w:val="NormalIndent"/>
              <w:tabs>
                <w:tab w:val="left" w:pos="106"/>
              </w:tabs>
              <w:ind w:left="0"/>
              <w:rPr>
                <w:sz w:val="20"/>
              </w:rPr>
            </w:pPr>
            <w:r w:rsidRPr="000061A3">
              <w:rPr>
                <w:sz w:val="20"/>
              </w:rPr>
              <w:t>E10_4. Radiation to the prostate, indicate which type(s):</w:t>
            </w:r>
          </w:p>
        </w:tc>
        <w:tc>
          <w:tcPr>
            <w:tcW w:w="2970" w:type="dxa"/>
          </w:tcPr>
          <w:p w14:paraId="06296E3C" w14:textId="053E9A14" w:rsidR="002979D7" w:rsidRPr="000061A3" w:rsidDel="00BE6E3F" w:rsidRDefault="002979D7" w:rsidP="002979D7">
            <w:pPr>
              <w:pStyle w:val="NormalIndent"/>
              <w:tabs>
                <w:tab w:val="left" w:pos="106"/>
              </w:tabs>
              <w:ind w:left="0"/>
              <w:rPr>
                <w:sz w:val="20"/>
              </w:rPr>
            </w:pPr>
            <w:r w:rsidRPr="000061A3">
              <w:rPr>
                <w:sz w:val="20"/>
              </w:rPr>
              <w:t xml:space="preserve">1=External beam radiation, where beams are aimed from the outside of your body (including IMRT (Intensity Modulated Radiation Therapy), IGRT (Image-Guided Radiation Therapy), arc therapy, proton beam, </w:t>
            </w:r>
            <w:proofErr w:type="spellStart"/>
            <w:r w:rsidRPr="000061A3">
              <w:rPr>
                <w:sz w:val="20"/>
              </w:rPr>
              <w:t>cyberknife</w:t>
            </w:r>
            <w:proofErr w:type="spellEnd"/>
            <w:r w:rsidRPr="000061A3">
              <w:rPr>
                <w:sz w:val="20"/>
              </w:rPr>
              <w:t>, or 3D-conformal beam therapy)</w:t>
            </w:r>
          </w:p>
        </w:tc>
      </w:tr>
      <w:tr w:rsidR="002979D7" w:rsidRPr="000061A3" w14:paraId="1ACE5B41" w14:textId="77777777" w:rsidTr="00BC4DE5">
        <w:trPr>
          <w:cantSplit/>
        </w:trPr>
        <w:tc>
          <w:tcPr>
            <w:tcW w:w="1350" w:type="dxa"/>
          </w:tcPr>
          <w:p w14:paraId="29DC3004" w14:textId="3104A663" w:rsidR="002979D7" w:rsidRPr="000061A3" w:rsidRDefault="002979D7" w:rsidP="002979D7">
            <w:pPr>
              <w:pStyle w:val="NormalIndent"/>
              <w:ind w:left="0"/>
              <w:rPr>
                <w:sz w:val="20"/>
              </w:rPr>
            </w:pPr>
            <w:r w:rsidRPr="000061A3">
              <w:rPr>
                <w:sz w:val="20"/>
              </w:rPr>
              <w:t>E10_4_2</w:t>
            </w:r>
          </w:p>
        </w:tc>
        <w:tc>
          <w:tcPr>
            <w:tcW w:w="630" w:type="dxa"/>
          </w:tcPr>
          <w:p w14:paraId="7F2AD44E" w14:textId="53A2296F" w:rsidR="002979D7" w:rsidRPr="000061A3" w:rsidRDefault="002979D7" w:rsidP="002979D7">
            <w:pPr>
              <w:pStyle w:val="NormalIndent"/>
              <w:ind w:left="0"/>
              <w:jc w:val="center"/>
              <w:rPr>
                <w:sz w:val="20"/>
              </w:rPr>
            </w:pPr>
            <w:r w:rsidRPr="000061A3">
              <w:rPr>
                <w:sz w:val="20"/>
              </w:rPr>
              <w:t>1</w:t>
            </w:r>
          </w:p>
        </w:tc>
        <w:tc>
          <w:tcPr>
            <w:tcW w:w="630" w:type="dxa"/>
          </w:tcPr>
          <w:p w14:paraId="291F9FC9" w14:textId="29EE7C20" w:rsidR="002979D7" w:rsidRPr="000061A3" w:rsidRDefault="002979D7" w:rsidP="002979D7">
            <w:pPr>
              <w:pStyle w:val="NormalIndent"/>
              <w:ind w:left="0"/>
              <w:jc w:val="center"/>
              <w:rPr>
                <w:sz w:val="20"/>
              </w:rPr>
            </w:pPr>
            <w:r w:rsidRPr="000061A3">
              <w:rPr>
                <w:sz w:val="20"/>
              </w:rPr>
              <w:t>N</w:t>
            </w:r>
          </w:p>
        </w:tc>
        <w:tc>
          <w:tcPr>
            <w:tcW w:w="3060" w:type="dxa"/>
            <w:vMerge/>
          </w:tcPr>
          <w:p w14:paraId="79EE2F36" w14:textId="77777777" w:rsidR="002979D7" w:rsidRPr="000061A3" w:rsidDel="00BE6E3F" w:rsidRDefault="002979D7" w:rsidP="002979D7">
            <w:pPr>
              <w:pStyle w:val="NormalIndent"/>
              <w:tabs>
                <w:tab w:val="left" w:pos="106"/>
              </w:tabs>
              <w:ind w:left="0"/>
              <w:rPr>
                <w:sz w:val="20"/>
              </w:rPr>
            </w:pPr>
          </w:p>
        </w:tc>
        <w:tc>
          <w:tcPr>
            <w:tcW w:w="2970" w:type="dxa"/>
          </w:tcPr>
          <w:p w14:paraId="3D41A7C7" w14:textId="3F17EAD7" w:rsidR="002979D7" w:rsidRPr="000061A3" w:rsidDel="00BE6E3F" w:rsidRDefault="002979D7" w:rsidP="002979D7">
            <w:pPr>
              <w:pStyle w:val="NormalIndent"/>
              <w:tabs>
                <w:tab w:val="left" w:pos="106"/>
              </w:tabs>
              <w:ind w:left="0"/>
              <w:rPr>
                <w:sz w:val="20"/>
              </w:rPr>
            </w:pPr>
            <w:r w:rsidRPr="000061A3">
              <w:rPr>
                <w:sz w:val="20"/>
              </w:rPr>
              <w:t>1 = Insertion of radiation seed/roods (brachytherapy)</w:t>
            </w:r>
          </w:p>
        </w:tc>
      </w:tr>
      <w:tr w:rsidR="002979D7" w:rsidRPr="000061A3" w14:paraId="1F73F756" w14:textId="77777777" w:rsidTr="00BC4DE5">
        <w:trPr>
          <w:cantSplit/>
        </w:trPr>
        <w:tc>
          <w:tcPr>
            <w:tcW w:w="1350" w:type="dxa"/>
          </w:tcPr>
          <w:p w14:paraId="798F9DE8" w14:textId="4958CE08" w:rsidR="002979D7" w:rsidRPr="000061A3" w:rsidRDefault="002979D7" w:rsidP="002979D7">
            <w:pPr>
              <w:pStyle w:val="NormalIndent"/>
              <w:ind w:left="0"/>
              <w:rPr>
                <w:sz w:val="20"/>
              </w:rPr>
            </w:pPr>
            <w:r w:rsidRPr="000061A3">
              <w:rPr>
                <w:sz w:val="20"/>
              </w:rPr>
              <w:t>E10_4_3</w:t>
            </w:r>
          </w:p>
        </w:tc>
        <w:tc>
          <w:tcPr>
            <w:tcW w:w="630" w:type="dxa"/>
          </w:tcPr>
          <w:p w14:paraId="15A9D08F" w14:textId="756B4982" w:rsidR="002979D7" w:rsidRPr="000061A3" w:rsidRDefault="002979D7" w:rsidP="002979D7">
            <w:pPr>
              <w:pStyle w:val="NormalIndent"/>
              <w:ind w:left="0"/>
              <w:jc w:val="center"/>
              <w:rPr>
                <w:sz w:val="20"/>
              </w:rPr>
            </w:pPr>
            <w:r w:rsidRPr="000061A3">
              <w:rPr>
                <w:sz w:val="20"/>
              </w:rPr>
              <w:t>1</w:t>
            </w:r>
          </w:p>
        </w:tc>
        <w:tc>
          <w:tcPr>
            <w:tcW w:w="630" w:type="dxa"/>
          </w:tcPr>
          <w:p w14:paraId="2EB2BA6B" w14:textId="1C12D4F4" w:rsidR="002979D7" w:rsidRPr="000061A3" w:rsidRDefault="002979D7" w:rsidP="002979D7">
            <w:pPr>
              <w:pStyle w:val="NormalIndent"/>
              <w:ind w:left="0"/>
              <w:jc w:val="center"/>
              <w:rPr>
                <w:sz w:val="20"/>
              </w:rPr>
            </w:pPr>
            <w:r w:rsidRPr="000061A3">
              <w:rPr>
                <w:sz w:val="20"/>
              </w:rPr>
              <w:t>N</w:t>
            </w:r>
          </w:p>
        </w:tc>
        <w:tc>
          <w:tcPr>
            <w:tcW w:w="3060" w:type="dxa"/>
            <w:vMerge/>
          </w:tcPr>
          <w:p w14:paraId="36F02351" w14:textId="77777777" w:rsidR="002979D7" w:rsidRPr="000061A3" w:rsidDel="00BE6E3F" w:rsidRDefault="002979D7" w:rsidP="002979D7">
            <w:pPr>
              <w:pStyle w:val="NormalIndent"/>
              <w:tabs>
                <w:tab w:val="left" w:pos="106"/>
              </w:tabs>
              <w:ind w:left="0"/>
              <w:rPr>
                <w:sz w:val="20"/>
              </w:rPr>
            </w:pPr>
          </w:p>
        </w:tc>
        <w:tc>
          <w:tcPr>
            <w:tcW w:w="2970" w:type="dxa"/>
          </w:tcPr>
          <w:p w14:paraId="19A664C1" w14:textId="0A55127F" w:rsidR="002979D7" w:rsidRPr="000061A3" w:rsidDel="00BE6E3F" w:rsidRDefault="002979D7" w:rsidP="002979D7">
            <w:pPr>
              <w:pStyle w:val="NormalIndent"/>
              <w:tabs>
                <w:tab w:val="left" w:pos="106"/>
              </w:tabs>
              <w:ind w:left="0"/>
              <w:rPr>
                <w:sz w:val="20"/>
              </w:rPr>
            </w:pPr>
            <w:r w:rsidRPr="000061A3">
              <w:rPr>
                <w:sz w:val="20"/>
              </w:rPr>
              <w:t>1=Other types of radiation therapy, or unsure of what type</w:t>
            </w:r>
          </w:p>
        </w:tc>
      </w:tr>
      <w:tr w:rsidR="002979D7" w:rsidRPr="000061A3" w14:paraId="2E326D1F" w14:textId="77777777" w:rsidTr="00BC4DE5">
        <w:trPr>
          <w:cantSplit/>
        </w:trPr>
        <w:tc>
          <w:tcPr>
            <w:tcW w:w="1350" w:type="dxa"/>
          </w:tcPr>
          <w:p w14:paraId="3EE47310" w14:textId="06E7BAD1" w:rsidR="002979D7" w:rsidRPr="000061A3" w:rsidRDefault="002979D7" w:rsidP="002979D7">
            <w:pPr>
              <w:pStyle w:val="NormalIndent"/>
              <w:ind w:left="0"/>
              <w:rPr>
                <w:sz w:val="20"/>
              </w:rPr>
            </w:pPr>
            <w:r w:rsidRPr="000061A3">
              <w:rPr>
                <w:sz w:val="20"/>
              </w:rPr>
              <w:t>E10_5_1</w:t>
            </w:r>
          </w:p>
        </w:tc>
        <w:tc>
          <w:tcPr>
            <w:tcW w:w="630" w:type="dxa"/>
          </w:tcPr>
          <w:p w14:paraId="5D1EF7F7" w14:textId="2EA7C64B" w:rsidR="002979D7" w:rsidRPr="000061A3" w:rsidRDefault="002979D7" w:rsidP="002979D7">
            <w:pPr>
              <w:pStyle w:val="NormalIndent"/>
              <w:ind w:left="0"/>
              <w:jc w:val="center"/>
              <w:rPr>
                <w:sz w:val="20"/>
              </w:rPr>
            </w:pPr>
            <w:r w:rsidRPr="000061A3">
              <w:rPr>
                <w:sz w:val="20"/>
              </w:rPr>
              <w:t>1</w:t>
            </w:r>
          </w:p>
        </w:tc>
        <w:tc>
          <w:tcPr>
            <w:tcW w:w="630" w:type="dxa"/>
          </w:tcPr>
          <w:p w14:paraId="081B9FB1" w14:textId="19BA7706" w:rsidR="002979D7" w:rsidRPr="000061A3" w:rsidRDefault="002979D7" w:rsidP="002979D7">
            <w:pPr>
              <w:pStyle w:val="NormalIndent"/>
              <w:ind w:left="0"/>
              <w:jc w:val="center"/>
              <w:rPr>
                <w:sz w:val="20"/>
              </w:rPr>
            </w:pPr>
            <w:r w:rsidRPr="000061A3">
              <w:rPr>
                <w:sz w:val="20"/>
              </w:rPr>
              <w:t>N</w:t>
            </w:r>
          </w:p>
        </w:tc>
        <w:tc>
          <w:tcPr>
            <w:tcW w:w="3060" w:type="dxa"/>
            <w:vMerge w:val="restart"/>
          </w:tcPr>
          <w:p w14:paraId="2F442719" w14:textId="7D61CF9D" w:rsidR="002979D7" w:rsidRPr="000061A3" w:rsidDel="00BE6E3F" w:rsidRDefault="002979D7" w:rsidP="002979D7">
            <w:pPr>
              <w:pStyle w:val="NormalIndent"/>
              <w:tabs>
                <w:tab w:val="left" w:pos="106"/>
              </w:tabs>
              <w:ind w:left="0"/>
              <w:rPr>
                <w:sz w:val="20"/>
              </w:rPr>
            </w:pPr>
            <w:r w:rsidRPr="000061A3">
              <w:rPr>
                <w:sz w:val="20"/>
              </w:rPr>
              <w:t>E10_5. Hormonal treatments, indicate which type(s):</w:t>
            </w:r>
          </w:p>
        </w:tc>
        <w:tc>
          <w:tcPr>
            <w:tcW w:w="2970" w:type="dxa"/>
          </w:tcPr>
          <w:p w14:paraId="26C9FE6D" w14:textId="4D9AFAC4" w:rsidR="002979D7" w:rsidRPr="000061A3" w:rsidDel="00BE6E3F" w:rsidRDefault="002979D7" w:rsidP="002979D7">
            <w:pPr>
              <w:pStyle w:val="NormalIndent"/>
              <w:tabs>
                <w:tab w:val="left" w:pos="106"/>
              </w:tabs>
              <w:ind w:left="0"/>
              <w:rPr>
                <w:sz w:val="20"/>
              </w:rPr>
            </w:pPr>
            <w:r w:rsidRPr="000061A3">
              <w:rPr>
                <w:sz w:val="20"/>
              </w:rPr>
              <w:t xml:space="preserve">1=Hormone shots (Lupron, </w:t>
            </w:r>
            <w:proofErr w:type="spellStart"/>
            <w:r w:rsidRPr="000061A3">
              <w:rPr>
                <w:sz w:val="20"/>
              </w:rPr>
              <w:t>Zoladex</w:t>
            </w:r>
            <w:proofErr w:type="spellEnd"/>
            <w:r w:rsidRPr="000061A3">
              <w:rPr>
                <w:sz w:val="20"/>
              </w:rPr>
              <w:t xml:space="preserve">, Firmagon, </w:t>
            </w:r>
            <w:proofErr w:type="spellStart"/>
            <w:r w:rsidRPr="000061A3">
              <w:rPr>
                <w:sz w:val="20"/>
              </w:rPr>
              <w:t>Eligard</w:t>
            </w:r>
            <w:proofErr w:type="spellEnd"/>
            <w:r w:rsidRPr="000061A3">
              <w:rPr>
                <w:sz w:val="20"/>
              </w:rPr>
              <w:t xml:space="preserve">, </w:t>
            </w:r>
            <w:proofErr w:type="spellStart"/>
            <w:r w:rsidRPr="000061A3">
              <w:rPr>
                <w:sz w:val="20"/>
              </w:rPr>
              <w:t>Vantas</w:t>
            </w:r>
            <w:proofErr w:type="spellEnd"/>
            <w:r w:rsidRPr="000061A3">
              <w:rPr>
                <w:sz w:val="20"/>
              </w:rPr>
              <w:t>)</w:t>
            </w:r>
          </w:p>
        </w:tc>
      </w:tr>
      <w:tr w:rsidR="002979D7" w:rsidRPr="000061A3" w14:paraId="0E19EB15" w14:textId="77777777" w:rsidTr="00BC4DE5">
        <w:trPr>
          <w:cantSplit/>
        </w:trPr>
        <w:tc>
          <w:tcPr>
            <w:tcW w:w="1350" w:type="dxa"/>
          </w:tcPr>
          <w:p w14:paraId="5F9109B7" w14:textId="627E302B" w:rsidR="002979D7" w:rsidRPr="000061A3" w:rsidRDefault="002979D7" w:rsidP="002979D7">
            <w:pPr>
              <w:pStyle w:val="NormalIndent"/>
              <w:ind w:left="0"/>
              <w:rPr>
                <w:sz w:val="20"/>
              </w:rPr>
            </w:pPr>
            <w:r w:rsidRPr="000061A3">
              <w:rPr>
                <w:sz w:val="20"/>
              </w:rPr>
              <w:t>E10_5_2</w:t>
            </w:r>
          </w:p>
        </w:tc>
        <w:tc>
          <w:tcPr>
            <w:tcW w:w="630" w:type="dxa"/>
          </w:tcPr>
          <w:p w14:paraId="5A2E87F2" w14:textId="4A438F5C" w:rsidR="002979D7" w:rsidRPr="000061A3" w:rsidRDefault="002979D7" w:rsidP="002979D7">
            <w:pPr>
              <w:pStyle w:val="NormalIndent"/>
              <w:ind w:left="0"/>
              <w:jc w:val="center"/>
              <w:rPr>
                <w:sz w:val="20"/>
              </w:rPr>
            </w:pPr>
            <w:r w:rsidRPr="000061A3">
              <w:rPr>
                <w:sz w:val="20"/>
              </w:rPr>
              <w:t>1</w:t>
            </w:r>
          </w:p>
        </w:tc>
        <w:tc>
          <w:tcPr>
            <w:tcW w:w="630" w:type="dxa"/>
          </w:tcPr>
          <w:p w14:paraId="46224048" w14:textId="359FE1C8" w:rsidR="002979D7" w:rsidRPr="000061A3" w:rsidRDefault="002979D7" w:rsidP="002979D7">
            <w:pPr>
              <w:pStyle w:val="NormalIndent"/>
              <w:ind w:left="0"/>
              <w:jc w:val="center"/>
              <w:rPr>
                <w:sz w:val="20"/>
              </w:rPr>
            </w:pPr>
            <w:r w:rsidRPr="000061A3">
              <w:rPr>
                <w:sz w:val="20"/>
              </w:rPr>
              <w:t>N</w:t>
            </w:r>
          </w:p>
        </w:tc>
        <w:tc>
          <w:tcPr>
            <w:tcW w:w="3060" w:type="dxa"/>
            <w:vMerge/>
          </w:tcPr>
          <w:p w14:paraId="68499DA0" w14:textId="77777777" w:rsidR="002979D7" w:rsidRPr="000061A3" w:rsidDel="00BE6E3F" w:rsidRDefault="002979D7" w:rsidP="002979D7">
            <w:pPr>
              <w:pStyle w:val="NormalIndent"/>
              <w:tabs>
                <w:tab w:val="left" w:pos="106"/>
              </w:tabs>
              <w:ind w:left="0"/>
              <w:rPr>
                <w:sz w:val="20"/>
              </w:rPr>
            </w:pPr>
          </w:p>
        </w:tc>
        <w:tc>
          <w:tcPr>
            <w:tcW w:w="2970" w:type="dxa"/>
          </w:tcPr>
          <w:p w14:paraId="2B08DD2E" w14:textId="44DD922D" w:rsidR="002979D7" w:rsidRPr="000061A3" w:rsidDel="00BE6E3F" w:rsidRDefault="002979D7" w:rsidP="002979D7">
            <w:pPr>
              <w:pStyle w:val="NormalIndent"/>
              <w:tabs>
                <w:tab w:val="left" w:pos="106"/>
              </w:tabs>
              <w:ind w:left="0"/>
              <w:rPr>
                <w:sz w:val="20"/>
              </w:rPr>
            </w:pPr>
            <w:r w:rsidRPr="000061A3">
              <w:rPr>
                <w:sz w:val="20"/>
              </w:rPr>
              <w:t>1= Surgical removal of testicles (orchiectomy)</w:t>
            </w:r>
          </w:p>
        </w:tc>
      </w:tr>
      <w:tr w:rsidR="002979D7" w:rsidRPr="000061A3" w14:paraId="000B2E19" w14:textId="77777777" w:rsidTr="00BC4DE5">
        <w:trPr>
          <w:cantSplit/>
        </w:trPr>
        <w:tc>
          <w:tcPr>
            <w:tcW w:w="1350" w:type="dxa"/>
          </w:tcPr>
          <w:p w14:paraId="135C2F0B" w14:textId="33DE9034" w:rsidR="002979D7" w:rsidRPr="000061A3" w:rsidRDefault="002979D7" w:rsidP="002979D7">
            <w:pPr>
              <w:pStyle w:val="NormalIndent"/>
              <w:ind w:left="0"/>
              <w:rPr>
                <w:sz w:val="20"/>
              </w:rPr>
            </w:pPr>
            <w:r w:rsidRPr="000061A3">
              <w:rPr>
                <w:sz w:val="20"/>
              </w:rPr>
              <w:t>E10_5_3</w:t>
            </w:r>
          </w:p>
        </w:tc>
        <w:tc>
          <w:tcPr>
            <w:tcW w:w="630" w:type="dxa"/>
          </w:tcPr>
          <w:p w14:paraId="52856521" w14:textId="570FE612" w:rsidR="002979D7" w:rsidRPr="000061A3" w:rsidRDefault="002979D7" w:rsidP="002979D7">
            <w:pPr>
              <w:pStyle w:val="NormalIndent"/>
              <w:ind w:left="0"/>
              <w:jc w:val="center"/>
              <w:rPr>
                <w:sz w:val="20"/>
              </w:rPr>
            </w:pPr>
            <w:r w:rsidRPr="000061A3">
              <w:rPr>
                <w:sz w:val="20"/>
              </w:rPr>
              <w:t>1</w:t>
            </w:r>
          </w:p>
        </w:tc>
        <w:tc>
          <w:tcPr>
            <w:tcW w:w="630" w:type="dxa"/>
          </w:tcPr>
          <w:p w14:paraId="62857C4D" w14:textId="42CE2BEF" w:rsidR="002979D7" w:rsidRPr="000061A3" w:rsidRDefault="002979D7" w:rsidP="002979D7">
            <w:pPr>
              <w:pStyle w:val="NormalIndent"/>
              <w:ind w:left="0"/>
              <w:jc w:val="center"/>
              <w:rPr>
                <w:sz w:val="20"/>
              </w:rPr>
            </w:pPr>
            <w:r w:rsidRPr="000061A3">
              <w:rPr>
                <w:sz w:val="20"/>
              </w:rPr>
              <w:t>N</w:t>
            </w:r>
          </w:p>
        </w:tc>
        <w:tc>
          <w:tcPr>
            <w:tcW w:w="3060" w:type="dxa"/>
            <w:vMerge/>
          </w:tcPr>
          <w:p w14:paraId="5187A8A1" w14:textId="77777777" w:rsidR="002979D7" w:rsidRPr="000061A3" w:rsidDel="00BE6E3F" w:rsidRDefault="002979D7" w:rsidP="002979D7">
            <w:pPr>
              <w:pStyle w:val="NormalIndent"/>
              <w:tabs>
                <w:tab w:val="left" w:pos="106"/>
              </w:tabs>
              <w:ind w:left="0"/>
              <w:rPr>
                <w:sz w:val="20"/>
              </w:rPr>
            </w:pPr>
          </w:p>
        </w:tc>
        <w:tc>
          <w:tcPr>
            <w:tcW w:w="2970" w:type="dxa"/>
          </w:tcPr>
          <w:p w14:paraId="35FE8398" w14:textId="4374748D" w:rsidR="002979D7" w:rsidRPr="000061A3" w:rsidDel="00BE6E3F" w:rsidRDefault="002979D7" w:rsidP="002979D7">
            <w:pPr>
              <w:pStyle w:val="NormalIndent"/>
              <w:tabs>
                <w:tab w:val="left" w:pos="106"/>
              </w:tabs>
              <w:ind w:left="0"/>
              <w:rPr>
                <w:sz w:val="20"/>
              </w:rPr>
            </w:pPr>
            <w:r w:rsidRPr="000061A3">
              <w:rPr>
                <w:sz w:val="20"/>
              </w:rPr>
              <w:t>1=</w:t>
            </w:r>
            <w:proofErr w:type="spellStart"/>
            <w:r w:rsidRPr="000061A3">
              <w:rPr>
                <w:sz w:val="20"/>
              </w:rPr>
              <w:t>Casodex</w:t>
            </w:r>
            <w:proofErr w:type="spellEnd"/>
            <w:r w:rsidRPr="000061A3">
              <w:rPr>
                <w:sz w:val="20"/>
              </w:rPr>
              <w:t xml:space="preserve"> (bicalutamide) or </w:t>
            </w:r>
            <w:proofErr w:type="spellStart"/>
            <w:r w:rsidRPr="000061A3">
              <w:rPr>
                <w:sz w:val="20"/>
              </w:rPr>
              <w:t>Eulexin</w:t>
            </w:r>
            <w:proofErr w:type="spellEnd"/>
            <w:r w:rsidRPr="000061A3">
              <w:rPr>
                <w:sz w:val="20"/>
              </w:rPr>
              <w:t xml:space="preserve"> (flutamide) pills</w:t>
            </w:r>
          </w:p>
        </w:tc>
      </w:tr>
      <w:tr w:rsidR="002979D7" w:rsidRPr="000061A3" w14:paraId="570D444E" w14:textId="77777777" w:rsidTr="00BC4DE5">
        <w:trPr>
          <w:cantSplit/>
        </w:trPr>
        <w:tc>
          <w:tcPr>
            <w:tcW w:w="1350" w:type="dxa"/>
          </w:tcPr>
          <w:p w14:paraId="47F41A52" w14:textId="0CAEC0C6" w:rsidR="002979D7" w:rsidRPr="000061A3" w:rsidRDefault="002979D7" w:rsidP="002979D7">
            <w:pPr>
              <w:pStyle w:val="NormalIndent"/>
              <w:ind w:left="0"/>
              <w:rPr>
                <w:sz w:val="20"/>
              </w:rPr>
            </w:pPr>
            <w:r w:rsidRPr="000061A3">
              <w:rPr>
                <w:sz w:val="20"/>
              </w:rPr>
              <w:t>E10_5_4</w:t>
            </w:r>
          </w:p>
        </w:tc>
        <w:tc>
          <w:tcPr>
            <w:tcW w:w="630" w:type="dxa"/>
          </w:tcPr>
          <w:p w14:paraId="7AA2A031" w14:textId="39EE0B38" w:rsidR="002979D7" w:rsidRPr="000061A3" w:rsidRDefault="002979D7" w:rsidP="002979D7">
            <w:pPr>
              <w:pStyle w:val="NormalIndent"/>
              <w:ind w:left="0"/>
              <w:jc w:val="center"/>
              <w:rPr>
                <w:sz w:val="20"/>
              </w:rPr>
            </w:pPr>
            <w:r w:rsidRPr="000061A3">
              <w:rPr>
                <w:sz w:val="20"/>
              </w:rPr>
              <w:t>1</w:t>
            </w:r>
          </w:p>
        </w:tc>
        <w:tc>
          <w:tcPr>
            <w:tcW w:w="630" w:type="dxa"/>
          </w:tcPr>
          <w:p w14:paraId="4BE86E90" w14:textId="7D336B21" w:rsidR="002979D7" w:rsidRPr="000061A3" w:rsidRDefault="002979D7" w:rsidP="002979D7">
            <w:pPr>
              <w:pStyle w:val="NormalIndent"/>
              <w:ind w:left="0"/>
              <w:jc w:val="center"/>
              <w:rPr>
                <w:sz w:val="20"/>
              </w:rPr>
            </w:pPr>
            <w:r w:rsidRPr="000061A3">
              <w:rPr>
                <w:sz w:val="20"/>
              </w:rPr>
              <w:t>N</w:t>
            </w:r>
          </w:p>
        </w:tc>
        <w:tc>
          <w:tcPr>
            <w:tcW w:w="3060" w:type="dxa"/>
            <w:vMerge/>
          </w:tcPr>
          <w:p w14:paraId="7637ED4E" w14:textId="77777777" w:rsidR="002979D7" w:rsidRPr="000061A3" w:rsidDel="00BE6E3F" w:rsidRDefault="002979D7" w:rsidP="002979D7">
            <w:pPr>
              <w:pStyle w:val="NormalIndent"/>
              <w:tabs>
                <w:tab w:val="left" w:pos="106"/>
              </w:tabs>
              <w:ind w:left="0"/>
              <w:rPr>
                <w:sz w:val="20"/>
              </w:rPr>
            </w:pPr>
          </w:p>
        </w:tc>
        <w:tc>
          <w:tcPr>
            <w:tcW w:w="2970" w:type="dxa"/>
          </w:tcPr>
          <w:p w14:paraId="2EE66068" w14:textId="5FCF6BE0" w:rsidR="002979D7" w:rsidRPr="000061A3" w:rsidDel="00BE6E3F" w:rsidRDefault="002979D7" w:rsidP="002979D7">
            <w:pPr>
              <w:pStyle w:val="NormalIndent"/>
              <w:tabs>
                <w:tab w:val="left" w:pos="106"/>
              </w:tabs>
              <w:ind w:left="0"/>
              <w:rPr>
                <w:sz w:val="20"/>
              </w:rPr>
            </w:pPr>
            <w:r w:rsidRPr="000061A3">
              <w:rPr>
                <w:sz w:val="20"/>
              </w:rPr>
              <w:t>1=Zytiga (abiraterone) or Xtandi (enzalutamide) pills</w:t>
            </w:r>
          </w:p>
        </w:tc>
      </w:tr>
      <w:tr w:rsidR="002979D7" w:rsidRPr="000061A3" w14:paraId="03EAD835" w14:textId="77777777" w:rsidTr="00BC4DE5">
        <w:trPr>
          <w:cantSplit/>
        </w:trPr>
        <w:tc>
          <w:tcPr>
            <w:tcW w:w="1350" w:type="dxa"/>
          </w:tcPr>
          <w:p w14:paraId="33024BF6" w14:textId="78E30254" w:rsidR="002979D7" w:rsidRPr="000061A3" w:rsidRDefault="002979D7" w:rsidP="002979D7">
            <w:pPr>
              <w:pStyle w:val="NormalIndent"/>
              <w:ind w:left="0"/>
              <w:rPr>
                <w:sz w:val="20"/>
              </w:rPr>
            </w:pPr>
            <w:r w:rsidRPr="000061A3">
              <w:rPr>
                <w:sz w:val="20"/>
              </w:rPr>
              <w:t>E10_5_5</w:t>
            </w:r>
          </w:p>
        </w:tc>
        <w:tc>
          <w:tcPr>
            <w:tcW w:w="630" w:type="dxa"/>
          </w:tcPr>
          <w:p w14:paraId="7A28FE38" w14:textId="6CBB406C" w:rsidR="002979D7" w:rsidRPr="000061A3" w:rsidRDefault="002979D7" w:rsidP="002979D7">
            <w:pPr>
              <w:pStyle w:val="NormalIndent"/>
              <w:ind w:left="0"/>
              <w:jc w:val="center"/>
              <w:rPr>
                <w:sz w:val="20"/>
              </w:rPr>
            </w:pPr>
            <w:r w:rsidRPr="000061A3">
              <w:rPr>
                <w:sz w:val="20"/>
              </w:rPr>
              <w:t>1</w:t>
            </w:r>
          </w:p>
        </w:tc>
        <w:tc>
          <w:tcPr>
            <w:tcW w:w="630" w:type="dxa"/>
          </w:tcPr>
          <w:p w14:paraId="11ADB317" w14:textId="2C095380" w:rsidR="002979D7" w:rsidRPr="000061A3" w:rsidRDefault="002979D7" w:rsidP="002979D7">
            <w:pPr>
              <w:pStyle w:val="NormalIndent"/>
              <w:ind w:left="0"/>
              <w:jc w:val="center"/>
              <w:rPr>
                <w:sz w:val="20"/>
              </w:rPr>
            </w:pPr>
            <w:r w:rsidRPr="000061A3">
              <w:rPr>
                <w:sz w:val="20"/>
              </w:rPr>
              <w:t>N</w:t>
            </w:r>
          </w:p>
        </w:tc>
        <w:tc>
          <w:tcPr>
            <w:tcW w:w="3060" w:type="dxa"/>
            <w:vMerge/>
          </w:tcPr>
          <w:p w14:paraId="0D68F5E2" w14:textId="77777777" w:rsidR="002979D7" w:rsidRPr="000061A3" w:rsidDel="00BE6E3F" w:rsidRDefault="002979D7" w:rsidP="002979D7">
            <w:pPr>
              <w:pStyle w:val="NormalIndent"/>
              <w:tabs>
                <w:tab w:val="left" w:pos="106"/>
              </w:tabs>
              <w:ind w:left="0"/>
              <w:rPr>
                <w:sz w:val="20"/>
              </w:rPr>
            </w:pPr>
          </w:p>
        </w:tc>
        <w:tc>
          <w:tcPr>
            <w:tcW w:w="2970" w:type="dxa"/>
          </w:tcPr>
          <w:p w14:paraId="4FBC3FDD" w14:textId="4D8734B7" w:rsidR="002979D7" w:rsidRPr="000061A3" w:rsidDel="00BE6E3F" w:rsidRDefault="002979D7" w:rsidP="002979D7">
            <w:pPr>
              <w:pStyle w:val="NormalIndent"/>
              <w:tabs>
                <w:tab w:val="left" w:pos="106"/>
              </w:tabs>
              <w:ind w:left="0"/>
              <w:rPr>
                <w:sz w:val="20"/>
              </w:rPr>
            </w:pPr>
            <w:r w:rsidRPr="000061A3">
              <w:rPr>
                <w:sz w:val="20"/>
              </w:rPr>
              <w:t>1=Had hormone treatment, but unsure of type</w:t>
            </w:r>
          </w:p>
        </w:tc>
      </w:tr>
      <w:tr w:rsidR="002979D7" w:rsidRPr="000061A3" w14:paraId="640F1F45"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0BF4BC98"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46F3BBAE"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0F73DF5A"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6B4C2AB4" w14:textId="40EB8F84" w:rsidR="002979D7" w:rsidRPr="000061A3" w:rsidRDefault="002979D7" w:rsidP="002979D7">
            <w:pPr>
              <w:pStyle w:val="NormalIndent"/>
              <w:tabs>
                <w:tab w:val="left" w:pos="106"/>
              </w:tabs>
              <w:ind w:left="0"/>
              <w:rPr>
                <w:sz w:val="20"/>
              </w:rPr>
            </w:pPr>
            <w:r w:rsidRPr="000061A3">
              <w:rPr>
                <w:sz w:val="20"/>
              </w:rPr>
              <w:t xml:space="preserve">E11. Your treatment </w:t>
            </w:r>
            <w:r w:rsidRPr="000061A3">
              <w:rPr>
                <w:sz w:val="20"/>
                <w:u w:val="single"/>
              </w:rPr>
              <w:t>decision</w:t>
            </w:r>
            <w:r w:rsidRPr="000061A3">
              <w:rPr>
                <w:sz w:val="20"/>
              </w:rPr>
              <w:t>: How true is each of the following statements for you?</w:t>
            </w:r>
          </w:p>
        </w:tc>
      </w:tr>
      <w:tr w:rsidR="002979D7" w:rsidRPr="000061A3" w14:paraId="7EE02046" w14:textId="77777777" w:rsidTr="00BC4DE5">
        <w:trPr>
          <w:cantSplit/>
        </w:trPr>
        <w:tc>
          <w:tcPr>
            <w:tcW w:w="1350" w:type="dxa"/>
          </w:tcPr>
          <w:p w14:paraId="63751157" w14:textId="4CEBE91F" w:rsidR="002979D7" w:rsidRPr="000061A3" w:rsidRDefault="002979D7" w:rsidP="002979D7">
            <w:pPr>
              <w:pStyle w:val="NormalIndent"/>
              <w:ind w:left="0"/>
              <w:rPr>
                <w:sz w:val="20"/>
              </w:rPr>
            </w:pPr>
            <w:r w:rsidRPr="000061A3">
              <w:rPr>
                <w:sz w:val="20"/>
              </w:rPr>
              <w:t>E11A</w:t>
            </w:r>
          </w:p>
        </w:tc>
        <w:tc>
          <w:tcPr>
            <w:tcW w:w="630" w:type="dxa"/>
          </w:tcPr>
          <w:p w14:paraId="1D271744" w14:textId="2D4BBBD8" w:rsidR="002979D7" w:rsidRPr="000061A3" w:rsidRDefault="002979D7" w:rsidP="002979D7">
            <w:pPr>
              <w:pStyle w:val="NormalIndent"/>
              <w:ind w:left="0"/>
              <w:jc w:val="center"/>
              <w:rPr>
                <w:sz w:val="20"/>
              </w:rPr>
            </w:pPr>
            <w:r w:rsidRPr="000061A3">
              <w:rPr>
                <w:sz w:val="20"/>
              </w:rPr>
              <w:t>1</w:t>
            </w:r>
          </w:p>
        </w:tc>
        <w:tc>
          <w:tcPr>
            <w:tcW w:w="630" w:type="dxa"/>
          </w:tcPr>
          <w:p w14:paraId="7FB44B50" w14:textId="3585C48E" w:rsidR="002979D7" w:rsidRPr="000061A3" w:rsidRDefault="002979D7" w:rsidP="002979D7">
            <w:pPr>
              <w:pStyle w:val="NormalIndent"/>
              <w:ind w:left="0"/>
              <w:jc w:val="center"/>
              <w:rPr>
                <w:sz w:val="20"/>
              </w:rPr>
            </w:pPr>
            <w:r w:rsidRPr="000061A3">
              <w:rPr>
                <w:sz w:val="20"/>
              </w:rPr>
              <w:t>N</w:t>
            </w:r>
          </w:p>
        </w:tc>
        <w:tc>
          <w:tcPr>
            <w:tcW w:w="3060" w:type="dxa"/>
          </w:tcPr>
          <w:p w14:paraId="3230BCB5" w14:textId="6401F766" w:rsidR="002979D7" w:rsidRPr="000061A3" w:rsidRDefault="002979D7" w:rsidP="002979D7">
            <w:pPr>
              <w:pStyle w:val="NormalIndent"/>
              <w:ind w:left="0"/>
              <w:jc w:val="both"/>
              <w:rPr>
                <w:sz w:val="20"/>
              </w:rPr>
            </w:pPr>
            <w:r w:rsidRPr="000061A3">
              <w:rPr>
                <w:sz w:val="20"/>
              </w:rPr>
              <w:t>a. I had all the information I needed when a treatment was chosen for my prostate cancer</w:t>
            </w:r>
          </w:p>
        </w:tc>
        <w:tc>
          <w:tcPr>
            <w:tcW w:w="2970" w:type="dxa"/>
          </w:tcPr>
          <w:p w14:paraId="18245554" w14:textId="77777777" w:rsidR="002979D7" w:rsidRPr="000061A3" w:rsidRDefault="002979D7" w:rsidP="002979D7">
            <w:pPr>
              <w:pStyle w:val="NormalIndent"/>
              <w:ind w:left="0"/>
              <w:jc w:val="both"/>
              <w:rPr>
                <w:sz w:val="20"/>
              </w:rPr>
            </w:pPr>
            <w:r w:rsidRPr="000061A3">
              <w:rPr>
                <w:sz w:val="20"/>
              </w:rPr>
              <w:t>1=Not at all</w:t>
            </w:r>
          </w:p>
          <w:p w14:paraId="1818A8B1" w14:textId="77777777" w:rsidR="002979D7" w:rsidRPr="000061A3" w:rsidRDefault="002979D7" w:rsidP="002979D7">
            <w:pPr>
              <w:pStyle w:val="NormalIndent"/>
              <w:ind w:left="0"/>
              <w:jc w:val="both"/>
              <w:rPr>
                <w:sz w:val="20"/>
              </w:rPr>
            </w:pPr>
            <w:r w:rsidRPr="000061A3">
              <w:rPr>
                <w:sz w:val="20"/>
              </w:rPr>
              <w:t>2=A little bit</w:t>
            </w:r>
          </w:p>
          <w:p w14:paraId="558CF302" w14:textId="27CDBC33" w:rsidR="002979D7" w:rsidRPr="000061A3" w:rsidRDefault="002979D7" w:rsidP="002979D7">
            <w:pPr>
              <w:pStyle w:val="NormalIndent"/>
              <w:ind w:left="0"/>
              <w:jc w:val="both"/>
              <w:rPr>
                <w:sz w:val="20"/>
              </w:rPr>
            </w:pPr>
            <w:r w:rsidRPr="000061A3">
              <w:rPr>
                <w:sz w:val="20"/>
              </w:rPr>
              <w:t>3=Somewhat</w:t>
            </w:r>
          </w:p>
          <w:p w14:paraId="57E30F9D" w14:textId="77777777" w:rsidR="002979D7" w:rsidRPr="000061A3" w:rsidRDefault="002979D7" w:rsidP="002979D7">
            <w:pPr>
              <w:pStyle w:val="NormalIndent"/>
              <w:ind w:left="0"/>
              <w:jc w:val="both"/>
              <w:rPr>
                <w:sz w:val="20"/>
              </w:rPr>
            </w:pPr>
            <w:r w:rsidRPr="000061A3">
              <w:rPr>
                <w:sz w:val="20"/>
              </w:rPr>
              <w:t>4=Quite a bit</w:t>
            </w:r>
          </w:p>
          <w:p w14:paraId="42BA446F" w14:textId="36BBD1A3" w:rsidR="002979D7" w:rsidRPr="000061A3" w:rsidRDefault="002979D7" w:rsidP="002979D7">
            <w:pPr>
              <w:pStyle w:val="NormalIndent"/>
              <w:ind w:left="0"/>
              <w:jc w:val="both"/>
              <w:rPr>
                <w:sz w:val="20"/>
              </w:rPr>
            </w:pPr>
            <w:r w:rsidRPr="000061A3">
              <w:rPr>
                <w:sz w:val="20"/>
              </w:rPr>
              <w:t>5=Very much</w:t>
            </w:r>
          </w:p>
        </w:tc>
      </w:tr>
      <w:tr w:rsidR="002979D7" w:rsidRPr="000061A3" w14:paraId="5D030604" w14:textId="77777777" w:rsidTr="00BC4DE5">
        <w:trPr>
          <w:cantSplit/>
        </w:trPr>
        <w:tc>
          <w:tcPr>
            <w:tcW w:w="1350" w:type="dxa"/>
          </w:tcPr>
          <w:p w14:paraId="77432858" w14:textId="01AC188F" w:rsidR="002979D7" w:rsidRPr="000061A3" w:rsidRDefault="002979D7" w:rsidP="002979D7">
            <w:pPr>
              <w:pStyle w:val="NormalIndent"/>
              <w:ind w:left="0"/>
              <w:rPr>
                <w:sz w:val="20"/>
              </w:rPr>
            </w:pPr>
            <w:r w:rsidRPr="000061A3">
              <w:rPr>
                <w:sz w:val="20"/>
              </w:rPr>
              <w:t>E11B</w:t>
            </w:r>
          </w:p>
        </w:tc>
        <w:tc>
          <w:tcPr>
            <w:tcW w:w="630" w:type="dxa"/>
          </w:tcPr>
          <w:p w14:paraId="666FAF2D" w14:textId="78886325" w:rsidR="002979D7" w:rsidRPr="000061A3" w:rsidRDefault="002979D7" w:rsidP="002979D7">
            <w:pPr>
              <w:pStyle w:val="NormalIndent"/>
              <w:ind w:left="0"/>
              <w:jc w:val="center"/>
              <w:rPr>
                <w:sz w:val="20"/>
              </w:rPr>
            </w:pPr>
            <w:r w:rsidRPr="000061A3">
              <w:rPr>
                <w:sz w:val="20"/>
              </w:rPr>
              <w:t>1</w:t>
            </w:r>
          </w:p>
        </w:tc>
        <w:tc>
          <w:tcPr>
            <w:tcW w:w="630" w:type="dxa"/>
          </w:tcPr>
          <w:p w14:paraId="65A05140" w14:textId="7F74636F" w:rsidR="002979D7" w:rsidRPr="000061A3" w:rsidRDefault="002979D7" w:rsidP="002979D7">
            <w:pPr>
              <w:pStyle w:val="NormalIndent"/>
              <w:ind w:left="0"/>
              <w:jc w:val="center"/>
              <w:rPr>
                <w:sz w:val="20"/>
              </w:rPr>
            </w:pPr>
            <w:r w:rsidRPr="000061A3">
              <w:rPr>
                <w:sz w:val="20"/>
              </w:rPr>
              <w:t>N</w:t>
            </w:r>
          </w:p>
        </w:tc>
        <w:tc>
          <w:tcPr>
            <w:tcW w:w="3060" w:type="dxa"/>
          </w:tcPr>
          <w:p w14:paraId="0EA60A48" w14:textId="468AB172" w:rsidR="002979D7" w:rsidRPr="000061A3" w:rsidRDefault="002979D7" w:rsidP="002979D7">
            <w:pPr>
              <w:pStyle w:val="NormalIndent"/>
              <w:ind w:left="0"/>
              <w:rPr>
                <w:sz w:val="20"/>
              </w:rPr>
            </w:pPr>
            <w:r w:rsidRPr="000061A3">
              <w:rPr>
                <w:sz w:val="20"/>
              </w:rPr>
              <w:t>b. M</w:t>
            </w:r>
            <w:r>
              <w:rPr>
                <w:sz w:val="20"/>
              </w:rPr>
              <w:t>y</w:t>
            </w:r>
            <w:r w:rsidRPr="000061A3">
              <w:rPr>
                <w:sz w:val="20"/>
              </w:rPr>
              <w:t xml:space="preserve"> doctors told me the whole story about the effects of treatment</w:t>
            </w:r>
          </w:p>
        </w:tc>
        <w:tc>
          <w:tcPr>
            <w:tcW w:w="2970" w:type="dxa"/>
          </w:tcPr>
          <w:p w14:paraId="40ACFA06" w14:textId="77777777" w:rsidR="002979D7" w:rsidRPr="000061A3" w:rsidRDefault="002979D7" w:rsidP="002979D7">
            <w:pPr>
              <w:pStyle w:val="NormalIndent"/>
              <w:ind w:left="0"/>
              <w:jc w:val="both"/>
              <w:rPr>
                <w:sz w:val="20"/>
              </w:rPr>
            </w:pPr>
            <w:r w:rsidRPr="000061A3">
              <w:rPr>
                <w:sz w:val="20"/>
              </w:rPr>
              <w:t>1=Not at all</w:t>
            </w:r>
          </w:p>
          <w:p w14:paraId="4700935E" w14:textId="77777777" w:rsidR="002979D7" w:rsidRPr="000061A3" w:rsidRDefault="002979D7" w:rsidP="002979D7">
            <w:pPr>
              <w:pStyle w:val="NormalIndent"/>
              <w:ind w:left="0"/>
              <w:jc w:val="both"/>
              <w:rPr>
                <w:sz w:val="20"/>
              </w:rPr>
            </w:pPr>
            <w:r w:rsidRPr="000061A3">
              <w:rPr>
                <w:sz w:val="20"/>
              </w:rPr>
              <w:t>2=A little bit</w:t>
            </w:r>
          </w:p>
          <w:p w14:paraId="7C225928" w14:textId="77777777" w:rsidR="002979D7" w:rsidRPr="000061A3" w:rsidRDefault="002979D7" w:rsidP="002979D7">
            <w:pPr>
              <w:pStyle w:val="NormalIndent"/>
              <w:ind w:left="0"/>
              <w:jc w:val="both"/>
              <w:rPr>
                <w:sz w:val="20"/>
              </w:rPr>
            </w:pPr>
            <w:r w:rsidRPr="000061A3">
              <w:rPr>
                <w:sz w:val="20"/>
              </w:rPr>
              <w:t>3=Somewhat</w:t>
            </w:r>
          </w:p>
          <w:p w14:paraId="4CC355D5" w14:textId="77777777" w:rsidR="002979D7" w:rsidRPr="000061A3" w:rsidRDefault="002979D7" w:rsidP="002979D7">
            <w:pPr>
              <w:pStyle w:val="NormalIndent"/>
              <w:ind w:left="0"/>
              <w:jc w:val="both"/>
              <w:rPr>
                <w:sz w:val="20"/>
              </w:rPr>
            </w:pPr>
            <w:r w:rsidRPr="000061A3">
              <w:rPr>
                <w:sz w:val="20"/>
              </w:rPr>
              <w:t>4=Quite a bit</w:t>
            </w:r>
          </w:p>
          <w:p w14:paraId="5259E069" w14:textId="7CC0A16B" w:rsidR="002979D7" w:rsidRPr="000061A3" w:rsidRDefault="002979D7" w:rsidP="002979D7">
            <w:pPr>
              <w:pStyle w:val="NormalIndent"/>
              <w:ind w:left="0"/>
              <w:rPr>
                <w:sz w:val="20"/>
              </w:rPr>
            </w:pPr>
            <w:r w:rsidRPr="000061A3">
              <w:rPr>
                <w:sz w:val="20"/>
              </w:rPr>
              <w:t>5=Very much</w:t>
            </w:r>
          </w:p>
        </w:tc>
      </w:tr>
      <w:tr w:rsidR="002979D7" w:rsidRPr="000061A3" w14:paraId="792BF30B" w14:textId="77777777" w:rsidTr="00BC4DE5">
        <w:trPr>
          <w:cantSplit/>
        </w:trPr>
        <w:tc>
          <w:tcPr>
            <w:tcW w:w="1350" w:type="dxa"/>
          </w:tcPr>
          <w:p w14:paraId="79D3E104" w14:textId="44AD8C1A" w:rsidR="002979D7" w:rsidRPr="000061A3" w:rsidRDefault="002979D7" w:rsidP="002979D7">
            <w:pPr>
              <w:pStyle w:val="NormalIndent"/>
              <w:ind w:left="0"/>
              <w:rPr>
                <w:sz w:val="20"/>
              </w:rPr>
            </w:pPr>
            <w:r w:rsidRPr="000061A3">
              <w:rPr>
                <w:sz w:val="20"/>
              </w:rPr>
              <w:t>E11C</w:t>
            </w:r>
          </w:p>
        </w:tc>
        <w:tc>
          <w:tcPr>
            <w:tcW w:w="630" w:type="dxa"/>
          </w:tcPr>
          <w:p w14:paraId="506C3DA1" w14:textId="220772EF" w:rsidR="002979D7" w:rsidRPr="000061A3" w:rsidRDefault="002979D7" w:rsidP="002979D7">
            <w:pPr>
              <w:pStyle w:val="NormalIndent"/>
              <w:ind w:left="0"/>
              <w:jc w:val="center"/>
              <w:rPr>
                <w:sz w:val="20"/>
              </w:rPr>
            </w:pPr>
            <w:r w:rsidRPr="000061A3">
              <w:rPr>
                <w:sz w:val="20"/>
              </w:rPr>
              <w:t>1</w:t>
            </w:r>
          </w:p>
        </w:tc>
        <w:tc>
          <w:tcPr>
            <w:tcW w:w="630" w:type="dxa"/>
          </w:tcPr>
          <w:p w14:paraId="638527F9" w14:textId="0963222F" w:rsidR="002979D7" w:rsidRPr="000061A3" w:rsidRDefault="002979D7" w:rsidP="002979D7">
            <w:pPr>
              <w:pStyle w:val="NormalIndent"/>
              <w:ind w:left="0"/>
              <w:jc w:val="center"/>
              <w:rPr>
                <w:sz w:val="20"/>
              </w:rPr>
            </w:pPr>
            <w:r w:rsidRPr="000061A3">
              <w:rPr>
                <w:sz w:val="20"/>
              </w:rPr>
              <w:t>N</w:t>
            </w:r>
          </w:p>
        </w:tc>
        <w:tc>
          <w:tcPr>
            <w:tcW w:w="3060" w:type="dxa"/>
          </w:tcPr>
          <w:p w14:paraId="7CC466F5" w14:textId="3E381C66" w:rsidR="002979D7" w:rsidRPr="000061A3" w:rsidDel="00BE6E3F" w:rsidRDefault="002979D7" w:rsidP="002979D7">
            <w:pPr>
              <w:pStyle w:val="NormalIndent"/>
              <w:tabs>
                <w:tab w:val="left" w:pos="106"/>
              </w:tabs>
              <w:ind w:left="0"/>
              <w:rPr>
                <w:sz w:val="20"/>
              </w:rPr>
            </w:pPr>
            <w:r w:rsidRPr="000061A3">
              <w:rPr>
                <w:sz w:val="20"/>
              </w:rPr>
              <w:t>c. I knew the right questions to ask my doctor</w:t>
            </w:r>
          </w:p>
        </w:tc>
        <w:tc>
          <w:tcPr>
            <w:tcW w:w="2970" w:type="dxa"/>
          </w:tcPr>
          <w:p w14:paraId="555E7D76" w14:textId="77777777" w:rsidR="002979D7" w:rsidRPr="000061A3" w:rsidRDefault="002979D7" w:rsidP="002979D7">
            <w:pPr>
              <w:pStyle w:val="NormalIndent"/>
              <w:ind w:left="0"/>
              <w:jc w:val="both"/>
              <w:rPr>
                <w:sz w:val="20"/>
              </w:rPr>
            </w:pPr>
            <w:r w:rsidRPr="000061A3">
              <w:rPr>
                <w:sz w:val="20"/>
              </w:rPr>
              <w:t>1=Not at all</w:t>
            </w:r>
          </w:p>
          <w:p w14:paraId="25000E55" w14:textId="77777777" w:rsidR="002979D7" w:rsidRPr="000061A3" w:rsidRDefault="002979D7" w:rsidP="002979D7">
            <w:pPr>
              <w:pStyle w:val="NormalIndent"/>
              <w:ind w:left="0"/>
              <w:jc w:val="both"/>
              <w:rPr>
                <w:sz w:val="20"/>
              </w:rPr>
            </w:pPr>
            <w:r w:rsidRPr="000061A3">
              <w:rPr>
                <w:sz w:val="20"/>
              </w:rPr>
              <w:t>2=A little bit</w:t>
            </w:r>
          </w:p>
          <w:p w14:paraId="0E328D07" w14:textId="77777777" w:rsidR="002979D7" w:rsidRPr="000061A3" w:rsidRDefault="002979D7" w:rsidP="002979D7">
            <w:pPr>
              <w:pStyle w:val="NormalIndent"/>
              <w:ind w:left="0"/>
              <w:jc w:val="both"/>
              <w:rPr>
                <w:sz w:val="20"/>
              </w:rPr>
            </w:pPr>
            <w:r w:rsidRPr="000061A3">
              <w:rPr>
                <w:sz w:val="20"/>
              </w:rPr>
              <w:t>3=Somewhat</w:t>
            </w:r>
          </w:p>
          <w:p w14:paraId="4458F738" w14:textId="77777777" w:rsidR="002979D7" w:rsidRPr="000061A3" w:rsidRDefault="002979D7" w:rsidP="002979D7">
            <w:pPr>
              <w:pStyle w:val="NormalIndent"/>
              <w:ind w:left="0"/>
              <w:jc w:val="both"/>
              <w:rPr>
                <w:sz w:val="20"/>
              </w:rPr>
            </w:pPr>
            <w:r w:rsidRPr="000061A3">
              <w:rPr>
                <w:sz w:val="20"/>
              </w:rPr>
              <w:t>4=Quite a bit</w:t>
            </w:r>
          </w:p>
          <w:p w14:paraId="065B572C" w14:textId="24110998" w:rsidR="002979D7" w:rsidRPr="000061A3" w:rsidDel="00BE6E3F" w:rsidRDefault="002979D7" w:rsidP="002979D7">
            <w:pPr>
              <w:pStyle w:val="NormalIndent"/>
              <w:tabs>
                <w:tab w:val="left" w:pos="106"/>
              </w:tabs>
              <w:ind w:left="0"/>
              <w:rPr>
                <w:sz w:val="20"/>
              </w:rPr>
            </w:pPr>
            <w:r w:rsidRPr="000061A3">
              <w:rPr>
                <w:sz w:val="20"/>
              </w:rPr>
              <w:t>5=Very much</w:t>
            </w:r>
          </w:p>
        </w:tc>
      </w:tr>
      <w:tr w:rsidR="002979D7" w:rsidRPr="000061A3" w14:paraId="6C278C6F" w14:textId="77777777" w:rsidTr="00BC4DE5">
        <w:trPr>
          <w:cantSplit/>
        </w:trPr>
        <w:tc>
          <w:tcPr>
            <w:tcW w:w="1350" w:type="dxa"/>
          </w:tcPr>
          <w:p w14:paraId="2617F8D0" w14:textId="6F917F36" w:rsidR="002979D7" w:rsidRPr="000061A3" w:rsidRDefault="002979D7" w:rsidP="002979D7">
            <w:pPr>
              <w:pStyle w:val="NormalIndent"/>
              <w:ind w:left="0"/>
              <w:rPr>
                <w:sz w:val="20"/>
              </w:rPr>
            </w:pPr>
            <w:r w:rsidRPr="000061A3">
              <w:rPr>
                <w:sz w:val="20"/>
              </w:rPr>
              <w:t>E11D</w:t>
            </w:r>
          </w:p>
        </w:tc>
        <w:tc>
          <w:tcPr>
            <w:tcW w:w="630" w:type="dxa"/>
          </w:tcPr>
          <w:p w14:paraId="00B11B4F" w14:textId="45692E0E" w:rsidR="002979D7" w:rsidRPr="000061A3" w:rsidRDefault="002979D7" w:rsidP="002979D7">
            <w:pPr>
              <w:pStyle w:val="NormalIndent"/>
              <w:ind w:left="0"/>
              <w:jc w:val="center"/>
              <w:rPr>
                <w:sz w:val="20"/>
              </w:rPr>
            </w:pPr>
            <w:r w:rsidRPr="000061A3">
              <w:rPr>
                <w:sz w:val="20"/>
              </w:rPr>
              <w:t>1</w:t>
            </w:r>
          </w:p>
        </w:tc>
        <w:tc>
          <w:tcPr>
            <w:tcW w:w="630" w:type="dxa"/>
          </w:tcPr>
          <w:p w14:paraId="25714DB6" w14:textId="1B5AA799" w:rsidR="002979D7" w:rsidRPr="000061A3" w:rsidRDefault="002979D7" w:rsidP="002979D7">
            <w:pPr>
              <w:pStyle w:val="NormalIndent"/>
              <w:ind w:left="0"/>
              <w:jc w:val="center"/>
              <w:rPr>
                <w:sz w:val="20"/>
              </w:rPr>
            </w:pPr>
            <w:r w:rsidRPr="000061A3">
              <w:rPr>
                <w:sz w:val="20"/>
              </w:rPr>
              <w:t>N</w:t>
            </w:r>
          </w:p>
        </w:tc>
        <w:tc>
          <w:tcPr>
            <w:tcW w:w="3060" w:type="dxa"/>
          </w:tcPr>
          <w:p w14:paraId="6C493A00" w14:textId="03A3CD77" w:rsidR="002979D7" w:rsidRPr="000061A3" w:rsidDel="00BE6E3F" w:rsidRDefault="002979D7" w:rsidP="002979D7">
            <w:pPr>
              <w:pStyle w:val="NormalIndent"/>
              <w:tabs>
                <w:tab w:val="left" w:pos="106"/>
              </w:tabs>
              <w:ind w:left="0"/>
              <w:rPr>
                <w:sz w:val="20"/>
              </w:rPr>
            </w:pPr>
            <w:r w:rsidRPr="000061A3">
              <w:rPr>
                <w:sz w:val="20"/>
              </w:rPr>
              <w:t xml:space="preserve">d. I had enough time to </w:t>
            </w:r>
            <w:proofErr w:type="gramStart"/>
            <w:r w:rsidRPr="000061A3">
              <w:rPr>
                <w:sz w:val="20"/>
              </w:rPr>
              <w:t>make a decision</w:t>
            </w:r>
            <w:proofErr w:type="gramEnd"/>
            <w:r w:rsidRPr="000061A3">
              <w:rPr>
                <w:sz w:val="20"/>
              </w:rPr>
              <w:t xml:space="preserve"> about my treatment</w:t>
            </w:r>
          </w:p>
        </w:tc>
        <w:tc>
          <w:tcPr>
            <w:tcW w:w="2970" w:type="dxa"/>
          </w:tcPr>
          <w:p w14:paraId="2436ED24" w14:textId="77777777" w:rsidR="002979D7" w:rsidRPr="000061A3" w:rsidRDefault="002979D7" w:rsidP="002979D7">
            <w:pPr>
              <w:pStyle w:val="NormalIndent"/>
              <w:ind w:left="0"/>
              <w:jc w:val="both"/>
              <w:rPr>
                <w:sz w:val="20"/>
              </w:rPr>
            </w:pPr>
            <w:r w:rsidRPr="000061A3">
              <w:rPr>
                <w:sz w:val="20"/>
              </w:rPr>
              <w:t>1=Not at all</w:t>
            </w:r>
          </w:p>
          <w:p w14:paraId="6A343A51" w14:textId="77777777" w:rsidR="002979D7" w:rsidRPr="000061A3" w:rsidRDefault="002979D7" w:rsidP="002979D7">
            <w:pPr>
              <w:pStyle w:val="NormalIndent"/>
              <w:ind w:left="0"/>
              <w:jc w:val="both"/>
              <w:rPr>
                <w:sz w:val="20"/>
              </w:rPr>
            </w:pPr>
            <w:r w:rsidRPr="000061A3">
              <w:rPr>
                <w:sz w:val="20"/>
              </w:rPr>
              <w:t>2=A little bit</w:t>
            </w:r>
          </w:p>
          <w:p w14:paraId="70AE3720" w14:textId="77777777" w:rsidR="002979D7" w:rsidRPr="000061A3" w:rsidRDefault="002979D7" w:rsidP="002979D7">
            <w:pPr>
              <w:pStyle w:val="NormalIndent"/>
              <w:ind w:left="0"/>
              <w:jc w:val="both"/>
              <w:rPr>
                <w:sz w:val="20"/>
              </w:rPr>
            </w:pPr>
            <w:r w:rsidRPr="000061A3">
              <w:rPr>
                <w:sz w:val="20"/>
              </w:rPr>
              <w:t>3=Somewhat</w:t>
            </w:r>
          </w:p>
          <w:p w14:paraId="6685B092" w14:textId="77777777" w:rsidR="002979D7" w:rsidRPr="000061A3" w:rsidRDefault="002979D7" w:rsidP="002979D7">
            <w:pPr>
              <w:pStyle w:val="NormalIndent"/>
              <w:ind w:left="0"/>
              <w:jc w:val="both"/>
              <w:rPr>
                <w:sz w:val="20"/>
              </w:rPr>
            </w:pPr>
            <w:r w:rsidRPr="000061A3">
              <w:rPr>
                <w:sz w:val="20"/>
              </w:rPr>
              <w:t>4=Quite a bit</w:t>
            </w:r>
          </w:p>
          <w:p w14:paraId="06BF18D0" w14:textId="31D3CB40" w:rsidR="002979D7" w:rsidRPr="000061A3" w:rsidDel="00BE6E3F" w:rsidRDefault="002979D7" w:rsidP="002979D7">
            <w:pPr>
              <w:pStyle w:val="NormalIndent"/>
              <w:tabs>
                <w:tab w:val="left" w:pos="106"/>
              </w:tabs>
              <w:ind w:left="0"/>
              <w:rPr>
                <w:sz w:val="20"/>
              </w:rPr>
            </w:pPr>
            <w:r w:rsidRPr="000061A3">
              <w:rPr>
                <w:sz w:val="20"/>
              </w:rPr>
              <w:t>5=Very much</w:t>
            </w:r>
          </w:p>
        </w:tc>
      </w:tr>
      <w:tr w:rsidR="002979D7" w:rsidRPr="000061A3" w14:paraId="04269E4F" w14:textId="77777777" w:rsidTr="00BC4DE5">
        <w:trPr>
          <w:cantSplit/>
        </w:trPr>
        <w:tc>
          <w:tcPr>
            <w:tcW w:w="1350" w:type="dxa"/>
          </w:tcPr>
          <w:p w14:paraId="44436E9B" w14:textId="391E5EF1" w:rsidR="002979D7" w:rsidRPr="000061A3" w:rsidRDefault="002979D7" w:rsidP="002979D7">
            <w:pPr>
              <w:pStyle w:val="NormalIndent"/>
              <w:ind w:left="0"/>
              <w:rPr>
                <w:sz w:val="20"/>
              </w:rPr>
            </w:pPr>
            <w:r w:rsidRPr="000061A3">
              <w:rPr>
                <w:sz w:val="20"/>
              </w:rPr>
              <w:lastRenderedPageBreak/>
              <w:t>E11E</w:t>
            </w:r>
          </w:p>
        </w:tc>
        <w:tc>
          <w:tcPr>
            <w:tcW w:w="630" w:type="dxa"/>
          </w:tcPr>
          <w:p w14:paraId="69F6FE4F" w14:textId="2C06229D" w:rsidR="002979D7" w:rsidRPr="000061A3" w:rsidRDefault="002979D7" w:rsidP="002979D7">
            <w:pPr>
              <w:pStyle w:val="NormalIndent"/>
              <w:ind w:left="0"/>
              <w:jc w:val="center"/>
              <w:rPr>
                <w:sz w:val="20"/>
              </w:rPr>
            </w:pPr>
            <w:r w:rsidRPr="000061A3">
              <w:rPr>
                <w:sz w:val="20"/>
              </w:rPr>
              <w:t>1</w:t>
            </w:r>
          </w:p>
        </w:tc>
        <w:tc>
          <w:tcPr>
            <w:tcW w:w="630" w:type="dxa"/>
          </w:tcPr>
          <w:p w14:paraId="4386F9E9" w14:textId="52ACB7BC" w:rsidR="002979D7" w:rsidRPr="000061A3" w:rsidRDefault="002979D7" w:rsidP="002979D7">
            <w:pPr>
              <w:pStyle w:val="NormalIndent"/>
              <w:ind w:left="0"/>
              <w:jc w:val="center"/>
              <w:rPr>
                <w:sz w:val="20"/>
              </w:rPr>
            </w:pPr>
            <w:r w:rsidRPr="000061A3">
              <w:rPr>
                <w:sz w:val="20"/>
              </w:rPr>
              <w:t>N</w:t>
            </w:r>
          </w:p>
        </w:tc>
        <w:tc>
          <w:tcPr>
            <w:tcW w:w="3060" w:type="dxa"/>
          </w:tcPr>
          <w:p w14:paraId="3854C442" w14:textId="0F79F028" w:rsidR="002979D7" w:rsidRPr="000061A3" w:rsidDel="00BE6E3F" w:rsidRDefault="002979D7" w:rsidP="002979D7">
            <w:pPr>
              <w:pStyle w:val="NormalIndent"/>
              <w:tabs>
                <w:tab w:val="left" w:pos="106"/>
              </w:tabs>
              <w:ind w:left="0"/>
              <w:rPr>
                <w:sz w:val="20"/>
              </w:rPr>
            </w:pPr>
            <w:r w:rsidRPr="000061A3">
              <w:rPr>
                <w:sz w:val="20"/>
              </w:rPr>
              <w:t>e. I am satisfied with the choices I made in treating my prostate cancer</w:t>
            </w:r>
          </w:p>
        </w:tc>
        <w:tc>
          <w:tcPr>
            <w:tcW w:w="2970" w:type="dxa"/>
          </w:tcPr>
          <w:p w14:paraId="48B98BF9" w14:textId="77777777" w:rsidR="002979D7" w:rsidRPr="000061A3" w:rsidRDefault="002979D7" w:rsidP="002979D7">
            <w:pPr>
              <w:pStyle w:val="NormalIndent"/>
              <w:ind w:left="0"/>
              <w:jc w:val="both"/>
              <w:rPr>
                <w:sz w:val="20"/>
              </w:rPr>
            </w:pPr>
            <w:r w:rsidRPr="000061A3">
              <w:rPr>
                <w:sz w:val="20"/>
              </w:rPr>
              <w:t>1=Not at all</w:t>
            </w:r>
          </w:p>
          <w:p w14:paraId="113BA0C2" w14:textId="77777777" w:rsidR="002979D7" w:rsidRPr="000061A3" w:rsidRDefault="002979D7" w:rsidP="002979D7">
            <w:pPr>
              <w:pStyle w:val="NormalIndent"/>
              <w:ind w:left="0"/>
              <w:jc w:val="both"/>
              <w:rPr>
                <w:sz w:val="20"/>
              </w:rPr>
            </w:pPr>
            <w:r w:rsidRPr="000061A3">
              <w:rPr>
                <w:sz w:val="20"/>
              </w:rPr>
              <w:t>2=A little bit</w:t>
            </w:r>
          </w:p>
          <w:p w14:paraId="3792E906" w14:textId="77777777" w:rsidR="002979D7" w:rsidRPr="000061A3" w:rsidRDefault="002979D7" w:rsidP="002979D7">
            <w:pPr>
              <w:pStyle w:val="NormalIndent"/>
              <w:ind w:left="0"/>
              <w:jc w:val="both"/>
              <w:rPr>
                <w:sz w:val="20"/>
              </w:rPr>
            </w:pPr>
            <w:r w:rsidRPr="000061A3">
              <w:rPr>
                <w:sz w:val="20"/>
              </w:rPr>
              <w:t>3=Somewhat</w:t>
            </w:r>
          </w:p>
          <w:p w14:paraId="1A026E03" w14:textId="77777777" w:rsidR="002979D7" w:rsidRPr="000061A3" w:rsidRDefault="002979D7" w:rsidP="002979D7">
            <w:pPr>
              <w:pStyle w:val="NormalIndent"/>
              <w:ind w:left="0"/>
              <w:jc w:val="both"/>
              <w:rPr>
                <w:sz w:val="20"/>
              </w:rPr>
            </w:pPr>
            <w:r w:rsidRPr="000061A3">
              <w:rPr>
                <w:sz w:val="20"/>
              </w:rPr>
              <w:t>4=Quite a bit</w:t>
            </w:r>
          </w:p>
          <w:p w14:paraId="2C2E37FD" w14:textId="6A4332F8" w:rsidR="002979D7" w:rsidRPr="000061A3" w:rsidDel="00BE6E3F" w:rsidRDefault="002979D7" w:rsidP="002979D7">
            <w:pPr>
              <w:pStyle w:val="NormalIndent"/>
              <w:tabs>
                <w:tab w:val="left" w:pos="106"/>
              </w:tabs>
              <w:ind w:left="0"/>
              <w:rPr>
                <w:sz w:val="20"/>
              </w:rPr>
            </w:pPr>
            <w:r w:rsidRPr="000061A3">
              <w:rPr>
                <w:sz w:val="20"/>
              </w:rPr>
              <w:t>5=Very much</w:t>
            </w:r>
          </w:p>
        </w:tc>
      </w:tr>
      <w:tr w:rsidR="002979D7" w:rsidRPr="000061A3" w14:paraId="1AD86245" w14:textId="77777777" w:rsidTr="00BC4DE5">
        <w:trPr>
          <w:cantSplit/>
        </w:trPr>
        <w:tc>
          <w:tcPr>
            <w:tcW w:w="1350" w:type="dxa"/>
          </w:tcPr>
          <w:p w14:paraId="5893F56B" w14:textId="45EC0DAE" w:rsidR="002979D7" w:rsidRPr="000061A3" w:rsidRDefault="002979D7" w:rsidP="002979D7">
            <w:pPr>
              <w:pStyle w:val="NormalIndent"/>
              <w:ind w:left="0"/>
              <w:rPr>
                <w:sz w:val="20"/>
              </w:rPr>
            </w:pPr>
            <w:r w:rsidRPr="000061A3">
              <w:rPr>
                <w:sz w:val="20"/>
              </w:rPr>
              <w:t>E11F</w:t>
            </w:r>
          </w:p>
        </w:tc>
        <w:tc>
          <w:tcPr>
            <w:tcW w:w="630" w:type="dxa"/>
          </w:tcPr>
          <w:p w14:paraId="3F3AF6F8" w14:textId="370405F6" w:rsidR="002979D7" w:rsidRPr="000061A3" w:rsidRDefault="002979D7" w:rsidP="002979D7">
            <w:pPr>
              <w:pStyle w:val="NormalIndent"/>
              <w:ind w:left="0"/>
              <w:jc w:val="center"/>
              <w:rPr>
                <w:sz w:val="20"/>
              </w:rPr>
            </w:pPr>
            <w:r w:rsidRPr="000061A3">
              <w:rPr>
                <w:sz w:val="20"/>
              </w:rPr>
              <w:t>1</w:t>
            </w:r>
          </w:p>
        </w:tc>
        <w:tc>
          <w:tcPr>
            <w:tcW w:w="630" w:type="dxa"/>
          </w:tcPr>
          <w:p w14:paraId="54214D8D" w14:textId="00CA7661" w:rsidR="002979D7" w:rsidRPr="000061A3" w:rsidRDefault="002979D7" w:rsidP="002979D7">
            <w:pPr>
              <w:pStyle w:val="NormalIndent"/>
              <w:ind w:left="0"/>
              <w:jc w:val="center"/>
              <w:rPr>
                <w:sz w:val="20"/>
              </w:rPr>
            </w:pPr>
            <w:r w:rsidRPr="000061A3">
              <w:rPr>
                <w:sz w:val="20"/>
              </w:rPr>
              <w:t>N</w:t>
            </w:r>
          </w:p>
        </w:tc>
        <w:tc>
          <w:tcPr>
            <w:tcW w:w="3060" w:type="dxa"/>
          </w:tcPr>
          <w:p w14:paraId="59C7FE40" w14:textId="0F10EB66" w:rsidR="002979D7" w:rsidRPr="000061A3" w:rsidDel="00BE6E3F" w:rsidRDefault="002979D7" w:rsidP="002979D7">
            <w:pPr>
              <w:pStyle w:val="NormalIndent"/>
              <w:tabs>
                <w:tab w:val="left" w:pos="106"/>
              </w:tabs>
              <w:ind w:left="0"/>
              <w:rPr>
                <w:sz w:val="20"/>
              </w:rPr>
            </w:pPr>
            <w:r w:rsidRPr="000061A3">
              <w:rPr>
                <w:sz w:val="20"/>
              </w:rPr>
              <w:t>f. I would recommend the treatment I had to a close relative or friend</w:t>
            </w:r>
          </w:p>
        </w:tc>
        <w:tc>
          <w:tcPr>
            <w:tcW w:w="2970" w:type="dxa"/>
          </w:tcPr>
          <w:p w14:paraId="54204AFE" w14:textId="77777777" w:rsidR="002979D7" w:rsidRPr="000061A3" w:rsidRDefault="002979D7" w:rsidP="002979D7">
            <w:pPr>
              <w:pStyle w:val="NormalIndent"/>
              <w:ind w:left="0"/>
              <w:jc w:val="both"/>
              <w:rPr>
                <w:sz w:val="20"/>
              </w:rPr>
            </w:pPr>
            <w:r w:rsidRPr="000061A3">
              <w:rPr>
                <w:sz w:val="20"/>
              </w:rPr>
              <w:t>1=Not at all</w:t>
            </w:r>
          </w:p>
          <w:p w14:paraId="75E9E3F0" w14:textId="77777777" w:rsidR="002979D7" w:rsidRPr="000061A3" w:rsidRDefault="002979D7" w:rsidP="002979D7">
            <w:pPr>
              <w:pStyle w:val="NormalIndent"/>
              <w:ind w:left="0"/>
              <w:jc w:val="both"/>
              <w:rPr>
                <w:sz w:val="20"/>
              </w:rPr>
            </w:pPr>
            <w:r w:rsidRPr="000061A3">
              <w:rPr>
                <w:sz w:val="20"/>
              </w:rPr>
              <w:t>2=A little bit</w:t>
            </w:r>
          </w:p>
          <w:p w14:paraId="28DA5D15" w14:textId="77777777" w:rsidR="002979D7" w:rsidRPr="000061A3" w:rsidRDefault="002979D7" w:rsidP="002979D7">
            <w:pPr>
              <w:pStyle w:val="NormalIndent"/>
              <w:ind w:left="0"/>
              <w:jc w:val="both"/>
              <w:rPr>
                <w:sz w:val="20"/>
              </w:rPr>
            </w:pPr>
            <w:r w:rsidRPr="000061A3">
              <w:rPr>
                <w:sz w:val="20"/>
              </w:rPr>
              <w:t>3=Somewhat</w:t>
            </w:r>
          </w:p>
          <w:p w14:paraId="5C31C1DF" w14:textId="77777777" w:rsidR="002979D7" w:rsidRPr="000061A3" w:rsidRDefault="002979D7" w:rsidP="002979D7">
            <w:pPr>
              <w:pStyle w:val="NormalIndent"/>
              <w:ind w:left="0"/>
              <w:jc w:val="both"/>
              <w:rPr>
                <w:sz w:val="20"/>
              </w:rPr>
            </w:pPr>
            <w:r w:rsidRPr="000061A3">
              <w:rPr>
                <w:sz w:val="20"/>
              </w:rPr>
              <w:t>4=Quite a bit</w:t>
            </w:r>
          </w:p>
          <w:p w14:paraId="1CA902AD" w14:textId="7BE780A5" w:rsidR="002979D7" w:rsidRPr="000061A3" w:rsidDel="00BE6E3F" w:rsidRDefault="002979D7" w:rsidP="002979D7">
            <w:pPr>
              <w:pStyle w:val="NormalIndent"/>
              <w:tabs>
                <w:tab w:val="left" w:pos="106"/>
              </w:tabs>
              <w:ind w:left="0"/>
              <w:rPr>
                <w:sz w:val="20"/>
              </w:rPr>
            </w:pPr>
            <w:r w:rsidRPr="000061A3">
              <w:rPr>
                <w:sz w:val="20"/>
              </w:rPr>
              <w:t>5=Very much</w:t>
            </w:r>
          </w:p>
        </w:tc>
      </w:tr>
      <w:tr w:rsidR="002979D7" w:rsidRPr="000061A3" w14:paraId="7A04A5D1" w14:textId="77777777" w:rsidTr="00BC4DE5">
        <w:trPr>
          <w:cantSplit/>
        </w:trPr>
        <w:tc>
          <w:tcPr>
            <w:tcW w:w="1350" w:type="dxa"/>
          </w:tcPr>
          <w:p w14:paraId="7A3EA61D" w14:textId="7DC9074F" w:rsidR="002979D7" w:rsidRPr="000061A3" w:rsidRDefault="002979D7" w:rsidP="002979D7">
            <w:pPr>
              <w:pStyle w:val="NormalIndent"/>
              <w:ind w:left="0"/>
              <w:rPr>
                <w:sz w:val="20"/>
              </w:rPr>
            </w:pPr>
            <w:r w:rsidRPr="000061A3">
              <w:rPr>
                <w:sz w:val="20"/>
              </w:rPr>
              <w:t>E12</w:t>
            </w:r>
          </w:p>
        </w:tc>
        <w:tc>
          <w:tcPr>
            <w:tcW w:w="630" w:type="dxa"/>
          </w:tcPr>
          <w:p w14:paraId="50779774" w14:textId="5D563936" w:rsidR="002979D7" w:rsidRPr="000061A3" w:rsidRDefault="002979D7" w:rsidP="002979D7">
            <w:pPr>
              <w:pStyle w:val="NormalIndent"/>
              <w:ind w:left="0"/>
              <w:jc w:val="center"/>
              <w:rPr>
                <w:sz w:val="20"/>
              </w:rPr>
            </w:pPr>
            <w:r>
              <w:rPr>
                <w:sz w:val="20"/>
              </w:rPr>
              <w:t>2</w:t>
            </w:r>
          </w:p>
        </w:tc>
        <w:tc>
          <w:tcPr>
            <w:tcW w:w="630" w:type="dxa"/>
          </w:tcPr>
          <w:p w14:paraId="16FA0CCB" w14:textId="426353D0" w:rsidR="002979D7" w:rsidRPr="000061A3" w:rsidRDefault="002979D7" w:rsidP="002979D7">
            <w:pPr>
              <w:pStyle w:val="NormalIndent"/>
              <w:ind w:left="0"/>
              <w:jc w:val="center"/>
              <w:rPr>
                <w:sz w:val="20"/>
              </w:rPr>
            </w:pPr>
            <w:r w:rsidRPr="000061A3">
              <w:rPr>
                <w:sz w:val="20"/>
              </w:rPr>
              <w:t>N</w:t>
            </w:r>
          </w:p>
        </w:tc>
        <w:tc>
          <w:tcPr>
            <w:tcW w:w="3060" w:type="dxa"/>
          </w:tcPr>
          <w:p w14:paraId="6D02A51A" w14:textId="1A9E65E2" w:rsidR="002979D7" w:rsidRPr="000061A3" w:rsidDel="00BE6E3F" w:rsidRDefault="002979D7" w:rsidP="002979D7">
            <w:pPr>
              <w:pStyle w:val="NormalIndent"/>
              <w:tabs>
                <w:tab w:val="left" w:pos="106"/>
              </w:tabs>
              <w:ind w:left="0"/>
              <w:rPr>
                <w:sz w:val="20"/>
              </w:rPr>
            </w:pPr>
            <w:r w:rsidRPr="000061A3">
              <w:rPr>
                <w:sz w:val="20"/>
              </w:rPr>
              <w:t>E12. Have you ever rec</w:t>
            </w:r>
            <w:r>
              <w:rPr>
                <w:sz w:val="20"/>
              </w:rPr>
              <w:t>ei</w:t>
            </w:r>
            <w:r w:rsidRPr="000061A3">
              <w:rPr>
                <w:sz w:val="20"/>
              </w:rPr>
              <w:t>ved instructions from a doctor, nurse, or other health professional about who you should see for routine prostate cancer checkups or monitoring?</w:t>
            </w:r>
          </w:p>
        </w:tc>
        <w:tc>
          <w:tcPr>
            <w:tcW w:w="2970" w:type="dxa"/>
          </w:tcPr>
          <w:p w14:paraId="4622F44B" w14:textId="77777777" w:rsidR="002979D7" w:rsidRPr="000061A3" w:rsidRDefault="002979D7" w:rsidP="002979D7">
            <w:pPr>
              <w:pStyle w:val="NormalIndent"/>
              <w:tabs>
                <w:tab w:val="left" w:pos="106"/>
              </w:tabs>
              <w:ind w:left="0"/>
              <w:rPr>
                <w:sz w:val="20"/>
              </w:rPr>
            </w:pPr>
            <w:r>
              <w:rPr>
                <w:sz w:val="20"/>
              </w:rPr>
              <w:t>2</w:t>
            </w:r>
            <w:r w:rsidRPr="000061A3">
              <w:rPr>
                <w:sz w:val="20"/>
              </w:rPr>
              <w:t>=Yes</w:t>
            </w:r>
          </w:p>
          <w:p w14:paraId="13F08506" w14:textId="77777777" w:rsidR="002979D7" w:rsidRPr="000061A3" w:rsidRDefault="002979D7" w:rsidP="002979D7">
            <w:pPr>
              <w:pStyle w:val="NormalIndent"/>
              <w:tabs>
                <w:tab w:val="left" w:pos="106"/>
              </w:tabs>
              <w:ind w:left="0"/>
              <w:rPr>
                <w:sz w:val="20"/>
              </w:rPr>
            </w:pPr>
            <w:r>
              <w:rPr>
                <w:sz w:val="20"/>
              </w:rPr>
              <w:t>1</w:t>
            </w:r>
            <w:r w:rsidRPr="000061A3">
              <w:rPr>
                <w:sz w:val="20"/>
              </w:rPr>
              <w:t>=No</w:t>
            </w:r>
          </w:p>
          <w:p w14:paraId="11C97E72" w14:textId="6F74C747" w:rsidR="002979D7" w:rsidRPr="000061A3" w:rsidDel="00BE6E3F" w:rsidRDefault="002979D7" w:rsidP="002979D7">
            <w:pPr>
              <w:pStyle w:val="NormalIndent"/>
              <w:tabs>
                <w:tab w:val="left" w:pos="106"/>
              </w:tabs>
              <w:ind w:left="0"/>
              <w:rPr>
                <w:sz w:val="20"/>
              </w:rPr>
            </w:pPr>
            <w:r>
              <w:rPr>
                <w:sz w:val="20"/>
              </w:rPr>
              <w:t>88</w:t>
            </w:r>
            <w:r w:rsidRPr="000061A3">
              <w:rPr>
                <w:sz w:val="20"/>
              </w:rPr>
              <w:t>=Don’t know/not sure</w:t>
            </w:r>
          </w:p>
        </w:tc>
      </w:tr>
      <w:tr w:rsidR="002979D7" w:rsidRPr="000061A3" w14:paraId="39B7A774" w14:textId="77777777" w:rsidTr="00BC4DE5">
        <w:trPr>
          <w:cantSplit/>
        </w:trPr>
        <w:tc>
          <w:tcPr>
            <w:tcW w:w="1350" w:type="dxa"/>
          </w:tcPr>
          <w:p w14:paraId="1F5A2AEE" w14:textId="20686640" w:rsidR="002979D7" w:rsidRPr="000061A3" w:rsidRDefault="002979D7" w:rsidP="002979D7">
            <w:pPr>
              <w:pStyle w:val="NormalIndent"/>
              <w:ind w:left="0"/>
              <w:rPr>
                <w:sz w:val="20"/>
              </w:rPr>
            </w:pPr>
            <w:r w:rsidRPr="000061A3">
              <w:rPr>
                <w:sz w:val="20"/>
              </w:rPr>
              <w:t>E13</w:t>
            </w:r>
          </w:p>
        </w:tc>
        <w:tc>
          <w:tcPr>
            <w:tcW w:w="630" w:type="dxa"/>
          </w:tcPr>
          <w:p w14:paraId="612DA46E" w14:textId="3F408AA3" w:rsidR="002979D7" w:rsidRPr="000061A3" w:rsidRDefault="002979D7" w:rsidP="002979D7">
            <w:pPr>
              <w:pStyle w:val="NormalIndent"/>
              <w:ind w:left="0"/>
              <w:jc w:val="center"/>
              <w:rPr>
                <w:sz w:val="20"/>
              </w:rPr>
            </w:pPr>
            <w:r>
              <w:rPr>
                <w:sz w:val="20"/>
              </w:rPr>
              <w:t>2</w:t>
            </w:r>
          </w:p>
        </w:tc>
        <w:tc>
          <w:tcPr>
            <w:tcW w:w="630" w:type="dxa"/>
          </w:tcPr>
          <w:p w14:paraId="2F0A041A" w14:textId="1DD8B25B" w:rsidR="002979D7" w:rsidRPr="000061A3" w:rsidRDefault="002979D7" w:rsidP="002979D7">
            <w:pPr>
              <w:pStyle w:val="NormalIndent"/>
              <w:ind w:left="0"/>
              <w:jc w:val="center"/>
              <w:rPr>
                <w:sz w:val="20"/>
              </w:rPr>
            </w:pPr>
            <w:r w:rsidRPr="000061A3">
              <w:rPr>
                <w:sz w:val="20"/>
              </w:rPr>
              <w:t>N</w:t>
            </w:r>
          </w:p>
        </w:tc>
        <w:tc>
          <w:tcPr>
            <w:tcW w:w="3060" w:type="dxa"/>
          </w:tcPr>
          <w:p w14:paraId="18620DAC" w14:textId="36F3CD13" w:rsidR="002979D7" w:rsidRPr="000061A3" w:rsidDel="00BE6E3F" w:rsidRDefault="002979D7" w:rsidP="002979D7">
            <w:pPr>
              <w:pStyle w:val="NormalIndent"/>
              <w:tabs>
                <w:tab w:val="left" w:pos="106"/>
              </w:tabs>
              <w:ind w:left="0"/>
              <w:rPr>
                <w:sz w:val="20"/>
              </w:rPr>
            </w:pPr>
            <w:r w:rsidRPr="000061A3">
              <w:rPr>
                <w:sz w:val="20"/>
              </w:rPr>
              <w:t>E13. Since your prostate cancer diagnosis, how many times have you had a P</w:t>
            </w:r>
            <w:r>
              <w:rPr>
                <w:sz w:val="20"/>
              </w:rPr>
              <w:t>S</w:t>
            </w:r>
            <w:r w:rsidRPr="000061A3">
              <w:rPr>
                <w:sz w:val="20"/>
              </w:rPr>
              <w:t>A blood test?</w:t>
            </w:r>
          </w:p>
        </w:tc>
        <w:tc>
          <w:tcPr>
            <w:tcW w:w="2970" w:type="dxa"/>
          </w:tcPr>
          <w:p w14:paraId="372B472F" w14:textId="6AACF838" w:rsidR="002979D7" w:rsidRPr="000061A3" w:rsidRDefault="002979D7" w:rsidP="002979D7">
            <w:pPr>
              <w:pStyle w:val="NormalIndent"/>
              <w:tabs>
                <w:tab w:val="left" w:pos="106"/>
              </w:tabs>
              <w:ind w:left="0"/>
              <w:rPr>
                <w:sz w:val="20"/>
              </w:rPr>
            </w:pPr>
            <w:r>
              <w:rPr>
                <w:sz w:val="20"/>
              </w:rPr>
              <w:t>0</w:t>
            </w:r>
            <w:r w:rsidRPr="000061A3">
              <w:rPr>
                <w:sz w:val="20"/>
              </w:rPr>
              <w:t>=None</w:t>
            </w:r>
          </w:p>
          <w:p w14:paraId="5160D661" w14:textId="1CC67EC2" w:rsidR="002979D7" w:rsidRPr="000061A3" w:rsidRDefault="002979D7" w:rsidP="002979D7">
            <w:pPr>
              <w:pStyle w:val="NormalIndent"/>
              <w:tabs>
                <w:tab w:val="left" w:pos="106"/>
              </w:tabs>
              <w:ind w:left="0"/>
              <w:rPr>
                <w:sz w:val="20"/>
              </w:rPr>
            </w:pPr>
            <w:r>
              <w:rPr>
                <w:sz w:val="20"/>
              </w:rPr>
              <w:t>1</w:t>
            </w:r>
            <w:r w:rsidRPr="000061A3">
              <w:rPr>
                <w:sz w:val="20"/>
              </w:rPr>
              <w:t>=1</w:t>
            </w:r>
          </w:p>
          <w:p w14:paraId="2A06DF42" w14:textId="224A6DE8" w:rsidR="002979D7" w:rsidRPr="000061A3" w:rsidRDefault="002979D7" w:rsidP="002979D7">
            <w:pPr>
              <w:pStyle w:val="NormalIndent"/>
              <w:tabs>
                <w:tab w:val="left" w:pos="106"/>
              </w:tabs>
              <w:ind w:left="0"/>
              <w:rPr>
                <w:sz w:val="20"/>
              </w:rPr>
            </w:pPr>
            <w:r>
              <w:rPr>
                <w:sz w:val="20"/>
              </w:rPr>
              <w:t>2</w:t>
            </w:r>
            <w:r w:rsidRPr="000061A3">
              <w:rPr>
                <w:sz w:val="20"/>
              </w:rPr>
              <w:t>=2</w:t>
            </w:r>
          </w:p>
          <w:p w14:paraId="3F92D76F" w14:textId="50B38316" w:rsidR="002979D7" w:rsidRPr="000061A3" w:rsidRDefault="002979D7" w:rsidP="002979D7">
            <w:pPr>
              <w:pStyle w:val="NormalIndent"/>
              <w:tabs>
                <w:tab w:val="left" w:pos="106"/>
              </w:tabs>
              <w:ind w:left="0"/>
              <w:rPr>
                <w:sz w:val="20"/>
              </w:rPr>
            </w:pPr>
            <w:r>
              <w:rPr>
                <w:sz w:val="20"/>
              </w:rPr>
              <w:t>3</w:t>
            </w:r>
            <w:r w:rsidRPr="000061A3">
              <w:rPr>
                <w:sz w:val="20"/>
              </w:rPr>
              <w:t>=3</w:t>
            </w:r>
          </w:p>
          <w:p w14:paraId="7D770CDD" w14:textId="77777777" w:rsidR="002979D7" w:rsidRPr="000061A3" w:rsidRDefault="002979D7" w:rsidP="002979D7">
            <w:pPr>
              <w:pStyle w:val="NormalIndent"/>
              <w:tabs>
                <w:tab w:val="left" w:pos="106"/>
              </w:tabs>
              <w:ind w:left="0"/>
              <w:rPr>
                <w:sz w:val="20"/>
              </w:rPr>
            </w:pPr>
            <w:r>
              <w:rPr>
                <w:sz w:val="20"/>
              </w:rPr>
              <w:t>4</w:t>
            </w:r>
            <w:r w:rsidRPr="000061A3">
              <w:rPr>
                <w:sz w:val="20"/>
              </w:rPr>
              <w:t>=4 or more</w:t>
            </w:r>
          </w:p>
          <w:p w14:paraId="2E4C21C1" w14:textId="5B357A09" w:rsidR="002979D7" w:rsidRPr="000061A3" w:rsidDel="00BE6E3F" w:rsidRDefault="002979D7" w:rsidP="002979D7">
            <w:pPr>
              <w:pStyle w:val="NormalIndent"/>
              <w:tabs>
                <w:tab w:val="left" w:pos="106"/>
              </w:tabs>
              <w:ind w:left="0"/>
              <w:rPr>
                <w:sz w:val="20"/>
              </w:rPr>
            </w:pPr>
            <w:r>
              <w:rPr>
                <w:sz w:val="20"/>
              </w:rPr>
              <w:t>88</w:t>
            </w:r>
            <w:r w:rsidRPr="000061A3">
              <w:rPr>
                <w:sz w:val="20"/>
              </w:rPr>
              <w:t>=Don’t know/not sure</w:t>
            </w:r>
          </w:p>
        </w:tc>
      </w:tr>
      <w:tr w:rsidR="002979D7" w:rsidRPr="000061A3" w14:paraId="6AE7962D" w14:textId="77777777" w:rsidTr="00BC4DE5">
        <w:trPr>
          <w:cantSplit/>
        </w:trPr>
        <w:tc>
          <w:tcPr>
            <w:tcW w:w="1350" w:type="dxa"/>
          </w:tcPr>
          <w:p w14:paraId="559FEBC6" w14:textId="2928027B" w:rsidR="002979D7" w:rsidRPr="000061A3" w:rsidRDefault="002979D7" w:rsidP="002979D7">
            <w:pPr>
              <w:pStyle w:val="NormalIndent"/>
              <w:ind w:left="0"/>
              <w:rPr>
                <w:sz w:val="20"/>
              </w:rPr>
            </w:pPr>
            <w:r w:rsidRPr="000061A3">
              <w:rPr>
                <w:sz w:val="20"/>
              </w:rPr>
              <w:t>E14</w:t>
            </w:r>
          </w:p>
        </w:tc>
        <w:tc>
          <w:tcPr>
            <w:tcW w:w="630" w:type="dxa"/>
          </w:tcPr>
          <w:p w14:paraId="7324F493" w14:textId="3F7AAC95" w:rsidR="002979D7" w:rsidRPr="000061A3" w:rsidRDefault="002979D7" w:rsidP="002979D7">
            <w:pPr>
              <w:pStyle w:val="NormalIndent"/>
              <w:ind w:left="0"/>
              <w:jc w:val="center"/>
              <w:rPr>
                <w:sz w:val="20"/>
              </w:rPr>
            </w:pPr>
            <w:r>
              <w:rPr>
                <w:sz w:val="20"/>
              </w:rPr>
              <w:t>2</w:t>
            </w:r>
          </w:p>
        </w:tc>
        <w:tc>
          <w:tcPr>
            <w:tcW w:w="630" w:type="dxa"/>
          </w:tcPr>
          <w:p w14:paraId="6BC7AFF3" w14:textId="2DE0A4A1" w:rsidR="002979D7" w:rsidRPr="000061A3" w:rsidRDefault="002979D7" w:rsidP="002979D7">
            <w:pPr>
              <w:pStyle w:val="NormalIndent"/>
              <w:ind w:left="0"/>
              <w:jc w:val="center"/>
              <w:rPr>
                <w:sz w:val="20"/>
              </w:rPr>
            </w:pPr>
            <w:r w:rsidRPr="000061A3">
              <w:rPr>
                <w:sz w:val="20"/>
              </w:rPr>
              <w:t>N</w:t>
            </w:r>
          </w:p>
        </w:tc>
        <w:tc>
          <w:tcPr>
            <w:tcW w:w="3060" w:type="dxa"/>
          </w:tcPr>
          <w:p w14:paraId="6B7FE479" w14:textId="075B9DE3" w:rsidR="002979D7" w:rsidRPr="000061A3" w:rsidDel="00BE6E3F" w:rsidRDefault="002979D7" w:rsidP="002979D7">
            <w:pPr>
              <w:pStyle w:val="NormalIndent"/>
              <w:tabs>
                <w:tab w:val="left" w:pos="106"/>
              </w:tabs>
              <w:ind w:left="0"/>
              <w:rPr>
                <w:sz w:val="20"/>
              </w:rPr>
            </w:pPr>
            <w:r w:rsidRPr="000061A3">
              <w:rPr>
                <w:sz w:val="20"/>
              </w:rPr>
              <w:t>E14. Since diagnosis or treatment, have you ever been told that your PSA was rising?</w:t>
            </w:r>
          </w:p>
        </w:tc>
        <w:tc>
          <w:tcPr>
            <w:tcW w:w="2970" w:type="dxa"/>
          </w:tcPr>
          <w:p w14:paraId="29DBC8FD" w14:textId="77777777" w:rsidR="002979D7" w:rsidRPr="000061A3" w:rsidRDefault="002979D7" w:rsidP="002979D7">
            <w:pPr>
              <w:pStyle w:val="NormalIndent"/>
              <w:tabs>
                <w:tab w:val="left" w:pos="106"/>
              </w:tabs>
              <w:ind w:left="0"/>
              <w:rPr>
                <w:sz w:val="20"/>
              </w:rPr>
            </w:pPr>
            <w:r>
              <w:rPr>
                <w:sz w:val="20"/>
              </w:rPr>
              <w:t>2</w:t>
            </w:r>
            <w:r w:rsidRPr="000061A3">
              <w:rPr>
                <w:sz w:val="20"/>
              </w:rPr>
              <w:t>=Yes</w:t>
            </w:r>
          </w:p>
          <w:p w14:paraId="7DE61657" w14:textId="77777777" w:rsidR="002979D7" w:rsidRPr="000061A3" w:rsidRDefault="002979D7" w:rsidP="002979D7">
            <w:pPr>
              <w:pStyle w:val="NormalIndent"/>
              <w:tabs>
                <w:tab w:val="left" w:pos="106"/>
              </w:tabs>
              <w:ind w:left="0"/>
              <w:rPr>
                <w:sz w:val="20"/>
              </w:rPr>
            </w:pPr>
            <w:r>
              <w:rPr>
                <w:sz w:val="20"/>
              </w:rPr>
              <w:t>1</w:t>
            </w:r>
            <w:r w:rsidRPr="000061A3">
              <w:rPr>
                <w:sz w:val="20"/>
              </w:rPr>
              <w:t>=No</w:t>
            </w:r>
          </w:p>
          <w:p w14:paraId="66B5E38D" w14:textId="1E0BD1E0" w:rsidR="002979D7" w:rsidRPr="000061A3" w:rsidDel="00BE6E3F" w:rsidRDefault="002979D7" w:rsidP="002979D7">
            <w:pPr>
              <w:pStyle w:val="NormalIndent"/>
              <w:tabs>
                <w:tab w:val="left" w:pos="106"/>
              </w:tabs>
              <w:ind w:left="0"/>
              <w:rPr>
                <w:sz w:val="20"/>
              </w:rPr>
            </w:pPr>
            <w:r>
              <w:rPr>
                <w:sz w:val="20"/>
              </w:rPr>
              <w:t>88</w:t>
            </w:r>
            <w:r w:rsidRPr="000061A3">
              <w:rPr>
                <w:sz w:val="20"/>
              </w:rPr>
              <w:t>=Don’t know/not sure</w:t>
            </w:r>
          </w:p>
        </w:tc>
      </w:tr>
      <w:tr w:rsidR="002979D7" w:rsidRPr="000061A3" w14:paraId="34CE46B9" w14:textId="77777777" w:rsidTr="00BC4DE5">
        <w:trPr>
          <w:cantSplit/>
        </w:trPr>
        <w:tc>
          <w:tcPr>
            <w:tcW w:w="1350" w:type="dxa"/>
          </w:tcPr>
          <w:p w14:paraId="51792326" w14:textId="6DDF5135" w:rsidR="002979D7" w:rsidRPr="000061A3" w:rsidRDefault="002979D7" w:rsidP="002979D7">
            <w:pPr>
              <w:pStyle w:val="NormalIndent"/>
              <w:ind w:left="0"/>
              <w:rPr>
                <w:sz w:val="20"/>
              </w:rPr>
            </w:pPr>
            <w:r w:rsidRPr="000061A3">
              <w:rPr>
                <w:sz w:val="20"/>
              </w:rPr>
              <w:t>E15</w:t>
            </w:r>
          </w:p>
        </w:tc>
        <w:tc>
          <w:tcPr>
            <w:tcW w:w="630" w:type="dxa"/>
          </w:tcPr>
          <w:p w14:paraId="2F464ABD" w14:textId="1E111A76" w:rsidR="002979D7" w:rsidRPr="000061A3" w:rsidRDefault="002979D7" w:rsidP="002979D7">
            <w:pPr>
              <w:pStyle w:val="NormalIndent"/>
              <w:ind w:left="0"/>
              <w:jc w:val="center"/>
              <w:rPr>
                <w:sz w:val="20"/>
              </w:rPr>
            </w:pPr>
            <w:r>
              <w:rPr>
                <w:sz w:val="20"/>
              </w:rPr>
              <w:t>2</w:t>
            </w:r>
          </w:p>
        </w:tc>
        <w:tc>
          <w:tcPr>
            <w:tcW w:w="630" w:type="dxa"/>
          </w:tcPr>
          <w:p w14:paraId="36ADF7A6" w14:textId="371F3221" w:rsidR="002979D7" w:rsidRPr="000061A3" w:rsidRDefault="002979D7" w:rsidP="002979D7">
            <w:pPr>
              <w:pStyle w:val="NormalIndent"/>
              <w:ind w:left="0"/>
              <w:jc w:val="center"/>
              <w:rPr>
                <w:sz w:val="20"/>
              </w:rPr>
            </w:pPr>
            <w:r w:rsidRPr="000061A3">
              <w:rPr>
                <w:sz w:val="20"/>
              </w:rPr>
              <w:t>N</w:t>
            </w:r>
          </w:p>
        </w:tc>
        <w:tc>
          <w:tcPr>
            <w:tcW w:w="3060" w:type="dxa"/>
          </w:tcPr>
          <w:p w14:paraId="02A53AA6" w14:textId="18A071B7" w:rsidR="002979D7" w:rsidRPr="000061A3" w:rsidDel="00BE6E3F" w:rsidRDefault="002979D7" w:rsidP="002979D7">
            <w:pPr>
              <w:pStyle w:val="NormalIndent"/>
              <w:tabs>
                <w:tab w:val="left" w:pos="106"/>
              </w:tabs>
              <w:ind w:left="0"/>
              <w:rPr>
                <w:sz w:val="20"/>
              </w:rPr>
            </w:pPr>
            <w:r w:rsidRPr="000061A3">
              <w:rPr>
                <w:sz w:val="20"/>
              </w:rPr>
              <w:t>E15. Since you were diagnosed, did your doctor ever tell you that your prostate cancer came back (recurred) or progressed (got worse)?</w:t>
            </w:r>
          </w:p>
        </w:tc>
        <w:tc>
          <w:tcPr>
            <w:tcW w:w="2970" w:type="dxa"/>
          </w:tcPr>
          <w:p w14:paraId="6B658EC2" w14:textId="77777777" w:rsidR="002979D7" w:rsidRPr="000061A3" w:rsidRDefault="002979D7" w:rsidP="002979D7">
            <w:pPr>
              <w:pStyle w:val="NormalIndent"/>
              <w:tabs>
                <w:tab w:val="left" w:pos="106"/>
              </w:tabs>
              <w:ind w:left="0"/>
              <w:rPr>
                <w:sz w:val="20"/>
              </w:rPr>
            </w:pPr>
            <w:r>
              <w:rPr>
                <w:sz w:val="20"/>
              </w:rPr>
              <w:t>2</w:t>
            </w:r>
            <w:r w:rsidRPr="000061A3">
              <w:rPr>
                <w:sz w:val="20"/>
              </w:rPr>
              <w:t>=Yes</w:t>
            </w:r>
          </w:p>
          <w:p w14:paraId="77872AB3" w14:textId="77777777" w:rsidR="002979D7" w:rsidRDefault="002979D7" w:rsidP="002979D7">
            <w:pPr>
              <w:pStyle w:val="NormalIndent"/>
              <w:tabs>
                <w:tab w:val="left" w:pos="106"/>
              </w:tabs>
              <w:ind w:left="0"/>
              <w:rPr>
                <w:sz w:val="20"/>
              </w:rPr>
            </w:pPr>
            <w:r>
              <w:rPr>
                <w:sz w:val="20"/>
              </w:rPr>
              <w:t>1</w:t>
            </w:r>
            <w:r w:rsidRPr="000061A3">
              <w:rPr>
                <w:sz w:val="20"/>
              </w:rPr>
              <w:t>=No</w:t>
            </w:r>
          </w:p>
          <w:p w14:paraId="4B025D9E" w14:textId="614644E5" w:rsidR="002979D7" w:rsidRPr="000061A3" w:rsidDel="00BE6E3F" w:rsidRDefault="002979D7" w:rsidP="002979D7">
            <w:pPr>
              <w:pStyle w:val="NormalIndent"/>
              <w:tabs>
                <w:tab w:val="left" w:pos="106"/>
              </w:tabs>
              <w:ind w:left="0"/>
              <w:rPr>
                <w:sz w:val="20"/>
              </w:rPr>
            </w:pPr>
            <w:r>
              <w:rPr>
                <w:sz w:val="20"/>
              </w:rPr>
              <w:t>88</w:t>
            </w:r>
            <w:r w:rsidRPr="000061A3">
              <w:rPr>
                <w:sz w:val="20"/>
              </w:rPr>
              <w:t>=Don’t know/not sure</w:t>
            </w:r>
          </w:p>
        </w:tc>
      </w:tr>
      <w:tr w:rsidR="002979D7" w:rsidRPr="000061A3" w14:paraId="49E7F690" w14:textId="77777777" w:rsidTr="00BC4DE5">
        <w:trPr>
          <w:cantSplit/>
          <w:trHeight w:val="286"/>
        </w:trPr>
        <w:tc>
          <w:tcPr>
            <w:tcW w:w="1350" w:type="dxa"/>
            <w:shd w:val="clear" w:color="auto" w:fill="BFBFBF" w:themeFill="background1" w:themeFillShade="BF"/>
          </w:tcPr>
          <w:p w14:paraId="179BFC84" w14:textId="77777777" w:rsidR="002979D7" w:rsidRPr="000061A3" w:rsidRDefault="002979D7" w:rsidP="002979D7">
            <w:pPr>
              <w:pStyle w:val="NormalIndent"/>
              <w:ind w:left="0"/>
              <w:rPr>
                <w:sz w:val="20"/>
              </w:rPr>
            </w:pPr>
          </w:p>
        </w:tc>
        <w:tc>
          <w:tcPr>
            <w:tcW w:w="630" w:type="dxa"/>
            <w:shd w:val="clear" w:color="auto" w:fill="BFBFBF" w:themeFill="background1" w:themeFillShade="BF"/>
          </w:tcPr>
          <w:p w14:paraId="56331C8F" w14:textId="77777777" w:rsidR="002979D7" w:rsidRPr="000061A3" w:rsidRDefault="002979D7" w:rsidP="002979D7">
            <w:pPr>
              <w:pStyle w:val="NormalIndent"/>
              <w:ind w:left="0"/>
              <w:jc w:val="center"/>
              <w:rPr>
                <w:sz w:val="20"/>
              </w:rPr>
            </w:pPr>
          </w:p>
        </w:tc>
        <w:tc>
          <w:tcPr>
            <w:tcW w:w="630" w:type="dxa"/>
            <w:shd w:val="clear" w:color="auto" w:fill="BFBFBF" w:themeFill="background1" w:themeFillShade="BF"/>
          </w:tcPr>
          <w:p w14:paraId="01DB742B" w14:textId="77777777" w:rsidR="002979D7" w:rsidRPr="000061A3" w:rsidRDefault="002979D7" w:rsidP="002979D7">
            <w:pPr>
              <w:pStyle w:val="NormalIndent"/>
              <w:ind w:left="0"/>
              <w:jc w:val="center"/>
              <w:rPr>
                <w:sz w:val="20"/>
              </w:rPr>
            </w:pPr>
          </w:p>
        </w:tc>
        <w:tc>
          <w:tcPr>
            <w:tcW w:w="6030" w:type="dxa"/>
            <w:gridSpan w:val="2"/>
          </w:tcPr>
          <w:p w14:paraId="4CB4A9EE" w14:textId="5C6E0920" w:rsidR="002979D7" w:rsidRPr="000061A3" w:rsidRDefault="002979D7" w:rsidP="002979D7">
            <w:pPr>
              <w:pStyle w:val="NormalIndent"/>
              <w:tabs>
                <w:tab w:val="left" w:pos="106"/>
              </w:tabs>
              <w:ind w:left="0"/>
              <w:rPr>
                <w:b/>
                <w:sz w:val="20"/>
              </w:rPr>
            </w:pPr>
            <w:r w:rsidRPr="000061A3">
              <w:rPr>
                <w:b/>
                <w:sz w:val="20"/>
              </w:rPr>
              <w:t>F. LIFESTYLE</w:t>
            </w:r>
          </w:p>
        </w:tc>
      </w:tr>
      <w:tr w:rsidR="004E6033" w:rsidRPr="000061A3" w14:paraId="5881AEC5" w14:textId="77777777" w:rsidTr="004E6033">
        <w:trPr>
          <w:cantSplit/>
          <w:trHeight w:val="286"/>
        </w:trPr>
        <w:tc>
          <w:tcPr>
            <w:tcW w:w="1350" w:type="dxa"/>
            <w:shd w:val="clear" w:color="auto" w:fill="BFBFBF" w:themeFill="background1" w:themeFillShade="BF"/>
          </w:tcPr>
          <w:p w14:paraId="330450DD" w14:textId="77777777" w:rsidR="004E6033" w:rsidRPr="000061A3" w:rsidRDefault="004E6033" w:rsidP="004E6033">
            <w:pPr>
              <w:pStyle w:val="NormalIndent"/>
              <w:ind w:left="0"/>
              <w:rPr>
                <w:sz w:val="20"/>
              </w:rPr>
            </w:pPr>
          </w:p>
        </w:tc>
        <w:tc>
          <w:tcPr>
            <w:tcW w:w="630" w:type="dxa"/>
            <w:shd w:val="clear" w:color="auto" w:fill="BFBFBF" w:themeFill="background1" w:themeFillShade="BF"/>
          </w:tcPr>
          <w:p w14:paraId="479F0C05" w14:textId="77777777" w:rsidR="004E6033" w:rsidRPr="000061A3" w:rsidRDefault="004E6033" w:rsidP="004E6033">
            <w:pPr>
              <w:pStyle w:val="NormalIndent"/>
              <w:ind w:left="0"/>
              <w:jc w:val="center"/>
              <w:rPr>
                <w:sz w:val="20"/>
              </w:rPr>
            </w:pPr>
          </w:p>
        </w:tc>
        <w:tc>
          <w:tcPr>
            <w:tcW w:w="630" w:type="dxa"/>
            <w:shd w:val="clear" w:color="auto" w:fill="BFBFBF" w:themeFill="background1" w:themeFillShade="BF"/>
          </w:tcPr>
          <w:p w14:paraId="3B9CFE93" w14:textId="77777777" w:rsidR="004E6033" w:rsidRPr="000061A3" w:rsidRDefault="004E6033" w:rsidP="004E6033">
            <w:pPr>
              <w:pStyle w:val="NormalIndent"/>
              <w:ind w:left="0"/>
              <w:jc w:val="center"/>
              <w:rPr>
                <w:sz w:val="20"/>
              </w:rPr>
            </w:pPr>
          </w:p>
        </w:tc>
        <w:tc>
          <w:tcPr>
            <w:tcW w:w="6030" w:type="dxa"/>
            <w:gridSpan w:val="2"/>
          </w:tcPr>
          <w:p w14:paraId="10DF1051" w14:textId="5ABFBF86" w:rsidR="004E6033" w:rsidRPr="000061A3" w:rsidRDefault="004E6033" w:rsidP="004E6033">
            <w:pPr>
              <w:pStyle w:val="NormalIndent"/>
              <w:tabs>
                <w:tab w:val="left" w:pos="106"/>
              </w:tabs>
              <w:ind w:left="0"/>
              <w:rPr>
                <w:b/>
                <w:sz w:val="20"/>
              </w:rPr>
            </w:pPr>
            <w:r>
              <w:rPr>
                <w:sz w:val="20"/>
              </w:rPr>
              <w:t>Note: For F1 and F2 on paper forms, data is from bubbled value; write-in above is for reference only.</w:t>
            </w:r>
          </w:p>
        </w:tc>
      </w:tr>
      <w:tr w:rsidR="002979D7" w:rsidRPr="000061A3" w14:paraId="5F06B83A" w14:textId="77777777" w:rsidTr="00BC4DE5">
        <w:trPr>
          <w:cantSplit/>
        </w:trPr>
        <w:tc>
          <w:tcPr>
            <w:tcW w:w="1350" w:type="dxa"/>
          </w:tcPr>
          <w:p w14:paraId="687BF641" w14:textId="5CB2F6CF" w:rsidR="002979D7" w:rsidRPr="000061A3" w:rsidRDefault="002979D7" w:rsidP="002979D7">
            <w:pPr>
              <w:pStyle w:val="NormalIndent"/>
              <w:ind w:left="0"/>
              <w:rPr>
                <w:sz w:val="20"/>
              </w:rPr>
            </w:pPr>
            <w:r w:rsidRPr="000061A3">
              <w:rPr>
                <w:sz w:val="20"/>
              </w:rPr>
              <w:t>F1FT</w:t>
            </w:r>
          </w:p>
        </w:tc>
        <w:tc>
          <w:tcPr>
            <w:tcW w:w="630" w:type="dxa"/>
          </w:tcPr>
          <w:p w14:paraId="76A30DA7" w14:textId="45677238" w:rsidR="002979D7" w:rsidRPr="000061A3" w:rsidRDefault="002979D7" w:rsidP="002979D7">
            <w:pPr>
              <w:pStyle w:val="NormalIndent"/>
              <w:ind w:left="0"/>
              <w:jc w:val="center"/>
              <w:rPr>
                <w:sz w:val="20"/>
              </w:rPr>
            </w:pPr>
            <w:r w:rsidRPr="000061A3">
              <w:rPr>
                <w:sz w:val="20"/>
              </w:rPr>
              <w:t>1</w:t>
            </w:r>
          </w:p>
        </w:tc>
        <w:tc>
          <w:tcPr>
            <w:tcW w:w="630" w:type="dxa"/>
          </w:tcPr>
          <w:p w14:paraId="684FAB0A" w14:textId="0A7EDD71" w:rsidR="002979D7" w:rsidRPr="000061A3" w:rsidRDefault="002979D7" w:rsidP="002979D7">
            <w:pPr>
              <w:pStyle w:val="NormalIndent"/>
              <w:ind w:left="0"/>
              <w:jc w:val="center"/>
              <w:rPr>
                <w:sz w:val="20"/>
              </w:rPr>
            </w:pPr>
            <w:r w:rsidRPr="000061A3">
              <w:rPr>
                <w:sz w:val="20"/>
              </w:rPr>
              <w:t>N</w:t>
            </w:r>
          </w:p>
        </w:tc>
        <w:tc>
          <w:tcPr>
            <w:tcW w:w="3060" w:type="dxa"/>
            <w:vMerge w:val="restart"/>
          </w:tcPr>
          <w:p w14:paraId="616658DF" w14:textId="2ACAABF1" w:rsidR="002979D7" w:rsidRPr="000061A3" w:rsidDel="00BE6E3F" w:rsidRDefault="002979D7" w:rsidP="004E6033">
            <w:pPr>
              <w:pStyle w:val="NormalIndent"/>
              <w:tabs>
                <w:tab w:val="left" w:pos="106"/>
              </w:tabs>
              <w:ind w:left="0"/>
              <w:rPr>
                <w:sz w:val="20"/>
              </w:rPr>
            </w:pPr>
            <w:r w:rsidRPr="000061A3">
              <w:rPr>
                <w:sz w:val="20"/>
              </w:rPr>
              <w:t xml:space="preserve">F1. </w:t>
            </w:r>
            <w:r>
              <w:rPr>
                <w:sz w:val="20"/>
              </w:rPr>
              <w:t>How tall are you</w:t>
            </w:r>
            <w:r w:rsidRPr="000061A3">
              <w:rPr>
                <w:sz w:val="20"/>
              </w:rPr>
              <w:t>?</w:t>
            </w:r>
            <w:r w:rsidR="004E6033">
              <w:rPr>
                <w:sz w:val="20"/>
              </w:rPr>
              <w:br/>
            </w:r>
          </w:p>
        </w:tc>
        <w:tc>
          <w:tcPr>
            <w:tcW w:w="2970" w:type="dxa"/>
          </w:tcPr>
          <w:p w14:paraId="536183B6" w14:textId="19E18D63" w:rsidR="002979D7" w:rsidRPr="000061A3" w:rsidDel="00BE6E3F" w:rsidRDefault="002979D7" w:rsidP="004E6033">
            <w:pPr>
              <w:pStyle w:val="NormalIndent"/>
              <w:tabs>
                <w:tab w:val="left" w:pos="106"/>
              </w:tabs>
              <w:ind w:left="0"/>
              <w:rPr>
                <w:sz w:val="20"/>
              </w:rPr>
            </w:pPr>
            <w:r w:rsidRPr="000061A3">
              <w:rPr>
                <w:sz w:val="20"/>
              </w:rPr>
              <w:t>&lt;#&gt; ft.</w:t>
            </w:r>
          </w:p>
        </w:tc>
      </w:tr>
      <w:tr w:rsidR="002979D7" w:rsidRPr="000061A3" w14:paraId="233FB33C" w14:textId="77777777" w:rsidTr="00BC4DE5">
        <w:trPr>
          <w:cantSplit/>
        </w:trPr>
        <w:tc>
          <w:tcPr>
            <w:tcW w:w="1350" w:type="dxa"/>
          </w:tcPr>
          <w:p w14:paraId="1FD6847B" w14:textId="638F0A5C" w:rsidR="002979D7" w:rsidRPr="000061A3" w:rsidRDefault="002979D7" w:rsidP="002979D7">
            <w:pPr>
              <w:pStyle w:val="NormalIndent"/>
              <w:ind w:left="0"/>
              <w:rPr>
                <w:sz w:val="20"/>
              </w:rPr>
            </w:pPr>
            <w:r w:rsidRPr="000061A3">
              <w:rPr>
                <w:sz w:val="20"/>
              </w:rPr>
              <w:t>F1IN</w:t>
            </w:r>
          </w:p>
        </w:tc>
        <w:tc>
          <w:tcPr>
            <w:tcW w:w="630" w:type="dxa"/>
          </w:tcPr>
          <w:p w14:paraId="03A51C62" w14:textId="6FDFBEE4" w:rsidR="002979D7" w:rsidRPr="000061A3" w:rsidRDefault="002979D7" w:rsidP="002979D7">
            <w:pPr>
              <w:pStyle w:val="NormalIndent"/>
              <w:ind w:left="0"/>
              <w:jc w:val="center"/>
              <w:rPr>
                <w:sz w:val="20"/>
              </w:rPr>
            </w:pPr>
            <w:r w:rsidRPr="000061A3">
              <w:rPr>
                <w:sz w:val="20"/>
              </w:rPr>
              <w:t>2</w:t>
            </w:r>
          </w:p>
        </w:tc>
        <w:tc>
          <w:tcPr>
            <w:tcW w:w="630" w:type="dxa"/>
          </w:tcPr>
          <w:p w14:paraId="703E89D4" w14:textId="48DD88FA" w:rsidR="002979D7" w:rsidRPr="000061A3" w:rsidRDefault="002979D7" w:rsidP="002979D7">
            <w:pPr>
              <w:pStyle w:val="NormalIndent"/>
              <w:ind w:left="0"/>
              <w:jc w:val="center"/>
              <w:rPr>
                <w:sz w:val="20"/>
              </w:rPr>
            </w:pPr>
            <w:r w:rsidRPr="000061A3">
              <w:rPr>
                <w:sz w:val="20"/>
              </w:rPr>
              <w:t>N</w:t>
            </w:r>
          </w:p>
        </w:tc>
        <w:tc>
          <w:tcPr>
            <w:tcW w:w="3060" w:type="dxa"/>
            <w:vMerge/>
          </w:tcPr>
          <w:p w14:paraId="0C8C24A9" w14:textId="77777777" w:rsidR="002979D7" w:rsidRPr="000061A3" w:rsidDel="00BE6E3F" w:rsidRDefault="002979D7" w:rsidP="002979D7">
            <w:pPr>
              <w:pStyle w:val="NormalIndent"/>
              <w:tabs>
                <w:tab w:val="left" w:pos="106"/>
              </w:tabs>
              <w:ind w:left="0"/>
              <w:rPr>
                <w:sz w:val="20"/>
              </w:rPr>
            </w:pPr>
          </w:p>
        </w:tc>
        <w:tc>
          <w:tcPr>
            <w:tcW w:w="2970" w:type="dxa"/>
          </w:tcPr>
          <w:p w14:paraId="2A3A8CFE" w14:textId="00B5F221" w:rsidR="002979D7" w:rsidRPr="000061A3" w:rsidDel="00BE6E3F" w:rsidRDefault="002979D7" w:rsidP="004E6033">
            <w:pPr>
              <w:pStyle w:val="NormalIndent"/>
              <w:tabs>
                <w:tab w:val="left" w:pos="106"/>
              </w:tabs>
              <w:ind w:left="0"/>
              <w:rPr>
                <w:sz w:val="20"/>
              </w:rPr>
            </w:pPr>
            <w:r w:rsidRPr="000061A3">
              <w:rPr>
                <w:sz w:val="20"/>
              </w:rPr>
              <w:t>&lt;##&gt; in.</w:t>
            </w:r>
          </w:p>
        </w:tc>
      </w:tr>
      <w:tr w:rsidR="002979D7" w:rsidRPr="000061A3" w14:paraId="14EFCD6F" w14:textId="77777777" w:rsidTr="00BC4DE5">
        <w:trPr>
          <w:cantSplit/>
        </w:trPr>
        <w:tc>
          <w:tcPr>
            <w:tcW w:w="1350" w:type="dxa"/>
          </w:tcPr>
          <w:p w14:paraId="5DCBB8CC" w14:textId="7194DA2E" w:rsidR="002979D7" w:rsidRPr="000061A3" w:rsidRDefault="002979D7" w:rsidP="002979D7">
            <w:pPr>
              <w:pStyle w:val="NormalIndent"/>
              <w:ind w:left="0"/>
              <w:rPr>
                <w:sz w:val="20"/>
              </w:rPr>
            </w:pPr>
            <w:r w:rsidRPr="000061A3">
              <w:rPr>
                <w:sz w:val="20"/>
              </w:rPr>
              <w:t>F1CM</w:t>
            </w:r>
          </w:p>
        </w:tc>
        <w:tc>
          <w:tcPr>
            <w:tcW w:w="630" w:type="dxa"/>
          </w:tcPr>
          <w:p w14:paraId="6B7D4632" w14:textId="3000DD0A" w:rsidR="002979D7" w:rsidRPr="000061A3" w:rsidRDefault="002979D7" w:rsidP="002979D7">
            <w:pPr>
              <w:pStyle w:val="NormalIndent"/>
              <w:ind w:left="0"/>
              <w:jc w:val="center"/>
              <w:rPr>
                <w:sz w:val="20"/>
              </w:rPr>
            </w:pPr>
            <w:r>
              <w:rPr>
                <w:sz w:val="20"/>
              </w:rPr>
              <w:t>3</w:t>
            </w:r>
          </w:p>
        </w:tc>
        <w:tc>
          <w:tcPr>
            <w:tcW w:w="630" w:type="dxa"/>
          </w:tcPr>
          <w:p w14:paraId="3FFACF12" w14:textId="7EBBE83B" w:rsidR="002979D7" w:rsidRPr="000061A3" w:rsidRDefault="002979D7" w:rsidP="002979D7">
            <w:pPr>
              <w:pStyle w:val="NormalIndent"/>
              <w:ind w:left="0"/>
              <w:jc w:val="center"/>
              <w:rPr>
                <w:sz w:val="20"/>
              </w:rPr>
            </w:pPr>
            <w:r w:rsidRPr="000061A3">
              <w:rPr>
                <w:sz w:val="20"/>
              </w:rPr>
              <w:t>N</w:t>
            </w:r>
          </w:p>
        </w:tc>
        <w:tc>
          <w:tcPr>
            <w:tcW w:w="3060" w:type="dxa"/>
            <w:vMerge/>
          </w:tcPr>
          <w:p w14:paraId="48FA74A2" w14:textId="77777777" w:rsidR="002979D7" w:rsidRPr="000061A3" w:rsidDel="00BE6E3F" w:rsidRDefault="002979D7" w:rsidP="002979D7">
            <w:pPr>
              <w:pStyle w:val="NormalIndent"/>
              <w:tabs>
                <w:tab w:val="left" w:pos="106"/>
              </w:tabs>
              <w:ind w:left="0"/>
              <w:rPr>
                <w:sz w:val="20"/>
              </w:rPr>
            </w:pPr>
          </w:p>
        </w:tc>
        <w:tc>
          <w:tcPr>
            <w:tcW w:w="2970" w:type="dxa"/>
          </w:tcPr>
          <w:p w14:paraId="13E6B664" w14:textId="0826CE26" w:rsidR="002979D7" w:rsidRPr="000061A3" w:rsidDel="00BE6E3F" w:rsidRDefault="002979D7" w:rsidP="004E6033">
            <w:pPr>
              <w:pStyle w:val="NormalIndent"/>
              <w:tabs>
                <w:tab w:val="left" w:pos="106"/>
              </w:tabs>
              <w:ind w:left="0"/>
              <w:rPr>
                <w:sz w:val="20"/>
              </w:rPr>
            </w:pPr>
            <w:r w:rsidRPr="000061A3">
              <w:rPr>
                <w:sz w:val="20"/>
              </w:rPr>
              <w:t>&lt;###&gt; cm.</w:t>
            </w:r>
          </w:p>
        </w:tc>
      </w:tr>
      <w:tr w:rsidR="002979D7" w:rsidRPr="000061A3" w14:paraId="20857630" w14:textId="77777777" w:rsidTr="00BC4DE5">
        <w:trPr>
          <w:cantSplit/>
        </w:trPr>
        <w:tc>
          <w:tcPr>
            <w:tcW w:w="1350" w:type="dxa"/>
          </w:tcPr>
          <w:p w14:paraId="4EA8CA27" w14:textId="31F1C11A" w:rsidR="002979D7" w:rsidRPr="000061A3" w:rsidRDefault="002979D7" w:rsidP="002979D7">
            <w:pPr>
              <w:pStyle w:val="NormalIndent"/>
              <w:ind w:left="0"/>
              <w:rPr>
                <w:sz w:val="20"/>
              </w:rPr>
            </w:pPr>
            <w:r w:rsidRPr="000061A3">
              <w:rPr>
                <w:sz w:val="20"/>
              </w:rPr>
              <w:t>F2LBS</w:t>
            </w:r>
          </w:p>
        </w:tc>
        <w:tc>
          <w:tcPr>
            <w:tcW w:w="630" w:type="dxa"/>
          </w:tcPr>
          <w:p w14:paraId="3C60282A" w14:textId="6095FCF7" w:rsidR="002979D7" w:rsidRPr="000061A3" w:rsidRDefault="002979D7" w:rsidP="002979D7">
            <w:pPr>
              <w:pStyle w:val="NormalIndent"/>
              <w:ind w:left="0"/>
              <w:jc w:val="center"/>
              <w:rPr>
                <w:sz w:val="20"/>
              </w:rPr>
            </w:pPr>
            <w:r w:rsidRPr="000061A3">
              <w:rPr>
                <w:sz w:val="20"/>
              </w:rPr>
              <w:t>3</w:t>
            </w:r>
          </w:p>
        </w:tc>
        <w:tc>
          <w:tcPr>
            <w:tcW w:w="630" w:type="dxa"/>
          </w:tcPr>
          <w:p w14:paraId="4FF19F9C" w14:textId="2123B05D" w:rsidR="002979D7" w:rsidRPr="000061A3" w:rsidRDefault="002979D7" w:rsidP="002979D7">
            <w:pPr>
              <w:pStyle w:val="NormalIndent"/>
              <w:ind w:left="0"/>
              <w:jc w:val="center"/>
              <w:rPr>
                <w:sz w:val="20"/>
              </w:rPr>
            </w:pPr>
            <w:r w:rsidRPr="000061A3">
              <w:rPr>
                <w:sz w:val="20"/>
              </w:rPr>
              <w:t>N</w:t>
            </w:r>
          </w:p>
        </w:tc>
        <w:tc>
          <w:tcPr>
            <w:tcW w:w="3060" w:type="dxa"/>
            <w:vMerge w:val="restart"/>
          </w:tcPr>
          <w:p w14:paraId="3A4590A1" w14:textId="42393400" w:rsidR="002979D7" w:rsidRPr="000061A3" w:rsidDel="00BE6E3F" w:rsidRDefault="002979D7" w:rsidP="004E6033">
            <w:pPr>
              <w:pStyle w:val="NormalIndent"/>
              <w:tabs>
                <w:tab w:val="left" w:pos="106"/>
              </w:tabs>
              <w:ind w:left="0"/>
              <w:rPr>
                <w:sz w:val="20"/>
              </w:rPr>
            </w:pPr>
            <w:r w:rsidRPr="000061A3">
              <w:rPr>
                <w:sz w:val="20"/>
              </w:rPr>
              <w:t xml:space="preserve">F2. </w:t>
            </w:r>
            <w:r>
              <w:rPr>
                <w:sz w:val="20"/>
              </w:rPr>
              <w:t xml:space="preserve">How much do </w:t>
            </w:r>
            <w:proofErr w:type="gramStart"/>
            <w:r>
              <w:rPr>
                <w:sz w:val="20"/>
              </w:rPr>
              <w:t>you</w:t>
            </w:r>
            <w:proofErr w:type="gramEnd"/>
            <w:r w:rsidRPr="000061A3">
              <w:rPr>
                <w:sz w:val="20"/>
              </w:rPr>
              <w:t xml:space="preserve"> current weight?</w:t>
            </w:r>
          </w:p>
        </w:tc>
        <w:tc>
          <w:tcPr>
            <w:tcW w:w="2970" w:type="dxa"/>
          </w:tcPr>
          <w:p w14:paraId="03850109" w14:textId="17304EDA" w:rsidR="002979D7" w:rsidRPr="000061A3" w:rsidDel="00BE6E3F" w:rsidRDefault="002979D7" w:rsidP="004E6033">
            <w:pPr>
              <w:pStyle w:val="NormalIndent"/>
              <w:tabs>
                <w:tab w:val="left" w:pos="106"/>
              </w:tabs>
              <w:ind w:left="0"/>
              <w:rPr>
                <w:sz w:val="20"/>
              </w:rPr>
            </w:pPr>
            <w:r w:rsidRPr="000061A3">
              <w:rPr>
                <w:sz w:val="20"/>
              </w:rPr>
              <w:t>&lt;###&gt; lbs.</w:t>
            </w:r>
          </w:p>
        </w:tc>
      </w:tr>
      <w:tr w:rsidR="002979D7" w:rsidRPr="000061A3" w14:paraId="43AE411D" w14:textId="77777777" w:rsidTr="00BC4DE5">
        <w:trPr>
          <w:cantSplit/>
        </w:trPr>
        <w:tc>
          <w:tcPr>
            <w:tcW w:w="1350" w:type="dxa"/>
          </w:tcPr>
          <w:p w14:paraId="3B13C097" w14:textId="76844BEE" w:rsidR="002979D7" w:rsidRPr="000061A3" w:rsidRDefault="002979D7" w:rsidP="002979D7">
            <w:pPr>
              <w:pStyle w:val="NormalIndent"/>
              <w:ind w:left="0"/>
              <w:rPr>
                <w:sz w:val="20"/>
              </w:rPr>
            </w:pPr>
            <w:r w:rsidRPr="000061A3">
              <w:rPr>
                <w:sz w:val="20"/>
              </w:rPr>
              <w:t>F2KGS</w:t>
            </w:r>
          </w:p>
        </w:tc>
        <w:tc>
          <w:tcPr>
            <w:tcW w:w="630" w:type="dxa"/>
          </w:tcPr>
          <w:p w14:paraId="7FD040AF" w14:textId="388E08DC" w:rsidR="002979D7" w:rsidRPr="000061A3" w:rsidRDefault="002979D7" w:rsidP="002979D7">
            <w:pPr>
              <w:pStyle w:val="NormalIndent"/>
              <w:ind w:left="0"/>
              <w:jc w:val="center"/>
              <w:rPr>
                <w:sz w:val="20"/>
              </w:rPr>
            </w:pPr>
            <w:r w:rsidRPr="000061A3">
              <w:rPr>
                <w:sz w:val="20"/>
              </w:rPr>
              <w:t>3</w:t>
            </w:r>
          </w:p>
        </w:tc>
        <w:tc>
          <w:tcPr>
            <w:tcW w:w="630" w:type="dxa"/>
          </w:tcPr>
          <w:p w14:paraId="734E85FD" w14:textId="6DA94C26" w:rsidR="002979D7" w:rsidRPr="000061A3" w:rsidRDefault="002979D7" w:rsidP="002979D7">
            <w:pPr>
              <w:pStyle w:val="NormalIndent"/>
              <w:ind w:left="0"/>
              <w:jc w:val="center"/>
              <w:rPr>
                <w:sz w:val="20"/>
              </w:rPr>
            </w:pPr>
            <w:r w:rsidRPr="000061A3">
              <w:rPr>
                <w:sz w:val="20"/>
              </w:rPr>
              <w:t>N</w:t>
            </w:r>
          </w:p>
        </w:tc>
        <w:tc>
          <w:tcPr>
            <w:tcW w:w="3060" w:type="dxa"/>
            <w:vMerge/>
          </w:tcPr>
          <w:p w14:paraId="7FBD93C1" w14:textId="77777777" w:rsidR="002979D7" w:rsidRPr="000061A3" w:rsidDel="00BE6E3F" w:rsidRDefault="002979D7" w:rsidP="002979D7">
            <w:pPr>
              <w:pStyle w:val="NormalIndent"/>
              <w:tabs>
                <w:tab w:val="left" w:pos="106"/>
              </w:tabs>
              <w:ind w:left="0"/>
              <w:rPr>
                <w:sz w:val="20"/>
              </w:rPr>
            </w:pPr>
          </w:p>
        </w:tc>
        <w:tc>
          <w:tcPr>
            <w:tcW w:w="2970" w:type="dxa"/>
          </w:tcPr>
          <w:p w14:paraId="26772409" w14:textId="3F3EBD7A" w:rsidR="002979D7" w:rsidRPr="000061A3" w:rsidDel="00BE6E3F" w:rsidRDefault="002979D7" w:rsidP="004E6033">
            <w:pPr>
              <w:pStyle w:val="NormalIndent"/>
              <w:tabs>
                <w:tab w:val="left" w:pos="106"/>
              </w:tabs>
              <w:ind w:left="0"/>
              <w:rPr>
                <w:sz w:val="20"/>
              </w:rPr>
            </w:pPr>
            <w:r w:rsidRPr="000061A3">
              <w:rPr>
                <w:sz w:val="20"/>
              </w:rPr>
              <w:t>&lt;###&gt; kgs.</w:t>
            </w:r>
          </w:p>
        </w:tc>
      </w:tr>
      <w:tr w:rsidR="002979D7" w:rsidRPr="000061A3" w14:paraId="52FF7169" w14:textId="77777777" w:rsidTr="00BC4DE5">
        <w:trPr>
          <w:cantSplit/>
        </w:trPr>
        <w:tc>
          <w:tcPr>
            <w:tcW w:w="1350" w:type="dxa"/>
          </w:tcPr>
          <w:p w14:paraId="0F04D931" w14:textId="733B86F9" w:rsidR="002979D7" w:rsidRPr="000061A3" w:rsidRDefault="002979D7" w:rsidP="002979D7">
            <w:pPr>
              <w:pStyle w:val="NormalIndent"/>
              <w:ind w:left="0"/>
              <w:rPr>
                <w:sz w:val="20"/>
              </w:rPr>
            </w:pPr>
            <w:r w:rsidRPr="000061A3">
              <w:rPr>
                <w:sz w:val="20"/>
              </w:rPr>
              <w:t>F3</w:t>
            </w:r>
          </w:p>
        </w:tc>
        <w:tc>
          <w:tcPr>
            <w:tcW w:w="630" w:type="dxa"/>
          </w:tcPr>
          <w:p w14:paraId="480CF69B" w14:textId="2398871B" w:rsidR="002979D7" w:rsidRPr="000061A3" w:rsidRDefault="002979D7" w:rsidP="002979D7">
            <w:pPr>
              <w:pStyle w:val="NormalIndent"/>
              <w:ind w:left="0"/>
              <w:jc w:val="center"/>
              <w:rPr>
                <w:sz w:val="20"/>
              </w:rPr>
            </w:pPr>
            <w:r w:rsidRPr="000061A3">
              <w:rPr>
                <w:sz w:val="20"/>
              </w:rPr>
              <w:t>1</w:t>
            </w:r>
          </w:p>
        </w:tc>
        <w:tc>
          <w:tcPr>
            <w:tcW w:w="630" w:type="dxa"/>
          </w:tcPr>
          <w:p w14:paraId="345D6EED" w14:textId="7B898A86" w:rsidR="002979D7" w:rsidRPr="000061A3" w:rsidRDefault="002979D7" w:rsidP="002979D7">
            <w:pPr>
              <w:pStyle w:val="NormalIndent"/>
              <w:ind w:left="0"/>
              <w:jc w:val="center"/>
              <w:rPr>
                <w:sz w:val="20"/>
              </w:rPr>
            </w:pPr>
            <w:r w:rsidRPr="000061A3">
              <w:rPr>
                <w:sz w:val="20"/>
              </w:rPr>
              <w:t>N</w:t>
            </w:r>
          </w:p>
        </w:tc>
        <w:tc>
          <w:tcPr>
            <w:tcW w:w="3060" w:type="dxa"/>
          </w:tcPr>
          <w:p w14:paraId="205F2050" w14:textId="72D8E70C" w:rsidR="002979D7" w:rsidRPr="000061A3" w:rsidDel="00BE6E3F" w:rsidRDefault="002979D7" w:rsidP="002979D7">
            <w:pPr>
              <w:pStyle w:val="NormalIndent"/>
              <w:tabs>
                <w:tab w:val="left" w:pos="106"/>
              </w:tabs>
              <w:ind w:left="0"/>
              <w:rPr>
                <w:sz w:val="20"/>
              </w:rPr>
            </w:pPr>
            <w:r w:rsidRPr="000061A3">
              <w:rPr>
                <w:sz w:val="20"/>
              </w:rPr>
              <w:t>F3. How many days per week do you typically get moderate or strenuous exercise (such as heavy lifting, shop work, construction or farm work, home repair, gardening, bowling, golf, jogging, basketball, riding a bike, etc.)?</w:t>
            </w:r>
          </w:p>
        </w:tc>
        <w:tc>
          <w:tcPr>
            <w:tcW w:w="2970" w:type="dxa"/>
          </w:tcPr>
          <w:p w14:paraId="246BBD45" w14:textId="77777777" w:rsidR="002979D7" w:rsidRPr="000061A3" w:rsidRDefault="002979D7" w:rsidP="002979D7">
            <w:pPr>
              <w:pStyle w:val="NormalIndent"/>
              <w:tabs>
                <w:tab w:val="left" w:pos="106"/>
              </w:tabs>
              <w:ind w:left="0"/>
              <w:rPr>
                <w:sz w:val="20"/>
              </w:rPr>
            </w:pPr>
            <w:r>
              <w:rPr>
                <w:sz w:val="20"/>
              </w:rPr>
              <w:t>4</w:t>
            </w:r>
            <w:r w:rsidRPr="000061A3">
              <w:rPr>
                <w:sz w:val="20"/>
              </w:rPr>
              <w:t>=5-7 times per week</w:t>
            </w:r>
          </w:p>
          <w:p w14:paraId="349DF868" w14:textId="77777777" w:rsidR="002979D7" w:rsidRPr="000061A3" w:rsidRDefault="002979D7" w:rsidP="002979D7">
            <w:pPr>
              <w:pStyle w:val="NormalIndent"/>
              <w:tabs>
                <w:tab w:val="left" w:pos="106"/>
              </w:tabs>
              <w:ind w:left="0"/>
              <w:rPr>
                <w:sz w:val="20"/>
              </w:rPr>
            </w:pPr>
            <w:r>
              <w:rPr>
                <w:sz w:val="20"/>
              </w:rPr>
              <w:t>3</w:t>
            </w:r>
            <w:r w:rsidRPr="000061A3">
              <w:rPr>
                <w:sz w:val="20"/>
              </w:rPr>
              <w:t>=3-4 times per week</w:t>
            </w:r>
          </w:p>
          <w:p w14:paraId="60FE0552" w14:textId="77777777" w:rsidR="002979D7" w:rsidRPr="000061A3" w:rsidRDefault="002979D7" w:rsidP="002979D7">
            <w:pPr>
              <w:pStyle w:val="NormalIndent"/>
              <w:tabs>
                <w:tab w:val="left" w:pos="106"/>
              </w:tabs>
              <w:ind w:left="0"/>
              <w:rPr>
                <w:sz w:val="20"/>
              </w:rPr>
            </w:pPr>
            <w:r>
              <w:rPr>
                <w:sz w:val="20"/>
              </w:rPr>
              <w:t>2</w:t>
            </w:r>
            <w:r w:rsidRPr="000061A3">
              <w:rPr>
                <w:sz w:val="20"/>
              </w:rPr>
              <w:t>=1-2 times per week</w:t>
            </w:r>
          </w:p>
          <w:p w14:paraId="7F755309" w14:textId="45D2CE33" w:rsidR="002979D7" w:rsidRPr="000061A3" w:rsidDel="00BE6E3F" w:rsidRDefault="002979D7" w:rsidP="002979D7">
            <w:pPr>
              <w:pStyle w:val="NormalIndent"/>
              <w:tabs>
                <w:tab w:val="left" w:pos="106"/>
              </w:tabs>
              <w:ind w:left="0"/>
              <w:rPr>
                <w:sz w:val="20"/>
              </w:rPr>
            </w:pPr>
            <w:r>
              <w:rPr>
                <w:sz w:val="20"/>
              </w:rPr>
              <w:t>1=Less than</w:t>
            </w:r>
            <w:r w:rsidRPr="000061A3">
              <w:rPr>
                <w:sz w:val="20"/>
              </w:rPr>
              <w:t xml:space="preserve"> once per week</w:t>
            </w:r>
            <w:r>
              <w:rPr>
                <w:sz w:val="20"/>
              </w:rPr>
              <w:t>/do not exercise</w:t>
            </w:r>
            <w:r>
              <w:rPr>
                <w:sz w:val="20"/>
              </w:rPr>
              <w:br/>
            </w:r>
          </w:p>
        </w:tc>
      </w:tr>
      <w:tr w:rsidR="002979D7" w:rsidRPr="000061A3" w14:paraId="1673E792" w14:textId="77777777" w:rsidTr="00BC4DE5">
        <w:trPr>
          <w:cantSplit/>
        </w:trPr>
        <w:tc>
          <w:tcPr>
            <w:tcW w:w="1350" w:type="dxa"/>
          </w:tcPr>
          <w:p w14:paraId="2CAEADC6" w14:textId="60F9BBE0" w:rsidR="002979D7" w:rsidRPr="000061A3" w:rsidRDefault="002979D7" w:rsidP="002979D7">
            <w:pPr>
              <w:pStyle w:val="NormalIndent"/>
              <w:ind w:left="0"/>
              <w:rPr>
                <w:sz w:val="20"/>
              </w:rPr>
            </w:pPr>
            <w:r w:rsidRPr="000061A3">
              <w:rPr>
                <w:sz w:val="20"/>
              </w:rPr>
              <w:t>F4</w:t>
            </w:r>
          </w:p>
        </w:tc>
        <w:tc>
          <w:tcPr>
            <w:tcW w:w="630" w:type="dxa"/>
          </w:tcPr>
          <w:p w14:paraId="444D5C99" w14:textId="3B3E1375" w:rsidR="002979D7" w:rsidRPr="000061A3" w:rsidRDefault="002979D7" w:rsidP="002979D7">
            <w:pPr>
              <w:pStyle w:val="NormalIndent"/>
              <w:ind w:left="0"/>
              <w:jc w:val="center"/>
              <w:rPr>
                <w:sz w:val="20"/>
              </w:rPr>
            </w:pPr>
            <w:r w:rsidRPr="000061A3">
              <w:rPr>
                <w:sz w:val="20"/>
              </w:rPr>
              <w:t>1</w:t>
            </w:r>
          </w:p>
        </w:tc>
        <w:tc>
          <w:tcPr>
            <w:tcW w:w="630" w:type="dxa"/>
          </w:tcPr>
          <w:p w14:paraId="66E620FD" w14:textId="1125B1BA" w:rsidR="002979D7" w:rsidRPr="000061A3" w:rsidRDefault="002979D7" w:rsidP="002979D7">
            <w:pPr>
              <w:pStyle w:val="NormalIndent"/>
              <w:ind w:left="0"/>
              <w:jc w:val="center"/>
              <w:rPr>
                <w:sz w:val="20"/>
              </w:rPr>
            </w:pPr>
            <w:r w:rsidRPr="000061A3">
              <w:rPr>
                <w:sz w:val="20"/>
              </w:rPr>
              <w:t>N</w:t>
            </w:r>
          </w:p>
        </w:tc>
        <w:tc>
          <w:tcPr>
            <w:tcW w:w="3060" w:type="dxa"/>
          </w:tcPr>
          <w:p w14:paraId="26078796" w14:textId="202FBE2D" w:rsidR="002979D7" w:rsidRPr="000061A3" w:rsidDel="00BE6E3F" w:rsidRDefault="002979D7" w:rsidP="002979D7">
            <w:pPr>
              <w:pStyle w:val="NormalIndent"/>
              <w:tabs>
                <w:tab w:val="left" w:pos="106"/>
              </w:tabs>
              <w:ind w:left="0"/>
              <w:rPr>
                <w:sz w:val="20"/>
              </w:rPr>
            </w:pPr>
            <w:r w:rsidRPr="000061A3">
              <w:rPr>
                <w:sz w:val="20"/>
              </w:rPr>
              <w:t>F4. On those days that you do moderate or strenuous exercise, how many minutes did you typically exercise at this level?</w:t>
            </w:r>
          </w:p>
        </w:tc>
        <w:tc>
          <w:tcPr>
            <w:tcW w:w="2970" w:type="dxa"/>
          </w:tcPr>
          <w:p w14:paraId="36CA908D" w14:textId="77777777" w:rsidR="002979D7" w:rsidRPr="000061A3" w:rsidRDefault="002979D7" w:rsidP="002979D7">
            <w:pPr>
              <w:pStyle w:val="NormalIndent"/>
              <w:tabs>
                <w:tab w:val="left" w:pos="106"/>
              </w:tabs>
              <w:ind w:left="0"/>
              <w:rPr>
                <w:sz w:val="20"/>
              </w:rPr>
            </w:pPr>
            <w:r>
              <w:rPr>
                <w:sz w:val="20"/>
              </w:rPr>
              <w:t>2</w:t>
            </w:r>
            <w:r w:rsidRPr="000061A3">
              <w:rPr>
                <w:sz w:val="20"/>
              </w:rPr>
              <w:t>=Less than 30 minutes</w:t>
            </w:r>
          </w:p>
          <w:p w14:paraId="26D85D52" w14:textId="77777777" w:rsidR="002979D7" w:rsidRDefault="002979D7" w:rsidP="002979D7">
            <w:pPr>
              <w:pStyle w:val="NormalIndent"/>
              <w:tabs>
                <w:tab w:val="left" w:pos="106"/>
              </w:tabs>
              <w:ind w:left="0"/>
              <w:rPr>
                <w:sz w:val="20"/>
              </w:rPr>
            </w:pPr>
            <w:r>
              <w:rPr>
                <w:sz w:val="20"/>
              </w:rPr>
              <w:t>3</w:t>
            </w:r>
            <w:r w:rsidRPr="000061A3">
              <w:rPr>
                <w:sz w:val="20"/>
              </w:rPr>
              <w:t>=30 minutes – 1 hour</w:t>
            </w:r>
          </w:p>
          <w:p w14:paraId="0D69C81A" w14:textId="292C13A2" w:rsidR="002979D7" w:rsidRDefault="002979D7" w:rsidP="002979D7">
            <w:pPr>
              <w:pStyle w:val="NormalIndent"/>
              <w:tabs>
                <w:tab w:val="left" w:pos="106"/>
              </w:tabs>
              <w:ind w:left="0"/>
              <w:rPr>
                <w:sz w:val="20"/>
              </w:rPr>
            </w:pPr>
            <w:r>
              <w:rPr>
                <w:sz w:val="20"/>
              </w:rPr>
              <w:t>4</w:t>
            </w:r>
            <w:r w:rsidRPr="000061A3">
              <w:rPr>
                <w:sz w:val="20"/>
              </w:rPr>
              <w:t>=</w:t>
            </w:r>
            <w:r>
              <w:rPr>
                <w:sz w:val="20"/>
              </w:rPr>
              <w:t xml:space="preserve">More than </w:t>
            </w:r>
            <w:r w:rsidRPr="000061A3">
              <w:rPr>
                <w:sz w:val="20"/>
              </w:rPr>
              <w:t>1 hour</w:t>
            </w:r>
          </w:p>
          <w:p w14:paraId="258C67B9" w14:textId="6B1EBFE6" w:rsidR="002979D7" w:rsidRPr="000061A3" w:rsidDel="00BE6E3F" w:rsidRDefault="002979D7" w:rsidP="002979D7">
            <w:pPr>
              <w:pStyle w:val="NormalIndent"/>
              <w:tabs>
                <w:tab w:val="left" w:pos="106"/>
              </w:tabs>
              <w:ind w:left="0"/>
              <w:rPr>
                <w:sz w:val="20"/>
              </w:rPr>
            </w:pPr>
            <w:r>
              <w:rPr>
                <w:sz w:val="20"/>
              </w:rPr>
              <w:t>1</w:t>
            </w:r>
            <w:r w:rsidRPr="000061A3">
              <w:rPr>
                <w:sz w:val="20"/>
              </w:rPr>
              <w:t>=Do not exercise</w:t>
            </w:r>
          </w:p>
        </w:tc>
      </w:tr>
      <w:tr w:rsidR="002979D7" w:rsidRPr="000061A3" w14:paraId="23E6F813" w14:textId="77777777" w:rsidTr="00BC4DE5">
        <w:trPr>
          <w:cantSplit/>
        </w:trPr>
        <w:tc>
          <w:tcPr>
            <w:tcW w:w="1350" w:type="dxa"/>
          </w:tcPr>
          <w:p w14:paraId="77878AD3" w14:textId="09CAB475" w:rsidR="002979D7" w:rsidRPr="000061A3" w:rsidRDefault="002979D7" w:rsidP="002979D7">
            <w:pPr>
              <w:pStyle w:val="NormalIndent"/>
              <w:ind w:left="0"/>
              <w:rPr>
                <w:sz w:val="20"/>
              </w:rPr>
            </w:pPr>
            <w:r w:rsidRPr="000061A3">
              <w:rPr>
                <w:sz w:val="20"/>
              </w:rPr>
              <w:lastRenderedPageBreak/>
              <w:t>F5</w:t>
            </w:r>
          </w:p>
        </w:tc>
        <w:tc>
          <w:tcPr>
            <w:tcW w:w="630" w:type="dxa"/>
          </w:tcPr>
          <w:p w14:paraId="25E5C919" w14:textId="07CF3069" w:rsidR="002979D7" w:rsidRPr="000061A3" w:rsidRDefault="002979D7" w:rsidP="002979D7">
            <w:pPr>
              <w:pStyle w:val="NormalIndent"/>
              <w:ind w:left="0"/>
              <w:jc w:val="center"/>
              <w:rPr>
                <w:sz w:val="20"/>
              </w:rPr>
            </w:pPr>
            <w:r w:rsidRPr="000061A3">
              <w:rPr>
                <w:sz w:val="20"/>
              </w:rPr>
              <w:t>1</w:t>
            </w:r>
          </w:p>
        </w:tc>
        <w:tc>
          <w:tcPr>
            <w:tcW w:w="630" w:type="dxa"/>
          </w:tcPr>
          <w:p w14:paraId="7B609514" w14:textId="49A64428" w:rsidR="002979D7" w:rsidRPr="000061A3" w:rsidRDefault="002979D7" w:rsidP="002979D7">
            <w:pPr>
              <w:pStyle w:val="NormalIndent"/>
              <w:ind w:left="0"/>
              <w:jc w:val="center"/>
              <w:rPr>
                <w:sz w:val="20"/>
              </w:rPr>
            </w:pPr>
            <w:r w:rsidRPr="000061A3">
              <w:rPr>
                <w:sz w:val="20"/>
              </w:rPr>
              <w:t>N</w:t>
            </w:r>
          </w:p>
        </w:tc>
        <w:tc>
          <w:tcPr>
            <w:tcW w:w="3060" w:type="dxa"/>
          </w:tcPr>
          <w:p w14:paraId="5693ED3A" w14:textId="4E1CDD16" w:rsidR="002979D7" w:rsidRPr="000061A3" w:rsidDel="00BE6E3F" w:rsidRDefault="002979D7" w:rsidP="002979D7">
            <w:pPr>
              <w:pStyle w:val="NormalIndent"/>
              <w:tabs>
                <w:tab w:val="left" w:pos="106"/>
              </w:tabs>
              <w:ind w:left="0"/>
              <w:rPr>
                <w:sz w:val="20"/>
              </w:rPr>
            </w:pPr>
            <w:r w:rsidRPr="000061A3">
              <w:rPr>
                <w:sz w:val="20"/>
              </w:rPr>
              <w:t xml:space="preserve">F5. </w:t>
            </w:r>
            <w:r>
              <w:rPr>
                <w:sz w:val="20"/>
              </w:rPr>
              <w:t>In the past month, a</w:t>
            </w:r>
            <w:r w:rsidRPr="000061A3">
              <w:rPr>
                <w:sz w:val="20"/>
              </w:rPr>
              <w:t>bout how often do you have at least one drink of any alcoholic beverage such as beer, wine, a malt beverage, or liquor? One drink is equivalent to a 12 oz beer, a 5 oz glass of wine, or a drink with one shot of liquor.</w:t>
            </w:r>
          </w:p>
        </w:tc>
        <w:tc>
          <w:tcPr>
            <w:tcW w:w="2970" w:type="dxa"/>
          </w:tcPr>
          <w:p w14:paraId="15BD6614" w14:textId="77777777" w:rsidR="002979D7" w:rsidRDefault="002979D7" w:rsidP="002979D7">
            <w:pPr>
              <w:pStyle w:val="NormalIndent"/>
              <w:tabs>
                <w:tab w:val="left" w:pos="106"/>
              </w:tabs>
              <w:ind w:left="0"/>
              <w:rPr>
                <w:sz w:val="20"/>
              </w:rPr>
            </w:pPr>
            <w:r>
              <w:rPr>
                <w:sz w:val="20"/>
              </w:rPr>
              <w:t>6</w:t>
            </w:r>
            <w:r w:rsidRPr="000061A3">
              <w:rPr>
                <w:sz w:val="20"/>
              </w:rPr>
              <w:t>=Everyday</w:t>
            </w:r>
          </w:p>
          <w:p w14:paraId="699F4E8D" w14:textId="77777777" w:rsidR="002979D7" w:rsidRPr="000061A3" w:rsidRDefault="002979D7" w:rsidP="002979D7">
            <w:pPr>
              <w:pStyle w:val="NormalIndent"/>
              <w:tabs>
                <w:tab w:val="left" w:pos="106"/>
              </w:tabs>
              <w:ind w:left="0"/>
              <w:rPr>
                <w:sz w:val="20"/>
              </w:rPr>
            </w:pPr>
            <w:r>
              <w:rPr>
                <w:sz w:val="20"/>
              </w:rPr>
              <w:t>5</w:t>
            </w:r>
            <w:r w:rsidRPr="000061A3">
              <w:rPr>
                <w:sz w:val="20"/>
              </w:rPr>
              <w:t>=5-6 times per week</w:t>
            </w:r>
          </w:p>
          <w:p w14:paraId="4F90D390" w14:textId="77777777" w:rsidR="002979D7" w:rsidRPr="000061A3" w:rsidRDefault="002979D7" w:rsidP="002979D7">
            <w:pPr>
              <w:pStyle w:val="NormalIndent"/>
              <w:tabs>
                <w:tab w:val="left" w:pos="106"/>
              </w:tabs>
              <w:ind w:left="0"/>
              <w:rPr>
                <w:sz w:val="20"/>
              </w:rPr>
            </w:pPr>
            <w:r>
              <w:rPr>
                <w:sz w:val="20"/>
              </w:rPr>
              <w:t>4</w:t>
            </w:r>
            <w:r w:rsidRPr="000061A3">
              <w:rPr>
                <w:sz w:val="20"/>
              </w:rPr>
              <w:t>=3-4 times per week</w:t>
            </w:r>
          </w:p>
          <w:p w14:paraId="370CCB62" w14:textId="77777777" w:rsidR="002979D7" w:rsidRPr="000061A3" w:rsidRDefault="002979D7" w:rsidP="002979D7">
            <w:pPr>
              <w:pStyle w:val="NormalIndent"/>
              <w:tabs>
                <w:tab w:val="left" w:pos="106"/>
              </w:tabs>
              <w:ind w:left="0"/>
              <w:rPr>
                <w:sz w:val="20"/>
              </w:rPr>
            </w:pPr>
            <w:r>
              <w:rPr>
                <w:sz w:val="20"/>
              </w:rPr>
              <w:t>3</w:t>
            </w:r>
            <w:r w:rsidRPr="000061A3">
              <w:rPr>
                <w:sz w:val="20"/>
              </w:rPr>
              <w:t>=1-2 times per week</w:t>
            </w:r>
          </w:p>
          <w:p w14:paraId="3044087C" w14:textId="602BE55B" w:rsidR="002979D7" w:rsidRPr="000061A3" w:rsidRDefault="002979D7" w:rsidP="002979D7">
            <w:pPr>
              <w:pStyle w:val="NormalIndent"/>
              <w:tabs>
                <w:tab w:val="left" w:pos="106"/>
              </w:tabs>
              <w:ind w:left="0"/>
              <w:rPr>
                <w:sz w:val="20"/>
              </w:rPr>
            </w:pPr>
            <w:r>
              <w:rPr>
                <w:sz w:val="20"/>
              </w:rPr>
              <w:t>2</w:t>
            </w:r>
            <w:r w:rsidRPr="000061A3">
              <w:rPr>
                <w:sz w:val="20"/>
              </w:rPr>
              <w:t xml:space="preserve">=Fewer than once </w:t>
            </w:r>
            <w:r>
              <w:rPr>
                <w:sz w:val="20"/>
              </w:rPr>
              <w:t>per</w:t>
            </w:r>
            <w:r w:rsidRPr="000061A3">
              <w:rPr>
                <w:sz w:val="20"/>
              </w:rPr>
              <w:t xml:space="preserve"> week</w:t>
            </w:r>
          </w:p>
          <w:p w14:paraId="1887D272" w14:textId="55330D88" w:rsidR="002979D7" w:rsidRDefault="002979D7" w:rsidP="002979D7">
            <w:pPr>
              <w:pStyle w:val="NormalIndent"/>
              <w:tabs>
                <w:tab w:val="left" w:pos="106"/>
              </w:tabs>
              <w:ind w:left="0"/>
              <w:rPr>
                <w:sz w:val="20"/>
              </w:rPr>
            </w:pPr>
            <w:r>
              <w:rPr>
                <w:sz w:val="20"/>
              </w:rPr>
              <w:t>1</w:t>
            </w:r>
            <w:r w:rsidRPr="000061A3">
              <w:rPr>
                <w:sz w:val="20"/>
              </w:rPr>
              <w:t>=D</w:t>
            </w:r>
            <w:r>
              <w:rPr>
                <w:sz w:val="20"/>
              </w:rPr>
              <w:t>id</w:t>
            </w:r>
            <w:r w:rsidRPr="000061A3">
              <w:rPr>
                <w:sz w:val="20"/>
              </w:rPr>
              <w:t xml:space="preserve"> not drink</w:t>
            </w:r>
          </w:p>
          <w:p w14:paraId="434407AB" w14:textId="756D12D9" w:rsidR="002979D7" w:rsidRPr="000061A3" w:rsidDel="00BE6E3F" w:rsidRDefault="002979D7" w:rsidP="002979D7">
            <w:pPr>
              <w:pStyle w:val="NormalIndent"/>
              <w:tabs>
                <w:tab w:val="left" w:pos="106"/>
              </w:tabs>
              <w:ind w:left="0"/>
              <w:rPr>
                <w:sz w:val="20"/>
              </w:rPr>
            </w:pPr>
          </w:p>
        </w:tc>
      </w:tr>
      <w:tr w:rsidR="002979D7" w:rsidRPr="000061A3" w14:paraId="60A88AAC" w14:textId="77777777" w:rsidTr="00BC4DE5">
        <w:trPr>
          <w:cantSplit/>
        </w:trPr>
        <w:tc>
          <w:tcPr>
            <w:tcW w:w="1350" w:type="dxa"/>
          </w:tcPr>
          <w:p w14:paraId="6EC7B948" w14:textId="6264D145" w:rsidR="002979D7" w:rsidRPr="000061A3" w:rsidRDefault="002979D7" w:rsidP="002979D7">
            <w:pPr>
              <w:pStyle w:val="NormalIndent"/>
              <w:ind w:left="0"/>
              <w:rPr>
                <w:sz w:val="20"/>
              </w:rPr>
            </w:pPr>
            <w:r w:rsidRPr="000061A3">
              <w:rPr>
                <w:sz w:val="20"/>
              </w:rPr>
              <w:t>F6</w:t>
            </w:r>
          </w:p>
        </w:tc>
        <w:tc>
          <w:tcPr>
            <w:tcW w:w="630" w:type="dxa"/>
          </w:tcPr>
          <w:p w14:paraId="7F1BEAD3" w14:textId="77C7B089" w:rsidR="002979D7" w:rsidRPr="000061A3" w:rsidRDefault="002979D7" w:rsidP="002979D7">
            <w:pPr>
              <w:pStyle w:val="NormalIndent"/>
              <w:ind w:left="0"/>
              <w:jc w:val="center"/>
              <w:rPr>
                <w:sz w:val="20"/>
              </w:rPr>
            </w:pPr>
            <w:r w:rsidRPr="000061A3">
              <w:rPr>
                <w:sz w:val="20"/>
              </w:rPr>
              <w:t>1</w:t>
            </w:r>
          </w:p>
        </w:tc>
        <w:tc>
          <w:tcPr>
            <w:tcW w:w="630" w:type="dxa"/>
          </w:tcPr>
          <w:p w14:paraId="6D0CA19A" w14:textId="055E0AF0" w:rsidR="002979D7" w:rsidRPr="000061A3" w:rsidRDefault="002979D7" w:rsidP="002979D7">
            <w:pPr>
              <w:pStyle w:val="NormalIndent"/>
              <w:ind w:left="0"/>
              <w:jc w:val="center"/>
              <w:rPr>
                <w:sz w:val="20"/>
              </w:rPr>
            </w:pPr>
            <w:r w:rsidRPr="000061A3">
              <w:rPr>
                <w:sz w:val="20"/>
              </w:rPr>
              <w:t>N</w:t>
            </w:r>
          </w:p>
        </w:tc>
        <w:tc>
          <w:tcPr>
            <w:tcW w:w="3060" w:type="dxa"/>
          </w:tcPr>
          <w:p w14:paraId="277A74DF" w14:textId="24C4E12F" w:rsidR="002979D7" w:rsidRPr="000061A3" w:rsidDel="00BE6E3F" w:rsidRDefault="002979D7" w:rsidP="002979D7">
            <w:pPr>
              <w:pStyle w:val="NormalIndent"/>
              <w:tabs>
                <w:tab w:val="left" w:pos="106"/>
              </w:tabs>
              <w:ind w:left="0"/>
              <w:rPr>
                <w:sz w:val="20"/>
              </w:rPr>
            </w:pPr>
            <w:r w:rsidRPr="000061A3">
              <w:rPr>
                <w:sz w:val="20"/>
              </w:rPr>
              <w:t>F6. When you dr</w:t>
            </w:r>
            <w:r>
              <w:rPr>
                <w:sz w:val="20"/>
              </w:rPr>
              <w:t>a</w:t>
            </w:r>
            <w:r w:rsidRPr="000061A3">
              <w:rPr>
                <w:sz w:val="20"/>
              </w:rPr>
              <w:t>nk</w:t>
            </w:r>
            <w:r>
              <w:rPr>
                <w:sz w:val="20"/>
              </w:rPr>
              <w:t xml:space="preserve"> during the past month</w:t>
            </w:r>
            <w:r w:rsidRPr="000061A3">
              <w:rPr>
                <w:sz w:val="20"/>
              </w:rPr>
              <w:t>, how many drinks do you have on a typical occasion?</w:t>
            </w:r>
          </w:p>
        </w:tc>
        <w:tc>
          <w:tcPr>
            <w:tcW w:w="2970" w:type="dxa"/>
          </w:tcPr>
          <w:p w14:paraId="565D2975" w14:textId="77777777" w:rsidR="002979D7" w:rsidRDefault="002979D7" w:rsidP="002979D7">
            <w:pPr>
              <w:pStyle w:val="NormalIndent"/>
              <w:tabs>
                <w:tab w:val="left" w:pos="106"/>
              </w:tabs>
              <w:ind w:left="0"/>
              <w:rPr>
                <w:sz w:val="20"/>
              </w:rPr>
            </w:pPr>
            <w:r>
              <w:rPr>
                <w:sz w:val="20"/>
              </w:rPr>
              <w:t>3</w:t>
            </w:r>
            <w:r w:rsidRPr="000061A3">
              <w:rPr>
                <w:sz w:val="20"/>
              </w:rPr>
              <w:t>=3 or more drinks</w:t>
            </w:r>
          </w:p>
          <w:p w14:paraId="007B83EA" w14:textId="77777777" w:rsidR="002979D7" w:rsidRPr="000061A3" w:rsidRDefault="002979D7" w:rsidP="002979D7">
            <w:pPr>
              <w:pStyle w:val="NormalIndent"/>
              <w:tabs>
                <w:tab w:val="left" w:pos="106"/>
              </w:tabs>
              <w:ind w:left="0"/>
              <w:rPr>
                <w:sz w:val="20"/>
              </w:rPr>
            </w:pPr>
            <w:r w:rsidRPr="000061A3">
              <w:rPr>
                <w:sz w:val="20"/>
              </w:rPr>
              <w:t>2=1-2 drinks</w:t>
            </w:r>
          </w:p>
          <w:p w14:paraId="18A08204" w14:textId="6C78D6C4" w:rsidR="002979D7" w:rsidRPr="000061A3" w:rsidDel="00BE6E3F" w:rsidRDefault="002979D7" w:rsidP="002979D7">
            <w:pPr>
              <w:pStyle w:val="NormalIndent"/>
              <w:tabs>
                <w:tab w:val="left" w:pos="106"/>
              </w:tabs>
              <w:ind w:left="0"/>
              <w:rPr>
                <w:sz w:val="20"/>
              </w:rPr>
            </w:pPr>
            <w:r>
              <w:rPr>
                <w:sz w:val="20"/>
              </w:rPr>
              <w:t>1</w:t>
            </w:r>
            <w:r w:rsidRPr="000061A3">
              <w:rPr>
                <w:sz w:val="20"/>
              </w:rPr>
              <w:t>=D</w:t>
            </w:r>
            <w:r>
              <w:rPr>
                <w:sz w:val="20"/>
              </w:rPr>
              <w:t>id</w:t>
            </w:r>
            <w:r w:rsidRPr="000061A3">
              <w:rPr>
                <w:sz w:val="20"/>
              </w:rPr>
              <w:t xml:space="preserve"> not drink</w:t>
            </w:r>
          </w:p>
        </w:tc>
      </w:tr>
      <w:tr w:rsidR="002979D7" w:rsidRPr="000061A3" w14:paraId="6434C420" w14:textId="77777777" w:rsidTr="00BC4DE5">
        <w:trPr>
          <w:cantSplit/>
        </w:trPr>
        <w:tc>
          <w:tcPr>
            <w:tcW w:w="1350" w:type="dxa"/>
          </w:tcPr>
          <w:p w14:paraId="3CDCE3AB" w14:textId="210D5A81" w:rsidR="002979D7" w:rsidRPr="000061A3" w:rsidRDefault="002979D7" w:rsidP="002979D7">
            <w:pPr>
              <w:pStyle w:val="NormalIndent"/>
              <w:ind w:left="0"/>
              <w:rPr>
                <w:sz w:val="20"/>
              </w:rPr>
            </w:pPr>
            <w:r w:rsidRPr="000061A3">
              <w:rPr>
                <w:sz w:val="20"/>
              </w:rPr>
              <w:t>F7</w:t>
            </w:r>
          </w:p>
        </w:tc>
        <w:tc>
          <w:tcPr>
            <w:tcW w:w="630" w:type="dxa"/>
          </w:tcPr>
          <w:p w14:paraId="0116E247" w14:textId="1910B575" w:rsidR="002979D7" w:rsidRPr="000061A3" w:rsidRDefault="002979D7" w:rsidP="002979D7">
            <w:pPr>
              <w:pStyle w:val="NormalIndent"/>
              <w:ind w:left="0"/>
              <w:jc w:val="center"/>
              <w:rPr>
                <w:sz w:val="20"/>
              </w:rPr>
            </w:pPr>
            <w:r w:rsidRPr="000061A3">
              <w:rPr>
                <w:sz w:val="20"/>
              </w:rPr>
              <w:t>1</w:t>
            </w:r>
          </w:p>
        </w:tc>
        <w:tc>
          <w:tcPr>
            <w:tcW w:w="630" w:type="dxa"/>
          </w:tcPr>
          <w:p w14:paraId="65F37863" w14:textId="09B42BBF" w:rsidR="002979D7" w:rsidRPr="000061A3" w:rsidRDefault="002979D7" w:rsidP="002979D7">
            <w:pPr>
              <w:pStyle w:val="NormalIndent"/>
              <w:ind w:left="0"/>
              <w:jc w:val="center"/>
              <w:rPr>
                <w:sz w:val="20"/>
              </w:rPr>
            </w:pPr>
            <w:r w:rsidRPr="000061A3">
              <w:rPr>
                <w:sz w:val="20"/>
              </w:rPr>
              <w:t>N</w:t>
            </w:r>
          </w:p>
        </w:tc>
        <w:tc>
          <w:tcPr>
            <w:tcW w:w="3060" w:type="dxa"/>
          </w:tcPr>
          <w:p w14:paraId="47B5B4B8" w14:textId="55E6BF8B" w:rsidR="002979D7" w:rsidRPr="000061A3" w:rsidDel="00BE6E3F" w:rsidRDefault="002979D7" w:rsidP="002979D7">
            <w:pPr>
              <w:pStyle w:val="NormalIndent"/>
              <w:tabs>
                <w:tab w:val="left" w:pos="106"/>
              </w:tabs>
              <w:ind w:left="0"/>
              <w:rPr>
                <w:sz w:val="20"/>
              </w:rPr>
            </w:pPr>
            <w:r w:rsidRPr="000061A3">
              <w:rPr>
                <w:sz w:val="20"/>
              </w:rPr>
              <w:t>F7. Have you ever smoked at least 100 cigarettes in your lifetime?</w:t>
            </w:r>
          </w:p>
        </w:tc>
        <w:tc>
          <w:tcPr>
            <w:tcW w:w="2970" w:type="dxa"/>
          </w:tcPr>
          <w:p w14:paraId="2F04C5F1" w14:textId="77777777" w:rsidR="002979D7" w:rsidRPr="000061A3" w:rsidRDefault="002979D7" w:rsidP="002979D7">
            <w:pPr>
              <w:pStyle w:val="NormalIndent"/>
              <w:tabs>
                <w:tab w:val="left" w:pos="106"/>
              </w:tabs>
              <w:ind w:left="0"/>
              <w:rPr>
                <w:sz w:val="20"/>
              </w:rPr>
            </w:pPr>
            <w:r w:rsidRPr="000061A3">
              <w:rPr>
                <w:sz w:val="20"/>
              </w:rPr>
              <w:t>1=No</w:t>
            </w:r>
          </w:p>
          <w:p w14:paraId="485E4974" w14:textId="62D0CFCA" w:rsidR="002979D7" w:rsidRPr="000061A3" w:rsidDel="00BE6E3F" w:rsidRDefault="002979D7" w:rsidP="002979D7">
            <w:pPr>
              <w:pStyle w:val="NormalIndent"/>
              <w:tabs>
                <w:tab w:val="left" w:pos="106"/>
              </w:tabs>
              <w:ind w:left="0"/>
              <w:rPr>
                <w:sz w:val="20"/>
              </w:rPr>
            </w:pPr>
            <w:r w:rsidRPr="000061A3">
              <w:rPr>
                <w:sz w:val="20"/>
              </w:rPr>
              <w:t>2=Yes</w:t>
            </w:r>
          </w:p>
        </w:tc>
      </w:tr>
      <w:tr w:rsidR="002979D7" w:rsidRPr="000061A3" w14:paraId="2651AB31" w14:textId="77777777" w:rsidTr="00BC4DE5">
        <w:trPr>
          <w:cantSplit/>
        </w:trPr>
        <w:tc>
          <w:tcPr>
            <w:tcW w:w="1350" w:type="dxa"/>
          </w:tcPr>
          <w:p w14:paraId="5754E96C" w14:textId="0C182BBD" w:rsidR="002979D7" w:rsidRPr="000061A3" w:rsidRDefault="002979D7" w:rsidP="002979D7">
            <w:pPr>
              <w:pStyle w:val="NormalIndent"/>
              <w:ind w:left="0"/>
              <w:rPr>
                <w:sz w:val="20"/>
              </w:rPr>
            </w:pPr>
            <w:r w:rsidRPr="000061A3">
              <w:rPr>
                <w:sz w:val="20"/>
              </w:rPr>
              <w:t>F7</w:t>
            </w:r>
            <w:r>
              <w:rPr>
                <w:sz w:val="20"/>
              </w:rPr>
              <w:t>Age</w:t>
            </w:r>
          </w:p>
        </w:tc>
        <w:tc>
          <w:tcPr>
            <w:tcW w:w="630" w:type="dxa"/>
          </w:tcPr>
          <w:p w14:paraId="6F8BC05A" w14:textId="2E043096" w:rsidR="002979D7" w:rsidRPr="000061A3" w:rsidRDefault="002979D7" w:rsidP="002979D7">
            <w:pPr>
              <w:pStyle w:val="NormalIndent"/>
              <w:ind w:left="0"/>
              <w:jc w:val="center"/>
              <w:rPr>
                <w:sz w:val="20"/>
              </w:rPr>
            </w:pPr>
            <w:r>
              <w:rPr>
                <w:sz w:val="20"/>
              </w:rPr>
              <w:t>3</w:t>
            </w:r>
          </w:p>
        </w:tc>
        <w:tc>
          <w:tcPr>
            <w:tcW w:w="630" w:type="dxa"/>
          </w:tcPr>
          <w:p w14:paraId="5F5F4104" w14:textId="27418369" w:rsidR="002979D7" w:rsidRPr="000061A3" w:rsidRDefault="002979D7" w:rsidP="002979D7">
            <w:pPr>
              <w:pStyle w:val="NormalIndent"/>
              <w:ind w:left="0"/>
              <w:jc w:val="center"/>
              <w:rPr>
                <w:sz w:val="20"/>
              </w:rPr>
            </w:pPr>
            <w:r>
              <w:rPr>
                <w:sz w:val="20"/>
              </w:rPr>
              <w:t>A/</w:t>
            </w:r>
            <w:r w:rsidRPr="000061A3">
              <w:rPr>
                <w:sz w:val="20"/>
              </w:rPr>
              <w:t>N</w:t>
            </w:r>
          </w:p>
        </w:tc>
        <w:tc>
          <w:tcPr>
            <w:tcW w:w="3060" w:type="dxa"/>
          </w:tcPr>
          <w:p w14:paraId="36E5ACD6" w14:textId="3C6D4550" w:rsidR="002979D7" w:rsidRPr="000061A3" w:rsidDel="00BE6E3F" w:rsidRDefault="002979D7" w:rsidP="002979D7">
            <w:pPr>
              <w:pStyle w:val="NormalIndent"/>
              <w:tabs>
                <w:tab w:val="left" w:pos="106"/>
              </w:tabs>
              <w:ind w:left="0"/>
              <w:rPr>
                <w:sz w:val="20"/>
              </w:rPr>
            </w:pPr>
            <w:r w:rsidRPr="000061A3">
              <w:rPr>
                <w:sz w:val="20"/>
              </w:rPr>
              <w:t xml:space="preserve">If yes, </w:t>
            </w:r>
            <w:proofErr w:type="gramStart"/>
            <w:r w:rsidRPr="000061A3">
              <w:rPr>
                <w:sz w:val="20"/>
              </w:rPr>
              <w:t>At</w:t>
            </w:r>
            <w:proofErr w:type="gramEnd"/>
            <w:r w:rsidRPr="000061A3">
              <w:rPr>
                <w:sz w:val="20"/>
              </w:rPr>
              <w:t xml:space="preserve"> what age did you start smoking on a regular basis (at least one cigarette/day)?</w:t>
            </w:r>
          </w:p>
        </w:tc>
        <w:tc>
          <w:tcPr>
            <w:tcW w:w="2970" w:type="dxa"/>
          </w:tcPr>
          <w:p w14:paraId="76F35019" w14:textId="3D1389FC" w:rsidR="002979D7" w:rsidRPr="00BD05C1" w:rsidRDefault="002979D7" w:rsidP="002979D7">
            <w:pPr>
              <w:pStyle w:val="NormalIndent"/>
              <w:tabs>
                <w:tab w:val="left" w:pos="106"/>
              </w:tabs>
              <w:ind w:left="0"/>
              <w:rPr>
                <w:sz w:val="20"/>
              </w:rPr>
            </w:pPr>
            <w:r w:rsidRPr="000061A3">
              <w:rPr>
                <w:sz w:val="20"/>
              </w:rPr>
              <w:t>&lt;##&gt;</w:t>
            </w:r>
            <w:r>
              <w:rPr>
                <w:sz w:val="20"/>
              </w:rPr>
              <w:br/>
            </w:r>
            <w:r w:rsidRPr="00BD05C1">
              <w:rPr>
                <w:sz w:val="20"/>
              </w:rPr>
              <w:t>(Online uses dropdown with</w:t>
            </w:r>
            <w:r w:rsidRPr="00BD05C1">
              <w:rPr>
                <w:sz w:val="20"/>
              </w:rPr>
              <w:br/>
            </w:r>
            <w:r w:rsidR="00BD05C1" w:rsidRPr="00BD05C1">
              <w:rPr>
                <w:sz w:val="20"/>
              </w:rPr>
              <w:t>555</w:t>
            </w:r>
            <w:r w:rsidRPr="00BD05C1">
              <w:rPr>
                <w:sz w:val="20"/>
              </w:rPr>
              <w:t xml:space="preserve"> = “Less than 10”</w:t>
            </w:r>
          </w:p>
          <w:p w14:paraId="644E2E43" w14:textId="6F4D18BB" w:rsidR="002979D7" w:rsidRPr="000061A3" w:rsidDel="00BE6E3F" w:rsidRDefault="00BD05C1" w:rsidP="00BD05C1">
            <w:pPr>
              <w:pStyle w:val="NormalIndent"/>
              <w:tabs>
                <w:tab w:val="left" w:pos="106"/>
              </w:tabs>
              <w:ind w:left="0"/>
              <w:rPr>
                <w:sz w:val="20"/>
              </w:rPr>
            </w:pPr>
            <w:r w:rsidRPr="00BD05C1">
              <w:rPr>
                <w:sz w:val="20"/>
              </w:rPr>
              <w:t>777</w:t>
            </w:r>
            <w:r w:rsidR="002979D7" w:rsidRPr="00BD05C1">
              <w:rPr>
                <w:sz w:val="20"/>
              </w:rPr>
              <w:t xml:space="preserve"> = “75+”)</w:t>
            </w:r>
          </w:p>
        </w:tc>
      </w:tr>
      <w:tr w:rsidR="002979D7" w:rsidRPr="000061A3" w14:paraId="7012CD80" w14:textId="77777777" w:rsidTr="00BC4DE5">
        <w:trPr>
          <w:cantSplit/>
        </w:trPr>
        <w:tc>
          <w:tcPr>
            <w:tcW w:w="1350" w:type="dxa"/>
          </w:tcPr>
          <w:p w14:paraId="26212B07" w14:textId="58254955" w:rsidR="002979D7" w:rsidRPr="000061A3" w:rsidRDefault="002979D7" w:rsidP="002979D7">
            <w:pPr>
              <w:pStyle w:val="NormalIndent"/>
              <w:ind w:left="0"/>
              <w:rPr>
                <w:sz w:val="20"/>
              </w:rPr>
            </w:pPr>
            <w:r w:rsidRPr="000061A3">
              <w:rPr>
                <w:sz w:val="20"/>
              </w:rPr>
              <w:t>F7</w:t>
            </w:r>
            <w:r>
              <w:rPr>
                <w:sz w:val="20"/>
              </w:rPr>
              <w:t>A</w:t>
            </w:r>
          </w:p>
        </w:tc>
        <w:tc>
          <w:tcPr>
            <w:tcW w:w="630" w:type="dxa"/>
          </w:tcPr>
          <w:p w14:paraId="617C762B" w14:textId="4B40FDF3" w:rsidR="002979D7" w:rsidRPr="000061A3" w:rsidRDefault="002979D7" w:rsidP="002979D7">
            <w:pPr>
              <w:pStyle w:val="NormalIndent"/>
              <w:ind w:left="0"/>
              <w:jc w:val="center"/>
              <w:rPr>
                <w:sz w:val="20"/>
              </w:rPr>
            </w:pPr>
            <w:r w:rsidRPr="000061A3">
              <w:rPr>
                <w:sz w:val="20"/>
              </w:rPr>
              <w:t>1</w:t>
            </w:r>
          </w:p>
        </w:tc>
        <w:tc>
          <w:tcPr>
            <w:tcW w:w="630" w:type="dxa"/>
          </w:tcPr>
          <w:p w14:paraId="7ECE4C86" w14:textId="307F4DF6" w:rsidR="002979D7" w:rsidRPr="000061A3" w:rsidRDefault="002979D7" w:rsidP="002979D7">
            <w:pPr>
              <w:pStyle w:val="NormalIndent"/>
              <w:ind w:left="0"/>
              <w:jc w:val="center"/>
              <w:rPr>
                <w:sz w:val="20"/>
              </w:rPr>
            </w:pPr>
            <w:r w:rsidRPr="000061A3">
              <w:rPr>
                <w:sz w:val="20"/>
              </w:rPr>
              <w:t>N</w:t>
            </w:r>
          </w:p>
        </w:tc>
        <w:tc>
          <w:tcPr>
            <w:tcW w:w="3060" w:type="dxa"/>
          </w:tcPr>
          <w:p w14:paraId="21566B72" w14:textId="7B6F0E8B" w:rsidR="002979D7" w:rsidRPr="000061A3" w:rsidDel="00BE6E3F" w:rsidRDefault="002979D7" w:rsidP="002979D7">
            <w:pPr>
              <w:pStyle w:val="NormalIndent"/>
              <w:tabs>
                <w:tab w:val="left" w:pos="106"/>
              </w:tabs>
              <w:ind w:left="0"/>
              <w:rPr>
                <w:sz w:val="20"/>
              </w:rPr>
            </w:pPr>
            <w:r>
              <w:rPr>
                <w:sz w:val="20"/>
              </w:rPr>
              <w:t xml:space="preserve">F7a. </w:t>
            </w:r>
            <w:r w:rsidRPr="000061A3">
              <w:rPr>
                <w:sz w:val="20"/>
              </w:rPr>
              <w:t>How many cigarettes do you (or did you) usually smoke per day?</w:t>
            </w:r>
          </w:p>
        </w:tc>
        <w:tc>
          <w:tcPr>
            <w:tcW w:w="2970" w:type="dxa"/>
          </w:tcPr>
          <w:p w14:paraId="58D4853B" w14:textId="77777777" w:rsidR="002979D7" w:rsidRPr="000061A3" w:rsidRDefault="002979D7" w:rsidP="002979D7">
            <w:pPr>
              <w:pStyle w:val="NormalIndent"/>
              <w:tabs>
                <w:tab w:val="left" w:pos="106"/>
              </w:tabs>
              <w:ind w:left="0"/>
              <w:rPr>
                <w:sz w:val="20"/>
              </w:rPr>
            </w:pPr>
            <w:r w:rsidRPr="000061A3">
              <w:rPr>
                <w:sz w:val="20"/>
              </w:rPr>
              <w:t>1=1-5</w:t>
            </w:r>
          </w:p>
          <w:p w14:paraId="32D75419" w14:textId="77777777" w:rsidR="002979D7" w:rsidRPr="000061A3" w:rsidRDefault="002979D7" w:rsidP="002979D7">
            <w:pPr>
              <w:pStyle w:val="NormalIndent"/>
              <w:tabs>
                <w:tab w:val="left" w:pos="106"/>
              </w:tabs>
              <w:ind w:left="0"/>
              <w:rPr>
                <w:sz w:val="20"/>
              </w:rPr>
            </w:pPr>
            <w:r w:rsidRPr="000061A3">
              <w:rPr>
                <w:sz w:val="20"/>
              </w:rPr>
              <w:t>2=6-10</w:t>
            </w:r>
          </w:p>
          <w:p w14:paraId="2455D632" w14:textId="77777777" w:rsidR="002979D7" w:rsidRPr="000061A3" w:rsidRDefault="002979D7" w:rsidP="002979D7">
            <w:pPr>
              <w:pStyle w:val="NormalIndent"/>
              <w:tabs>
                <w:tab w:val="left" w:pos="106"/>
              </w:tabs>
              <w:ind w:left="0"/>
              <w:rPr>
                <w:sz w:val="20"/>
              </w:rPr>
            </w:pPr>
            <w:r w:rsidRPr="000061A3">
              <w:rPr>
                <w:sz w:val="20"/>
              </w:rPr>
              <w:t>3=11-20</w:t>
            </w:r>
          </w:p>
          <w:p w14:paraId="20CEF04D" w14:textId="77777777" w:rsidR="002979D7" w:rsidRPr="000061A3" w:rsidRDefault="002979D7" w:rsidP="002979D7">
            <w:pPr>
              <w:pStyle w:val="NormalIndent"/>
              <w:tabs>
                <w:tab w:val="left" w:pos="106"/>
              </w:tabs>
              <w:ind w:left="0"/>
              <w:rPr>
                <w:sz w:val="20"/>
              </w:rPr>
            </w:pPr>
            <w:r w:rsidRPr="000061A3">
              <w:rPr>
                <w:sz w:val="20"/>
              </w:rPr>
              <w:t>4=21-30</w:t>
            </w:r>
          </w:p>
          <w:p w14:paraId="4B5AA904" w14:textId="075AC5CA" w:rsidR="002979D7" w:rsidRPr="000061A3" w:rsidDel="00BE6E3F" w:rsidRDefault="002979D7" w:rsidP="002979D7">
            <w:pPr>
              <w:pStyle w:val="NormalIndent"/>
              <w:tabs>
                <w:tab w:val="left" w:pos="106"/>
              </w:tabs>
              <w:ind w:left="0"/>
              <w:rPr>
                <w:sz w:val="20"/>
              </w:rPr>
            </w:pPr>
            <w:r w:rsidRPr="000061A3">
              <w:rPr>
                <w:sz w:val="20"/>
              </w:rPr>
              <w:t>5=31+</w:t>
            </w:r>
          </w:p>
        </w:tc>
      </w:tr>
      <w:tr w:rsidR="002979D7" w:rsidRPr="000061A3" w14:paraId="50B24451" w14:textId="77777777" w:rsidTr="00BC4DE5">
        <w:trPr>
          <w:cantSplit/>
        </w:trPr>
        <w:tc>
          <w:tcPr>
            <w:tcW w:w="1350" w:type="dxa"/>
          </w:tcPr>
          <w:p w14:paraId="1C62998B" w14:textId="12934202" w:rsidR="002979D7" w:rsidRPr="000061A3" w:rsidRDefault="002979D7" w:rsidP="002979D7">
            <w:pPr>
              <w:pStyle w:val="NormalIndent"/>
              <w:ind w:left="0"/>
              <w:rPr>
                <w:sz w:val="20"/>
              </w:rPr>
            </w:pPr>
            <w:r w:rsidRPr="000061A3">
              <w:rPr>
                <w:sz w:val="20"/>
              </w:rPr>
              <w:t>F7</w:t>
            </w:r>
            <w:r>
              <w:rPr>
                <w:sz w:val="20"/>
              </w:rPr>
              <w:t>B</w:t>
            </w:r>
          </w:p>
        </w:tc>
        <w:tc>
          <w:tcPr>
            <w:tcW w:w="630" w:type="dxa"/>
          </w:tcPr>
          <w:p w14:paraId="0DA92EA9" w14:textId="0B1BF67B" w:rsidR="002979D7" w:rsidRPr="000061A3" w:rsidRDefault="002979D7" w:rsidP="002979D7">
            <w:pPr>
              <w:pStyle w:val="NormalIndent"/>
              <w:ind w:left="0"/>
              <w:jc w:val="center"/>
              <w:rPr>
                <w:sz w:val="20"/>
              </w:rPr>
            </w:pPr>
            <w:r w:rsidRPr="000061A3">
              <w:rPr>
                <w:sz w:val="20"/>
              </w:rPr>
              <w:t>1</w:t>
            </w:r>
          </w:p>
        </w:tc>
        <w:tc>
          <w:tcPr>
            <w:tcW w:w="630" w:type="dxa"/>
          </w:tcPr>
          <w:p w14:paraId="2E6FAF9C" w14:textId="0E821004" w:rsidR="002979D7" w:rsidRPr="000061A3" w:rsidRDefault="002979D7" w:rsidP="002979D7">
            <w:pPr>
              <w:pStyle w:val="NormalIndent"/>
              <w:ind w:left="0"/>
              <w:jc w:val="center"/>
              <w:rPr>
                <w:sz w:val="20"/>
              </w:rPr>
            </w:pPr>
            <w:r w:rsidRPr="000061A3">
              <w:rPr>
                <w:sz w:val="20"/>
              </w:rPr>
              <w:t>N</w:t>
            </w:r>
          </w:p>
        </w:tc>
        <w:tc>
          <w:tcPr>
            <w:tcW w:w="3060" w:type="dxa"/>
          </w:tcPr>
          <w:p w14:paraId="30361FBE" w14:textId="43266BB4" w:rsidR="002979D7" w:rsidRPr="000061A3" w:rsidDel="00BE6E3F" w:rsidRDefault="002979D7" w:rsidP="002979D7">
            <w:pPr>
              <w:pStyle w:val="NormalIndent"/>
              <w:tabs>
                <w:tab w:val="left" w:pos="106"/>
              </w:tabs>
              <w:ind w:left="0"/>
              <w:rPr>
                <w:sz w:val="20"/>
              </w:rPr>
            </w:pPr>
            <w:r>
              <w:rPr>
                <w:sz w:val="20"/>
              </w:rPr>
              <w:t xml:space="preserve">F7b. </w:t>
            </w:r>
            <w:r w:rsidRPr="000061A3">
              <w:rPr>
                <w:sz w:val="20"/>
              </w:rPr>
              <w:t>Have you quit smoking?</w:t>
            </w:r>
          </w:p>
        </w:tc>
        <w:tc>
          <w:tcPr>
            <w:tcW w:w="2970" w:type="dxa"/>
          </w:tcPr>
          <w:p w14:paraId="7A251C56" w14:textId="77777777" w:rsidR="002979D7" w:rsidRPr="000061A3" w:rsidRDefault="002979D7" w:rsidP="002979D7">
            <w:pPr>
              <w:pStyle w:val="NormalIndent"/>
              <w:tabs>
                <w:tab w:val="left" w:pos="106"/>
              </w:tabs>
              <w:ind w:left="0"/>
              <w:rPr>
                <w:sz w:val="20"/>
              </w:rPr>
            </w:pPr>
            <w:r w:rsidRPr="000061A3">
              <w:rPr>
                <w:sz w:val="20"/>
              </w:rPr>
              <w:t>1=No</w:t>
            </w:r>
          </w:p>
          <w:p w14:paraId="0DB0BF94" w14:textId="4E4E50A6" w:rsidR="002979D7" w:rsidRPr="000061A3" w:rsidDel="00BE6E3F" w:rsidRDefault="002979D7" w:rsidP="002979D7">
            <w:pPr>
              <w:pStyle w:val="NormalIndent"/>
              <w:tabs>
                <w:tab w:val="left" w:pos="106"/>
              </w:tabs>
              <w:ind w:left="0"/>
              <w:rPr>
                <w:sz w:val="20"/>
              </w:rPr>
            </w:pPr>
            <w:r w:rsidRPr="000061A3">
              <w:rPr>
                <w:sz w:val="20"/>
              </w:rPr>
              <w:t>2=Yes</w:t>
            </w:r>
          </w:p>
        </w:tc>
      </w:tr>
      <w:tr w:rsidR="002979D7" w:rsidRPr="000061A3" w14:paraId="650CED4F" w14:textId="77777777" w:rsidTr="00BC4DE5">
        <w:trPr>
          <w:cantSplit/>
        </w:trPr>
        <w:tc>
          <w:tcPr>
            <w:tcW w:w="1350" w:type="dxa"/>
          </w:tcPr>
          <w:p w14:paraId="61F3B010" w14:textId="6420E57B" w:rsidR="002979D7" w:rsidRPr="000061A3" w:rsidRDefault="002979D7" w:rsidP="002979D7">
            <w:pPr>
              <w:pStyle w:val="NormalIndent"/>
              <w:ind w:left="0"/>
              <w:rPr>
                <w:sz w:val="20"/>
              </w:rPr>
            </w:pPr>
            <w:r w:rsidRPr="000061A3">
              <w:rPr>
                <w:sz w:val="20"/>
              </w:rPr>
              <w:t>F7</w:t>
            </w:r>
            <w:r>
              <w:rPr>
                <w:sz w:val="20"/>
              </w:rPr>
              <w:t>BAge</w:t>
            </w:r>
          </w:p>
        </w:tc>
        <w:tc>
          <w:tcPr>
            <w:tcW w:w="630" w:type="dxa"/>
          </w:tcPr>
          <w:p w14:paraId="5CB65171" w14:textId="130E0379" w:rsidR="002979D7" w:rsidRPr="000061A3" w:rsidRDefault="002979D7" w:rsidP="002979D7">
            <w:pPr>
              <w:pStyle w:val="NormalIndent"/>
              <w:ind w:left="0"/>
              <w:jc w:val="center"/>
              <w:rPr>
                <w:sz w:val="20"/>
              </w:rPr>
            </w:pPr>
            <w:r>
              <w:rPr>
                <w:sz w:val="20"/>
              </w:rPr>
              <w:t>3</w:t>
            </w:r>
          </w:p>
        </w:tc>
        <w:tc>
          <w:tcPr>
            <w:tcW w:w="630" w:type="dxa"/>
          </w:tcPr>
          <w:p w14:paraId="595F5103" w14:textId="0F3D961A" w:rsidR="002979D7" w:rsidRPr="000061A3" w:rsidRDefault="002979D7" w:rsidP="002979D7">
            <w:pPr>
              <w:pStyle w:val="NormalIndent"/>
              <w:ind w:left="0"/>
              <w:jc w:val="center"/>
              <w:rPr>
                <w:sz w:val="20"/>
              </w:rPr>
            </w:pPr>
            <w:r>
              <w:rPr>
                <w:sz w:val="20"/>
              </w:rPr>
              <w:t>A/</w:t>
            </w:r>
            <w:r w:rsidRPr="000061A3">
              <w:rPr>
                <w:sz w:val="20"/>
              </w:rPr>
              <w:t>N</w:t>
            </w:r>
          </w:p>
        </w:tc>
        <w:tc>
          <w:tcPr>
            <w:tcW w:w="3060" w:type="dxa"/>
          </w:tcPr>
          <w:p w14:paraId="091D6F39" w14:textId="651EAF27" w:rsidR="002979D7" w:rsidRPr="000061A3" w:rsidDel="00BE6E3F" w:rsidRDefault="002979D7" w:rsidP="002979D7">
            <w:pPr>
              <w:pStyle w:val="NormalIndent"/>
              <w:tabs>
                <w:tab w:val="left" w:pos="106"/>
              </w:tabs>
              <w:ind w:left="0"/>
              <w:rPr>
                <w:sz w:val="20"/>
              </w:rPr>
            </w:pPr>
            <w:r w:rsidRPr="000061A3">
              <w:rPr>
                <w:sz w:val="20"/>
              </w:rPr>
              <w:t xml:space="preserve">If yes, </w:t>
            </w:r>
            <w:proofErr w:type="gramStart"/>
            <w:r w:rsidRPr="000061A3">
              <w:rPr>
                <w:sz w:val="20"/>
              </w:rPr>
              <w:t>At</w:t>
            </w:r>
            <w:proofErr w:type="gramEnd"/>
            <w:r w:rsidRPr="000061A3">
              <w:rPr>
                <w:sz w:val="20"/>
              </w:rPr>
              <w:t xml:space="preserve"> what age did you quit?</w:t>
            </w:r>
          </w:p>
        </w:tc>
        <w:tc>
          <w:tcPr>
            <w:tcW w:w="2970" w:type="dxa"/>
          </w:tcPr>
          <w:p w14:paraId="6AA0F44E" w14:textId="5DB977C1" w:rsidR="002979D7" w:rsidRPr="00BD05C1" w:rsidRDefault="002979D7" w:rsidP="002979D7">
            <w:pPr>
              <w:pStyle w:val="NormalIndent"/>
              <w:tabs>
                <w:tab w:val="left" w:pos="106"/>
              </w:tabs>
              <w:ind w:left="0"/>
              <w:rPr>
                <w:sz w:val="20"/>
              </w:rPr>
            </w:pPr>
            <w:r w:rsidRPr="000061A3">
              <w:rPr>
                <w:sz w:val="20"/>
              </w:rPr>
              <w:t>&lt;##&gt;</w:t>
            </w:r>
            <w:r>
              <w:rPr>
                <w:sz w:val="20"/>
              </w:rPr>
              <w:br/>
            </w:r>
            <w:r w:rsidRPr="00BD05C1">
              <w:rPr>
                <w:sz w:val="20"/>
              </w:rPr>
              <w:t xml:space="preserve">(Online uses dropdown with </w:t>
            </w:r>
            <w:r w:rsidRPr="00BD05C1">
              <w:rPr>
                <w:sz w:val="20"/>
              </w:rPr>
              <w:br/>
            </w:r>
            <w:r w:rsidR="00BD05C1" w:rsidRPr="00BD05C1">
              <w:rPr>
                <w:sz w:val="20"/>
              </w:rPr>
              <w:t>555</w:t>
            </w:r>
            <w:r w:rsidRPr="00BD05C1">
              <w:rPr>
                <w:sz w:val="20"/>
              </w:rPr>
              <w:t xml:space="preserve"> = “Less than 10”</w:t>
            </w:r>
          </w:p>
          <w:p w14:paraId="38B3CEAF" w14:textId="4F507F8E" w:rsidR="002979D7" w:rsidRPr="000061A3" w:rsidDel="00BE6E3F" w:rsidRDefault="00BD05C1" w:rsidP="00BD05C1">
            <w:pPr>
              <w:pStyle w:val="NormalIndent"/>
              <w:tabs>
                <w:tab w:val="left" w:pos="106"/>
              </w:tabs>
              <w:ind w:left="0"/>
              <w:rPr>
                <w:sz w:val="20"/>
              </w:rPr>
            </w:pPr>
            <w:r w:rsidRPr="00BD05C1">
              <w:rPr>
                <w:sz w:val="20"/>
              </w:rPr>
              <w:t>777</w:t>
            </w:r>
            <w:r w:rsidR="002979D7" w:rsidRPr="00BD05C1">
              <w:rPr>
                <w:sz w:val="20"/>
              </w:rPr>
              <w:t xml:space="preserve"> = “75+”)</w:t>
            </w:r>
          </w:p>
        </w:tc>
      </w:tr>
      <w:tr w:rsidR="002979D7" w:rsidRPr="000061A3" w14:paraId="7B354B61" w14:textId="77777777" w:rsidTr="00BC4DE5">
        <w:trPr>
          <w:cantSplit/>
          <w:trHeight w:val="286"/>
        </w:trPr>
        <w:tc>
          <w:tcPr>
            <w:tcW w:w="1350" w:type="dxa"/>
            <w:shd w:val="clear" w:color="auto" w:fill="BFBFBF" w:themeFill="background1" w:themeFillShade="BF"/>
          </w:tcPr>
          <w:p w14:paraId="1252281D" w14:textId="77777777" w:rsidR="002979D7" w:rsidRPr="000061A3" w:rsidRDefault="002979D7" w:rsidP="002979D7">
            <w:pPr>
              <w:pStyle w:val="NormalIndent"/>
              <w:ind w:left="0"/>
              <w:rPr>
                <w:sz w:val="20"/>
              </w:rPr>
            </w:pPr>
          </w:p>
        </w:tc>
        <w:tc>
          <w:tcPr>
            <w:tcW w:w="630" w:type="dxa"/>
            <w:shd w:val="clear" w:color="auto" w:fill="BFBFBF" w:themeFill="background1" w:themeFillShade="BF"/>
          </w:tcPr>
          <w:p w14:paraId="74D9956E" w14:textId="77777777" w:rsidR="002979D7" w:rsidRPr="000061A3" w:rsidRDefault="002979D7" w:rsidP="002979D7">
            <w:pPr>
              <w:pStyle w:val="NormalIndent"/>
              <w:ind w:left="0"/>
              <w:jc w:val="center"/>
              <w:rPr>
                <w:sz w:val="20"/>
              </w:rPr>
            </w:pPr>
          </w:p>
        </w:tc>
        <w:tc>
          <w:tcPr>
            <w:tcW w:w="630" w:type="dxa"/>
            <w:shd w:val="clear" w:color="auto" w:fill="BFBFBF" w:themeFill="background1" w:themeFillShade="BF"/>
          </w:tcPr>
          <w:p w14:paraId="5A46A64E" w14:textId="77777777" w:rsidR="002979D7" w:rsidRPr="000061A3" w:rsidRDefault="002979D7" w:rsidP="002979D7">
            <w:pPr>
              <w:pStyle w:val="NormalIndent"/>
              <w:ind w:left="0"/>
              <w:jc w:val="center"/>
              <w:rPr>
                <w:sz w:val="20"/>
              </w:rPr>
            </w:pPr>
          </w:p>
        </w:tc>
        <w:tc>
          <w:tcPr>
            <w:tcW w:w="6030" w:type="dxa"/>
            <w:gridSpan w:val="2"/>
          </w:tcPr>
          <w:p w14:paraId="6366D63A" w14:textId="325878B3" w:rsidR="002979D7" w:rsidRPr="000061A3" w:rsidRDefault="002979D7" w:rsidP="002979D7">
            <w:pPr>
              <w:pStyle w:val="NormalIndent"/>
              <w:tabs>
                <w:tab w:val="left" w:pos="106"/>
              </w:tabs>
              <w:ind w:left="0"/>
              <w:rPr>
                <w:b/>
                <w:sz w:val="20"/>
              </w:rPr>
            </w:pPr>
            <w:r w:rsidRPr="000061A3">
              <w:rPr>
                <w:b/>
                <w:sz w:val="20"/>
              </w:rPr>
              <w:t>G. ADDITIONAL BACKGROUND INFORMATION</w:t>
            </w:r>
          </w:p>
        </w:tc>
      </w:tr>
      <w:tr w:rsidR="002979D7" w:rsidRPr="000061A3" w14:paraId="1A9036EC" w14:textId="77777777" w:rsidTr="00BC4DE5">
        <w:trPr>
          <w:cantSplit/>
        </w:trPr>
        <w:tc>
          <w:tcPr>
            <w:tcW w:w="1350" w:type="dxa"/>
          </w:tcPr>
          <w:p w14:paraId="53C3627C" w14:textId="7C6AB8E0" w:rsidR="002979D7" w:rsidRPr="000061A3" w:rsidRDefault="002979D7" w:rsidP="002979D7">
            <w:pPr>
              <w:pStyle w:val="NormalIndent"/>
              <w:ind w:left="0"/>
              <w:rPr>
                <w:sz w:val="20"/>
              </w:rPr>
            </w:pPr>
            <w:r>
              <w:rPr>
                <w:sz w:val="20"/>
              </w:rPr>
              <w:t>G1</w:t>
            </w:r>
          </w:p>
        </w:tc>
        <w:tc>
          <w:tcPr>
            <w:tcW w:w="630" w:type="dxa"/>
          </w:tcPr>
          <w:p w14:paraId="09A619E6" w14:textId="77777777" w:rsidR="002979D7" w:rsidRPr="000061A3" w:rsidRDefault="002979D7" w:rsidP="002979D7">
            <w:pPr>
              <w:pStyle w:val="NormalIndent"/>
              <w:ind w:left="0"/>
              <w:jc w:val="center"/>
              <w:rPr>
                <w:sz w:val="20"/>
              </w:rPr>
            </w:pPr>
            <w:r w:rsidRPr="000061A3">
              <w:rPr>
                <w:sz w:val="20"/>
              </w:rPr>
              <w:t>1</w:t>
            </w:r>
          </w:p>
        </w:tc>
        <w:tc>
          <w:tcPr>
            <w:tcW w:w="630" w:type="dxa"/>
          </w:tcPr>
          <w:p w14:paraId="443C40C8" w14:textId="77777777" w:rsidR="002979D7" w:rsidRPr="000061A3" w:rsidRDefault="002979D7" w:rsidP="002979D7">
            <w:pPr>
              <w:pStyle w:val="NormalIndent"/>
              <w:ind w:left="0"/>
              <w:jc w:val="center"/>
              <w:rPr>
                <w:sz w:val="20"/>
              </w:rPr>
            </w:pPr>
            <w:r w:rsidRPr="000061A3">
              <w:rPr>
                <w:sz w:val="20"/>
              </w:rPr>
              <w:t>N</w:t>
            </w:r>
          </w:p>
        </w:tc>
        <w:tc>
          <w:tcPr>
            <w:tcW w:w="3060" w:type="dxa"/>
          </w:tcPr>
          <w:p w14:paraId="568E0349" w14:textId="27FB1D6A" w:rsidR="002979D7" w:rsidRPr="000061A3" w:rsidDel="00BE6E3F" w:rsidRDefault="002979D7" w:rsidP="002979D7">
            <w:pPr>
              <w:pStyle w:val="NormalIndent"/>
              <w:tabs>
                <w:tab w:val="left" w:pos="106"/>
              </w:tabs>
              <w:ind w:left="0"/>
              <w:rPr>
                <w:sz w:val="20"/>
              </w:rPr>
            </w:pPr>
            <w:r>
              <w:rPr>
                <w:sz w:val="20"/>
              </w:rPr>
              <w:t>G1. What is your current marital status?</w:t>
            </w:r>
          </w:p>
        </w:tc>
        <w:tc>
          <w:tcPr>
            <w:tcW w:w="2970" w:type="dxa"/>
          </w:tcPr>
          <w:p w14:paraId="2120DE10" w14:textId="14BBFF08" w:rsidR="002979D7" w:rsidRPr="000061A3" w:rsidRDefault="002979D7" w:rsidP="002979D7">
            <w:pPr>
              <w:pStyle w:val="NormalIndent"/>
              <w:tabs>
                <w:tab w:val="left" w:pos="106"/>
              </w:tabs>
              <w:ind w:left="0"/>
              <w:rPr>
                <w:sz w:val="20"/>
              </w:rPr>
            </w:pPr>
            <w:r w:rsidRPr="000061A3">
              <w:rPr>
                <w:sz w:val="20"/>
              </w:rPr>
              <w:t>1=</w:t>
            </w:r>
            <w:r>
              <w:rPr>
                <w:sz w:val="20"/>
              </w:rPr>
              <w:t>Married, or living with a partner</w:t>
            </w:r>
          </w:p>
          <w:p w14:paraId="04F3DDCA" w14:textId="0FA48137" w:rsidR="002979D7" w:rsidRPr="000061A3" w:rsidDel="00BE6E3F" w:rsidRDefault="002979D7" w:rsidP="002979D7">
            <w:pPr>
              <w:pStyle w:val="NormalIndent"/>
              <w:tabs>
                <w:tab w:val="left" w:pos="106"/>
              </w:tabs>
              <w:ind w:left="0"/>
              <w:rPr>
                <w:sz w:val="20"/>
              </w:rPr>
            </w:pPr>
            <w:r>
              <w:rPr>
                <w:sz w:val="20"/>
              </w:rPr>
              <w:t>2=Separated</w:t>
            </w:r>
            <w:r>
              <w:rPr>
                <w:sz w:val="20"/>
              </w:rPr>
              <w:br/>
              <w:t>3=Divorced</w:t>
            </w:r>
            <w:r>
              <w:rPr>
                <w:sz w:val="20"/>
              </w:rPr>
              <w:br/>
              <w:t>4=Widowed</w:t>
            </w:r>
            <w:r>
              <w:rPr>
                <w:sz w:val="20"/>
              </w:rPr>
              <w:br/>
              <w:t>5=Never Married</w:t>
            </w:r>
          </w:p>
        </w:tc>
      </w:tr>
      <w:tr w:rsidR="002979D7" w:rsidRPr="000061A3" w14:paraId="096DC504" w14:textId="77777777" w:rsidTr="00BC4DE5">
        <w:trPr>
          <w:cantSplit/>
        </w:trPr>
        <w:tc>
          <w:tcPr>
            <w:tcW w:w="1350" w:type="dxa"/>
          </w:tcPr>
          <w:p w14:paraId="7CE76E67" w14:textId="7A7F5A9E" w:rsidR="002979D7" w:rsidRPr="000061A3" w:rsidRDefault="002979D7" w:rsidP="002979D7">
            <w:pPr>
              <w:pStyle w:val="NormalIndent"/>
              <w:ind w:left="0"/>
              <w:rPr>
                <w:sz w:val="20"/>
              </w:rPr>
            </w:pPr>
            <w:r>
              <w:rPr>
                <w:sz w:val="20"/>
              </w:rPr>
              <w:t>G2_1</w:t>
            </w:r>
          </w:p>
        </w:tc>
        <w:tc>
          <w:tcPr>
            <w:tcW w:w="630" w:type="dxa"/>
          </w:tcPr>
          <w:p w14:paraId="55835BF4" w14:textId="77777777" w:rsidR="002979D7" w:rsidRPr="000061A3" w:rsidRDefault="002979D7" w:rsidP="002979D7">
            <w:pPr>
              <w:pStyle w:val="NormalIndent"/>
              <w:ind w:left="0"/>
              <w:jc w:val="center"/>
              <w:rPr>
                <w:sz w:val="20"/>
              </w:rPr>
            </w:pPr>
            <w:r w:rsidRPr="000061A3">
              <w:rPr>
                <w:sz w:val="20"/>
              </w:rPr>
              <w:t>1</w:t>
            </w:r>
          </w:p>
        </w:tc>
        <w:tc>
          <w:tcPr>
            <w:tcW w:w="630" w:type="dxa"/>
          </w:tcPr>
          <w:p w14:paraId="2B6B8745" w14:textId="77777777" w:rsidR="002979D7" w:rsidRPr="000061A3" w:rsidRDefault="002979D7" w:rsidP="002979D7">
            <w:pPr>
              <w:pStyle w:val="NormalIndent"/>
              <w:ind w:left="0"/>
              <w:jc w:val="center"/>
              <w:rPr>
                <w:sz w:val="20"/>
              </w:rPr>
            </w:pPr>
            <w:r w:rsidRPr="000061A3">
              <w:rPr>
                <w:sz w:val="20"/>
              </w:rPr>
              <w:t>N</w:t>
            </w:r>
          </w:p>
        </w:tc>
        <w:tc>
          <w:tcPr>
            <w:tcW w:w="3060" w:type="dxa"/>
            <w:vMerge w:val="restart"/>
          </w:tcPr>
          <w:p w14:paraId="57311D8F" w14:textId="4EEC57CA" w:rsidR="002979D7" w:rsidRPr="000061A3" w:rsidDel="00BE6E3F" w:rsidRDefault="002979D7" w:rsidP="002979D7">
            <w:pPr>
              <w:pStyle w:val="NormalIndent"/>
              <w:tabs>
                <w:tab w:val="left" w:pos="106"/>
              </w:tabs>
              <w:ind w:left="0"/>
              <w:rPr>
                <w:sz w:val="20"/>
              </w:rPr>
            </w:pPr>
            <w:r>
              <w:rPr>
                <w:sz w:val="20"/>
              </w:rPr>
              <w:t xml:space="preserve">G2. With whom do you live? </w:t>
            </w:r>
            <w:r w:rsidRPr="00963438">
              <w:rPr>
                <w:color w:val="FF0000"/>
                <w:sz w:val="20"/>
              </w:rPr>
              <w:t>Mark all that apply.</w:t>
            </w:r>
          </w:p>
        </w:tc>
        <w:tc>
          <w:tcPr>
            <w:tcW w:w="2970" w:type="dxa"/>
          </w:tcPr>
          <w:p w14:paraId="6969584F" w14:textId="396B391C" w:rsidR="002979D7" w:rsidRPr="000061A3" w:rsidDel="00BE6E3F" w:rsidRDefault="002979D7" w:rsidP="002979D7">
            <w:pPr>
              <w:pStyle w:val="NormalIndent"/>
              <w:tabs>
                <w:tab w:val="left" w:pos="106"/>
              </w:tabs>
              <w:ind w:left="0"/>
              <w:rPr>
                <w:sz w:val="20"/>
              </w:rPr>
            </w:pPr>
            <w:r w:rsidRPr="000061A3">
              <w:rPr>
                <w:sz w:val="20"/>
              </w:rPr>
              <w:t>1=</w:t>
            </w:r>
            <w:r>
              <w:rPr>
                <w:sz w:val="20"/>
              </w:rPr>
              <w:t>Live alone</w:t>
            </w:r>
          </w:p>
        </w:tc>
      </w:tr>
      <w:tr w:rsidR="002979D7" w:rsidRPr="000061A3" w14:paraId="3B9DAF49" w14:textId="77777777" w:rsidTr="00BC4DE5">
        <w:trPr>
          <w:cantSplit/>
        </w:trPr>
        <w:tc>
          <w:tcPr>
            <w:tcW w:w="1350" w:type="dxa"/>
          </w:tcPr>
          <w:p w14:paraId="4A336EAB" w14:textId="74B8C34D" w:rsidR="002979D7" w:rsidRPr="000061A3" w:rsidRDefault="002979D7" w:rsidP="002979D7">
            <w:pPr>
              <w:pStyle w:val="NormalIndent"/>
              <w:ind w:left="0"/>
              <w:rPr>
                <w:sz w:val="20"/>
              </w:rPr>
            </w:pPr>
            <w:r>
              <w:rPr>
                <w:sz w:val="20"/>
              </w:rPr>
              <w:t>G2_2</w:t>
            </w:r>
          </w:p>
        </w:tc>
        <w:tc>
          <w:tcPr>
            <w:tcW w:w="630" w:type="dxa"/>
          </w:tcPr>
          <w:p w14:paraId="322977E8" w14:textId="77777777" w:rsidR="002979D7" w:rsidRPr="000061A3" w:rsidRDefault="002979D7" w:rsidP="002979D7">
            <w:pPr>
              <w:pStyle w:val="NormalIndent"/>
              <w:ind w:left="0"/>
              <w:jc w:val="center"/>
              <w:rPr>
                <w:sz w:val="20"/>
              </w:rPr>
            </w:pPr>
            <w:r w:rsidRPr="000061A3">
              <w:rPr>
                <w:sz w:val="20"/>
              </w:rPr>
              <w:t>1</w:t>
            </w:r>
          </w:p>
        </w:tc>
        <w:tc>
          <w:tcPr>
            <w:tcW w:w="630" w:type="dxa"/>
          </w:tcPr>
          <w:p w14:paraId="7BE9BFCB" w14:textId="77777777" w:rsidR="002979D7" w:rsidRPr="000061A3" w:rsidRDefault="002979D7" w:rsidP="002979D7">
            <w:pPr>
              <w:pStyle w:val="NormalIndent"/>
              <w:ind w:left="0"/>
              <w:jc w:val="center"/>
              <w:rPr>
                <w:sz w:val="20"/>
              </w:rPr>
            </w:pPr>
            <w:r w:rsidRPr="000061A3">
              <w:rPr>
                <w:sz w:val="20"/>
              </w:rPr>
              <w:t>N</w:t>
            </w:r>
          </w:p>
        </w:tc>
        <w:tc>
          <w:tcPr>
            <w:tcW w:w="3060" w:type="dxa"/>
            <w:vMerge/>
          </w:tcPr>
          <w:p w14:paraId="516FB7A5" w14:textId="647BA4B9" w:rsidR="002979D7" w:rsidRPr="000061A3" w:rsidDel="00BE6E3F" w:rsidRDefault="002979D7" w:rsidP="002979D7">
            <w:pPr>
              <w:pStyle w:val="NormalIndent"/>
              <w:tabs>
                <w:tab w:val="left" w:pos="106"/>
              </w:tabs>
              <w:ind w:left="0"/>
              <w:rPr>
                <w:sz w:val="20"/>
              </w:rPr>
            </w:pPr>
          </w:p>
        </w:tc>
        <w:tc>
          <w:tcPr>
            <w:tcW w:w="2970" w:type="dxa"/>
          </w:tcPr>
          <w:p w14:paraId="0129CCAD" w14:textId="6F534BBA" w:rsidR="002979D7" w:rsidRPr="000061A3" w:rsidDel="00BE6E3F" w:rsidRDefault="002979D7" w:rsidP="002979D7">
            <w:pPr>
              <w:pStyle w:val="NormalIndent"/>
              <w:tabs>
                <w:tab w:val="left" w:pos="106"/>
              </w:tabs>
              <w:ind w:left="0"/>
              <w:rPr>
                <w:sz w:val="20"/>
              </w:rPr>
            </w:pPr>
            <w:r w:rsidRPr="000061A3">
              <w:rPr>
                <w:sz w:val="20"/>
              </w:rPr>
              <w:t>1=</w:t>
            </w:r>
            <w:r>
              <w:rPr>
                <w:sz w:val="20"/>
              </w:rPr>
              <w:t>A spouse or partner</w:t>
            </w:r>
          </w:p>
        </w:tc>
      </w:tr>
      <w:tr w:rsidR="002979D7" w:rsidRPr="000061A3" w14:paraId="1779336A" w14:textId="77777777" w:rsidTr="00BC4DE5">
        <w:trPr>
          <w:cantSplit/>
        </w:trPr>
        <w:tc>
          <w:tcPr>
            <w:tcW w:w="1350" w:type="dxa"/>
          </w:tcPr>
          <w:p w14:paraId="7B235B40" w14:textId="0A6C1B60" w:rsidR="002979D7" w:rsidRPr="000061A3" w:rsidRDefault="002979D7" w:rsidP="002979D7">
            <w:pPr>
              <w:pStyle w:val="NormalIndent"/>
              <w:ind w:left="0"/>
              <w:rPr>
                <w:sz w:val="20"/>
              </w:rPr>
            </w:pPr>
            <w:r>
              <w:rPr>
                <w:sz w:val="20"/>
              </w:rPr>
              <w:t>G2_3</w:t>
            </w:r>
          </w:p>
        </w:tc>
        <w:tc>
          <w:tcPr>
            <w:tcW w:w="630" w:type="dxa"/>
          </w:tcPr>
          <w:p w14:paraId="167096B8" w14:textId="77777777" w:rsidR="002979D7" w:rsidRPr="000061A3" w:rsidRDefault="002979D7" w:rsidP="002979D7">
            <w:pPr>
              <w:pStyle w:val="NormalIndent"/>
              <w:ind w:left="0"/>
              <w:jc w:val="center"/>
              <w:rPr>
                <w:sz w:val="20"/>
              </w:rPr>
            </w:pPr>
            <w:r w:rsidRPr="000061A3">
              <w:rPr>
                <w:sz w:val="20"/>
              </w:rPr>
              <w:t>1</w:t>
            </w:r>
          </w:p>
        </w:tc>
        <w:tc>
          <w:tcPr>
            <w:tcW w:w="630" w:type="dxa"/>
          </w:tcPr>
          <w:p w14:paraId="7852DD0B" w14:textId="77777777" w:rsidR="002979D7" w:rsidRPr="000061A3" w:rsidRDefault="002979D7" w:rsidP="002979D7">
            <w:pPr>
              <w:pStyle w:val="NormalIndent"/>
              <w:ind w:left="0"/>
              <w:jc w:val="center"/>
              <w:rPr>
                <w:sz w:val="20"/>
              </w:rPr>
            </w:pPr>
            <w:r w:rsidRPr="000061A3">
              <w:rPr>
                <w:sz w:val="20"/>
              </w:rPr>
              <w:t>N</w:t>
            </w:r>
          </w:p>
        </w:tc>
        <w:tc>
          <w:tcPr>
            <w:tcW w:w="3060" w:type="dxa"/>
            <w:vMerge/>
          </w:tcPr>
          <w:p w14:paraId="1DF6E4C9" w14:textId="766B4517" w:rsidR="002979D7" w:rsidRPr="000061A3" w:rsidDel="00BE6E3F" w:rsidRDefault="002979D7" w:rsidP="002979D7">
            <w:pPr>
              <w:pStyle w:val="NormalIndent"/>
              <w:tabs>
                <w:tab w:val="left" w:pos="106"/>
              </w:tabs>
              <w:ind w:left="0"/>
              <w:rPr>
                <w:sz w:val="20"/>
              </w:rPr>
            </w:pPr>
          </w:p>
        </w:tc>
        <w:tc>
          <w:tcPr>
            <w:tcW w:w="2970" w:type="dxa"/>
          </w:tcPr>
          <w:p w14:paraId="4120841D" w14:textId="3DF5D6A8" w:rsidR="002979D7" w:rsidRPr="000061A3" w:rsidDel="00BE6E3F" w:rsidRDefault="002979D7" w:rsidP="002979D7">
            <w:pPr>
              <w:pStyle w:val="NormalIndent"/>
              <w:tabs>
                <w:tab w:val="left" w:pos="106"/>
              </w:tabs>
              <w:ind w:left="0"/>
              <w:rPr>
                <w:sz w:val="20"/>
              </w:rPr>
            </w:pPr>
            <w:r w:rsidRPr="000061A3">
              <w:rPr>
                <w:sz w:val="20"/>
              </w:rPr>
              <w:t>1=</w:t>
            </w:r>
            <w:r>
              <w:rPr>
                <w:sz w:val="20"/>
              </w:rPr>
              <w:t>Other family</w:t>
            </w:r>
          </w:p>
        </w:tc>
      </w:tr>
      <w:tr w:rsidR="002979D7" w:rsidRPr="000061A3" w14:paraId="13AD1FA3" w14:textId="77777777" w:rsidTr="00BC4DE5">
        <w:trPr>
          <w:cantSplit/>
        </w:trPr>
        <w:tc>
          <w:tcPr>
            <w:tcW w:w="1350" w:type="dxa"/>
          </w:tcPr>
          <w:p w14:paraId="4593112B" w14:textId="1048AEF2" w:rsidR="002979D7" w:rsidRPr="000061A3" w:rsidRDefault="002979D7" w:rsidP="002979D7">
            <w:pPr>
              <w:pStyle w:val="NormalIndent"/>
              <w:ind w:left="0"/>
              <w:rPr>
                <w:sz w:val="20"/>
              </w:rPr>
            </w:pPr>
            <w:r>
              <w:rPr>
                <w:sz w:val="20"/>
              </w:rPr>
              <w:t>G2_4</w:t>
            </w:r>
          </w:p>
        </w:tc>
        <w:tc>
          <w:tcPr>
            <w:tcW w:w="630" w:type="dxa"/>
          </w:tcPr>
          <w:p w14:paraId="36067025" w14:textId="77777777" w:rsidR="002979D7" w:rsidRPr="000061A3" w:rsidRDefault="002979D7" w:rsidP="002979D7">
            <w:pPr>
              <w:pStyle w:val="NormalIndent"/>
              <w:ind w:left="0"/>
              <w:jc w:val="center"/>
              <w:rPr>
                <w:sz w:val="20"/>
              </w:rPr>
            </w:pPr>
            <w:r w:rsidRPr="000061A3">
              <w:rPr>
                <w:sz w:val="20"/>
              </w:rPr>
              <w:t>1</w:t>
            </w:r>
          </w:p>
        </w:tc>
        <w:tc>
          <w:tcPr>
            <w:tcW w:w="630" w:type="dxa"/>
          </w:tcPr>
          <w:p w14:paraId="300906E5" w14:textId="77777777" w:rsidR="002979D7" w:rsidRPr="000061A3" w:rsidRDefault="002979D7" w:rsidP="002979D7">
            <w:pPr>
              <w:pStyle w:val="NormalIndent"/>
              <w:ind w:left="0"/>
              <w:jc w:val="center"/>
              <w:rPr>
                <w:sz w:val="20"/>
              </w:rPr>
            </w:pPr>
            <w:r w:rsidRPr="000061A3">
              <w:rPr>
                <w:sz w:val="20"/>
              </w:rPr>
              <w:t>N</w:t>
            </w:r>
          </w:p>
        </w:tc>
        <w:tc>
          <w:tcPr>
            <w:tcW w:w="3060" w:type="dxa"/>
            <w:vMerge/>
          </w:tcPr>
          <w:p w14:paraId="655A55A8" w14:textId="0C46752D" w:rsidR="002979D7" w:rsidRPr="000061A3" w:rsidDel="00BE6E3F" w:rsidRDefault="002979D7" w:rsidP="002979D7">
            <w:pPr>
              <w:pStyle w:val="NormalIndent"/>
              <w:tabs>
                <w:tab w:val="left" w:pos="106"/>
              </w:tabs>
              <w:ind w:left="0"/>
              <w:rPr>
                <w:sz w:val="20"/>
              </w:rPr>
            </w:pPr>
          </w:p>
        </w:tc>
        <w:tc>
          <w:tcPr>
            <w:tcW w:w="2970" w:type="dxa"/>
          </w:tcPr>
          <w:p w14:paraId="5016BF13" w14:textId="42F79518" w:rsidR="002979D7" w:rsidRPr="000061A3" w:rsidDel="00BE6E3F" w:rsidRDefault="002979D7" w:rsidP="002979D7">
            <w:pPr>
              <w:pStyle w:val="NormalIndent"/>
              <w:tabs>
                <w:tab w:val="left" w:pos="106"/>
              </w:tabs>
              <w:ind w:left="0"/>
              <w:rPr>
                <w:sz w:val="20"/>
              </w:rPr>
            </w:pPr>
            <w:r w:rsidRPr="000061A3">
              <w:rPr>
                <w:sz w:val="20"/>
              </w:rPr>
              <w:t>1=</w:t>
            </w:r>
            <w:r>
              <w:rPr>
                <w:sz w:val="20"/>
              </w:rPr>
              <w:t>Other people (non-family)</w:t>
            </w:r>
          </w:p>
        </w:tc>
      </w:tr>
      <w:tr w:rsidR="002979D7" w:rsidRPr="000061A3" w14:paraId="59A35ED6" w14:textId="77777777" w:rsidTr="00BC4DE5">
        <w:trPr>
          <w:cantSplit/>
        </w:trPr>
        <w:tc>
          <w:tcPr>
            <w:tcW w:w="1350" w:type="dxa"/>
          </w:tcPr>
          <w:p w14:paraId="5B97A171" w14:textId="108A9323" w:rsidR="002979D7" w:rsidRPr="000061A3" w:rsidRDefault="002979D7" w:rsidP="002979D7">
            <w:pPr>
              <w:pStyle w:val="NormalIndent"/>
              <w:ind w:left="0"/>
              <w:rPr>
                <w:sz w:val="20"/>
              </w:rPr>
            </w:pPr>
            <w:r>
              <w:rPr>
                <w:sz w:val="20"/>
              </w:rPr>
              <w:t>G2_5</w:t>
            </w:r>
          </w:p>
        </w:tc>
        <w:tc>
          <w:tcPr>
            <w:tcW w:w="630" w:type="dxa"/>
          </w:tcPr>
          <w:p w14:paraId="631947B0" w14:textId="77777777" w:rsidR="002979D7" w:rsidRPr="000061A3" w:rsidRDefault="002979D7" w:rsidP="002979D7">
            <w:pPr>
              <w:pStyle w:val="NormalIndent"/>
              <w:ind w:left="0"/>
              <w:jc w:val="center"/>
              <w:rPr>
                <w:sz w:val="20"/>
              </w:rPr>
            </w:pPr>
            <w:r w:rsidRPr="000061A3">
              <w:rPr>
                <w:sz w:val="20"/>
              </w:rPr>
              <w:t>1</w:t>
            </w:r>
          </w:p>
        </w:tc>
        <w:tc>
          <w:tcPr>
            <w:tcW w:w="630" w:type="dxa"/>
          </w:tcPr>
          <w:p w14:paraId="5BE00A65" w14:textId="77777777" w:rsidR="002979D7" w:rsidRPr="000061A3" w:rsidRDefault="002979D7" w:rsidP="002979D7">
            <w:pPr>
              <w:pStyle w:val="NormalIndent"/>
              <w:ind w:left="0"/>
              <w:jc w:val="center"/>
              <w:rPr>
                <w:sz w:val="20"/>
              </w:rPr>
            </w:pPr>
            <w:r w:rsidRPr="000061A3">
              <w:rPr>
                <w:sz w:val="20"/>
              </w:rPr>
              <w:t>N</w:t>
            </w:r>
          </w:p>
        </w:tc>
        <w:tc>
          <w:tcPr>
            <w:tcW w:w="3060" w:type="dxa"/>
            <w:vMerge/>
          </w:tcPr>
          <w:p w14:paraId="3CFBAE44" w14:textId="0609EF88" w:rsidR="002979D7" w:rsidRPr="000061A3" w:rsidDel="00BE6E3F" w:rsidRDefault="002979D7" w:rsidP="002979D7">
            <w:pPr>
              <w:pStyle w:val="NormalIndent"/>
              <w:tabs>
                <w:tab w:val="left" w:pos="106"/>
              </w:tabs>
              <w:ind w:left="0"/>
              <w:rPr>
                <w:sz w:val="20"/>
              </w:rPr>
            </w:pPr>
          </w:p>
        </w:tc>
        <w:tc>
          <w:tcPr>
            <w:tcW w:w="2970" w:type="dxa"/>
          </w:tcPr>
          <w:p w14:paraId="60A94AB1" w14:textId="04D8AE8D" w:rsidR="002979D7" w:rsidRPr="000061A3" w:rsidDel="00BE6E3F" w:rsidRDefault="002979D7" w:rsidP="002979D7">
            <w:pPr>
              <w:pStyle w:val="NormalIndent"/>
              <w:tabs>
                <w:tab w:val="left" w:pos="106"/>
              </w:tabs>
              <w:ind w:left="0"/>
              <w:rPr>
                <w:sz w:val="20"/>
              </w:rPr>
            </w:pPr>
            <w:r w:rsidRPr="000061A3">
              <w:rPr>
                <w:sz w:val="20"/>
              </w:rPr>
              <w:t>1=</w:t>
            </w:r>
            <w:r>
              <w:rPr>
                <w:sz w:val="20"/>
              </w:rPr>
              <w:t>Pets</w:t>
            </w:r>
          </w:p>
        </w:tc>
      </w:tr>
      <w:tr w:rsidR="002979D7" w:rsidRPr="000061A3" w14:paraId="4202D806" w14:textId="77777777" w:rsidTr="00BC4DE5">
        <w:trPr>
          <w:cantSplit/>
        </w:trPr>
        <w:tc>
          <w:tcPr>
            <w:tcW w:w="1350" w:type="dxa"/>
          </w:tcPr>
          <w:p w14:paraId="1FA1B927" w14:textId="1B9CCF06" w:rsidR="002979D7" w:rsidRPr="000061A3" w:rsidRDefault="002979D7" w:rsidP="002979D7">
            <w:pPr>
              <w:pStyle w:val="NormalIndent"/>
              <w:ind w:left="0"/>
              <w:rPr>
                <w:sz w:val="20"/>
              </w:rPr>
            </w:pPr>
            <w:r>
              <w:rPr>
                <w:sz w:val="20"/>
              </w:rPr>
              <w:t>G3</w:t>
            </w:r>
          </w:p>
        </w:tc>
        <w:tc>
          <w:tcPr>
            <w:tcW w:w="630" w:type="dxa"/>
          </w:tcPr>
          <w:p w14:paraId="1A48C059" w14:textId="451FC45D" w:rsidR="002979D7" w:rsidRPr="000061A3" w:rsidRDefault="002979D7" w:rsidP="002979D7">
            <w:pPr>
              <w:pStyle w:val="NormalIndent"/>
              <w:ind w:left="0"/>
              <w:jc w:val="center"/>
              <w:rPr>
                <w:sz w:val="20"/>
              </w:rPr>
            </w:pPr>
            <w:r>
              <w:rPr>
                <w:sz w:val="20"/>
              </w:rPr>
              <w:t>2</w:t>
            </w:r>
          </w:p>
        </w:tc>
        <w:tc>
          <w:tcPr>
            <w:tcW w:w="630" w:type="dxa"/>
          </w:tcPr>
          <w:p w14:paraId="7407CC21" w14:textId="77777777" w:rsidR="002979D7" w:rsidRPr="000061A3" w:rsidRDefault="002979D7" w:rsidP="002979D7">
            <w:pPr>
              <w:pStyle w:val="NormalIndent"/>
              <w:ind w:left="0"/>
              <w:jc w:val="center"/>
              <w:rPr>
                <w:sz w:val="20"/>
              </w:rPr>
            </w:pPr>
            <w:r w:rsidRPr="000061A3">
              <w:rPr>
                <w:sz w:val="20"/>
              </w:rPr>
              <w:t>N</w:t>
            </w:r>
          </w:p>
        </w:tc>
        <w:tc>
          <w:tcPr>
            <w:tcW w:w="3060" w:type="dxa"/>
          </w:tcPr>
          <w:p w14:paraId="6A2EF7DC" w14:textId="079481C5" w:rsidR="002979D7" w:rsidRPr="000061A3" w:rsidDel="00BE6E3F" w:rsidRDefault="002979D7" w:rsidP="002979D7">
            <w:pPr>
              <w:pStyle w:val="NormalIndent"/>
              <w:tabs>
                <w:tab w:val="left" w:pos="106"/>
              </w:tabs>
              <w:ind w:left="0"/>
              <w:rPr>
                <w:sz w:val="20"/>
              </w:rPr>
            </w:pPr>
            <w:r>
              <w:rPr>
                <w:sz w:val="20"/>
              </w:rPr>
              <w:t>G3. How do you identify yourself?</w:t>
            </w:r>
          </w:p>
        </w:tc>
        <w:tc>
          <w:tcPr>
            <w:tcW w:w="2970" w:type="dxa"/>
          </w:tcPr>
          <w:p w14:paraId="26E7A617" w14:textId="7A6D8748" w:rsidR="002979D7" w:rsidRPr="000061A3" w:rsidRDefault="002979D7" w:rsidP="002979D7">
            <w:pPr>
              <w:pStyle w:val="NormalIndent"/>
              <w:tabs>
                <w:tab w:val="left" w:pos="106"/>
              </w:tabs>
              <w:ind w:left="0"/>
              <w:rPr>
                <w:sz w:val="20"/>
              </w:rPr>
            </w:pPr>
            <w:r w:rsidRPr="000061A3">
              <w:rPr>
                <w:sz w:val="20"/>
              </w:rPr>
              <w:t>1=</w:t>
            </w:r>
            <w:r>
              <w:rPr>
                <w:sz w:val="20"/>
              </w:rPr>
              <w:t>Straight/heterosexual</w:t>
            </w:r>
          </w:p>
          <w:p w14:paraId="1FDB7ACD" w14:textId="08B38465" w:rsidR="002979D7" w:rsidRPr="000061A3" w:rsidDel="00BE6E3F" w:rsidRDefault="002979D7" w:rsidP="002979D7">
            <w:pPr>
              <w:pStyle w:val="NormalIndent"/>
              <w:tabs>
                <w:tab w:val="left" w:pos="106"/>
              </w:tabs>
              <w:ind w:left="0"/>
              <w:rPr>
                <w:sz w:val="20"/>
              </w:rPr>
            </w:pPr>
            <w:r w:rsidRPr="000061A3">
              <w:rPr>
                <w:sz w:val="20"/>
              </w:rPr>
              <w:t>2=</w:t>
            </w:r>
            <w:r>
              <w:rPr>
                <w:sz w:val="20"/>
              </w:rPr>
              <w:t>Bisexual</w:t>
            </w:r>
            <w:r>
              <w:rPr>
                <w:sz w:val="20"/>
              </w:rPr>
              <w:br/>
              <w:t>3=Gay/homosexual/same gender loving</w:t>
            </w:r>
            <w:r>
              <w:rPr>
                <w:sz w:val="20"/>
              </w:rPr>
              <w:br/>
              <w:t>4=Other</w:t>
            </w:r>
            <w:r>
              <w:rPr>
                <w:sz w:val="20"/>
              </w:rPr>
              <w:br/>
              <w:t>99=Prefer not to answer</w:t>
            </w:r>
          </w:p>
        </w:tc>
      </w:tr>
      <w:tr w:rsidR="002979D7" w:rsidRPr="000061A3" w14:paraId="6E4B7E8E" w14:textId="77777777" w:rsidTr="00BC4DE5">
        <w:trPr>
          <w:cantSplit/>
        </w:trPr>
        <w:tc>
          <w:tcPr>
            <w:tcW w:w="1350" w:type="dxa"/>
          </w:tcPr>
          <w:p w14:paraId="3B826083" w14:textId="402F3447" w:rsidR="002979D7" w:rsidRPr="000061A3" w:rsidRDefault="002979D7" w:rsidP="002979D7">
            <w:pPr>
              <w:pStyle w:val="NormalIndent"/>
              <w:ind w:left="0"/>
              <w:rPr>
                <w:sz w:val="20"/>
              </w:rPr>
            </w:pPr>
            <w:r>
              <w:rPr>
                <w:sz w:val="20"/>
              </w:rPr>
              <w:t>G3Other</w:t>
            </w:r>
          </w:p>
        </w:tc>
        <w:tc>
          <w:tcPr>
            <w:tcW w:w="630" w:type="dxa"/>
          </w:tcPr>
          <w:p w14:paraId="13BD6612" w14:textId="60DA821B" w:rsidR="002979D7" w:rsidRPr="000061A3" w:rsidRDefault="00BD05C1" w:rsidP="00BD05C1">
            <w:pPr>
              <w:pStyle w:val="NormalIndent"/>
              <w:ind w:left="0"/>
              <w:jc w:val="center"/>
              <w:rPr>
                <w:sz w:val="20"/>
              </w:rPr>
            </w:pPr>
            <w:r>
              <w:rPr>
                <w:sz w:val="20"/>
              </w:rPr>
              <w:t>2</w:t>
            </w:r>
            <w:r w:rsidR="002979D7">
              <w:rPr>
                <w:sz w:val="20"/>
              </w:rPr>
              <w:t>00</w:t>
            </w:r>
          </w:p>
        </w:tc>
        <w:tc>
          <w:tcPr>
            <w:tcW w:w="630" w:type="dxa"/>
          </w:tcPr>
          <w:p w14:paraId="64018A44" w14:textId="1806BE5A" w:rsidR="002979D7" w:rsidRPr="000061A3" w:rsidRDefault="002979D7" w:rsidP="002979D7">
            <w:pPr>
              <w:pStyle w:val="NormalIndent"/>
              <w:ind w:left="0"/>
              <w:jc w:val="center"/>
              <w:rPr>
                <w:sz w:val="20"/>
              </w:rPr>
            </w:pPr>
            <w:r>
              <w:rPr>
                <w:sz w:val="20"/>
              </w:rPr>
              <w:t>A/</w:t>
            </w:r>
            <w:r w:rsidRPr="000061A3">
              <w:rPr>
                <w:sz w:val="20"/>
              </w:rPr>
              <w:t>N</w:t>
            </w:r>
          </w:p>
        </w:tc>
        <w:tc>
          <w:tcPr>
            <w:tcW w:w="3060" w:type="dxa"/>
          </w:tcPr>
          <w:p w14:paraId="2A2248B8" w14:textId="38C01873" w:rsidR="002979D7" w:rsidRPr="000061A3" w:rsidDel="00BE6E3F" w:rsidRDefault="002979D7" w:rsidP="002979D7">
            <w:pPr>
              <w:pStyle w:val="NormalIndent"/>
              <w:tabs>
                <w:tab w:val="left" w:pos="106"/>
              </w:tabs>
              <w:ind w:left="0"/>
              <w:rPr>
                <w:sz w:val="20"/>
              </w:rPr>
            </w:pPr>
            <w:r>
              <w:rPr>
                <w:sz w:val="20"/>
              </w:rPr>
              <w:t xml:space="preserve">G3. Other </w:t>
            </w:r>
            <w:r w:rsidRPr="00E5211D">
              <w:rPr>
                <w:i/>
                <w:sz w:val="20"/>
              </w:rPr>
              <w:t>(specify)</w:t>
            </w:r>
            <w:r>
              <w:rPr>
                <w:sz w:val="20"/>
              </w:rPr>
              <w:t>:</w:t>
            </w:r>
          </w:p>
        </w:tc>
        <w:tc>
          <w:tcPr>
            <w:tcW w:w="2970" w:type="dxa"/>
          </w:tcPr>
          <w:p w14:paraId="0FACABE7" w14:textId="790C271E" w:rsidR="002979D7" w:rsidRPr="000061A3" w:rsidDel="00BE6E3F" w:rsidRDefault="002979D7" w:rsidP="00BD05C1">
            <w:pPr>
              <w:pStyle w:val="NormalIndent"/>
              <w:tabs>
                <w:tab w:val="left" w:pos="106"/>
              </w:tabs>
              <w:ind w:left="0"/>
              <w:rPr>
                <w:sz w:val="20"/>
              </w:rPr>
            </w:pPr>
            <w:r w:rsidRPr="000061A3">
              <w:rPr>
                <w:sz w:val="20"/>
              </w:rPr>
              <w:t>&lt;Verbatim&gt;</w:t>
            </w:r>
          </w:p>
        </w:tc>
      </w:tr>
      <w:tr w:rsidR="002979D7" w:rsidRPr="000061A3" w14:paraId="32683686"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1C9A9F2B"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72D8F1E9"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07C567D1"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3B2C6D41" w14:textId="18CE2459" w:rsidR="002979D7" w:rsidRPr="000061A3" w:rsidRDefault="002979D7" w:rsidP="002979D7">
            <w:pPr>
              <w:pStyle w:val="NormalIndent"/>
              <w:tabs>
                <w:tab w:val="left" w:pos="106"/>
              </w:tabs>
              <w:ind w:left="0"/>
              <w:rPr>
                <w:sz w:val="20"/>
              </w:rPr>
            </w:pPr>
            <w:r w:rsidRPr="000061A3">
              <w:rPr>
                <w:sz w:val="20"/>
              </w:rPr>
              <w:t>G</w:t>
            </w:r>
            <w:r>
              <w:rPr>
                <w:sz w:val="20"/>
              </w:rPr>
              <w:t>4</w:t>
            </w:r>
            <w:r w:rsidRPr="000061A3">
              <w:rPr>
                <w:sz w:val="20"/>
              </w:rPr>
              <w:t>. What is the HIGHEST level of education you, your father</w:t>
            </w:r>
            <w:r>
              <w:rPr>
                <w:sz w:val="20"/>
              </w:rPr>
              <w:t>,</w:t>
            </w:r>
            <w:r w:rsidRPr="000061A3">
              <w:rPr>
                <w:sz w:val="20"/>
              </w:rPr>
              <w:t xml:space="preserve"> and your mother have completed?</w:t>
            </w:r>
          </w:p>
        </w:tc>
      </w:tr>
      <w:tr w:rsidR="002979D7" w:rsidRPr="000061A3" w14:paraId="2A8B7B59" w14:textId="77777777" w:rsidTr="00BC4DE5">
        <w:trPr>
          <w:cantSplit/>
        </w:trPr>
        <w:tc>
          <w:tcPr>
            <w:tcW w:w="1350" w:type="dxa"/>
          </w:tcPr>
          <w:p w14:paraId="3BF8D275" w14:textId="35B21447" w:rsidR="002979D7" w:rsidRPr="000061A3" w:rsidRDefault="002979D7" w:rsidP="002979D7">
            <w:pPr>
              <w:pStyle w:val="NormalIndent"/>
              <w:ind w:left="0"/>
              <w:rPr>
                <w:sz w:val="20"/>
              </w:rPr>
            </w:pPr>
            <w:r w:rsidRPr="000061A3">
              <w:rPr>
                <w:sz w:val="20"/>
              </w:rPr>
              <w:lastRenderedPageBreak/>
              <w:t>G</w:t>
            </w:r>
            <w:r>
              <w:rPr>
                <w:sz w:val="20"/>
              </w:rPr>
              <w:t>4</w:t>
            </w:r>
            <w:r w:rsidRPr="000061A3">
              <w:rPr>
                <w:sz w:val="20"/>
              </w:rPr>
              <w:t>A</w:t>
            </w:r>
          </w:p>
        </w:tc>
        <w:tc>
          <w:tcPr>
            <w:tcW w:w="630" w:type="dxa"/>
          </w:tcPr>
          <w:p w14:paraId="53AE956A" w14:textId="26D89057" w:rsidR="002979D7" w:rsidRPr="000061A3" w:rsidRDefault="002979D7" w:rsidP="002979D7">
            <w:pPr>
              <w:pStyle w:val="NormalIndent"/>
              <w:ind w:left="0"/>
              <w:jc w:val="center"/>
              <w:rPr>
                <w:sz w:val="20"/>
              </w:rPr>
            </w:pPr>
            <w:r w:rsidRPr="000061A3">
              <w:rPr>
                <w:sz w:val="20"/>
              </w:rPr>
              <w:t>2</w:t>
            </w:r>
          </w:p>
        </w:tc>
        <w:tc>
          <w:tcPr>
            <w:tcW w:w="630" w:type="dxa"/>
          </w:tcPr>
          <w:p w14:paraId="6BA6E536" w14:textId="2439AD98" w:rsidR="002979D7" w:rsidRPr="000061A3" w:rsidRDefault="002979D7" w:rsidP="002979D7">
            <w:pPr>
              <w:pStyle w:val="NormalIndent"/>
              <w:ind w:left="0"/>
              <w:jc w:val="center"/>
              <w:rPr>
                <w:sz w:val="20"/>
              </w:rPr>
            </w:pPr>
            <w:r w:rsidRPr="000061A3">
              <w:rPr>
                <w:sz w:val="20"/>
              </w:rPr>
              <w:t>N</w:t>
            </w:r>
          </w:p>
        </w:tc>
        <w:tc>
          <w:tcPr>
            <w:tcW w:w="3060" w:type="dxa"/>
          </w:tcPr>
          <w:p w14:paraId="4DC68178" w14:textId="7E946321" w:rsidR="002979D7" w:rsidRPr="000061A3" w:rsidDel="00BE6E3F" w:rsidRDefault="002979D7" w:rsidP="002979D7">
            <w:pPr>
              <w:pStyle w:val="NormalIndent"/>
              <w:tabs>
                <w:tab w:val="left" w:pos="106"/>
              </w:tabs>
              <w:ind w:left="0"/>
              <w:rPr>
                <w:sz w:val="20"/>
              </w:rPr>
            </w:pPr>
            <w:r w:rsidRPr="000061A3">
              <w:rPr>
                <w:sz w:val="20"/>
              </w:rPr>
              <w:t>You:</w:t>
            </w:r>
          </w:p>
        </w:tc>
        <w:tc>
          <w:tcPr>
            <w:tcW w:w="2970" w:type="dxa"/>
          </w:tcPr>
          <w:p w14:paraId="6CC16AF3" w14:textId="77777777" w:rsidR="002979D7" w:rsidRPr="000061A3" w:rsidRDefault="002979D7" w:rsidP="002979D7">
            <w:pPr>
              <w:pStyle w:val="NormalIndent"/>
              <w:tabs>
                <w:tab w:val="left" w:pos="106"/>
              </w:tabs>
              <w:ind w:left="0"/>
              <w:rPr>
                <w:sz w:val="20"/>
              </w:rPr>
            </w:pPr>
            <w:r w:rsidRPr="000061A3">
              <w:rPr>
                <w:sz w:val="20"/>
              </w:rPr>
              <w:t>1=Grade school or less</w:t>
            </w:r>
          </w:p>
          <w:p w14:paraId="1D0BCEF2" w14:textId="77777777" w:rsidR="002979D7" w:rsidRPr="000061A3" w:rsidRDefault="002979D7" w:rsidP="002979D7">
            <w:pPr>
              <w:pStyle w:val="NormalIndent"/>
              <w:tabs>
                <w:tab w:val="left" w:pos="106"/>
              </w:tabs>
              <w:ind w:left="0"/>
              <w:rPr>
                <w:sz w:val="20"/>
              </w:rPr>
            </w:pPr>
            <w:r w:rsidRPr="000061A3">
              <w:rPr>
                <w:sz w:val="20"/>
              </w:rPr>
              <w:t>2=Some high school</w:t>
            </w:r>
          </w:p>
          <w:p w14:paraId="12226297" w14:textId="7B4BE05C" w:rsidR="002979D7" w:rsidRPr="000061A3" w:rsidRDefault="002979D7" w:rsidP="002979D7">
            <w:pPr>
              <w:pStyle w:val="NormalIndent"/>
              <w:tabs>
                <w:tab w:val="left" w:pos="106"/>
              </w:tabs>
              <w:ind w:left="0"/>
              <w:rPr>
                <w:sz w:val="20"/>
              </w:rPr>
            </w:pPr>
            <w:r w:rsidRPr="000061A3">
              <w:rPr>
                <w:sz w:val="20"/>
              </w:rPr>
              <w:t>3=High school graduate or GED</w:t>
            </w:r>
          </w:p>
          <w:p w14:paraId="6F14577B" w14:textId="77777777" w:rsidR="002979D7" w:rsidRPr="000061A3" w:rsidRDefault="002979D7" w:rsidP="002979D7">
            <w:pPr>
              <w:pStyle w:val="NormalIndent"/>
              <w:tabs>
                <w:tab w:val="left" w:pos="106"/>
              </w:tabs>
              <w:ind w:left="0"/>
              <w:rPr>
                <w:sz w:val="20"/>
              </w:rPr>
            </w:pPr>
            <w:r w:rsidRPr="000061A3">
              <w:rPr>
                <w:sz w:val="20"/>
              </w:rPr>
              <w:t>4=Vocational school</w:t>
            </w:r>
          </w:p>
          <w:p w14:paraId="4AC272CB" w14:textId="77777777" w:rsidR="002979D7" w:rsidRPr="000061A3" w:rsidRDefault="002979D7" w:rsidP="002979D7">
            <w:pPr>
              <w:pStyle w:val="NormalIndent"/>
              <w:tabs>
                <w:tab w:val="left" w:pos="106"/>
              </w:tabs>
              <w:ind w:left="0"/>
              <w:rPr>
                <w:sz w:val="20"/>
              </w:rPr>
            </w:pPr>
            <w:r w:rsidRPr="000061A3">
              <w:rPr>
                <w:sz w:val="20"/>
              </w:rPr>
              <w:t>5=Some college</w:t>
            </w:r>
          </w:p>
          <w:p w14:paraId="031C542B" w14:textId="0C7D6ED9" w:rsidR="002979D7" w:rsidRPr="000061A3" w:rsidRDefault="002979D7" w:rsidP="002979D7">
            <w:pPr>
              <w:pStyle w:val="NormalIndent"/>
              <w:tabs>
                <w:tab w:val="left" w:pos="106"/>
              </w:tabs>
              <w:ind w:left="0"/>
              <w:rPr>
                <w:sz w:val="20"/>
              </w:rPr>
            </w:pPr>
            <w:r w:rsidRPr="000061A3">
              <w:rPr>
                <w:sz w:val="20"/>
              </w:rPr>
              <w:t>6=</w:t>
            </w:r>
            <w:proofErr w:type="gramStart"/>
            <w:r w:rsidRPr="000061A3">
              <w:rPr>
                <w:sz w:val="20"/>
              </w:rPr>
              <w:t>Associate</w:t>
            </w:r>
            <w:r>
              <w:rPr>
                <w:sz w:val="20"/>
              </w:rPr>
              <w:t>’</w:t>
            </w:r>
            <w:r w:rsidRPr="000061A3">
              <w:rPr>
                <w:sz w:val="20"/>
              </w:rPr>
              <w:t>s</w:t>
            </w:r>
            <w:proofErr w:type="gramEnd"/>
            <w:r w:rsidRPr="000061A3">
              <w:rPr>
                <w:sz w:val="20"/>
              </w:rPr>
              <w:t xml:space="preserve"> degree</w:t>
            </w:r>
          </w:p>
          <w:p w14:paraId="5296BDA0" w14:textId="77777777" w:rsidR="002979D7" w:rsidRPr="000061A3" w:rsidRDefault="002979D7" w:rsidP="002979D7">
            <w:pPr>
              <w:pStyle w:val="NormalIndent"/>
              <w:tabs>
                <w:tab w:val="left" w:pos="106"/>
              </w:tabs>
              <w:ind w:left="0"/>
              <w:rPr>
                <w:sz w:val="20"/>
              </w:rPr>
            </w:pPr>
            <w:r w:rsidRPr="000061A3">
              <w:rPr>
                <w:sz w:val="20"/>
              </w:rPr>
              <w:t>7=College graduate (Bachelor’s degree)</w:t>
            </w:r>
          </w:p>
          <w:p w14:paraId="79DDC5C9" w14:textId="77777777" w:rsidR="002979D7" w:rsidRPr="000061A3" w:rsidRDefault="002979D7" w:rsidP="002979D7">
            <w:pPr>
              <w:pStyle w:val="NormalIndent"/>
              <w:tabs>
                <w:tab w:val="left" w:pos="106"/>
              </w:tabs>
              <w:ind w:left="0"/>
              <w:rPr>
                <w:sz w:val="20"/>
              </w:rPr>
            </w:pPr>
            <w:r w:rsidRPr="000061A3">
              <w:rPr>
                <w:sz w:val="20"/>
              </w:rPr>
              <w:t>8=Some graduate education</w:t>
            </w:r>
          </w:p>
          <w:p w14:paraId="7CB4436C" w14:textId="72A41A41" w:rsidR="002979D7" w:rsidRPr="000061A3" w:rsidDel="00BE6E3F" w:rsidRDefault="002979D7" w:rsidP="002979D7">
            <w:pPr>
              <w:pStyle w:val="NormalIndent"/>
              <w:tabs>
                <w:tab w:val="left" w:pos="106"/>
              </w:tabs>
              <w:ind w:left="0"/>
              <w:rPr>
                <w:sz w:val="20"/>
              </w:rPr>
            </w:pPr>
            <w:r w:rsidRPr="000061A3">
              <w:rPr>
                <w:sz w:val="20"/>
              </w:rPr>
              <w:t>9=Graduate degree</w:t>
            </w:r>
          </w:p>
        </w:tc>
      </w:tr>
      <w:tr w:rsidR="002979D7" w:rsidRPr="000061A3" w14:paraId="32E6B3C8" w14:textId="77777777" w:rsidTr="00BC4DE5">
        <w:trPr>
          <w:cantSplit/>
        </w:trPr>
        <w:tc>
          <w:tcPr>
            <w:tcW w:w="1350" w:type="dxa"/>
          </w:tcPr>
          <w:p w14:paraId="4407DB93" w14:textId="66527965" w:rsidR="002979D7" w:rsidRPr="000061A3" w:rsidRDefault="002979D7" w:rsidP="002979D7">
            <w:pPr>
              <w:pStyle w:val="NormalIndent"/>
              <w:ind w:left="0"/>
              <w:rPr>
                <w:sz w:val="20"/>
              </w:rPr>
            </w:pPr>
            <w:r w:rsidRPr="000061A3">
              <w:rPr>
                <w:sz w:val="20"/>
              </w:rPr>
              <w:t>G</w:t>
            </w:r>
            <w:r>
              <w:rPr>
                <w:sz w:val="20"/>
              </w:rPr>
              <w:t>4</w:t>
            </w:r>
            <w:r w:rsidRPr="000061A3">
              <w:rPr>
                <w:sz w:val="20"/>
              </w:rPr>
              <w:t>B</w:t>
            </w:r>
          </w:p>
        </w:tc>
        <w:tc>
          <w:tcPr>
            <w:tcW w:w="630" w:type="dxa"/>
          </w:tcPr>
          <w:p w14:paraId="7C7F72DC" w14:textId="6FF3A51D" w:rsidR="002979D7" w:rsidRPr="000061A3" w:rsidRDefault="002979D7" w:rsidP="002979D7">
            <w:pPr>
              <w:pStyle w:val="NormalIndent"/>
              <w:ind w:left="0"/>
              <w:jc w:val="center"/>
              <w:rPr>
                <w:sz w:val="20"/>
              </w:rPr>
            </w:pPr>
            <w:r w:rsidRPr="000061A3">
              <w:rPr>
                <w:sz w:val="20"/>
              </w:rPr>
              <w:t>2</w:t>
            </w:r>
          </w:p>
        </w:tc>
        <w:tc>
          <w:tcPr>
            <w:tcW w:w="630" w:type="dxa"/>
          </w:tcPr>
          <w:p w14:paraId="406667AB" w14:textId="529B86C1" w:rsidR="002979D7" w:rsidRPr="000061A3" w:rsidRDefault="002979D7" w:rsidP="002979D7">
            <w:pPr>
              <w:pStyle w:val="NormalIndent"/>
              <w:ind w:left="0"/>
              <w:jc w:val="center"/>
              <w:rPr>
                <w:sz w:val="20"/>
              </w:rPr>
            </w:pPr>
            <w:r w:rsidRPr="000061A3">
              <w:rPr>
                <w:sz w:val="20"/>
              </w:rPr>
              <w:t>N</w:t>
            </w:r>
          </w:p>
        </w:tc>
        <w:tc>
          <w:tcPr>
            <w:tcW w:w="3060" w:type="dxa"/>
          </w:tcPr>
          <w:p w14:paraId="66ADD67E" w14:textId="459ACFCE" w:rsidR="002979D7" w:rsidRPr="000061A3" w:rsidDel="00BE6E3F" w:rsidRDefault="002979D7" w:rsidP="002979D7">
            <w:pPr>
              <w:pStyle w:val="NormalIndent"/>
              <w:tabs>
                <w:tab w:val="left" w:pos="106"/>
              </w:tabs>
              <w:ind w:left="0"/>
              <w:rPr>
                <w:sz w:val="20"/>
              </w:rPr>
            </w:pPr>
            <w:r>
              <w:rPr>
                <w:sz w:val="20"/>
              </w:rPr>
              <w:t>Your f</w:t>
            </w:r>
            <w:r w:rsidRPr="000061A3">
              <w:rPr>
                <w:sz w:val="20"/>
              </w:rPr>
              <w:t>ather:</w:t>
            </w:r>
          </w:p>
        </w:tc>
        <w:tc>
          <w:tcPr>
            <w:tcW w:w="2970" w:type="dxa"/>
          </w:tcPr>
          <w:p w14:paraId="1CA6F0B8" w14:textId="77777777" w:rsidR="002979D7" w:rsidRPr="000061A3" w:rsidRDefault="002979D7" w:rsidP="002979D7">
            <w:pPr>
              <w:pStyle w:val="NormalIndent"/>
              <w:tabs>
                <w:tab w:val="left" w:pos="106"/>
              </w:tabs>
              <w:ind w:left="0"/>
              <w:rPr>
                <w:sz w:val="20"/>
              </w:rPr>
            </w:pPr>
            <w:r w:rsidRPr="000061A3">
              <w:rPr>
                <w:sz w:val="20"/>
              </w:rPr>
              <w:t>1=Grade school or less</w:t>
            </w:r>
          </w:p>
          <w:p w14:paraId="4B6D7E43" w14:textId="77777777" w:rsidR="002979D7" w:rsidRPr="000061A3" w:rsidRDefault="002979D7" w:rsidP="002979D7">
            <w:pPr>
              <w:pStyle w:val="NormalIndent"/>
              <w:tabs>
                <w:tab w:val="left" w:pos="106"/>
              </w:tabs>
              <w:ind w:left="0"/>
              <w:rPr>
                <w:sz w:val="20"/>
              </w:rPr>
            </w:pPr>
            <w:r w:rsidRPr="000061A3">
              <w:rPr>
                <w:sz w:val="20"/>
              </w:rPr>
              <w:t>2=Some high school</w:t>
            </w:r>
          </w:p>
          <w:p w14:paraId="4291ABC1" w14:textId="0F1EC12C" w:rsidR="002979D7" w:rsidRPr="000061A3" w:rsidRDefault="002979D7" w:rsidP="002979D7">
            <w:pPr>
              <w:pStyle w:val="NormalIndent"/>
              <w:tabs>
                <w:tab w:val="left" w:pos="106"/>
              </w:tabs>
              <w:ind w:left="0"/>
              <w:rPr>
                <w:sz w:val="20"/>
              </w:rPr>
            </w:pPr>
            <w:r w:rsidRPr="000061A3">
              <w:rPr>
                <w:sz w:val="20"/>
              </w:rPr>
              <w:t>3=High school graduate or GED</w:t>
            </w:r>
          </w:p>
          <w:p w14:paraId="6976D5AA" w14:textId="77777777" w:rsidR="002979D7" w:rsidRPr="000061A3" w:rsidRDefault="002979D7" w:rsidP="002979D7">
            <w:pPr>
              <w:pStyle w:val="NormalIndent"/>
              <w:tabs>
                <w:tab w:val="left" w:pos="106"/>
              </w:tabs>
              <w:ind w:left="0"/>
              <w:rPr>
                <w:sz w:val="20"/>
              </w:rPr>
            </w:pPr>
            <w:r w:rsidRPr="000061A3">
              <w:rPr>
                <w:sz w:val="20"/>
              </w:rPr>
              <w:t>4=Vocational school</w:t>
            </w:r>
          </w:p>
          <w:p w14:paraId="0EEFD0B3" w14:textId="77777777" w:rsidR="002979D7" w:rsidRPr="000061A3" w:rsidRDefault="002979D7" w:rsidP="002979D7">
            <w:pPr>
              <w:pStyle w:val="NormalIndent"/>
              <w:tabs>
                <w:tab w:val="left" w:pos="106"/>
              </w:tabs>
              <w:ind w:left="0"/>
              <w:rPr>
                <w:sz w:val="20"/>
              </w:rPr>
            </w:pPr>
            <w:r w:rsidRPr="000061A3">
              <w:rPr>
                <w:sz w:val="20"/>
              </w:rPr>
              <w:t>5=Some college</w:t>
            </w:r>
          </w:p>
          <w:p w14:paraId="212612C2" w14:textId="5DA3F167" w:rsidR="002979D7" w:rsidRPr="000061A3" w:rsidRDefault="002979D7" w:rsidP="002979D7">
            <w:pPr>
              <w:pStyle w:val="NormalIndent"/>
              <w:tabs>
                <w:tab w:val="left" w:pos="106"/>
              </w:tabs>
              <w:ind w:left="0"/>
              <w:rPr>
                <w:sz w:val="20"/>
              </w:rPr>
            </w:pPr>
            <w:r w:rsidRPr="000061A3">
              <w:rPr>
                <w:sz w:val="20"/>
              </w:rPr>
              <w:t>6=</w:t>
            </w:r>
            <w:proofErr w:type="gramStart"/>
            <w:r w:rsidRPr="000061A3">
              <w:rPr>
                <w:sz w:val="20"/>
              </w:rPr>
              <w:t>Associate</w:t>
            </w:r>
            <w:r>
              <w:rPr>
                <w:sz w:val="20"/>
              </w:rPr>
              <w:t>’</w:t>
            </w:r>
            <w:r w:rsidRPr="000061A3">
              <w:rPr>
                <w:sz w:val="20"/>
              </w:rPr>
              <w:t>s</w:t>
            </w:r>
            <w:proofErr w:type="gramEnd"/>
            <w:r w:rsidRPr="000061A3">
              <w:rPr>
                <w:sz w:val="20"/>
              </w:rPr>
              <w:t xml:space="preserve"> degree</w:t>
            </w:r>
          </w:p>
          <w:p w14:paraId="4CAA6B00" w14:textId="77777777" w:rsidR="002979D7" w:rsidRPr="000061A3" w:rsidRDefault="002979D7" w:rsidP="002979D7">
            <w:pPr>
              <w:pStyle w:val="NormalIndent"/>
              <w:tabs>
                <w:tab w:val="left" w:pos="106"/>
              </w:tabs>
              <w:ind w:left="0"/>
              <w:rPr>
                <w:sz w:val="20"/>
              </w:rPr>
            </w:pPr>
            <w:r w:rsidRPr="000061A3">
              <w:rPr>
                <w:sz w:val="20"/>
              </w:rPr>
              <w:t>7=College graduate (Bachelor’s degree)</w:t>
            </w:r>
          </w:p>
          <w:p w14:paraId="40D7C6A0" w14:textId="77777777" w:rsidR="002979D7" w:rsidRPr="000061A3" w:rsidRDefault="002979D7" w:rsidP="002979D7">
            <w:pPr>
              <w:pStyle w:val="NormalIndent"/>
              <w:tabs>
                <w:tab w:val="left" w:pos="106"/>
              </w:tabs>
              <w:ind w:left="0"/>
              <w:rPr>
                <w:sz w:val="20"/>
              </w:rPr>
            </w:pPr>
            <w:r w:rsidRPr="000061A3">
              <w:rPr>
                <w:sz w:val="20"/>
              </w:rPr>
              <w:t>8=Some graduate education</w:t>
            </w:r>
          </w:p>
          <w:p w14:paraId="058F20DD" w14:textId="77777777" w:rsidR="002979D7" w:rsidRPr="000061A3" w:rsidRDefault="002979D7" w:rsidP="002979D7">
            <w:pPr>
              <w:pStyle w:val="NormalIndent"/>
              <w:tabs>
                <w:tab w:val="left" w:pos="106"/>
              </w:tabs>
              <w:ind w:left="0"/>
              <w:rPr>
                <w:sz w:val="20"/>
              </w:rPr>
            </w:pPr>
            <w:r w:rsidRPr="000061A3">
              <w:rPr>
                <w:sz w:val="20"/>
              </w:rPr>
              <w:t>9=Graduate degree</w:t>
            </w:r>
          </w:p>
          <w:p w14:paraId="33A3EDCD" w14:textId="75D7266D" w:rsidR="002979D7" w:rsidRPr="000061A3" w:rsidDel="00BE6E3F" w:rsidRDefault="002979D7" w:rsidP="002979D7">
            <w:pPr>
              <w:pStyle w:val="NormalIndent"/>
              <w:tabs>
                <w:tab w:val="left" w:pos="106"/>
              </w:tabs>
              <w:ind w:left="0"/>
              <w:rPr>
                <w:sz w:val="20"/>
              </w:rPr>
            </w:pPr>
            <w:r>
              <w:rPr>
                <w:sz w:val="20"/>
              </w:rPr>
              <w:t>88</w:t>
            </w:r>
            <w:r w:rsidRPr="000061A3">
              <w:rPr>
                <w:sz w:val="20"/>
              </w:rPr>
              <w:t>=Don’t know</w:t>
            </w:r>
          </w:p>
        </w:tc>
      </w:tr>
      <w:tr w:rsidR="002979D7" w:rsidRPr="000061A3" w14:paraId="183AD67F" w14:textId="77777777" w:rsidTr="00BC4DE5">
        <w:trPr>
          <w:cantSplit/>
        </w:trPr>
        <w:tc>
          <w:tcPr>
            <w:tcW w:w="1350" w:type="dxa"/>
          </w:tcPr>
          <w:p w14:paraId="578BBF1F" w14:textId="5CE63E2F" w:rsidR="002979D7" w:rsidRPr="000061A3" w:rsidRDefault="002979D7" w:rsidP="002979D7">
            <w:pPr>
              <w:pStyle w:val="NormalIndent"/>
              <w:ind w:left="0"/>
              <w:rPr>
                <w:sz w:val="20"/>
              </w:rPr>
            </w:pPr>
            <w:r w:rsidRPr="000061A3">
              <w:rPr>
                <w:sz w:val="20"/>
              </w:rPr>
              <w:t>G</w:t>
            </w:r>
            <w:r>
              <w:rPr>
                <w:sz w:val="20"/>
              </w:rPr>
              <w:t>4</w:t>
            </w:r>
            <w:r w:rsidRPr="000061A3">
              <w:rPr>
                <w:sz w:val="20"/>
              </w:rPr>
              <w:t>C</w:t>
            </w:r>
          </w:p>
        </w:tc>
        <w:tc>
          <w:tcPr>
            <w:tcW w:w="630" w:type="dxa"/>
          </w:tcPr>
          <w:p w14:paraId="272FDC55" w14:textId="28D1160D" w:rsidR="002979D7" w:rsidRPr="000061A3" w:rsidRDefault="002979D7" w:rsidP="002979D7">
            <w:pPr>
              <w:pStyle w:val="NormalIndent"/>
              <w:ind w:left="0"/>
              <w:jc w:val="center"/>
              <w:rPr>
                <w:sz w:val="20"/>
              </w:rPr>
            </w:pPr>
            <w:r w:rsidRPr="000061A3">
              <w:rPr>
                <w:sz w:val="20"/>
              </w:rPr>
              <w:t>2</w:t>
            </w:r>
          </w:p>
        </w:tc>
        <w:tc>
          <w:tcPr>
            <w:tcW w:w="630" w:type="dxa"/>
          </w:tcPr>
          <w:p w14:paraId="72247B13" w14:textId="029462A1" w:rsidR="002979D7" w:rsidRPr="000061A3" w:rsidRDefault="002979D7" w:rsidP="002979D7">
            <w:pPr>
              <w:pStyle w:val="NormalIndent"/>
              <w:ind w:left="0"/>
              <w:jc w:val="center"/>
              <w:rPr>
                <w:sz w:val="20"/>
              </w:rPr>
            </w:pPr>
            <w:r w:rsidRPr="000061A3">
              <w:rPr>
                <w:sz w:val="20"/>
              </w:rPr>
              <w:t>N</w:t>
            </w:r>
          </w:p>
        </w:tc>
        <w:tc>
          <w:tcPr>
            <w:tcW w:w="3060" w:type="dxa"/>
          </w:tcPr>
          <w:p w14:paraId="4F439B87" w14:textId="56A0C24E" w:rsidR="002979D7" w:rsidRPr="000061A3" w:rsidRDefault="002979D7" w:rsidP="002979D7">
            <w:pPr>
              <w:pStyle w:val="NormalIndent"/>
              <w:ind w:left="0"/>
              <w:jc w:val="both"/>
              <w:rPr>
                <w:sz w:val="20"/>
              </w:rPr>
            </w:pPr>
            <w:r w:rsidRPr="000061A3">
              <w:rPr>
                <w:sz w:val="20"/>
              </w:rPr>
              <w:t xml:space="preserve">Your </w:t>
            </w:r>
            <w:r>
              <w:rPr>
                <w:sz w:val="20"/>
              </w:rPr>
              <w:t>m</w:t>
            </w:r>
            <w:r w:rsidRPr="000061A3">
              <w:rPr>
                <w:sz w:val="20"/>
              </w:rPr>
              <w:t>other:</w:t>
            </w:r>
          </w:p>
        </w:tc>
        <w:tc>
          <w:tcPr>
            <w:tcW w:w="2970" w:type="dxa"/>
          </w:tcPr>
          <w:p w14:paraId="200829A2" w14:textId="77777777" w:rsidR="002979D7" w:rsidRPr="000061A3" w:rsidRDefault="002979D7" w:rsidP="002979D7">
            <w:pPr>
              <w:pStyle w:val="NormalIndent"/>
              <w:tabs>
                <w:tab w:val="left" w:pos="106"/>
              </w:tabs>
              <w:ind w:left="0"/>
              <w:rPr>
                <w:sz w:val="20"/>
              </w:rPr>
            </w:pPr>
            <w:r w:rsidRPr="000061A3">
              <w:rPr>
                <w:sz w:val="20"/>
              </w:rPr>
              <w:t>1=Grade school or less</w:t>
            </w:r>
          </w:p>
          <w:p w14:paraId="7431F7C0" w14:textId="77777777" w:rsidR="002979D7" w:rsidRPr="000061A3" w:rsidRDefault="002979D7" w:rsidP="002979D7">
            <w:pPr>
              <w:pStyle w:val="NormalIndent"/>
              <w:tabs>
                <w:tab w:val="left" w:pos="106"/>
              </w:tabs>
              <w:ind w:left="0"/>
              <w:rPr>
                <w:sz w:val="20"/>
              </w:rPr>
            </w:pPr>
            <w:r w:rsidRPr="000061A3">
              <w:rPr>
                <w:sz w:val="20"/>
              </w:rPr>
              <w:t>2=Some high school</w:t>
            </w:r>
          </w:p>
          <w:p w14:paraId="3BFA8107" w14:textId="71DF2E69" w:rsidR="002979D7" w:rsidRPr="000061A3" w:rsidRDefault="002979D7" w:rsidP="002979D7">
            <w:pPr>
              <w:pStyle w:val="NormalIndent"/>
              <w:tabs>
                <w:tab w:val="left" w:pos="106"/>
              </w:tabs>
              <w:ind w:left="0"/>
              <w:rPr>
                <w:sz w:val="20"/>
              </w:rPr>
            </w:pPr>
            <w:r w:rsidRPr="000061A3">
              <w:rPr>
                <w:sz w:val="20"/>
              </w:rPr>
              <w:t>3=High school graduate or GED</w:t>
            </w:r>
          </w:p>
          <w:p w14:paraId="1434C230" w14:textId="77777777" w:rsidR="002979D7" w:rsidRPr="000061A3" w:rsidRDefault="002979D7" w:rsidP="002979D7">
            <w:pPr>
              <w:pStyle w:val="NormalIndent"/>
              <w:tabs>
                <w:tab w:val="left" w:pos="106"/>
              </w:tabs>
              <w:ind w:left="0"/>
              <w:rPr>
                <w:sz w:val="20"/>
              </w:rPr>
            </w:pPr>
            <w:r w:rsidRPr="000061A3">
              <w:rPr>
                <w:sz w:val="20"/>
              </w:rPr>
              <w:t>4=Vocational school</w:t>
            </w:r>
          </w:p>
          <w:p w14:paraId="470A5A58" w14:textId="77777777" w:rsidR="002979D7" w:rsidRPr="000061A3" w:rsidRDefault="002979D7" w:rsidP="002979D7">
            <w:pPr>
              <w:pStyle w:val="NormalIndent"/>
              <w:tabs>
                <w:tab w:val="left" w:pos="106"/>
              </w:tabs>
              <w:ind w:left="0"/>
              <w:rPr>
                <w:sz w:val="20"/>
              </w:rPr>
            </w:pPr>
            <w:r w:rsidRPr="000061A3">
              <w:rPr>
                <w:sz w:val="20"/>
              </w:rPr>
              <w:t>5=Some college</w:t>
            </w:r>
          </w:p>
          <w:p w14:paraId="7338B091" w14:textId="7E3DEF3B" w:rsidR="002979D7" w:rsidRPr="000061A3" w:rsidRDefault="002979D7" w:rsidP="002979D7">
            <w:pPr>
              <w:pStyle w:val="NormalIndent"/>
              <w:tabs>
                <w:tab w:val="left" w:pos="106"/>
              </w:tabs>
              <w:ind w:left="0"/>
              <w:rPr>
                <w:sz w:val="20"/>
              </w:rPr>
            </w:pPr>
            <w:r w:rsidRPr="000061A3">
              <w:rPr>
                <w:sz w:val="20"/>
              </w:rPr>
              <w:t>6=</w:t>
            </w:r>
            <w:proofErr w:type="gramStart"/>
            <w:r w:rsidRPr="000061A3">
              <w:rPr>
                <w:sz w:val="20"/>
              </w:rPr>
              <w:t>Associate</w:t>
            </w:r>
            <w:r>
              <w:rPr>
                <w:sz w:val="20"/>
              </w:rPr>
              <w:t>’</w:t>
            </w:r>
            <w:r w:rsidRPr="000061A3">
              <w:rPr>
                <w:sz w:val="20"/>
              </w:rPr>
              <w:t>s</w:t>
            </w:r>
            <w:proofErr w:type="gramEnd"/>
            <w:r w:rsidRPr="000061A3">
              <w:rPr>
                <w:sz w:val="20"/>
              </w:rPr>
              <w:t xml:space="preserve"> degree</w:t>
            </w:r>
          </w:p>
          <w:p w14:paraId="60DA9945" w14:textId="77777777" w:rsidR="002979D7" w:rsidRPr="000061A3" w:rsidRDefault="002979D7" w:rsidP="002979D7">
            <w:pPr>
              <w:pStyle w:val="NormalIndent"/>
              <w:tabs>
                <w:tab w:val="left" w:pos="106"/>
              </w:tabs>
              <w:ind w:left="0"/>
              <w:rPr>
                <w:sz w:val="20"/>
              </w:rPr>
            </w:pPr>
            <w:r w:rsidRPr="000061A3">
              <w:rPr>
                <w:sz w:val="20"/>
              </w:rPr>
              <w:t>7=College graduate (Bachelor’s degree)</w:t>
            </w:r>
          </w:p>
          <w:p w14:paraId="3D36C9CD" w14:textId="77777777" w:rsidR="002979D7" w:rsidRPr="000061A3" w:rsidRDefault="002979D7" w:rsidP="002979D7">
            <w:pPr>
              <w:pStyle w:val="NormalIndent"/>
              <w:tabs>
                <w:tab w:val="left" w:pos="106"/>
              </w:tabs>
              <w:ind w:left="0"/>
              <w:rPr>
                <w:sz w:val="20"/>
              </w:rPr>
            </w:pPr>
            <w:r w:rsidRPr="000061A3">
              <w:rPr>
                <w:sz w:val="20"/>
              </w:rPr>
              <w:t>8=Some graduate education</w:t>
            </w:r>
          </w:p>
          <w:p w14:paraId="14369F8A" w14:textId="77777777" w:rsidR="002979D7" w:rsidRPr="000061A3" w:rsidRDefault="002979D7" w:rsidP="002979D7">
            <w:pPr>
              <w:pStyle w:val="NormalIndent"/>
              <w:ind w:left="0"/>
              <w:jc w:val="both"/>
              <w:rPr>
                <w:sz w:val="20"/>
              </w:rPr>
            </w:pPr>
            <w:r w:rsidRPr="000061A3">
              <w:rPr>
                <w:sz w:val="20"/>
              </w:rPr>
              <w:t>9=Graduate degree</w:t>
            </w:r>
          </w:p>
          <w:p w14:paraId="7C926BB4" w14:textId="1874B9CB" w:rsidR="002979D7" w:rsidRPr="000061A3" w:rsidRDefault="002979D7" w:rsidP="002979D7">
            <w:pPr>
              <w:pStyle w:val="NormalIndent"/>
              <w:ind w:left="0"/>
              <w:jc w:val="both"/>
              <w:rPr>
                <w:sz w:val="20"/>
              </w:rPr>
            </w:pPr>
            <w:r>
              <w:rPr>
                <w:sz w:val="20"/>
              </w:rPr>
              <w:t>88</w:t>
            </w:r>
            <w:r w:rsidRPr="000061A3">
              <w:rPr>
                <w:sz w:val="20"/>
              </w:rPr>
              <w:t>=Don’t know</w:t>
            </w:r>
          </w:p>
        </w:tc>
      </w:tr>
      <w:tr w:rsidR="002979D7" w:rsidRPr="000061A3" w14:paraId="56C83F1D" w14:textId="77777777" w:rsidTr="00BC4DE5">
        <w:trPr>
          <w:cantSplit/>
        </w:trPr>
        <w:tc>
          <w:tcPr>
            <w:tcW w:w="1350" w:type="dxa"/>
          </w:tcPr>
          <w:p w14:paraId="318CD796" w14:textId="05F0B90A" w:rsidR="002979D7" w:rsidRPr="000061A3" w:rsidRDefault="002979D7" w:rsidP="002979D7">
            <w:pPr>
              <w:pStyle w:val="NormalIndent"/>
              <w:ind w:left="0"/>
              <w:rPr>
                <w:sz w:val="20"/>
              </w:rPr>
            </w:pPr>
            <w:r>
              <w:rPr>
                <w:sz w:val="20"/>
              </w:rPr>
              <w:t>G5</w:t>
            </w:r>
          </w:p>
        </w:tc>
        <w:tc>
          <w:tcPr>
            <w:tcW w:w="630" w:type="dxa"/>
          </w:tcPr>
          <w:p w14:paraId="0337600D" w14:textId="78BA29AA" w:rsidR="002979D7" w:rsidRPr="000061A3" w:rsidRDefault="002979D7" w:rsidP="002979D7">
            <w:pPr>
              <w:pStyle w:val="NormalIndent"/>
              <w:ind w:left="0"/>
              <w:jc w:val="center"/>
              <w:rPr>
                <w:sz w:val="20"/>
              </w:rPr>
            </w:pPr>
            <w:r>
              <w:rPr>
                <w:sz w:val="20"/>
              </w:rPr>
              <w:t>1</w:t>
            </w:r>
          </w:p>
        </w:tc>
        <w:tc>
          <w:tcPr>
            <w:tcW w:w="630" w:type="dxa"/>
          </w:tcPr>
          <w:p w14:paraId="7E6C7BEE" w14:textId="2745366A" w:rsidR="002979D7" w:rsidRPr="000061A3" w:rsidRDefault="002979D7" w:rsidP="002979D7">
            <w:pPr>
              <w:pStyle w:val="NormalIndent"/>
              <w:ind w:left="0"/>
              <w:jc w:val="center"/>
              <w:rPr>
                <w:sz w:val="20"/>
              </w:rPr>
            </w:pPr>
            <w:r>
              <w:rPr>
                <w:sz w:val="20"/>
              </w:rPr>
              <w:t>N</w:t>
            </w:r>
          </w:p>
        </w:tc>
        <w:tc>
          <w:tcPr>
            <w:tcW w:w="3060" w:type="dxa"/>
          </w:tcPr>
          <w:p w14:paraId="22DB55EC" w14:textId="79204816" w:rsidR="002979D7" w:rsidRPr="000061A3" w:rsidRDefault="002979D7" w:rsidP="002979D7">
            <w:pPr>
              <w:pStyle w:val="NormalIndent"/>
              <w:ind w:left="0"/>
              <w:jc w:val="both"/>
              <w:rPr>
                <w:sz w:val="20"/>
              </w:rPr>
            </w:pPr>
            <w:r>
              <w:rPr>
                <w:sz w:val="20"/>
              </w:rPr>
              <w:t xml:space="preserve">G5. Which </w:t>
            </w:r>
            <w:r w:rsidRPr="00EA49A4">
              <w:rPr>
                <w:i/>
                <w:sz w:val="20"/>
              </w:rPr>
              <w:t>one</w:t>
            </w:r>
            <w:r>
              <w:rPr>
                <w:sz w:val="20"/>
              </w:rPr>
              <w:t xml:space="preserve"> of the following </w:t>
            </w:r>
            <w:r w:rsidRPr="00EA49A4">
              <w:rPr>
                <w:i/>
                <w:sz w:val="20"/>
              </w:rPr>
              <w:t>best</w:t>
            </w:r>
            <w:r>
              <w:rPr>
                <w:sz w:val="20"/>
              </w:rPr>
              <w:t xml:space="preserve"> describes what you currently do?</w:t>
            </w:r>
          </w:p>
        </w:tc>
        <w:tc>
          <w:tcPr>
            <w:tcW w:w="2970" w:type="dxa"/>
          </w:tcPr>
          <w:p w14:paraId="360E3405" w14:textId="0DEFB72C" w:rsidR="002979D7" w:rsidRDefault="002979D7" w:rsidP="002979D7">
            <w:pPr>
              <w:pStyle w:val="NormalIndent"/>
              <w:tabs>
                <w:tab w:val="left" w:pos="106"/>
              </w:tabs>
              <w:ind w:left="0"/>
              <w:rPr>
                <w:sz w:val="20"/>
              </w:rPr>
            </w:pPr>
            <w:r>
              <w:rPr>
                <w:sz w:val="20"/>
              </w:rPr>
              <w:t>1=Currently working full-time</w:t>
            </w:r>
            <w:r>
              <w:rPr>
                <w:sz w:val="20"/>
              </w:rPr>
              <w:br/>
              <w:t>2=Currently working part-time</w:t>
            </w:r>
          </w:p>
          <w:p w14:paraId="73FF08B4" w14:textId="77777777" w:rsidR="002979D7" w:rsidRDefault="002979D7" w:rsidP="002979D7">
            <w:pPr>
              <w:pStyle w:val="NormalIndent"/>
              <w:tabs>
                <w:tab w:val="left" w:pos="106"/>
              </w:tabs>
              <w:ind w:left="0"/>
              <w:rPr>
                <w:sz w:val="20"/>
              </w:rPr>
            </w:pPr>
            <w:r>
              <w:rPr>
                <w:sz w:val="20"/>
              </w:rPr>
              <w:t>3=Looking for work, unemployed</w:t>
            </w:r>
          </w:p>
          <w:p w14:paraId="4EF72A9B" w14:textId="77777777" w:rsidR="002979D7" w:rsidRDefault="002979D7" w:rsidP="002979D7">
            <w:pPr>
              <w:pStyle w:val="NormalIndent"/>
              <w:tabs>
                <w:tab w:val="left" w:pos="106"/>
              </w:tabs>
              <w:ind w:left="0"/>
              <w:rPr>
                <w:sz w:val="20"/>
              </w:rPr>
            </w:pPr>
            <w:r>
              <w:rPr>
                <w:sz w:val="20"/>
              </w:rPr>
              <w:t>4=Retired</w:t>
            </w:r>
          </w:p>
          <w:p w14:paraId="607DE48C" w14:textId="77777777" w:rsidR="002979D7" w:rsidRDefault="002979D7" w:rsidP="002979D7">
            <w:pPr>
              <w:pStyle w:val="NormalIndent"/>
              <w:tabs>
                <w:tab w:val="left" w:pos="106"/>
              </w:tabs>
              <w:ind w:left="0"/>
              <w:rPr>
                <w:sz w:val="20"/>
              </w:rPr>
            </w:pPr>
            <w:r>
              <w:rPr>
                <w:sz w:val="20"/>
              </w:rPr>
              <w:t>5=On disability permanently</w:t>
            </w:r>
          </w:p>
          <w:p w14:paraId="5DA92D4B" w14:textId="77777777" w:rsidR="002979D7" w:rsidRDefault="002979D7" w:rsidP="002979D7">
            <w:pPr>
              <w:pStyle w:val="NormalIndent"/>
              <w:tabs>
                <w:tab w:val="left" w:pos="106"/>
              </w:tabs>
              <w:ind w:left="0"/>
              <w:rPr>
                <w:sz w:val="20"/>
              </w:rPr>
            </w:pPr>
            <w:r>
              <w:rPr>
                <w:sz w:val="20"/>
              </w:rPr>
              <w:t xml:space="preserve">6=On disability for </w:t>
            </w:r>
            <w:proofErr w:type="gramStart"/>
            <w:r>
              <w:rPr>
                <w:sz w:val="20"/>
              </w:rPr>
              <w:t>a period of time</w:t>
            </w:r>
            <w:proofErr w:type="gramEnd"/>
            <w:r>
              <w:rPr>
                <w:sz w:val="20"/>
              </w:rPr>
              <w:t xml:space="preserve"> (on sick leave or paternity leave or disability leave for other reasons)</w:t>
            </w:r>
          </w:p>
          <w:p w14:paraId="492D727C" w14:textId="77777777" w:rsidR="002979D7" w:rsidRDefault="002979D7" w:rsidP="002979D7">
            <w:pPr>
              <w:pStyle w:val="NormalIndent"/>
              <w:tabs>
                <w:tab w:val="left" w:pos="106"/>
              </w:tabs>
              <w:ind w:left="0"/>
              <w:rPr>
                <w:sz w:val="20"/>
              </w:rPr>
            </w:pPr>
            <w:r>
              <w:rPr>
                <w:sz w:val="20"/>
              </w:rPr>
              <w:t>7=Volunteer work/work without pay</w:t>
            </w:r>
          </w:p>
          <w:p w14:paraId="537BFDE6" w14:textId="187111E3" w:rsidR="002979D7" w:rsidRPr="000061A3" w:rsidRDefault="002979D7" w:rsidP="002979D7">
            <w:pPr>
              <w:pStyle w:val="NormalIndent"/>
              <w:tabs>
                <w:tab w:val="left" w:pos="106"/>
              </w:tabs>
              <w:ind w:left="0"/>
              <w:rPr>
                <w:sz w:val="20"/>
              </w:rPr>
            </w:pPr>
            <w:r>
              <w:rPr>
                <w:sz w:val="20"/>
              </w:rPr>
              <w:t>8=Other</w:t>
            </w:r>
          </w:p>
        </w:tc>
      </w:tr>
      <w:tr w:rsidR="002979D7" w:rsidRPr="000061A3" w14:paraId="74454F1E" w14:textId="77777777" w:rsidTr="00BC4DE5">
        <w:trPr>
          <w:cantSplit/>
        </w:trPr>
        <w:tc>
          <w:tcPr>
            <w:tcW w:w="1350" w:type="dxa"/>
          </w:tcPr>
          <w:p w14:paraId="64656E06" w14:textId="31C62767" w:rsidR="002979D7" w:rsidRPr="000061A3" w:rsidRDefault="002979D7" w:rsidP="002979D7">
            <w:pPr>
              <w:pStyle w:val="NormalIndent"/>
              <w:ind w:left="0"/>
              <w:rPr>
                <w:sz w:val="20"/>
              </w:rPr>
            </w:pPr>
            <w:r>
              <w:rPr>
                <w:sz w:val="20"/>
              </w:rPr>
              <w:t>G5Other</w:t>
            </w:r>
          </w:p>
        </w:tc>
        <w:tc>
          <w:tcPr>
            <w:tcW w:w="630" w:type="dxa"/>
          </w:tcPr>
          <w:p w14:paraId="223AD5F1" w14:textId="5779608C" w:rsidR="002979D7" w:rsidRPr="000061A3" w:rsidRDefault="00BD05C1" w:rsidP="00BD05C1">
            <w:pPr>
              <w:pStyle w:val="NormalIndent"/>
              <w:ind w:left="0"/>
              <w:jc w:val="center"/>
              <w:rPr>
                <w:sz w:val="20"/>
              </w:rPr>
            </w:pPr>
            <w:r>
              <w:rPr>
                <w:sz w:val="20"/>
              </w:rPr>
              <w:t>2</w:t>
            </w:r>
            <w:r w:rsidR="002979D7">
              <w:rPr>
                <w:sz w:val="20"/>
              </w:rPr>
              <w:t>00</w:t>
            </w:r>
          </w:p>
        </w:tc>
        <w:tc>
          <w:tcPr>
            <w:tcW w:w="630" w:type="dxa"/>
          </w:tcPr>
          <w:p w14:paraId="462E3865" w14:textId="7D905BA0" w:rsidR="002979D7" w:rsidRPr="000061A3" w:rsidRDefault="002979D7" w:rsidP="002979D7">
            <w:pPr>
              <w:pStyle w:val="NormalIndent"/>
              <w:ind w:left="0"/>
              <w:jc w:val="center"/>
              <w:rPr>
                <w:sz w:val="20"/>
              </w:rPr>
            </w:pPr>
            <w:r>
              <w:rPr>
                <w:sz w:val="20"/>
              </w:rPr>
              <w:t>A/N</w:t>
            </w:r>
          </w:p>
        </w:tc>
        <w:tc>
          <w:tcPr>
            <w:tcW w:w="3060" w:type="dxa"/>
          </w:tcPr>
          <w:p w14:paraId="76365D38" w14:textId="41792762" w:rsidR="002979D7" w:rsidRPr="000061A3" w:rsidRDefault="002979D7" w:rsidP="002979D7">
            <w:pPr>
              <w:pStyle w:val="NormalIndent"/>
              <w:ind w:left="0"/>
              <w:jc w:val="both"/>
              <w:rPr>
                <w:sz w:val="20"/>
              </w:rPr>
            </w:pPr>
            <w:r>
              <w:rPr>
                <w:sz w:val="20"/>
              </w:rPr>
              <w:t xml:space="preserve">G5. Other, </w:t>
            </w:r>
            <w:r w:rsidRPr="00EA49A4">
              <w:rPr>
                <w:i/>
                <w:sz w:val="20"/>
              </w:rPr>
              <w:t>please specify:</w:t>
            </w:r>
          </w:p>
        </w:tc>
        <w:tc>
          <w:tcPr>
            <w:tcW w:w="2970" w:type="dxa"/>
          </w:tcPr>
          <w:p w14:paraId="1EA32814" w14:textId="25B55335" w:rsidR="002979D7" w:rsidRPr="000061A3" w:rsidRDefault="002979D7" w:rsidP="00BD05C1">
            <w:pPr>
              <w:pStyle w:val="NormalIndent"/>
              <w:tabs>
                <w:tab w:val="left" w:pos="106"/>
              </w:tabs>
              <w:ind w:left="0"/>
              <w:rPr>
                <w:sz w:val="20"/>
              </w:rPr>
            </w:pPr>
            <w:r w:rsidRPr="000061A3">
              <w:rPr>
                <w:sz w:val="20"/>
              </w:rPr>
              <w:t>&lt;Verbatim&gt;</w:t>
            </w:r>
          </w:p>
        </w:tc>
      </w:tr>
      <w:tr w:rsidR="002979D7" w:rsidRPr="000061A3" w14:paraId="6DA79FB6" w14:textId="77777777" w:rsidTr="00BC4DE5">
        <w:trPr>
          <w:cantSplit/>
        </w:trPr>
        <w:tc>
          <w:tcPr>
            <w:tcW w:w="1350" w:type="dxa"/>
          </w:tcPr>
          <w:p w14:paraId="24439497" w14:textId="04D33299" w:rsidR="002979D7" w:rsidRPr="000061A3" w:rsidRDefault="002979D7" w:rsidP="002979D7">
            <w:pPr>
              <w:pStyle w:val="NormalIndent"/>
              <w:ind w:left="0"/>
              <w:rPr>
                <w:sz w:val="20"/>
              </w:rPr>
            </w:pPr>
            <w:r w:rsidRPr="000061A3">
              <w:rPr>
                <w:sz w:val="20"/>
              </w:rPr>
              <w:t>G</w:t>
            </w:r>
            <w:r>
              <w:rPr>
                <w:sz w:val="20"/>
              </w:rPr>
              <w:t>6</w:t>
            </w:r>
            <w:r w:rsidRPr="000061A3">
              <w:rPr>
                <w:sz w:val="20"/>
              </w:rPr>
              <w:t>_1</w:t>
            </w:r>
          </w:p>
        </w:tc>
        <w:tc>
          <w:tcPr>
            <w:tcW w:w="630" w:type="dxa"/>
          </w:tcPr>
          <w:p w14:paraId="4FA81F26" w14:textId="319E0985" w:rsidR="002979D7" w:rsidRPr="000061A3" w:rsidRDefault="002979D7" w:rsidP="002979D7">
            <w:pPr>
              <w:pStyle w:val="NormalIndent"/>
              <w:ind w:left="0"/>
              <w:jc w:val="center"/>
              <w:rPr>
                <w:sz w:val="20"/>
              </w:rPr>
            </w:pPr>
            <w:r w:rsidRPr="000061A3">
              <w:rPr>
                <w:sz w:val="20"/>
              </w:rPr>
              <w:t>1</w:t>
            </w:r>
          </w:p>
        </w:tc>
        <w:tc>
          <w:tcPr>
            <w:tcW w:w="630" w:type="dxa"/>
          </w:tcPr>
          <w:p w14:paraId="7FBFDAC7" w14:textId="34EC663A" w:rsidR="002979D7" w:rsidRPr="000061A3" w:rsidRDefault="002979D7" w:rsidP="002979D7">
            <w:pPr>
              <w:pStyle w:val="NormalIndent"/>
              <w:ind w:left="0"/>
              <w:jc w:val="center"/>
              <w:rPr>
                <w:sz w:val="20"/>
              </w:rPr>
            </w:pPr>
            <w:r w:rsidRPr="000061A3">
              <w:rPr>
                <w:sz w:val="20"/>
              </w:rPr>
              <w:t>N</w:t>
            </w:r>
          </w:p>
        </w:tc>
        <w:tc>
          <w:tcPr>
            <w:tcW w:w="3060" w:type="dxa"/>
            <w:vMerge w:val="restart"/>
          </w:tcPr>
          <w:p w14:paraId="2B74D257" w14:textId="41F3B4FF" w:rsidR="002979D7" w:rsidRPr="000061A3" w:rsidRDefault="002979D7" w:rsidP="002979D7">
            <w:pPr>
              <w:pStyle w:val="NormalIndent"/>
              <w:ind w:left="0"/>
              <w:rPr>
                <w:sz w:val="20"/>
              </w:rPr>
            </w:pPr>
            <w:r w:rsidRPr="000061A3">
              <w:rPr>
                <w:sz w:val="20"/>
              </w:rPr>
              <w:t>G</w:t>
            </w:r>
            <w:r>
              <w:rPr>
                <w:sz w:val="20"/>
              </w:rPr>
              <w:t>6</w:t>
            </w:r>
            <w:r w:rsidRPr="000061A3">
              <w:rPr>
                <w:sz w:val="20"/>
              </w:rPr>
              <w:t xml:space="preserve">. What kind of health insurance or health care coverage do you currently have? </w:t>
            </w:r>
            <w:r w:rsidRPr="000061A3">
              <w:rPr>
                <w:color w:val="FF0000"/>
                <w:sz w:val="20"/>
              </w:rPr>
              <w:t>Mark all that apply.</w:t>
            </w:r>
          </w:p>
        </w:tc>
        <w:tc>
          <w:tcPr>
            <w:tcW w:w="2970" w:type="dxa"/>
          </w:tcPr>
          <w:p w14:paraId="7E390CA9" w14:textId="1A902E93" w:rsidR="002979D7" w:rsidRPr="000061A3" w:rsidRDefault="002979D7" w:rsidP="002979D7">
            <w:pPr>
              <w:pStyle w:val="NormalIndent"/>
              <w:ind w:left="0"/>
              <w:rPr>
                <w:sz w:val="20"/>
              </w:rPr>
            </w:pPr>
            <w:r w:rsidRPr="000061A3">
              <w:rPr>
                <w:sz w:val="20"/>
              </w:rPr>
              <w:t xml:space="preserve">1=Insurance provided through my current or former employer or union (including </w:t>
            </w:r>
            <w:r>
              <w:rPr>
                <w:sz w:val="20"/>
              </w:rPr>
              <w:t>Kaiser/</w:t>
            </w:r>
            <w:r w:rsidRPr="000061A3">
              <w:rPr>
                <w:sz w:val="20"/>
              </w:rPr>
              <w:t>HMO</w:t>
            </w:r>
            <w:r>
              <w:rPr>
                <w:sz w:val="20"/>
              </w:rPr>
              <w:t>/PPO</w:t>
            </w:r>
            <w:r w:rsidRPr="000061A3">
              <w:rPr>
                <w:sz w:val="20"/>
              </w:rPr>
              <w:t>)</w:t>
            </w:r>
          </w:p>
        </w:tc>
      </w:tr>
      <w:tr w:rsidR="002979D7" w:rsidRPr="000061A3" w14:paraId="04C9A986" w14:textId="77777777" w:rsidTr="00BC4DE5">
        <w:trPr>
          <w:cantSplit/>
        </w:trPr>
        <w:tc>
          <w:tcPr>
            <w:tcW w:w="1350" w:type="dxa"/>
          </w:tcPr>
          <w:p w14:paraId="0AA1E099" w14:textId="45D54975" w:rsidR="002979D7" w:rsidRPr="000061A3" w:rsidRDefault="002979D7" w:rsidP="002979D7">
            <w:pPr>
              <w:pStyle w:val="NormalIndent"/>
              <w:ind w:left="0"/>
              <w:rPr>
                <w:sz w:val="20"/>
              </w:rPr>
            </w:pPr>
            <w:r w:rsidRPr="000061A3">
              <w:rPr>
                <w:sz w:val="20"/>
              </w:rPr>
              <w:lastRenderedPageBreak/>
              <w:t>G</w:t>
            </w:r>
            <w:r>
              <w:rPr>
                <w:sz w:val="20"/>
              </w:rPr>
              <w:t>6</w:t>
            </w:r>
            <w:r w:rsidRPr="000061A3">
              <w:rPr>
                <w:sz w:val="20"/>
              </w:rPr>
              <w:t>_2</w:t>
            </w:r>
          </w:p>
        </w:tc>
        <w:tc>
          <w:tcPr>
            <w:tcW w:w="630" w:type="dxa"/>
          </w:tcPr>
          <w:p w14:paraId="7F320733" w14:textId="05A87F85" w:rsidR="002979D7" w:rsidRPr="000061A3" w:rsidRDefault="002979D7" w:rsidP="002979D7">
            <w:pPr>
              <w:pStyle w:val="NormalIndent"/>
              <w:ind w:left="0"/>
              <w:jc w:val="center"/>
              <w:rPr>
                <w:sz w:val="20"/>
              </w:rPr>
            </w:pPr>
            <w:r w:rsidRPr="000061A3">
              <w:rPr>
                <w:sz w:val="20"/>
              </w:rPr>
              <w:t>1</w:t>
            </w:r>
          </w:p>
        </w:tc>
        <w:tc>
          <w:tcPr>
            <w:tcW w:w="630" w:type="dxa"/>
          </w:tcPr>
          <w:p w14:paraId="3D4B2384" w14:textId="5BEAB5F3" w:rsidR="002979D7" w:rsidRPr="000061A3" w:rsidRDefault="002979D7" w:rsidP="002979D7">
            <w:pPr>
              <w:pStyle w:val="NormalIndent"/>
              <w:ind w:left="0"/>
              <w:jc w:val="center"/>
              <w:rPr>
                <w:sz w:val="20"/>
              </w:rPr>
            </w:pPr>
            <w:r w:rsidRPr="000061A3">
              <w:rPr>
                <w:sz w:val="20"/>
              </w:rPr>
              <w:t>N</w:t>
            </w:r>
          </w:p>
        </w:tc>
        <w:tc>
          <w:tcPr>
            <w:tcW w:w="3060" w:type="dxa"/>
            <w:vMerge/>
          </w:tcPr>
          <w:p w14:paraId="57113F0D" w14:textId="77777777" w:rsidR="002979D7" w:rsidRPr="000061A3" w:rsidDel="00BE6E3F" w:rsidRDefault="002979D7" w:rsidP="002979D7">
            <w:pPr>
              <w:pStyle w:val="NormalIndent"/>
              <w:tabs>
                <w:tab w:val="left" w:pos="106"/>
              </w:tabs>
              <w:ind w:left="0"/>
              <w:rPr>
                <w:sz w:val="20"/>
              </w:rPr>
            </w:pPr>
          </w:p>
        </w:tc>
        <w:tc>
          <w:tcPr>
            <w:tcW w:w="2970" w:type="dxa"/>
          </w:tcPr>
          <w:p w14:paraId="069E5FB0" w14:textId="3AE05AF0" w:rsidR="002979D7" w:rsidRPr="000061A3" w:rsidDel="00BE6E3F" w:rsidRDefault="002979D7" w:rsidP="002979D7">
            <w:pPr>
              <w:pStyle w:val="NormalIndent"/>
              <w:tabs>
                <w:tab w:val="left" w:pos="106"/>
              </w:tabs>
              <w:ind w:left="0"/>
              <w:rPr>
                <w:sz w:val="20"/>
              </w:rPr>
            </w:pPr>
            <w:r w:rsidRPr="000061A3">
              <w:rPr>
                <w:sz w:val="20"/>
              </w:rPr>
              <w:t xml:space="preserve">1=Insurance provided by another family member (e.g., spouse) through their current or former employer or union (including </w:t>
            </w:r>
            <w:r>
              <w:rPr>
                <w:sz w:val="20"/>
              </w:rPr>
              <w:t>Kaiser/</w:t>
            </w:r>
            <w:r w:rsidRPr="000061A3">
              <w:rPr>
                <w:sz w:val="20"/>
              </w:rPr>
              <w:t>HMO</w:t>
            </w:r>
            <w:r>
              <w:rPr>
                <w:sz w:val="20"/>
              </w:rPr>
              <w:t>/PPO</w:t>
            </w:r>
            <w:r w:rsidRPr="000061A3">
              <w:rPr>
                <w:sz w:val="20"/>
              </w:rPr>
              <w:t>)</w:t>
            </w:r>
          </w:p>
        </w:tc>
      </w:tr>
      <w:tr w:rsidR="002979D7" w:rsidRPr="000061A3" w14:paraId="1A5AB248" w14:textId="77777777" w:rsidTr="00BC4DE5">
        <w:trPr>
          <w:cantSplit/>
        </w:trPr>
        <w:tc>
          <w:tcPr>
            <w:tcW w:w="1350" w:type="dxa"/>
          </w:tcPr>
          <w:p w14:paraId="47793134" w14:textId="09D98375" w:rsidR="002979D7" w:rsidRPr="000061A3" w:rsidRDefault="002979D7" w:rsidP="002979D7">
            <w:pPr>
              <w:pStyle w:val="NormalIndent"/>
              <w:ind w:left="0"/>
              <w:rPr>
                <w:sz w:val="20"/>
              </w:rPr>
            </w:pPr>
            <w:r w:rsidRPr="000061A3">
              <w:rPr>
                <w:sz w:val="20"/>
              </w:rPr>
              <w:t>G</w:t>
            </w:r>
            <w:r>
              <w:rPr>
                <w:sz w:val="20"/>
              </w:rPr>
              <w:t>6</w:t>
            </w:r>
            <w:r w:rsidRPr="000061A3">
              <w:rPr>
                <w:sz w:val="20"/>
              </w:rPr>
              <w:t>_3</w:t>
            </w:r>
          </w:p>
        </w:tc>
        <w:tc>
          <w:tcPr>
            <w:tcW w:w="630" w:type="dxa"/>
          </w:tcPr>
          <w:p w14:paraId="0F616239" w14:textId="4CB0467F" w:rsidR="002979D7" w:rsidRPr="000061A3" w:rsidRDefault="002979D7" w:rsidP="002979D7">
            <w:pPr>
              <w:pStyle w:val="NormalIndent"/>
              <w:ind w:left="0"/>
              <w:jc w:val="center"/>
              <w:rPr>
                <w:sz w:val="20"/>
              </w:rPr>
            </w:pPr>
            <w:r w:rsidRPr="000061A3">
              <w:rPr>
                <w:sz w:val="20"/>
              </w:rPr>
              <w:t>1</w:t>
            </w:r>
          </w:p>
        </w:tc>
        <w:tc>
          <w:tcPr>
            <w:tcW w:w="630" w:type="dxa"/>
          </w:tcPr>
          <w:p w14:paraId="2601DF61" w14:textId="352A1B12" w:rsidR="002979D7" w:rsidRPr="000061A3" w:rsidRDefault="002979D7" w:rsidP="002979D7">
            <w:pPr>
              <w:pStyle w:val="NormalIndent"/>
              <w:ind w:left="0"/>
              <w:jc w:val="center"/>
              <w:rPr>
                <w:sz w:val="20"/>
              </w:rPr>
            </w:pPr>
            <w:r w:rsidRPr="000061A3">
              <w:rPr>
                <w:sz w:val="20"/>
              </w:rPr>
              <w:t>N</w:t>
            </w:r>
          </w:p>
        </w:tc>
        <w:tc>
          <w:tcPr>
            <w:tcW w:w="3060" w:type="dxa"/>
            <w:vMerge/>
          </w:tcPr>
          <w:p w14:paraId="3B95B073" w14:textId="77777777" w:rsidR="002979D7" w:rsidRPr="000061A3" w:rsidDel="00BE6E3F" w:rsidRDefault="002979D7" w:rsidP="002979D7">
            <w:pPr>
              <w:pStyle w:val="NormalIndent"/>
              <w:tabs>
                <w:tab w:val="left" w:pos="106"/>
              </w:tabs>
              <w:ind w:left="0"/>
              <w:rPr>
                <w:sz w:val="20"/>
              </w:rPr>
            </w:pPr>
          </w:p>
        </w:tc>
        <w:tc>
          <w:tcPr>
            <w:tcW w:w="2970" w:type="dxa"/>
          </w:tcPr>
          <w:p w14:paraId="30E34855" w14:textId="460CF8A8" w:rsidR="002979D7" w:rsidRPr="000061A3" w:rsidDel="00BE6E3F" w:rsidRDefault="002979D7" w:rsidP="002979D7">
            <w:pPr>
              <w:pStyle w:val="NormalIndent"/>
              <w:tabs>
                <w:tab w:val="left" w:pos="106"/>
              </w:tabs>
              <w:ind w:left="0"/>
              <w:rPr>
                <w:sz w:val="20"/>
              </w:rPr>
            </w:pPr>
            <w:r w:rsidRPr="000061A3">
              <w:rPr>
                <w:sz w:val="20"/>
              </w:rPr>
              <w:t>1=Insurance purchased directly from an insurance company (by you or another family member)</w:t>
            </w:r>
          </w:p>
        </w:tc>
      </w:tr>
      <w:tr w:rsidR="002979D7" w:rsidRPr="000061A3" w14:paraId="4E2E42F4" w14:textId="77777777" w:rsidTr="00BC4DE5">
        <w:trPr>
          <w:cantSplit/>
        </w:trPr>
        <w:tc>
          <w:tcPr>
            <w:tcW w:w="1350" w:type="dxa"/>
          </w:tcPr>
          <w:p w14:paraId="24763FFC" w14:textId="043F543E" w:rsidR="002979D7" w:rsidRPr="000061A3" w:rsidRDefault="002979D7" w:rsidP="002979D7">
            <w:pPr>
              <w:pStyle w:val="NormalIndent"/>
              <w:ind w:left="0"/>
              <w:rPr>
                <w:sz w:val="20"/>
              </w:rPr>
            </w:pPr>
            <w:r w:rsidRPr="000061A3">
              <w:rPr>
                <w:sz w:val="20"/>
              </w:rPr>
              <w:t>G</w:t>
            </w:r>
            <w:r>
              <w:rPr>
                <w:sz w:val="20"/>
              </w:rPr>
              <w:t>6</w:t>
            </w:r>
            <w:r w:rsidRPr="000061A3">
              <w:rPr>
                <w:sz w:val="20"/>
              </w:rPr>
              <w:t>_4</w:t>
            </w:r>
          </w:p>
        </w:tc>
        <w:tc>
          <w:tcPr>
            <w:tcW w:w="630" w:type="dxa"/>
          </w:tcPr>
          <w:p w14:paraId="6781797E" w14:textId="2A36D4DE" w:rsidR="002979D7" w:rsidRPr="000061A3" w:rsidRDefault="002979D7" w:rsidP="002979D7">
            <w:pPr>
              <w:pStyle w:val="NormalIndent"/>
              <w:ind w:left="0"/>
              <w:jc w:val="center"/>
              <w:rPr>
                <w:sz w:val="20"/>
              </w:rPr>
            </w:pPr>
            <w:r w:rsidRPr="000061A3">
              <w:rPr>
                <w:sz w:val="20"/>
              </w:rPr>
              <w:t>1</w:t>
            </w:r>
          </w:p>
        </w:tc>
        <w:tc>
          <w:tcPr>
            <w:tcW w:w="630" w:type="dxa"/>
          </w:tcPr>
          <w:p w14:paraId="6D1EB388" w14:textId="221E72CD" w:rsidR="002979D7" w:rsidRPr="000061A3" w:rsidRDefault="002979D7" w:rsidP="002979D7">
            <w:pPr>
              <w:pStyle w:val="NormalIndent"/>
              <w:ind w:left="0"/>
              <w:jc w:val="center"/>
              <w:rPr>
                <w:sz w:val="20"/>
              </w:rPr>
            </w:pPr>
            <w:r w:rsidRPr="000061A3">
              <w:rPr>
                <w:sz w:val="20"/>
              </w:rPr>
              <w:t>N</w:t>
            </w:r>
          </w:p>
        </w:tc>
        <w:tc>
          <w:tcPr>
            <w:tcW w:w="3060" w:type="dxa"/>
            <w:vMerge/>
          </w:tcPr>
          <w:p w14:paraId="0711D6CD" w14:textId="77777777" w:rsidR="002979D7" w:rsidRPr="000061A3" w:rsidDel="00BE6E3F" w:rsidRDefault="002979D7" w:rsidP="002979D7">
            <w:pPr>
              <w:pStyle w:val="NormalIndent"/>
              <w:tabs>
                <w:tab w:val="left" w:pos="106"/>
              </w:tabs>
              <w:ind w:left="0"/>
              <w:rPr>
                <w:sz w:val="20"/>
              </w:rPr>
            </w:pPr>
          </w:p>
        </w:tc>
        <w:tc>
          <w:tcPr>
            <w:tcW w:w="2970" w:type="dxa"/>
          </w:tcPr>
          <w:p w14:paraId="4DDA63AA" w14:textId="38430185" w:rsidR="002979D7" w:rsidRPr="000061A3" w:rsidDel="00BE6E3F" w:rsidRDefault="002979D7" w:rsidP="002979D7">
            <w:pPr>
              <w:pStyle w:val="NormalIndent"/>
              <w:tabs>
                <w:tab w:val="left" w:pos="106"/>
              </w:tabs>
              <w:ind w:left="0"/>
              <w:rPr>
                <w:sz w:val="20"/>
              </w:rPr>
            </w:pPr>
            <w:r w:rsidRPr="000061A3">
              <w:rPr>
                <w:sz w:val="20"/>
              </w:rPr>
              <w:t>1=Insurance purchased from an exchange (sometimes called Obamacare or the Affordable Care Act)</w:t>
            </w:r>
          </w:p>
        </w:tc>
      </w:tr>
      <w:tr w:rsidR="002979D7" w:rsidRPr="000061A3" w14:paraId="713EB831" w14:textId="77777777" w:rsidTr="00BC4DE5">
        <w:trPr>
          <w:cantSplit/>
        </w:trPr>
        <w:tc>
          <w:tcPr>
            <w:tcW w:w="1350" w:type="dxa"/>
          </w:tcPr>
          <w:p w14:paraId="5FCB6E72" w14:textId="3F0C58A1" w:rsidR="002979D7" w:rsidRPr="000061A3" w:rsidRDefault="002979D7" w:rsidP="002979D7">
            <w:pPr>
              <w:pStyle w:val="NormalIndent"/>
              <w:ind w:left="0"/>
              <w:rPr>
                <w:sz w:val="20"/>
              </w:rPr>
            </w:pPr>
            <w:r w:rsidRPr="000061A3">
              <w:rPr>
                <w:sz w:val="20"/>
              </w:rPr>
              <w:t>G</w:t>
            </w:r>
            <w:r>
              <w:rPr>
                <w:sz w:val="20"/>
              </w:rPr>
              <w:t>6</w:t>
            </w:r>
            <w:r w:rsidRPr="000061A3">
              <w:rPr>
                <w:sz w:val="20"/>
              </w:rPr>
              <w:t>_5</w:t>
            </w:r>
          </w:p>
        </w:tc>
        <w:tc>
          <w:tcPr>
            <w:tcW w:w="630" w:type="dxa"/>
          </w:tcPr>
          <w:p w14:paraId="1A58E328" w14:textId="1698A267" w:rsidR="002979D7" w:rsidRPr="000061A3" w:rsidRDefault="002979D7" w:rsidP="002979D7">
            <w:pPr>
              <w:pStyle w:val="NormalIndent"/>
              <w:ind w:left="0"/>
              <w:jc w:val="center"/>
              <w:rPr>
                <w:sz w:val="20"/>
              </w:rPr>
            </w:pPr>
            <w:r w:rsidRPr="000061A3">
              <w:rPr>
                <w:sz w:val="20"/>
              </w:rPr>
              <w:t>1</w:t>
            </w:r>
          </w:p>
        </w:tc>
        <w:tc>
          <w:tcPr>
            <w:tcW w:w="630" w:type="dxa"/>
          </w:tcPr>
          <w:p w14:paraId="5F0F43E8" w14:textId="4F6A4D7F" w:rsidR="002979D7" w:rsidRPr="000061A3" w:rsidRDefault="002979D7" w:rsidP="002979D7">
            <w:pPr>
              <w:pStyle w:val="NormalIndent"/>
              <w:ind w:left="0"/>
              <w:jc w:val="center"/>
              <w:rPr>
                <w:sz w:val="20"/>
              </w:rPr>
            </w:pPr>
            <w:r w:rsidRPr="000061A3">
              <w:rPr>
                <w:sz w:val="20"/>
              </w:rPr>
              <w:t>N</w:t>
            </w:r>
          </w:p>
        </w:tc>
        <w:tc>
          <w:tcPr>
            <w:tcW w:w="3060" w:type="dxa"/>
            <w:vMerge/>
          </w:tcPr>
          <w:p w14:paraId="4B6B3CE2" w14:textId="77777777" w:rsidR="002979D7" w:rsidRPr="000061A3" w:rsidDel="00BE6E3F" w:rsidRDefault="002979D7" w:rsidP="002979D7">
            <w:pPr>
              <w:pStyle w:val="NormalIndent"/>
              <w:tabs>
                <w:tab w:val="left" w:pos="106"/>
              </w:tabs>
              <w:ind w:left="0"/>
              <w:rPr>
                <w:sz w:val="20"/>
              </w:rPr>
            </w:pPr>
          </w:p>
        </w:tc>
        <w:tc>
          <w:tcPr>
            <w:tcW w:w="2970" w:type="dxa"/>
          </w:tcPr>
          <w:p w14:paraId="67ACF4F8" w14:textId="3726BFA7" w:rsidR="002979D7" w:rsidRPr="000061A3" w:rsidDel="00BE6E3F" w:rsidRDefault="002979D7" w:rsidP="002979D7">
            <w:pPr>
              <w:pStyle w:val="NormalIndent"/>
              <w:tabs>
                <w:tab w:val="left" w:pos="106"/>
              </w:tabs>
              <w:ind w:left="0"/>
              <w:rPr>
                <w:sz w:val="20"/>
              </w:rPr>
            </w:pPr>
            <w:r w:rsidRPr="000061A3">
              <w:rPr>
                <w:sz w:val="20"/>
              </w:rPr>
              <w:t>1= Medicaid or other state provided insurance</w:t>
            </w:r>
          </w:p>
        </w:tc>
      </w:tr>
      <w:tr w:rsidR="002979D7" w:rsidRPr="000061A3" w14:paraId="6D23B7E8" w14:textId="77777777" w:rsidTr="00BC4DE5">
        <w:trPr>
          <w:cantSplit/>
        </w:trPr>
        <w:tc>
          <w:tcPr>
            <w:tcW w:w="1350" w:type="dxa"/>
          </w:tcPr>
          <w:p w14:paraId="0E2D1170" w14:textId="2C81CFAA" w:rsidR="002979D7" w:rsidRPr="000061A3" w:rsidRDefault="002979D7" w:rsidP="002979D7">
            <w:pPr>
              <w:pStyle w:val="NormalIndent"/>
              <w:ind w:left="0"/>
              <w:rPr>
                <w:sz w:val="20"/>
              </w:rPr>
            </w:pPr>
            <w:r w:rsidRPr="000061A3">
              <w:rPr>
                <w:sz w:val="20"/>
              </w:rPr>
              <w:t>G</w:t>
            </w:r>
            <w:r>
              <w:rPr>
                <w:sz w:val="20"/>
              </w:rPr>
              <w:t>6</w:t>
            </w:r>
            <w:r w:rsidRPr="000061A3">
              <w:rPr>
                <w:sz w:val="20"/>
              </w:rPr>
              <w:t>_6</w:t>
            </w:r>
          </w:p>
        </w:tc>
        <w:tc>
          <w:tcPr>
            <w:tcW w:w="630" w:type="dxa"/>
          </w:tcPr>
          <w:p w14:paraId="72029CDF" w14:textId="3A2757BE" w:rsidR="002979D7" w:rsidRPr="000061A3" w:rsidRDefault="002979D7" w:rsidP="002979D7">
            <w:pPr>
              <w:pStyle w:val="NormalIndent"/>
              <w:ind w:left="0"/>
              <w:jc w:val="center"/>
              <w:rPr>
                <w:sz w:val="20"/>
              </w:rPr>
            </w:pPr>
            <w:r w:rsidRPr="000061A3">
              <w:rPr>
                <w:sz w:val="20"/>
              </w:rPr>
              <w:t>1</w:t>
            </w:r>
          </w:p>
        </w:tc>
        <w:tc>
          <w:tcPr>
            <w:tcW w:w="630" w:type="dxa"/>
          </w:tcPr>
          <w:p w14:paraId="69491723" w14:textId="2CB8F979" w:rsidR="002979D7" w:rsidRPr="000061A3" w:rsidRDefault="002979D7" w:rsidP="002979D7">
            <w:pPr>
              <w:pStyle w:val="NormalIndent"/>
              <w:ind w:left="0"/>
              <w:jc w:val="center"/>
              <w:rPr>
                <w:sz w:val="20"/>
              </w:rPr>
            </w:pPr>
            <w:r w:rsidRPr="000061A3">
              <w:rPr>
                <w:sz w:val="20"/>
              </w:rPr>
              <w:t>N</w:t>
            </w:r>
          </w:p>
        </w:tc>
        <w:tc>
          <w:tcPr>
            <w:tcW w:w="3060" w:type="dxa"/>
            <w:vMerge/>
          </w:tcPr>
          <w:p w14:paraId="11EB398D" w14:textId="77777777" w:rsidR="002979D7" w:rsidRPr="000061A3" w:rsidDel="00BE6E3F" w:rsidRDefault="002979D7" w:rsidP="002979D7">
            <w:pPr>
              <w:pStyle w:val="NormalIndent"/>
              <w:tabs>
                <w:tab w:val="left" w:pos="106"/>
              </w:tabs>
              <w:ind w:left="0"/>
              <w:rPr>
                <w:sz w:val="20"/>
              </w:rPr>
            </w:pPr>
          </w:p>
        </w:tc>
        <w:tc>
          <w:tcPr>
            <w:tcW w:w="2970" w:type="dxa"/>
          </w:tcPr>
          <w:p w14:paraId="34098AEF" w14:textId="7EDCB78D" w:rsidR="002979D7" w:rsidRPr="000061A3" w:rsidDel="00BE6E3F" w:rsidRDefault="002979D7" w:rsidP="002979D7">
            <w:pPr>
              <w:pStyle w:val="NormalIndent"/>
              <w:tabs>
                <w:tab w:val="left" w:pos="106"/>
              </w:tabs>
              <w:ind w:left="0"/>
              <w:rPr>
                <w:sz w:val="20"/>
              </w:rPr>
            </w:pPr>
            <w:r w:rsidRPr="000061A3">
              <w:rPr>
                <w:sz w:val="20"/>
              </w:rPr>
              <w:t>1=Medicare/government insurance</w:t>
            </w:r>
          </w:p>
        </w:tc>
      </w:tr>
      <w:tr w:rsidR="002979D7" w:rsidRPr="000061A3" w14:paraId="23FF3182" w14:textId="77777777" w:rsidTr="00BC4DE5">
        <w:trPr>
          <w:cantSplit/>
        </w:trPr>
        <w:tc>
          <w:tcPr>
            <w:tcW w:w="1350" w:type="dxa"/>
          </w:tcPr>
          <w:p w14:paraId="0E532B42" w14:textId="4B467EC4" w:rsidR="002979D7" w:rsidRPr="000061A3" w:rsidRDefault="002979D7" w:rsidP="002979D7">
            <w:pPr>
              <w:pStyle w:val="NormalIndent"/>
              <w:ind w:left="0"/>
              <w:rPr>
                <w:sz w:val="20"/>
              </w:rPr>
            </w:pPr>
            <w:r w:rsidRPr="000061A3">
              <w:rPr>
                <w:sz w:val="20"/>
              </w:rPr>
              <w:t>G</w:t>
            </w:r>
            <w:r>
              <w:rPr>
                <w:sz w:val="20"/>
              </w:rPr>
              <w:t>6</w:t>
            </w:r>
            <w:r w:rsidRPr="000061A3">
              <w:rPr>
                <w:sz w:val="20"/>
              </w:rPr>
              <w:t>_7</w:t>
            </w:r>
          </w:p>
        </w:tc>
        <w:tc>
          <w:tcPr>
            <w:tcW w:w="630" w:type="dxa"/>
          </w:tcPr>
          <w:p w14:paraId="27AF2CB7" w14:textId="1B6AB866" w:rsidR="002979D7" w:rsidRPr="000061A3" w:rsidRDefault="002979D7" w:rsidP="002979D7">
            <w:pPr>
              <w:pStyle w:val="NormalIndent"/>
              <w:ind w:left="0"/>
              <w:jc w:val="center"/>
              <w:rPr>
                <w:sz w:val="20"/>
              </w:rPr>
            </w:pPr>
            <w:r w:rsidRPr="000061A3">
              <w:rPr>
                <w:sz w:val="20"/>
              </w:rPr>
              <w:t>1</w:t>
            </w:r>
          </w:p>
        </w:tc>
        <w:tc>
          <w:tcPr>
            <w:tcW w:w="630" w:type="dxa"/>
          </w:tcPr>
          <w:p w14:paraId="065322A1" w14:textId="7B844E85" w:rsidR="002979D7" w:rsidRPr="000061A3" w:rsidRDefault="002979D7" w:rsidP="002979D7">
            <w:pPr>
              <w:pStyle w:val="NormalIndent"/>
              <w:ind w:left="0"/>
              <w:jc w:val="center"/>
              <w:rPr>
                <w:sz w:val="20"/>
              </w:rPr>
            </w:pPr>
            <w:r w:rsidRPr="000061A3">
              <w:rPr>
                <w:sz w:val="20"/>
              </w:rPr>
              <w:t>N</w:t>
            </w:r>
          </w:p>
        </w:tc>
        <w:tc>
          <w:tcPr>
            <w:tcW w:w="3060" w:type="dxa"/>
            <w:vMerge/>
          </w:tcPr>
          <w:p w14:paraId="4054CB2E" w14:textId="77777777" w:rsidR="002979D7" w:rsidRPr="000061A3" w:rsidDel="00BE6E3F" w:rsidRDefault="002979D7" w:rsidP="002979D7">
            <w:pPr>
              <w:pStyle w:val="NormalIndent"/>
              <w:tabs>
                <w:tab w:val="left" w:pos="106"/>
              </w:tabs>
              <w:ind w:left="0"/>
              <w:rPr>
                <w:sz w:val="20"/>
              </w:rPr>
            </w:pPr>
          </w:p>
        </w:tc>
        <w:tc>
          <w:tcPr>
            <w:tcW w:w="2970" w:type="dxa"/>
          </w:tcPr>
          <w:p w14:paraId="3E642C2B" w14:textId="457025AB" w:rsidR="002979D7" w:rsidRPr="000061A3" w:rsidDel="00BE6E3F" w:rsidRDefault="002979D7" w:rsidP="002979D7">
            <w:pPr>
              <w:pStyle w:val="NormalIndent"/>
              <w:tabs>
                <w:tab w:val="left" w:pos="106"/>
              </w:tabs>
              <w:ind w:left="0"/>
              <w:rPr>
                <w:sz w:val="20"/>
              </w:rPr>
            </w:pPr>
            <w:r w:rsidRPr="000061A3">
              <w:rPr>
                <w:sz w:val="20"/>
              </w:rPr>
              <w:t>1=VA</w:t>
            </w:r>
            <w:r>
              <w:rPr>
                <w:sz w:val="20"/>
              </w:rPr>
              <w:t>/Military Facility</w:t>
            </w:r>
            <w:r w:rsidRPr="000061A3">
              <w:rPr>
                <w:sz w:val="20"/>
              </w:rPr>
              <w:t xml:space="preserve"> (including those who have ever used or enrolled for VA health care)</w:t>
            </w:r>
          </w:p>
        </w:tc>
      </w:tr>
      <w:tr w:rsidR="002979D7" w:rsidRPr="000061A3" w14:paraId="54581188" w14:textId="77777777" w:rsidTr="00BC4DE5">
        <w:trPr>
          <w:cantSplit/>
        </w:trPr>
        <w:tc>
          <w:tcPr>
            <w:tcW w:w="1350" w:type="dxa"/>
          </w:tcPr>
          <w:p w14:paraId="101B116F" w14:textId="4997E376" w:rsidR="002979D7" w:rsidRPr="000061A3" w:rsidRDefault="002979D7" w:rsidP="002979D7">
            <w:pPr>
              <w:pStyle w:val="NormalIndent"/>
              <w:ind w:left="0"/>
              <w:rPr>
                <w:sz w:val="20"/>
              </w:rPr>
            </w:pPr>
            <w:r w:rsidRPr="000061A3">
              <w:rPr>
                <w:sz w:val="20"/>
              </w:rPr>
              <w:t>G</w:t>
            </w:r>
            <w:r>
              <w:rPr>
                <w:sz w:val="20"/>
              </w:rPr>
              <w:t>6</w:t>
            </w:r>
            <w:r w:rsidRPr="000061A3">
              <w:rPr>
                <w:sz w:val="20"/>
              </w:rPr>
              <w:t>_8</w:t>
            </w:r>
          </w:p>
        </w:tc>
        <w:tc>
          <w:tcPr>
            <w:tcW w:w="630" w:type="dxa"/>
          </w:tcPr>
          <w:p w14:paraId="7978948E" w14:textId="47FAD6ED" w:rsidR="002979D7" w:rsidRPr="000061A3" w:rsidRDefault="002979D7" w:rsidP="002979D7">
            <w:pPr>
              <w:pStyle w:val="NormalIndent"/>
              <w:ind w:left="0"/>
              <w:jc w:val="center"/>
              <w:rPr>
                <w:sz w:val="20"/>
              </w:rPr>
            </w:pPr>
            <w:r w:rsidRPr="000061A3">
              <w:rPr>
                <w:sz w:val="20"/>
              </w:rPr>
              <w:t>1</w:t>
            </w:r>
          </w:p>
        </w:tc>
        <w:tc>
          <w:tcPr>
            <w:tcW w:w="630" w:type="dxa"/>
          </w:tcPr>
          <w:p w14:paraId="21E8057F" w14:textId="0AA3107C" w:rsidR="002979D7" w:rsidRPr="000061A3" w:rsidRDefault="002979D7" w:rsidP="002979D7">
            <w:pPr>
              <w:pStyle w:val="NormalIndent"/>
              <w:ind w:left="0"/>
              <w:jc w:val="center"/>
              <w:rPr>
                <w:sz w:val="20"/>
              </w:rPr>
            </w:pPr>
            <w:r w:rsidRPr="000061A3">
              <w:rPr>
                <w:sz w:val="20"/>
              </w:rPr>
              <w:t>N</w:t>
            </w:r>
          </w:p>
        </w:tc>
        <w:tc>
          <w:tcPr>
            <w:tcW w:w="3060" w:type="dxa"/>
            <w:vMerge/>
          </w:tcPr>
          <w:p w14:paraId="6EDDB3F2" w14:textId="77777777" w:rsidR="002979D7" w:rsidRPr="000061A3" w:rsidDel="00BE6E3F" w:rsidRDefault="002979D7" w:rsidP="002979D7">
            <w:pPr>
              <w:pStyle w:val="NormalIndent"/>
              <w:tabs>
                <w:tab w:val="left" w:pos="106"/>
              </w:tabs>
              <w:ind w:left="0"/>
              <w:rPr>
                <w:sz w:val="20"/>
              </w:rPr>
            </w:pPr>
          </w:p>
        </w:tc>
        <w:tc>
          <w:tcPr>
            <w:tcW w:w="2970" w:type="dxa"/>
          </w:tcPr>
          <w:p w14:paraId="5D27A0FE" w14:textId="1BD431DB" w:rsidR="002979D7" w:rsidRPr="000061A3" w:rsidDel="00BE6E3F" w:rsidRDefault="002979D7" w:rsidP="002979D7">
            <w:pPr>
              <w:pStyle w:val="NormalIndent"/>
              <w:tabs>
                <w:tab w:val="left" w:pos="106"/>
              </w:tabs>
              <w:ind w:left="0"/>
              <w:rPr>
                <w:sz w:val="20"/>
              </w:rPr>
            </w:pPr>
            <w:r w:rsidRPr="000061A3">
              <w:rPr>
                <w:sz w:val="20"/>
              </w:rPr>
              <w:t>1=</w:t>
            </w:r>
            <w:r>
              <w:rPr>
                <w:sz w:val="20"/>
              </w:rPr>
              <w:t>I do not have any medical insurance</w:t>
            </w:r>
          </w:p>
        </w:tc>
      </w:tr>
      <w:tr w:rsidR="002979D7" w:rsidRPr="000061A3" w14:paraId="22CFC6F1" w14:textId="77777777" w:rsidTr="00BC4DE5">
        <w:trPr>
          <w:cantSplit/>
        </w:trPr>
        <w:tc>
          <w:tcPr>
            <w:tcW w:w="1350" w:type="dxa"/>
          </w:tcPr>
          <w:p w14:paraId="478E54CB" w14:textId="77777777" w:rsidR="002979D7" w:rsidRPr="000061A3" w:rsidRDefault="002979D7" w:rsidP="002979D7">
            <w:pPr>
              <w:pStyle w:val="NormalIndent"/>
              <w:ind w:left="0"/>
              <w:rPr>
                <w:sz w:val="20"/>
              </w:rPr>
            </w:pPr>
            <w:r w:rsidRPr="000061A3">
              <w:rPr>
                <w:sz w:val="20"/>
              </w:rPr>
              <w:t>G7</w:t>
            </w:r>
          </w:p>
        </w:tc>
        <w:tc>
          <w:tcPr>
            <w:tcW w:w="630" w:type="dxa"/>
          </w:tcPr>
          <w:p w14:paraId="3A57D3B3" w14:textId="77777777" w:rsidR="002979D7" w:rsidRPr="000061A3" w:rsidRDefault="002979D7" w:rsidP="002979D7">
            <w:pPr>
              <w:pStyle w:val="NormalIndent"/>
              <w:ind w:left="0"/>
              <w:jc w:val="center"/>
              <w:rPr>
                <w:sz w:val="20"/>
              </w:rPr>
            </w:pPr>
            <w:r w:rsidRPr="000061A3">
              <w:rPr>
                <w:sz w:val="20"/>
              </w:rPr>
              <w:t>1</w:t>
            </w:r>
          </w:p>
        </w:tc>
        <w:tc>
          <w:tcPr>
            <w:tcW w:w="630" w:type="dxa"/>
          </w:tcPr>
          <w:p w14:paraId="56615FB4" w14:textId="77777777" w:rsidR="002979D7" w:rsidRPr="000061A3" w:rsidRDefault="002979D7" w:rsidP="002979D7">
            <w:pPr>
              <w:pStyle w:val="NormalIndent"/>
              <w:ind w:left="0"/>
              <w:jc w:val="center"/>
              <w:rPr>
                <w:sz w:val="20"/>
              </w:rPr>
            </w:pPr>
            <w:r w:rsidRPr="000061A3">
              <w:rPr>
                <w:sz w:val="20"/>
              </w:rPr>
              <w:t>N</w:t>
            </w:r>
          </w:p>
        </w:tc>
        <w:tc>
          <w:tcPr>
            <w:tcW w:w="3060" w:type="dxa"/>
          </w:tcPr>
          <w:p w14:paraId="70A168E2" w14:textId="4FF633D8" w:rsidR="002979D7" w:rsidRPr="000061A3" w:rsidDel="00BE6E3F" w:rsidRDefault="002979D7" w:rsidP="002979D7">
            <w:pPr>
              <w:pStyle w:val="NormalIndent"/>
              <w:tabs>
                <w:tab w:val="left" w:pos="106"/>
              </w:tabs>
              <w:ind w:left="0"/>
              <w:rPr>
                <w:sz w:val="20"/>
              </w:rPr>
            </w:pPr>
            <w:r w:rsidRPr="000061A3">
              <w:rPr>
                <w:sz w:val="20"/>
              </w:rPr>
              <w:t xml:space="preserve">G7. What is your best estimate of your </w:t>
            </w:r>
            <w:r>
              <w:rPr>
                <w:sz w:val="20"/>
              </w:rPr>
              <w:t>TOTAL FAMILY INCOME</w:t>
            </w:r>
            <w:r w:rsidRPr="000061A3">
              <w:rPr>
                <w:sz w:val="20"/>
              </w:rPr>
              <w:t xml:space="preserve"> from all sources, before taxes, in the last cale</w:t>
            </w:r>
            <w:r>
              <w:rPr>
                <w:sz w:val="20"/>
              </w:rPr>
              <w:t>ndar year? “Total family income</w:t>
            </w:r>
            <w:r w:rsidRPr="000061A3">
              <w:rPr>
                <w:sz w:val="20"/>
              </w:rPr>
              <w:t>” refers to your income PLUS the income of all family members living in this household (including cohabiting partners, and armed forces members living at home). This includes money from pay checks, government benefit programs, child support, social security, retirement funds, unemployment benefits, and disability.</w:t>
            </w:r>
          </w:p>
        </w:tc>
        <w:tc>
          <w:tcPr>
            <w:tcW w:w="2970" w:type="dxa"/>
          </w:tcPr>
          <w:p w14:paraId="7B41A6E6" w14:textId="77777777" w:rsidR="002979D7" w:rsidRPr="000061A3" w:rsidRDefault="002979D7" w:rsidP="002979D7">
            <w:pPr>
              <w:pStyle w:val="NormalIndent"/>
              <w:tabs>
                <w:tab w:val="left" w:pos="106"/>
              </w:tabs>
              <w:ind w:left="0"/>
              <w:rPr>
                <w:sz w:val="20"/>
              </w:rPr>
            </w:pPr>
            <w:r w:rsidRPr="000061A3">
              <w:rPr>
                <w:sz w:val="20"/>
              </w:rPr>
              <w:t>1=Less than $15,000</w:t>
            </w:r>
          </w:p>
          <w:p w14:paraId="20ACCF0D" w14:textId="77777777" w:rsidR="002979D7" w:rsidRPr="000061A3" w:rsidRDefault="002979D7" w:rsidP="002979D7">
            <w:pPr>
              <w:pStyle w:val="NormalIndent"/>
              <w:tabs>
                <w:tab w:val="left" w:pos="106"/>
              </w:tabs>
              <w:ind w:left="0"/>
              <w:rPr>
                <w:sz w:val="20"/>
              </w:rPr>
            </w:pPr>
            <w:r w:rsidRPr="000061A3">
              <w:rPr>
                <w:sz w:val="20"/>
              </w:rPr>
              <w:t>2=$15,000 to $35,999</w:t>
            </w:r>
          </w:p>
          <w:p w14:paraId="208FE530" w14:textId="77777777" w:rsidR="002979D7" w:rsidRPr="000061A3" w:rsidRDefault="002979D7" w:rsidP="002979D7">
            <w:pPr>
              <w:pStyle w:val="NormalIndent"/>
              <w:tabs>
                <w:tab w:val="left" w:pos="106"/>
              </w:tabs>
              <w:ind w:left="0"/>
              <w:rPr>
                <w:sz w:val="20"/>
              </w:rPr>
            </w:pPr>
            <w:r w:rsidRPr="000061A3">
              <w:rPr>
                <w:sz w:val="20"/>
              </w:rPr>
              <w:t>3=$36,000 to $45,999</w:t>
            </w:r>
          </w:p>
          <w:p w14:paraId="4B583682" w14:textId="77777777" w:rsidR="002979D7" w:rsidRPr="000061A3" w:rsidRDefault="002979D7" w:rsidP="002979D7">
            <w:pPr>
              <w:pStyle w:val="NormalIndent"/>
              <w:tabs>
                <w:tab w:val="left" w:pos="106"/>
              </w:tabs>
              <w:ind w:left="0"/>
              <w:rPr>
                <w:sz w:val="20"/>
              </w:rPr>
            </w:pPr>
            <w:r w:rsidRPr="000061A3">
              <w:rPr>
                <w:sz w:val="20"/>
              </w:rPr>
              <w:t>4=$46,000 to $65,999</w:t>
            </w:r>
          </w:p>
          <w:p w14:paraId="122FEB6D" w14:textId="77777777" w:rsidR="002979D7" w:rsidRPr="000061A3" w:rsidRDefault="002979D7" w:rsidP="002979D7">
            <w:pPr>
              <w:pStyle w:val="NormalIndent"/>
              <w:tabs>
                <w:tab w:val="left" w:pos="106"/>
              </w:tabs>
              <w:ind w:left="0"/>
              <w:rPr>
                <w:sz w:val="20"/>
              </w:rPr>
            </w:pPr>
            <w:r w:rsidRPr="000061A3">
              <w:rPr>
                <w:sz w:val="20"/>
              </w:rPr>
              <w:t>5=$66,000 to $99,999</w:t>
            </w:r>
          </w:p>
          <w:p w14:paraId="5367720A" w14:textId="77777777" w:rsidR="002979D7" w:rsidRPr="000061A3" w:rsidRDefault="002979D7" w:rsidP="002979D7">
            <w:pPr>
              <w:pStyle w:val="NormalIndent"/>
              <w:tabs>
                <w:tab w:val="left" w:pos="106"/>
              </w:tabs>
              <w:ind w:left="0"/>
              <w:rPr>
                <w:sz w:val="20"/>
              </w:rPr>
            </w:pPr>
            <w:r w:rsidRPr="000061A3">
              <w:rPr>
                <w:sz w:val="20"/>
              </w:rPr>
              <w:t>6=$100,000 to $149,999</w:t>
            </w:r>
          </w:p>
          <w:p w14:paraId="428EC160" w14:textId="77777777" w:rsidR="002979D7" w:rsidRPr="000061A3" w:rsidRDefault="002979D7" w:rsidP="002979D7">
            <w:pPr>
              <w:pStyle w:val="NormalIndent"/>
              <w:tabs>
                <w:tab w:val="left" w:pos="106"/>
              </w:tabs>
              <w:ind w:left="0"/>
              <w:rPr>
                <w:sz w:val="20"/>
              </w:rPr>
            </w:pPr>
            <w:r w:rsidRPr="000061A3">
              <w:rPr>
                <w:sz w:val="20"/>
              </w:rPr>
              <w:t>7=$150,000 to $199,999</w:t>
            </w:r>
          </w:p>
          <w:p w14:paraId="799D4E3F" w14:textId="77777777" w:rsidR="002979D7" w:rsidRPr="000061A3" w:rsidDel="00BE6E3F" w:rsidRDefault="002979D7" w:rsidP="002979D7">
            <w:pPr>
              <w:pStyle w:val="NormalIndent"/>
              <w:tabs>
                <w:tab w:val="left" w:pos="106"/>
              </w:tabs>
              <w:ind w:left="0"/>
              <w:rPr>
                <w:sz w:val="20"/>
              </w:rPr>
            </w:pPr>
            <w:r w:rsidRPr="000061A3">
              <w:rPr>
                <w:sz w:val="20"/>
              </w:rPr>
              <w:t>8= $200,000 or more</w:t>
            </w:r>
          </w:p>
        </w:tc>
      </w:tr>
      <w:tr w:rsidR="002979D7" w:rsidRPr="000061A3" w14:paraId="49AC9ADA" w14:textId="77777777" w:rsidTr="00BC4DE5">
        <w:trPr>
          <w:cantSplit/>
        </w:trPr>
        <w:tc>
          <w:tcPr>
            <w:tcW w:w="1350" w:type="dxa"/>
          </w:tcPr>
          <w:p w14:paraId="598206DA" w14:textId="77777777" w:rsidR="002979D7" w:rsidRPr="000061A3" w:rsidRDefault="002979D7" w:rsidP="002979D7">
            <w:pPr>
              <w:pStyle w:val="NormalIndent"/>
              <w:ind w:left="0"/>
              <w:rPr>
                <w:sz w:val="20"/>
              </w:rPr>
            </w:pPr>
            <w:r w:rsidRPr="000061A3">
              <w:rPr>
                <w:sz w:val="20"/>
              </w:rPr>
              <w:t>G8</w:t>
            </w:r>
          </w:p>
        </w:tc>
        <w:tc>
          <w:tcPr>
            <w:tcW w:w="630" w:type="dxa"/>
          </w:tcPr>
          <w:p w14:paraId="6C4DB37B" w14:textId="77777777" w:rsidR="002979D7" w:rsidRPr="000061A3" w:rsidRDefault="002979D7" w:rsidP="002979D7">
            <w:pPr>
              <w:pStyle w:val="NormalIndent"/>
              <w:ind w:left="0"/>
              <w:jc w:val="center"/>
              <w:rPr>
                <w:sz w:val="20"/>
              </w:rPr>
            </w:pPr>
            <w:r w:rsidRPr="000061A3">
              <w:rPr>
                <w:sz w:val="20"/>
              </w:rPr>
              <w:t>1</w:t>
            </w:r>
          </w:p>
        </w:tc>
        <w:tc>
          <w:tcPr>
            <w:tcW w:w="630" w:type="dxa"/>
          </w:tcPr>
          <w:p w14:paraId="7BEB7129" w14:textId="77777777" w:rsidR="002979D7" w:rsidRPr="000061A3" w:rsidRDefault="002979D7" w:rsidP="002979D7">
            <w:pPr>
              <w:pStyle w:val="NormalIndent"/>
              <w:ind w:left="0"/>
              <w:jc w:val="center"/>
              <w:rPr>
                <w:sz w:val="20"/>
              </w:rPr>
            </w:pPr>
            <w:r w:rsidRPr="000061A3">
              <w:rPr>
                <w:sz w:val="20"/>
              </w:rPr>
              <w:t>N</w:t>
            </w:r>
          </w:p>
        </w:tc>
        <w:tc>
          <w:tcPr>
            <w:tcW w:w="3060" w:type="dxa"/>
          </w:tcPr>
          <w:p w14:paraId="12613F4A" w14:textId="77777777" w:rsidR="002979D7" w:rsidRPr="000061A3" w:rsidDel="00BE6E3F" w:rsidRDefault="002979D7" w:rsidP="002979D7">
            <w:pPr>
              <w:pStyle w:val="NormalIndent"/>
              <w:tabs>
                <w:tab w:val="left" w:pos="106"/>
              </w:tabs>
              <w:ind w:left="0"/>
              <w:rPr>
                <w:sz w:val="20"/>
              </w:rPr>
            </w:pPr>
            <w:r w:rsidRPr="000061A3">
              <w:rPr>
                <w:sz w:val="20"/>
              </w:rPr>
              <w:t>G8. In the last calendar year, how many people, including yourself, were supported by your family income?</w:t>
            </w:r>
          </w:p>
        </w:tc>
        <w:tc>
          <w:tcPr>
            <w:tcW w:w="2970" w:type="dxa"/>
          </w:tcPr>
          <w:p w14:paraId="37C5A411" w14:textId="77777777" w:rsidR="002979D7" w:rsidRPr="000061A3" w:rsidRDefault="002979D7" w:rsidP="002979D7">
            <w:pPr>
              <w:pStyle w:val="NormalIndent"/>
              <w:tabs>
                <w:tab w:val="left" w:pos="106"/>
              </w:tabs>
              <w:ind w:left="0"/>
              <w:rPr>
                <w:sz w:val="20"/>
              </w:rPr>
            </w:pPr>
            <w:r w:rsidRPr="000061A3">
              <w:rPr>
                <w:sz w:val="20"/>
              </w:rPr>
              <w:t>1=1</w:t>
            </w:r>
          </w:p>
          <w:p w14:paraId="34340422" w14:textId="77777777" w:rsidR="002979D7" w:rsidRPr="000061A3" w:rsidRDefault="002979D7" w:rsidP="002979D7">
            <w:pPr>
              <w:pStyle w:val="NormalIndent"/>
              <w:tabs>
                <w:tab w:val="left" w:pos="106"/>
              </w:tabs>
              <w:ind w:left="0"/>
              <w:rPr>
                <w:sz w:val="20"/>
              </w:rPr>
            </w:pPr>
            <w:r w:rsidRPr="000061A3">
              <w:rPr>
                <w:sz w:val="20"/>
              </w:rPr>
              <w:t>2=2</w:t>
            </w:r>
          </w:p>
          <w:p w14:paraId="4A8F4BAA" w14:textId="77777777" w:rsidR="002979D7" w:rsidRPr="000061A3" w:rsidRDefault="002979D7" w:rsidP="002979D7">
            <w:pPr>
              <w:pStyle w:val="NormalIndent"/>
              <w:tabs>
                <w:tab w:val="left" w:pos="106"/>
              </w:tabs>
              <w:ind w:left="0"/>
              <w:rPr>
                <w:sz w:val="20"/>
              </w:rPr>
            </w:pPr>
            <w:r w:rsidRPr="000061A3">
              <w:rPr>
                <w:sz w:val="20"/>
              </w:rPr>
              <w:t>3=3</w:t>
            </w:r>
          </w:p>
          <w:p w14:paraId="7656A540" w14:textId="77777777" w:rsidR="002979D7" w:rsidRPr="000061A3" w:rsidRDefault="002979D7" w:rsidP="002979D7">
            <w:pPr>
              <w:pStyle w:val="NormalIndent"/>
              <w:tabs>
                <w:tab w:val="left" w:pos="106"/>
              </w:tabs>
              <w:ind w:left="0"/>
              <w:rPr>
                <w:sz w:val="20"/>
              </w:rPr>
            </w:pPr>
            <w:r w:rsidRPr="000061A3">
              <w:rPr>
                <w:sz w:val="20"/>
              </w:rPr>
              <w:t>4=4</w:t>
            </w:r>
          </w:p>
          <w:p w14:paraId="750E890C" w14:textId="77777777" w:rsidR="002979D7" w:rsidRPr="000061A3" w:rsidDel="00BE6E3F" w:rsidRDefault="002979D7" w:rsidP="002979D7">
            <w:pPr>
              <w:pStyle w:val="NormalIndent"/>
              <w:tabs>
                <w:tab w:val="left" w:pos="106"/>
              </w:tabs>
              <w:ind w:left="0"/>
              <w:rPr>
                <w:sz w:val="20"/>
              </w:rPr>
            </w:pPr>
            <w:r w:rsidRPr="000061A3">
              <w:rPr>
                <w:sz w:val="20"/>
              </w:rPr>
              <w:t>5=5 or more</w:t>
            </w:r>
          </w:p>
        </w:tc>
      </w:tr>
      <w:tr w:rsidR="002979D7" w:rsidRPr="000061A3" w14:paraId="3FABA308" w14:textId="77777777" w:rsidTr="00BC4DE5">
        <w:trPr>
          <w:cantSplit/>
        </w:trPr>
        <w:tc>
          <w:tcPr>
            <w:tcW w:w="1350" w:type="dxa"/>
            <w:tcBorders>
              <w:top w:val="single" w:sz="4" w:space="0" w:color="auto"/>
              <w:left w:val="single" w:sz="4" w:space="0" w:color="auto"/>
              <w:bottom w:val="single" w:sz="4" w:space="0" w:color="auto"/>
            </w:tcBorders>
            <w:shd w:val="clear" w:color="auto" w:fill="BFBFBF" w:themeFill="background1" w:themeFillShade="BF"/>
          </w:tcPr>
          <w:p w14:paraId="421830C9" w14:textId="77777777" w:rsidR="002979D7" w:rsidRPr="000061A3" w:rsidRDefault="002979D7" w:rsidP="002979D7">
            <w:pPr>
              <w:pStyle w:val="NormalIndent"/>
              <w:ind w:left="0"/>
              <w:rPr>
                <w:sz w:val="20"/>
              </w:rPr>
            </w:pPr>
          </w:p>
        </w:tc>
        <w:tc>
          <w:tcPr>
            <w:tcW w:w="630" w:type="dxa"/>
            <w:tcBorders>
              <w:top w:val="single" w:sz="4" w:space="0" w:color="auto"/>
              <w:bottom w:val="single" w:sz="4" w:space="0" w:color="auto"/>
            </w:tcBorders>
            <w:shd w:val="clear" w:color="auto" w:fill="BFBFBF" w:themeFill="background1" w:themeFillShade="BF"/>
          </w:tcPr>
          <w:p w14:paraId="35146710" w14:textId="77777777" w:rsidR="002979D7" w:rsidRPr="000061A3" w:rsidRDefault="002979D7" w:rsidP="002979D7">
            <w:pPr>
              <w:pStyle w:val="NormalIndent"/>
              <w:ind w:left="0"/>
              <w:jc w:val="center"/>
              <w:rPr>
                <w:sz w:val="20"/>
              </w:rPr>
            </w:pPr>
          </w:p>
        </w:tc>
        <w:tc>
          <w:tcPr>
            <w:tcW w:w="630" w:type="dxa"/>
            <w:tcBorders>
              <w:top w:val="single" w:sz="4" w:space="0" w:color="auto"/>
              <w:bottom w:val="single" w:sz="4" w:space="0" w:color="auto"/>
            </w:tcBorders>
            <w:shd w:val="clear" w:color="auto" w:fill="BFBFBF" w:themeFill="background1" w:themeFillShade="BF"/>
          </w:tcPr>
          <w:p w14:paraId="6AC294B2" w14:textId="77777777" w:rsidR="002979D7" w:rsidRPr="000061A3" w:rsidRDefault="002979D7" w:rsidP="002979D7">
            <w:pPr>
              <w:pStyle w:val="NormalIndent"/>
              <w:ind w:left="0"/>
              <w:jc w:val="center"/>
              <w:rPr>
                <w:sz w:val="20"/>
              </w:rPr>
            </w:pPr>
          </w:p>
        </w:tc>
        <w:tc>
          <w:tcPr>
            <w:tcW w:w="6030" w:type="dxa"/>
            <w:gridSpan w:val="2"/>
            <w:tcBorders>
              <w:top w:val="single" w:sz="4" w:space="0" w:color="auto"/>
              <w:bottom w:val="single" w:sz="4" w:space="0" w:color="auto"/>
              <w:right w:val="single" w:sz="4" w:space="0" w:color="auto"/>
            </w:tcBorders>
          </w:tcPr>
          <w:p w14:paraId="45CF603B" w14:textId="067604CE" w:rsidR="002979D7" w:rsidRPr="000061A3" w:rsidRDefault="002979D7" w:rsidP="002979D7">
            <w:pPr>
              <w:pStyle w:val="NormalIndent"/>
              <w:tabs>
                <w:tab w:val="left" w:pos="106"/>
              </w:tabs>
              <w:ind w:left="0"/>
              <w:rPr>
                <w:sz w:val="20"/>
              </w:rPr>
            </w:pPr>
            <w:r w:rsidRPr="000061A3">
              <w:rPr>
                <w:sz w:val="20"/>
              </w:rPr>
              <w:t>G</w:t>
            </w:r>
            <w:r>
              <w:rPr>
                <w:sz w:val="20"/>
              </w:rPr>
              <w:t>9</w:t>
            </w:r>
            <w:r w:rsidRPr="000061A3">
              <w:rPr>
                <w:sz w:val="20"/>
              </w:rPr>
              <w:t xml:space="preserve">. How worried were you or your family about being able to pay your normal monthly bills, including rent, mortgage, and/or other </w:t>
            </w:r>
            <w:proofErr w:type="gramStart"/>
            <w:r w:rsidRPr="000061A3">
              <w:rPr>
                <w:sz w:val="20"/>
              </w:rPr>
              <w:t>costs:</w:t>
            </w:r>
            <w:proofErr w:type="gramEnd"/>
          </w:p>
        </w:tc>
      </w:tr>
      <w:tr w:rsidR="002979D7" w:rsidRPr="000061A3" w14:paraId="78D8F6CC" w14:textId="77777777" w:rsidTr="00BC4DE5">
        <w:trPr>
          <w:cantSplit/>
        </w:trPr>
        <w:tc>
          <w:tcPr>
            <w:tcW w:w="1350" w:type="dxa"/>
          </w:tcPr>
          <w:p w14:paraId="2B0E193C" w14:textId="76A512FA" w:rsidR="002979D7" w:rsidRPr="000061A3" w:rsidRDefault="002979D7" w:rsidP="002979D7">
            <w:pPr>
              <w:pStyle w:val="NormalIndent"/>
              <w:ind w:left="0"/>
              <w:rPr>
                <w:sz w:val="20"/>
              </w:rPr>
            </w:pPr>
            <w:r w:rsidRPr="000061A3">
              <w:rPr>
                <w:sz w:val="20"/>
              </w:rPr>
              <w:t>G</w:t>
            </w:r>
            <w:r>
              <w:rPr>
                <w:sz w:val="20"/>
              </w:rPr>
              <w:t>9</w:t>
            </w:r>
            <w:r w:rsidRPr="000061A3">
              <w:rPr>
                <w:sz w:val="20"/>
              </w:rPr>
              <w:t>A</w:t>
            </w:r>
          </w:p>
        </w:tc>
        <w:tc>
          <w:tcPr>
            <w:tcW w:w="630" w:type="dxa"/>
          </w:tcPr>
          <w:p w14:paraId="56EAE24B" w14:textId="1F58D181" w:rsidR="002979D7" w:rsidRPr="000061A3" w:rsidRDefault="002979D7" w:rsidP="002979D7">
            <w:pPr>
              <w:pStyle w:val="NormalIndent"/>
              <w:ind w:left="0"/>
              <w:jc w:val="center"/>
              <w:rPr>
                <w:sz w:val="20"/>
              </w:rPr>
            </w:pPr>
            <w:r w:rsidRPr="000061A3">
              <w:rPr>
                <w:sz w:val="20"/>
              </w:rPr>
              <w:t>1</w:t>
            </w:r>
          </w:p>
        </w:tc>
        <w:tc>
          <w:tcPr>
            <w:tcW w:w="630" w:type="dxa"/>
          </w:tcPr>
          <w:p w14:paraId="0BF84CBD" w14:textId="1EB9BAE4" w:rsidR="002979D7" w:rsidRPr="000061A3" w:rsidRDefault="002979D7" w:rsidP="002979D7">
            <w:pPr>
              <w:pStyle w:val="NormalIndent"/>
              <w:ind w:left="0"/>
              <w:jc w:val="center"/>
              <w:rPr>
                <w:sz w:val="20"/>
              </w:rPr>
            </w:pPr>
            <w:r w:rsidRPr="000061A3">
              <w:rPr>
                <w:sz w:val="20"/>
              </w:rPr>
              <w:t>N</w:t>
            </w:r>
          </w:p>
        </w:tc>
        <w:tc>
          <w:tcPr>
            <w:tcW w:w="3060" w:type="dxa"/>
          </w:tcPr>
          <w:p w14:paraId="16B81084" w14:textId="7A44CFAA" w:rsidR="002979D7" w:rsidRPr="000061A3" w:rsidDel="00BE6E3F" w:rsidRDefault="002979D7" w:rsidP="002979D7">
            <w:pPr>
              <w:pStyle w:val="NormalIndent"/>
              <w:tabs>
                <w:tab w:val="left" w:pos="106"/>
              </w:tabs>
              <w:ind w:left="0"/>
              <w:rPr>
                <w:sz w:val="20"/>
              </w:rPr>
            </w:pPr>
            <w:r w:rsidRPr="000061A3">
              <w:rPr>
                <w:sz w:val="20"/>
              </w:rPr>
              <w:t>a. During young adult life (</w:t>
            </w:r>
            <w:r>
              <w:rPr>
                <w:sz w:val="20"/>
              </w:rPr>
              <w:t>up to</w:t>
            </w:r>
            <w:r w:rsidRPr="000061A3">
              <w:rPr>
                <w:sz w:val="20"/>
              </w:rPr>
              <w:t xml:space="preserve"> age 30):</w:t>
            </w:r>
          </w:p>
        </w:tc>
        <w:tc>
          <w:tcPr>
            <w:tcW w:w="2970" w:type="dxa"/>
          </w:tcPr>
          <w:p w14:paraId="25948CCE" w14:textId="77777777" w:rsidR="002979D7" w:rsidRPr="000061A3" w:rsidRDefault="002979D7" w:rsidP="002979D7">
            <w:pPr>
              <w:pStyle w:val="NormalIndent"/>
              <w:tabs>
                <w:tab w:val="left" w:pos="106"/>
              </w:tabs>
              <w:ind w:left="0"/>
              <w:rPr>
                <w:sz w:val="20"/>
              </w:rPr>
            </w:pPr>
            <w:r w:rsidRPr="000061A3">
              <w:rPr>
                <w:sz w:val="20"/>
              </w:rPr>
              <w:t>1=Not at all worried</w:t>
            </w:r>
          </w:p>
          <w:p w14:paraId="02BB1FCA" w14:textId="77777777" w:rsidR="002979D7" w:rsidRPr="000061A3" w:rsidRDefault="002979D7" w:rsidP="002979D7">
            <w:pPr>
              <w:pStyle w:val="NormalIndent"/>
              <w:tabs>
                <w:tab w:val="left" w:pos="106"/>
              </w:tabs>
              <w:ind w:left="0"/>
              <w:rPr>
                <w:sz w:val="20"/>
              </w:rPr>
            </w:pPr>
            <w:r w:rsidRPr="000061A3">
              <w:rPr>
                <w:sz w:val="20"/>
              </w:rPr>
              <w:t>2=A little worried</w:t>
            </w:r>
          </w:p>
          <w:p w14:paraId="1DF951BC" w14:textId="77777777" w:rsidR="002979D7" w:rsidRPr="000061A3" w:rsidRDefault="002979D7" w:rsidP="002979D7">
            <w:pPr>
              <w:pStyle w:val="NormalIndent"/>
              <w:tabs>
                <w:tab w:val="left" w:pos="106"/>
              </w:tabs>
              <w:ind w:left="0"/>
              <w:rPr>
                <w:sz w:val="20"/>
              </w:rPr>
            </w:pPr>
            <w:r w:rsidRPr="000061A3">
              <w:rPr>
                <w:sz w:val="20"/>
              </w:rPr>
              <w:t>3=Somewhat worried</w:t>
            </w:r>
          </w:p>
          <w:p w14:paraId="4FA49AF1" w14:textId="27B5E941" w:rsidR="002979D7" w:rsidRPr="000061A3" w:rsidDel="00BE6E3F" w:rsidRDefault="002979D7" w:rsidP="002979D7">
            <w:pPr>
              <w:pStyle w:val="NormalIndent"/>
              <w:tabs>
                <w:tab w:val="left" w:pos="106"/>
              </w:tabs>
              <w:ind w:left="0"/>
              <w:rPr>
                <w:sz w:val="20"/>
              </w:rPr>
            </w:pPr>
            <w:r w:rsidRPr="000061A3">
              <w:rPr>
                <w:sz w:val="20"/>
              </w:rPr>
              <w:t>4=Very worried</w:t>
            </w:r>
          </w:p>
        </w:tc>
      </w:tr>
      <w:tr w:rsidR="002979D7" w:rsidRPr="000061A3" w14:paraId="32568F0A" w14:textId="77777777" w:rsidTr="00BC4DE5">
        <w:trPr>
          <w:cantSplit/>
        </w:trPr>
        <w:tc>
          <w:tcPr>
            <w:tcW w:w="1350" w:type="dxa"/>
          </w:tcPr>
          <w:p w14:paraId="3680FBDA" w14:textId="52C8841D" w:rsidR="002979D7" w:rsidRPr="000061A3" w:rsidRDefault="002979D7" w:rsidP="002979D7">
            <w:pPr>
              <w:pStyle w:val="NormalIndent"/>
              <w:ind w:left="0"/>
              <w:rPr>
                <w:sz w:val="20"/>
              </w:rPr>
            </w:pPr>
            <w:r w:rsidRPr="000061A3">
              <w:rPr>
                <w:sz w:val="20"/>
              </w:rPr>
              <w:t>G</w:t>
            </w:r>
            <w:r>
              <w:rPr>
                <w:sz w:val="20"/>
              </w:rPr>
              <w:t>9</w:t>
            </w:r>
            <w:r w:rsidRPr="000061A3">
              <w:rPr>
                <w:sz w:val="20"/>
              </w:rPr>
              <w:t>B</w:t>
            </w:r>
          </w:p>
        </w:tc>
        <w:tc>
          <w:tcPr>
            <w:tcW w:w="630" w:type="dxa"/>
          </w:tcPr>
          <w:p w14:paraId="0D4AAAE6" w14:textId="1A1EC562" w:rsidR="002979D7" w:rsidRPr="000061A3" w:rsidRDefault="002979D7" w:rsidP="002979D7">
            <w:pPr>
              <w:pStyle w:val="NormalIndent"/>
              <w:ind w:left="0"/>
              <w:jc w:val="center"/>
              <w:rPr>
                <w:sz w:val="20"/>
              </w:rPr>
            </w:pPr>
            <w:r w:rsidRPr="000061A3">
              <w:rPr>
                <w:sz w:val="20"/>
              </w:rPr>
              <w:t>1</w:t>
            </w:r>
          </w:p>
        </w:tc>
        <w:tc>
          <w:tcPr>
            <w:tcW w:w="630" w:type="dxa"/>
          </w:tcPr>
          <w:p w14:paraId="048ADEB9" w14:textId="2A84529A" w:rsidR="002979D7" w:rsidRPr="000061A3" w:rsidRDefault="002979D7" w:rsidP="002979D7">
            <w:pPr>
              <w:pStyle w:val="NormalIndent"/>
              <w:ind w:left="0"/>
              <w:jc w:val="center"/>
              <w:rPr>
                <w:sz w:val="20"/>
              </w:rPr>
            </w:pPr>
            <w:r w:rsidRPr="000061A3">
              <w:rPr>
                <w:sz w:val="20"/>
              </w:rPr>
              <w:t>N</w:t>
            </w:r>
          </w:p>
        </w:tc>
        <w:tc>
          <w:tcPr>
            <w:tcW w:w="3060" w:type="dxa"/>
          </w:tcPr>
          <w:p w14:paraId="76DBDA74" w14:textId="64699339" w:rsidR="002979D7" w:rsidRPr="000061A3" w:rsidDel="00BE6E3F" w:rsidRDefault="002979D7" w:rsidP="002979D7">
            <w:pPr>
              <w:pStyle w:val="NormalIndent"/>
              <w:tabs>
                <w:tab w:val="left" w:pos="106"/>
              </w:tabs>
              <w:ind w:left="0"/>
              <w:rPr>
                <w:sz w:val="20"/>
              </w:rPr>
            </w:pPr>
            <w:r w:rsidRPr="000061A3">
              <w:rPr>
                <w:sz w:val="20"/>
              </w:rPr>
              <w:t xml:space="preserve">b. </w:t>
            </w:r>
            <w:r>
              <w:rPr>
                <w:sz w:val="20"/>
              </w:rPr>
              <w:t>Age 31</w:t>
            </w:r>
            <w:r w:rsidRPr="000061A3">
              <w:rPr>
                <w:sz w:val="20"/>
              </w:rPr>
              <w:t xml:space="preserve"> (</w:t>
            </w:r>
            <w:r>
              <w:rPr>
                <w:sz w:val="20"/>
              </w:rPr>
              <w:t>up to just before</w:t>
            </w:r>
            <w:r w:rsidRPr="000061A3">
              <w:rPr>
                <w:sz w:val="20"/>
              </w:rPr>
              <w:t xml:space="preserve"> prostate cancer diagnosis):</w:t>
            </w:r>
          </w:p>
        </w:tc>
        <w:tc>
          <w:tcPr>
            <w:tcW w:w="2970" w:type="dxa"/>
          </w:tcPr>
          <w:p w14:paraId="2A139E3B" w14:textId="77777777" w:rsidR="002979D7" w:rsidRPr="000061A3" w:rsidRDefault="002979D7" w:rsidP="002979D7">
            <w:pPr>
              <w:pStyle w:val="NormalIndent"/>
              <w:tabs>
                <w:tab w:val="left" w:pos="106"/>
              </w:tabs>
              <w:ind w:left="0"/>
              <w:rPr>
                <w:sz w:val="20"/>
              </w:rPr>
            </w:pPr>
            <w:r w:rsidRPr="000061A3">
              <w:rPr>
                <w:sz w:val="20"/>
              </w:rPr>
              <w:t>1=Not at all worried</w:t>
            </w:r>
          </w:p>
          <w:p w14:paraId="4DAA0E81" w14:textId="77777777" w:rsidR="002979D7" w:rsidRPr="000061A3" w:rsidRDefault="002979D7" w:rsidP="002979D7">
            <w:pPr>
              <w:pStyle w:val="NormalIndent"/>
              <w:tabs>
                <w:tab w:val="left" w:pos="106"/>
              </w:tabs>
              <w:ind w:left="0"/>
              <w:rPr>
                <w:sz w:val="20"/>
              </w:rPr>
            </w:pPr>
            <w:r w:rsidRPr="000061A3">
              <w:rPr>
                <w:sz w:val="20"/>
              </w:rPr>
              <w:t>2=A little worried</w:t>
            </w:r>
          </w:p>
          <w:p w14:paraId="0FFB593C" w14:textId="77777777" w:rsidR="002979D7" w:rsidRPr="000061A3" w:rsidRDefault="002979D7" w:rsidP="002979D7">
            <w:pPr>
              <w:pStyle w:val="NormalIndent"/>
              <w:tabs>
                <w:tab w:val="left" w:pos="106"/>
              </w:tabs>
              <w:ind w:left="0"/>
              <w:rPr>
                <w:sz w:val="20"/>
              </w:rPr>
            </w:pPr>
            <w:r w:rsidRPr="000061A3">
              <w:rPr>
                <w:sz w:val="20"/>
              </w:rPr>
              <w:t>3=Somewhat worried</w:t>
            </w:r>
          </w:p>
          <w:p w14:paraId="5E8F1647" w14:textId="389B1BA1" w:rsidR="002979D7" w:rsidRPr="000061A3" w:rsidDel="00BE6E3F" w:rsidRDefault="002979D7" w:rsidP="002979D7">
            <w:pPr>
              <w:pStyle w:val="NormalIndent"/>
              <w:tabs>
                <w:tab w:val="left" w:pos="106"/>
              </w:tabs>
              <w:ind w:left="0"/>
              <w:rPr>
                <w:sz w:val="20"/>
              </w:rPr>
            </w:pPr>
            <w:r w:rsidRPr="000061A3">
              <w:rPr>
                <w:sz w:val="20"/>
              </w:rPr>
              <w:t>4=Very worried</w:t>
            </w:r>
          </w:p>
        </w:tc>
      </w:tr>
      <w:tr w:rsidR="002979D7" w:rsidRPr="000061A3" w14:paraId="63C912BF" w14:textId="77777777" w:rsidTr="00BC4DE5">
        <w:trPr>
          <w:cantSplit/>
        </w:trPr>
        <w:tc>
          <w:tcPr>
            <w:tcW w:w="1350" w:type="dxa"/>
          </w:tcPr>
          <w:p w14:paraId="3DBA4607" w14:textId="5F67A0EA" w:rsidR="002979D7" w:rsidRPr="000061A3" w:rsidRDefault="002979D7" w:rsidP="002979D7">
            <w:pPr>
              <w:pStyle w:val="NormalIndent"/>
              <w:ind w:left="0"/>
              <w:rPr>
                <w:sz w:val="20"/>
              </w:rPr>
            </w:pPr>
            <w:r w:rsidRPr="000061A3">
              <w:rPr>
                <w:sz w:val="20"/>
              </w:rPr>
              <w:lastRenderedPageBreak/>
              <w:t>G</w:t>
            </w:r>
            <w:r>
              <w:rPr>
                <w:sz w:val="20"/>
              </w:rPr>
              <w:t>9</w:t>
            </w:r>
            <w:r w:rsidRPr="000061A3">
              <w:rPr>
                <w:sz w:val="20"/>
              </w:rPr>
              <w:t>C</w:t>
            </w:r>
          </w:p>
        </w:tc>
        <w:tc>
          <w:tcPr>
            <w:tcW w:w="630" w:type="dxa"/>
          </w:tcPr>
          <w:p w14:paraId="2E1D5AC1" w14:textId="65E1D485" w:rsidR="002979D7" w:rsidRPr="000061A3" w:rsidRDefault="002979D7" w:rsidP="002979D7">
            <w:pPr>
              <w:pStyle w:val="NormalIndent"/>
              <w:ind w:left="0"/>
              <w:jc w:val="center"/>
              <w:rPr>
                <w:sz w:val="20"/>
              </w:rPr>
            </w:pPr>
            <w:r w:rsidRPr="000061A3">
              <w:rPr>
                <w:sz w:val="20"/>
              </w:rPr>
              <w:t>1</w:t>
            </w:r>
          </w:p>
        </w:tc>
        <w:tc>
          <w:tcPr>
            <w:tcW w:w="630" w:type="dxa"/>
          </w:tcPr>
          <w:p w14:paraId="372F5A48" w14:textId="1D498D77" w:rsidR="002979D7" w:rsidRPr="000061A3" w:rsidRDefault="002979D7" w:rsidP="002979D7">
            <w:pPr>
              <w:pStyle w:val="NormalIndent"/>
              <w:ind w:left="0"/>
              <w:jc w:val="center"/>
              <w:rPr>
                <w:sz w:val="20"/>
              </w:rPr>
            </w:pPr>
            <w:r w:rsidRPr="000061A3">
              <w:rPr>
                <w:sz w:val="20"/>
              </w:rPr>
              <w:t>N</w:t>
            </w:r>
          </w:p>
        </w:tc>
        <w:tc>
          <w:tcPr>
            <w:tcW w:w="3060" w:type="dxa"/>
          </w:tcPr>
          <w:p w14:paraId="3C46337F" w14:textId="7AA98787" w:rsidR="002979D7" w:rsidRPr="000061A3" w:rsidDel="00BE6E3F" w:rsidRDefault="002979D7" w:rsidP="002979D7">
            <w:pPr>
              <w:pStyle w:val="NormalIndent"/>
              <w:tabs>
                <w:tab w:val="left" w:pos="106"/>
              </w:tabs>
              <w:ind w:left="0"/>
              <w:rPr>
                <w:sz w:val="20"/>
              </w:rPr>
            </w:pPr>
            <w:r w:rsidRPr="000061A3">
              <w:rPr>
                <w:sz w:val="20"/>
              </w:rPr>
              <w:t>c. Current (</w:t>
            </w:r>
            <w:r>
              <w:rPr>
                <w:sz w:val="20"/>
              </w:rPr>
              <w:t>from</w:t>
            </w:r>
            <w:r w:rsidRPr="000061A3">
              <w:rPr>
                <w:sz w:val="20"/>
              </w:rPr>
              <w:t xml:space="preserve"> prostate cancer diagnosis</w:t>
            </w:r>
            <w:r>
              <w:rPr>
                <w:sz w:val="20"/>
              </w:rPr>
              <w:t xml:space="preserve"> to present</w:t>
            </w:r>
            <w:r w:rsidRPr="000061A3">
              <w:rPr>
                <w:sz w:val="20"/>
              </w:rPr>
              <w:t>):</w:t>
            </w:r>
          </w:p>
        </w:tc>
        <w:tc>
          <w:tcPr>
            <w:tcW w:w="2970" w:type="dxa"/>
          </w:tcPr>
          <w:p w14:paraId="061C6057" w14:textId="77777777" w:rsidR="002979D7" w:rsidRPr="000061A3" w:rsidRDefault="002979D7" w:rsidP="002979D7">
            <w:pPr>
              <w:pStyle w:val="NormalIndent"/>
              <w:tabs>
                <w:tab w:val="left" w:pos="106"/>
              </w:tabs>
              <w:ind w:left="0"/>
              <w:rPr>
                <w:sz w:val="20"/>
              </w:rPr>
            </w:pPr>
            <w:r w:rsidRPr="000061A3">
              <w:rPr>
                <w:sz w:val="20"/>
              </w:rPr>
              <w:t>1=Not at all worried</w:t>
            </w:r>
          </w:p>
          <w:p w14:paraId="09A8AADF" w14:textId="77777777" w:rsidR="002979D7" w:rsidRPr="000061A3" w:rsidRDefault="002979D7" w:rsidP="002979D7">
            <w:pPr>
              <w:pStyle w:val="NormalIndent"/>
              <w:tabs>
                <w:tab w:val="left" w:pos="106"/>
              </w:tabs>
              <w:ind w:left="0"/>
              <w:rPr>
                <w:sz w:val="20"/>
              </w:rPr>
            </w:pPr>
            <w:r w:rsidRPr="000061A3">
              <w:rPr>
                <w:sz w:val="20"/>
              </w:rPr>
              <w:t>2=A little worried</w:t>
            </w:r>
          </w:p>
          <w:p w14:paraId="26AFE882" w14:textId="77777777" w:rsidR="002979D7" w:rsidRPr="000061A3" w:rsidRDefault="002979D7" w:rsidP="002979D7">
            <w:pPr>
              <w:pStyle w:val="NormalIndent"/>
              <w:tabs>
                <w:tab w:val="left" w:pos="106"/>
              </w:tabs>
              <w:ind w:left="0"/>
              <w:rPr>
                <w:sz w:val="20"/>
              </w:rPr>
            </w:pPr>
            <w:r w:rsidRPr="000061A3">
              <w:rPr>
                <w:sz w:val="20"/>
              </w:rPr>
              <w:t>3=Somewhat worried</w:t>
            </w:r>
          </w:p>
          <w:p w14:paraId="2EA75087" w14:textId="45777F3E" w:rsidR="002979D7" w:rsidRPr="000061A3" w:rsidDel="00BE6E3F" w:rsidRDefault="002979D7" w:rsidP="002979D7">
            <w:pPr>
              <w:pStyle w:val="NormalIndent"/>
              <w:tabs>
                <w:tab w:val="left" w:pos="106"/>
              </w:tabs>
              <w:ind w:left="0"/>
              <w:rPr>
                <w:sz w:val="20"/>
              </w:rPr>
            </w:pPr>
            <w:r w:rsidRPr="000061A3">
              <w:rPr>
                <w:sz w:val="20"/>
              </w:rPr>
              <w:t>4=Very worried</w:t>
            </w:r>
          </w:p>
        </w:tc>
      </w:tr>
      <w:tr w:rsidR="002979D7" w:rsidRPr="000061A3" w14:paraId="375D753E" w14:textId="77777777" w:rsidTr="00BC4DE5">
        <w:trPr>
          <w:cantSplit/>
        </w:trPr>
        <w:tc>
          <w:tcPr>
            <w:tcW w:w="1350" w:type="dxa"/>
          </w:tcPr>
          <w:p w14:paraId="18977313" w14:textId="70708BEC" w:rsidR="002979D7" w:rsidRPr="000061A3" w:rsidRDefault="002979D7" w:rsidP="002979D7">
            <w:pPr>
              <w:pStyle w:val="NormalIndent"/>
              <w:ind w:left="0"/>
              <w:rPr>
                <w:sz w:val="20"/>
              </w:rPr>
            </w:pPr>
            <w:r w:rsidRPr="000061A3">
              <w:rPr>
                <w:sz w:val="20"/>
              </w:rPr>
              <w:t>G</w:t>
            </w:r>
            <w:r>
              <w:rPr>
                <w:sz w:val="20"/>
              </w:rPr>
              <w:t>10</w:t>
            </w:r>
          </w:p>
        </w:tc>
        <w:tc>
          <w:tcPr>
            <w:tcW w:w="630" w:type="dxa"/>
          </w:tcPr>
          <w:p w14:paraId="052666B7" w14:textId="3710136E" w:rsidR="002979D7" w:rsidRPr="000061A3" w:rsidRDefault="002979D7" w:rsidP="002979D7">
            <w:pPr>
              <w:pStyle w:val="NormalIndent"/>
              <w:ind w:left="0"/>
              <w:jc w:val="center"/>
              <w:rPr>
                <w:sz w:val="20"/>
              </w:rPr>
            </w:pPr>
            <w:r w:rsidRPr="000061A3">
              <w:rPr>
                <w:sz w:val="20"/>
              </w:rPr>
              <w:t>1</w:t>
            </w:r>
          </w:p>
        </w:tc>
        <w:tc>
          <w:tcPr>
            <w:tcW w:w="630" w:type="dxa"/>
          </w:tcPr>
          <w:p w14:paraId="2D3F378C" w14:textId="080EFF15" w:rsidR="002979D7" w:rsidRPr="000061A3" w:rsidRDefault="002979D7" w:rsidP="002979D7">
            <w:pPr>
              <w:pStyle w:val="NormalIndent"/>
              <w:ind w:left="0"/>
              <w:jc w:val="center"/>
              <w:rPr>
                <w:sz w:val="20"/>
              </w:rPr>
            </w:pPr>
            <w:r w:rsidRPr="000061A3">
              <w:rPr>
                <w:sz w:val="20"/>
              </w:rPr>
              <w:t>N</w:t>
            </w:r>
          </w:p>
        </w:tc>
        <w:tc>
          <w:tcPr>
            <w:tcW w:w="3060" w:type="dxa"/>
          </w:tcPr>
          <w:p w14:paraId="748D7442" w14:textId="07861BBC" w:rsidR="002979D7" w:rsidRPr="000061A3" w:rsidDel="00BE6E3F" w:rsidRDefault="002979D7" w:rsidP="002979D7">
            <w:pPr>
              <w:pStyle w:val="NormalIndent"/>
              <w:tabs>
                <w:tab w:val="left" w:pos="106"/>
              </w:tabs>
              <w:ind w:left="0"/>
              <w:rPr>
                <w:sz w:val="20"/>
              </w:rPr>
            </w:pPr>
            <w:r w:rsidRPr="000061A3">
              <w:rPr>
                <w:sz w:val="20"/>
              </w:rPr>
              <w:t>G</w:t>
            </w:r>
            <w:r>
              <w:rPr>
                <w:sz w:val="20"/>
              </w:rPr>
              <w:t>10</w:t>
            </w:r>
            <w:r w:rsidRPr="000061A3">
              <w:rPr>
                <w:sz w:val="20"/>
              </w:rPr>
              <w:t>.</w:t>
            </w:r>
            <w:r>
              <w:rPr>
                <w:sz w:val="20"/>
              </w:rPr>
              <w:t xml:space="preserve"> Is the home you live in:</w:t>
            </w:r>
          </w:p>
        </w:tc>
        <w:tc>
          <w:tcPr>
            <w:tcW w:w="2970" w:type="dxa"/>
          </w:tcPr>
          <w:p w14:paraId="6B7E113B" w14:textId="6F429CBB" w:rsidR="002979D7" w:rsidRDefault="002979D7" w:rsidP="002979D7">
            <w:pPr>
              <w:pStyle w:val="NormalIndent"/>
              <w:tabs>
                <w:tab w:val="left" w:pos="106"/>
              </w:tabs>
              <w:ind w:left="0"/>
              <w:rPr>
                <w:sz w:val="20"/>
              </w:rPr>
            </w:pPr>
            <w:r w:rsidRPr="000061A3">
              <w:rPr>
                <w:sz w:val="20"/>
              </w:rPr>
              <w:t>1=</w:t>
            </w:r>
            <w:r>
              <w:rPr>
                <w:sz w:val="20"/>
              </w:rPr>
              <w:t>Owned or being bought by you (or someone in the household)?</w:t>
            </w:r>
          </w:p>
          <w:p w14:paraId="29D945F6" w14:textId="7A7F62D2" w:rsidR="002979D7" w:rsidRDefault="002979D7" w:rsidP="002979D7">
            <w:pPr>
              <w:pStyle w:val="NormalIndent"/>
              <w:tabs>
                <w:tab w:val="left" w:pos="106"/>
              </w:tabs>
              <w:ind w:left="0"/>
              <w:rPr>
                <w:sz w:val="20"/>
              </w:rPr>
            </w:pPr>
            <w:r>
              <w:rPr>
                <w:sz w:val="20"/>
              </w:rPr>
              <w:t>2=Rented for money?</w:t>
            </w:r>
          </w:p>
          <w:p w14:paraId="6D42D11F" w14:textId="5102874B" w:rsidR="002979D7" w:rsidRPr="000061A3" w:rsidDel="00BE6E3F" w:rsidRDefault="002979D7" w:rsidP="002979D7">
            <w:pPr>
              <w:pStyle w:val="NormalIndent"/>
              <w:tabs>
                <w:tab w:val="left" w:pos="106"/>
              </w:tabs>
              <w:ind w:left="0"/>
              <w:rPr>
                <w:sz w:val="20"/>
              </w:rPr>
            </w:pPr>
            <w:r>
              <w:rPr>
                <w:sz w:val="20"/>
              </w:rPr>
              <w:t>3</w:t>
            </w:r>
            <w:r w:rsidRPr="000061A3">
              <w:rPr>
                <w:sz w:val="20"/>
              </w:rPr>
              <w:t>=Other</w:t>
            </w:r>
          </w:p>
        </w:tc>
      </w:tr>
      <w:tr w:rsidR="002979D7" w:rsidRPr="000061A3" w14:paraId="5547BAE6" w14:textId="77777777" w:rsidTr="00BC4DE5">
        <w:trPr>
          <w:cantSplit/>
        </w:trPr>
        <w:tc>
          <w:tcPr>
            <w:tcW w:w="1350" w:type="dxa"/>
          </w:tcPr>
          <w:p w14:paraId="1767A36B" w14:textId="51D98C3E" w:rsidR="002979D7" w:rsidRPr="000061A3" w:rsidRDefault="002979D7" w:rsidP="002979D7">
            <w:pPr>
              <w:pStyle w:val="NormalIndent"/>
              <w:ind w:left="0"/>
              <w:rPr>
                <w:sz w:val="20"/>
              </w:rPr>
            </w:pPr>
            <w:r w:rsidRPr="000061A3">
              <w:rPr>
                <w:sz w:val="20"/>
              </w:rPr>
              <w:t>G</w:t>
            </w:r>
            <w:r>
              <w:rPr>
                <w:sz w:val="20"/>
              </w:rPr>
              <w:t>10</w:t>
            </w:r>
            <w:r w:rsidRPr="000061A3">
              <w:rPr>
                <w:sz w:val="20"/>
              </w:rPr>
              <w:t>Other</w:t>
            </w:r>
          </w:p>
        </w:tc>
        <w:tc>
          <w:tcPr>
            <w:tcW w:w="630" w:type="dxa"/>
          </w:tcPr>
          <w:p w14:paraId="7DF4F5D1" w14:textId="6B454DE1" w:rsidR="002979D7" w:rsidRPr="000061A3" w:rsidRDefault="00BD05C1" w:rsidP="002979D7">
            <w:pPr>
              <w:pStyle w:val="NormalIndent"/>
              <w:ind w:left="0"/>
              <w:jc w:val="center"/>
              <w:rPr>
                <w:sz w:val="20"/>
              </w:rPr>
            </w:pPr>
            <w:r>
              <w:rPr>
                <w:sz w:val="20"/>
              </w:rPr>
              <w:t>2</w:t>
            </w:r>
            <w:r w:rsidR="002979D7">
              <w:rPr>
                <w:sz w:val="20"/>
              </w:rPr>
              <w:t>0</w:t>
            </w:r>
            <w:r w:rsidR="002979D7" w:rsidRPr="000061A3">
              <w:rPr>
                <w:sz w:val="20"/>
              </w:rPr>
              <w:t>0</w:t>
            </w:r>
          </w:p>
        </w:tc>
        <w:tc>
          <w:tcPr>
            <w:tcW w:w="630" w:type="dxa"/>
          </w:tcPr>
          <w:p w14:paraId="39874ABD" w14:textId="5E3CFE7F" w:rsidR="002979D7" w:rsidRPr="000061A3" w:rsidRDefault="002979D7" w:rsidP="002979D7">
            <w:pPr>
              <w:pStyle w:val="NormalIndent"/>
              <w:ind w:left="0"/>
              <w:jc w:val="center"/>
              <w:rPr>
                <w:sz w:val="20"/>
              </w:rPr>
            </w:pPr>
            <w:r w:rsidRPr="000061A3">
              <w:rPr>
                <w:sz w:val="20"/>
              </w:rPr>
              <w:t>A/N</w:t>
            </w:r>
          </w:p>
        </w:tc>
        <w:tc>
          <w:tcPr>
            <w:tcW w:w="3060" w:type="dxa"/>
          </w:tcPr>
          <w:p w14:paraId="56919737" w14:textId="57F25E0D" w:rsidR="002979D7" w:rsidRPr="000061A3" w:rsidDel="00BE6E3F" w:rsidRDefault="002979D7" w:rsidP="002979D7">
            <w:pPr>
              <w:pStyle w:val="NormalIndent"/>
              <w:tabs>
                <w:tab w:val="left" w:pos="106"/>
              </w:tabs>
              <w:ind w:left="0"/>
              <w:rPr>
                <w:sz w:val="20"/>
              </w:rPr>
            </w:pPr>
            <w:r w:rsidRPr="000061A3">
              <w:rPr>
                <w:sz w:val="20"/>
              </w:rPr>
              <w:t>G</w:t>
            </w:r>
            <w:r>
              <w:rPr>
                <w:sz w:val="20"/>
              </w:rPr>
              <w:t>10</w:t>
            </w:r>
            <w:r w:rsidRPr="000061A3">
              <w:rPr>
                <w:sz w:val="20"/>
              </w:rPr>
              <w:t>. Other</w:t>
            </w:r>
            <w:r>
              <w:rPr>
                <w:sz w:val="20"/>
              </w:rPr>
              <w:t xml:space="preserve"> (specify)</w:t>
            </w:r>
          </w:p>
        </w:tc>
        <w:tc>
          <w:tcPr>
            <w:tcW w:w="2970" w:type="dxa"/>
          </w:tcPr>
          <w:p w14:paraId="164AF939" w14:textId="67429D15" w:rsidR="002979D7" w:rsidRPr="000061A3" w:rsidDel="00BE6E3F" w:rsidRDefault="002979D7" w:rsidP="00BD05C1">
            <w:pPr>
              <w:pStyle w:val="NormalIndent"/>
              <w:tabs>
                <w:tab w:val="left" w:pos="106"/>
              </w:tabs>
              <w:ind w:left="0"/>
              <w:rPr>
                <w:sz w:val="20"/>
              </w:rPr>
            </w:pPr>
            <w:r w:rsidRPr="000061A3">
              <w:rPr>
                <w:sz w:val="20"/>
              </w:rPr>
              <w:t>&lt;Verbatim&gt;</w:t>
            </w:r>
          </w:p>
        </w:tc>
      </w:tr>
      <w:tr w:rsidR="002979D7" w:rsidRPr="000061A3" w14:paraId="1D2DEFAE" w14:textId="77777777" w:rsidTr="00BC4DE5">
        <w:trPr>
          <w:cantSplit/>
        </w:trPr>
        <w:tc>
          <w:tcPr>
            <w:tcW w:w="1350" w:type="dxa"/>
          </w:tcPr>
          <w:p w14:paraId="1CD50B6C" w14:textId="4E3751AD" w:rsidR="002979D7" w:rsidRPr="000061A3" w:rsidRDefault="002979D7" w:rsidP="002979D7">
            <w:pPr>
              <w:pStyle w:val="NormalIndent"/>
              <w:ind w:left="0"/>
              <w:rPr>
                <w:sz w:val="20"/>
              </w:rPr>
            </w:pPr>
            <w:r>
              <w:rPr>
                <w:sz w:val="20"/>
              </w:rPr>
              <w:t>G11</w:t>
            </w:r>
          </w:p>
        </w:tc>
        <w:tc>
          <w:tcPr>
            <w:tcW w:w="630" w:type="dxa"/>
          </w:tcPr>
          <w:p w14:paraId="3423F2A5" w14:textId="5CBDB439" w:rsidR="002979D7" w:rsidRPr="000061A3" w:rsidRDefault="002979D7" w:rsidP="002979D7">
            <w:pPr>
              <w:pStyle w:val="NormalIndent"/>
              <w:ind w:left="0"/>
              <w:jc w:val="center"/>
              <w:rPr>
                <w:sz w:val="20"/>
              </w:rPr>
            </w:pPr>
            <w:r>
              <w:rPr>
                <w:sz w:val="20"/>
              </w:rPr>
              <w:t>1</w:t>
            </w:r>
          </w:p>
        </w:tc>
        <w:tc>
          <w:tcPr>
            <w:tcW w:w="630" w:type="dxa"/>
          </w:tcPr>
          <w:p w14:paraId="6220778F" w14:textId="5B220DAC" w:rsidR="002979D7" w:rsidRPr="000061A3" w:rsidRDefault="002979D7" w:rsidP="002979D7">
            <w:pPr>
              <w:pStyle w:val="NormalIndent"/>
              <w:ind w:left="0"/>
              <w:jc w:val="center"/>
              <w:rPr>
                <w:sz w:val="20"/>
              </w:rPr>
            </w:pPr>
            <w:r>
              <w:rPr>
                <w:sz w:val="20"/>
              </w:rPr>
              <w:t>N</w:t>
            </w:r>
          </w:p>
        </w:tc>
        <w:tc>
          <w:tcPr>
            <w:tcW w:w="3060" w:type="dxa"/>
          </w:tcPr>
          <w:p w14:paraId="12979E11" w14:textId="72AB0101" w:rsidR="002979D7" w:rsidRPr="000061A3" w:rsidRDefault="002979D7" w:rsidP="002979D7">
            <w:pPr>
              <w:pStyle w:val="NormalIndent"/>
              <w:tabs>
                <w:tab w:val="left" w:pos="106"/>
              </w:tabs>
              <w:ind w:left="0"/>
              <w:rPr>
                <w:sz w:val="20"/>
              </w:rPr>
            </w:pPr>
            <w:r>
              <w:rPr>
                <w:sz w:val="20"/>
              </w:rPr>
              <w:t>G11. If you lost all your current source(s) of household income (your paycheck, public assistance, or other forms of income), how long could you continue to live at your current address and standard of living?</w:t>
            </w:r>
          </w:p>
        </w:tc>
        <w:tc>
          <w:tcPr>
            <w:tcW w:w="2970" w:type="dxa"/>
          </w:tcPr>
          <w:p w14:paraId="709859AC" w14:textId="77777777" w:rsidR="002979D7" w:rsidRDefault="002979D7" w:rsidP="002979D7">
            <w:pPr>
              <w:pStyle w:val="NormalIndent"/>
              <w:tabs>
                <w:tab w:val="left" w:pos="106"/>
              </w:tabs>
              <w:ind w:left="0"/>
              <w:rPr>
                <w:sz w:val="20"/>
              </w:rPr>
            </w:pPr>
            <w:r>
              <w:rPr>
                <w:sz w:val="20"/>
              </w:rPr>
              <w:t>1=Less than 1 month</w:t>
            </w:r>
          </w:p>
          <w:p w14:paraId="329D3EE3" w14:textId="77777777" w:rsidR="002979D7" w:rsidRDefault="002979D7" w:rsidP="002979D7">
            <w:pPr>
              <w:pStyle w:val="NormalIndent"/>
              <w:tabs>
                <w:tab w:val="left" w:pos="106"/>
              </w:tabs>
              <w:ind w:left="0"/>
              <w:rPr>
                <w:sz w:val="20"/>
              </w:rPr>
            </w:pPr>
            <w:r>
              <w:rPr>
                <w:sz w:val="20"/>
              </w:rPr>
              <w:t>2=1 to 2 months</w:t>
            </w:r>
          </w:p>
          <w:p w14:paraId="5AC6B9A6" w14:textId="77777777" w:rsidR="002979D7" w:rsidRDefault="002979D7" w:rsidP="002979D7">
            <w:pPr>
              <w:pStyle w:val="NormalIndent"/>
              <w:tabs>
                <w:tab w:val="left" w:pos="106"/>
              </w:tabs>
              <w:ind w:left="0"/>
              <w:rPr>
                <w:sz w:val="20"/>
              </w:rPr>
            </w:pPr>
            <w:r>
              <w:rPr>
                <w:sz w:val="20"/>
              </w:rPr>
              <w:t>3=3 to 6 months</w:t>
            </w:r>
          </w:p>
          <w:p w14:paraId="5D97A1FB" w14:textId="05AE0C36" w:rsidR="002979D7" w:rsidRPr="000061A3" w:rsidRDefault="002979D7" w:rsidP="002979D7">
            <w:pPr>
              <w:pStyle w:val="NormalIndent"/>
              <w:tabs>
                <w:tab w:val="left" w:pos="106"/>
              </w:tabs>
              <w:ind w:left="0"/>
              <w:rPr>
                <w:sz w:val="20"/>
              </w:rPr>
            </w:pPr>
            <w:r>
              <w:rPr>
                <w:sz w:val="20"/>
              </w:rPr>
              <w:t>4=More than 6 months</w:t>
            </w:r>
          </w:p>
        </w:tc>
      </w:tr>
      <w:tr w:rsidR="002979D7" w:rsidRPr="000061A3" w14:paraId="1E7EAD61" w14:textId="77777777" w:rsidTr="00BC4DE5">
        <w:trPr>
          <w:cantSplit/>
        </w:trPr>
        <w:tc>
          <w:tcPr>
            <w:tcW w:w="1350" w:type="dxa"/>
          </w:tcPr>
          <w:p w14:paraId="47CAE808" w14:textId="3EB002A3" w:rsidR="002979D7" w:rsidRPr="000061A3" w:rsidRDefault="002979D7" w:rsidP="002979D7">
            <w:pPr>
              <w:pStyle w:val="NormalIndent"/>
              <w:ind w:left="0"/>
              <w:rPr>
                <w:sz w:val="20"/>
              </w:rPr>
            </w:pPr>
            <w:r>
              <w:rPr>
                <w:sz w:val="20"/>
              </w:rPr>
              <w:t>G12</w:t>
            </w:r>
          </w:p>
        </w:tc>
        <w:tc>
          <w:tcPr>
            <w:tcW w:w="630" w:type="dxa"/>
          </w:tcPr>
          <w:p w14:paraId="4E345C9D" w14:textId="51C96211" w:rsidR="002979D7" w:rsidRPr="000061A3" w:rsidRDefault="002979D7" w:rsidP="002979D7">
            <w:pPr>
              <w:pStyle w:val="NormalIndent"/>
              <w:ind w:left="0"/>
              <w:jc w:val="center"/>
              <w:rPr>
                <w:sz w:val="20"/>
              </w:rPr>
            </w:pPr>
            <w:r>
              <w:rPr>
                <w:sz w:val="20"/>
              </w:rPr>
              <w:t>10</w:t>
            </w:r>
          </w:p>
        </w:tc>
        <w:tc>
          <w:tcPr>
            <w:tcW w:w="630" w:type="dxa"/>
          </w:tcPr>
          <w:p w14:paraId="49D1C77B" w14:textId="5A47066E" w:rsidR="002979D7" w:rsidRPr="000061A3" w:rsidRDefault="002979D7" w:rsidP="002979D7">
            <w:pPr>
              <w:pStyle w:val="NormalIndent"/>
              <w:ind w:left="0"/>
              <w:jc w:val="center"/>
              <w:rPr>
                <w:sz w:val="20"/>
              </w:rPr>
            </w:pPr>
            <w:r>
              <w:rPr>
                <w:sz w:val="20"/>
              </w:rPr>
              <w:t>A/N</w:t>
            </w:r>
          </w:p>
        </w:tc>
        <w:tc>
          <w:tcPr>
            <w:tcW w:w="3060" w:type="dxa"/>
          </w:tcPr>
          <w:p w14:paraId="0FDE885D" w14:textId="06157B0B" w:rsidR="002979D7" w:rsidRPr="000061A3" w:rsidRDefault="002979D7" w:rsidP="002979D7">
            <w:pPr>
              <w:pStyle w:val="NormalIndent"/>
              <w:tabs>
                <w:tab w:val="left" w:pos="106"/>
              </w:tabs>
              <w:ind w:left="0"/>
              <w:rPr>
                <w:sz w:val="20"/>
              </w:rPr>
            </w:pPr>
            <w:r>
              <w:rPr>
                <w:sz w:val="20"/>
              </w:rPr>
              <w:t>G12. Please enter today’s date.</w:t>
            </w:r>
          </w:p>
        </w:tc>
        <w:tc>
          <w:tcPr>
            <w:tcW w:w="2970" w:type="dxa"/>
          </w:tcPr>
          <w:p w14:paraId="6722009E" w14:textId="67E80744" w:rsidR="002979D7" w:rsidRPr="000061A3" w:rsidRDefault="002979D7" w:rsidP="002979D7">
            <w:pPr>
              <w:pStyle w:val="NormalIndent"/>
              <w:tabs>
                <w:tab w:val="left" w:pos="106"/>
              </w:tabs>
              <w:ind w:left="0"/>
              <w:rPr>
                <w:sz w:val="20"/>
              </w:rPr>
            </w:pPr>
            <w:r>
              <w:rPr>
                <w:sz w:val="20"/>
              </w:rPr>
              <w:t>&lt;MM/DD/YYYY&gt;</w:t>
            </w:r>
          </w:p>
        </w:tc>
      </w:tr>
    </w:tbl>
    <w:p w14:paraId="2BD02051" w14:textId="77777777" w:rsidR="00926596" w:rsidRPr="00300B47" w:rsidRDefault="00926596" w:rsidP="00926596">
      <w:pPr>
        <w:pStyle w:val="Heading3"/>
      </w:pPr>
      <w:bookmarkStart w:id="99" w:name="_Toc529445959"/>
      <w:bookmarkStart w:id="100" w:name="_Toc54688542"/>
      <w:bookmarkStart w:id="101" w:name="_Toc437437525"/>
      <w:bookmarkStart w:id="102" w:name="_Toc465951035"/>
      <w:r w:rsidRPr="00300B47">
        <w:t>Grayscale Image Files</w:t>
      </w:r>
      <w:bookmarkEnd w:id="99"/>
      <w:bookmarkEnd w:id="100"/>
    </w:p>
    <w:p w14:paraId="42E43FD2" w14:textId="27FD9D44" w:rsidR="00AC4D93" w:rsidRDefault="00AC4D93" w:rsidP="00AC4D93">
      <w:pPr>
        <w:keepNext/>
        <w:numPr>
          <w:ilvl w:val="1"/>
          <w:numId w:val="8"/>
        </w:numPr>
      </w:pPr>
      <w:r>
        <w:t xml:space="preserve">The grayscale images will be zipped and AES 256-bit encrypted and posted to the SFTP site </w:t>
      </w:r>
      <w:r w:rsidRPr="006E78BE">
        <w:t xml:space="preserve">defined in section </w:t>
      </w:r>
      <w:r w:rsidRPr="006E78BE">
        <w:fldChar w:fldCharType="begin"/>
      </w:r>
      <w:r w:rsidRPr="006E78BE">
        <w:instrText xml:space="preserve"> REF _Ref523415434 \r \h  \* MERGEFORMAT </w:instrText>
      </w:r>
      <w:r w:rsidRPr="006E78BE">
        <w:fldChar w:fldCharType="separate"/>
      </w:r>
      <w:r w:rsidR="002A5B09">
        <w:t>1.1.1</w:t>
      </w:r>
      <w:r w:rsidRPr="006E78BE">
        <w:fldChar w:fldCharType="end"/>
      </w:r>
      <w:r>
        <w:t>.</w:t>
      </w:r>
    </w:p>
    <w:p w14:paraId="6A747E8B" w14:textId="77777777" w:rsidR="00926596" w:rsidRPr="00300B47" w:rsidRDefault="00926596" w:rsidP="00926596">
      <w:pPr>
        <w:keepNext/>
        <w:numPr>
          <w:ilvl w:val="1"/>
          <w:numId w:val="8"/>
        </w:numPr>
      </w:pPr>
      <w:r w:rsidRPr="00300B47">
        <w:t xml:space="preserve">Image file names will be: </w:t>
      </w:r>
    </w:p>
    <w:p w14:paraId="12278067" w14:textId="0CF1E21A" w:rsidR="00926596" w:rsidRPr="00300B47" w:rsidRDefault="00926596" w:rsidP="00926596">
      <w:pPr>
        <w:ind w:left="1080"/>
      </w:pPr>
      <w:r w:rsidRPr="00300B47">
        <w:t>&lt;</w:t>
      </w:r>
      <w:proofErr w:type="spellStart"/>
      <w:r>
        <w:t>SurveyID</w:t>
      </w:r>
      <w:proofErr w:type="spellEnd"/>
      <w:r w:rsidR="007304FC">
        <w:t>&gt;_</w:t>
      </w:r>
      <w:proofErr w:type="spellStart"/>
      <w:r>
        <w:t>Multi</w:t>
      </w:r>
      <w:r w:rsidRPr="00300B47">
        <w:t>.tif</w:t>
      </w:r>
      <w:proofErr w:type="spellEnd"/>
    </w:p>
    <w:p w14:paraId="1075A419" w14:textId="2268B490" w:rsidR="00926596" w:rsidRPr="00300B47" w:rsidRDefault="00926596" w:rsidP="00926596">
      <w:pPr>
        <w:numPr>
          <w:ilvl w:val="2"/>
          <w:numId w:val="2"/>
        </w:numPr>
        <w:tabs>
          <w:tab w:val="clear" w:pos="2700"/>
          <w:tab w:val="num" w:pos="1080"/>
        </w:tabs>
        <w:ind w:left="1440"/>
      </w:pPr>
      <w:proofErr w:type="spellStart"/>
      <w:r>
        <w:t>SurveyID</w:t>
      </w:r>
      <w:proofErr w:type="spellEnd"/>
      <w:r w:rsidRPr="00300B47">
        <w:t xml:space="preserve"> = </w:t>
      </w:r>
      <w:proofErr w:type="spellStart"/>
      <w:r>
        <w:t>SurveyID</w:t>
      </w:r>
      <w:proofErr w:type="spellEnd"/>
      <w:r w:rsidRPr="00300B47">
        <w:t xml:space="preserve"> from </w:t>
      </w:r>
      <w:r>
        <w:t>top of first page</w:t>
      </w:r>
    </w:p>
    <w:p w14:paraId="1615E490" w14:textId="21480CCA" w:rsidR="00926596" w:rsidRPr="00300B47" w:rsidRDefault="00926596" w:rsidP="00926596">
      <w:pPr>
        <w:numPr>
          <w:ilvl w:val="1"/>
          <w:numId w:val="9"/>
        </w:numPr>
      </w:pPr>
      <w:r w:rsidRPr="00300B47">
        <w:t>Image files will be 16 level gr</w:t>
      </w:r>
      <w:r w:rsidR="00FD15B1">
        <w:t>a</w:t>
      </w:r>
      <w:r w:rsidRPr="00300B47">
        <w:t>yscale (4-bit gr</w:t>
      </w:r>
      <w:r w:rsidR="00FD15B1">
        <w:t>a</w:t>
      </w:r>
      <w:r w:rsidRPr="00300B47">
        <w:t xml:space="preserve">yscale), 200dpi, multi-page </w:t>
      </w:r>
      <w:proofErr w:type="spellStart"/>
      <w:r w:rsidRPr="00300B47">
        <w:t>tifs</w:t>
      </w:r>
      <w:proofErr w:type="spellEnd"/>
      <w:r w:rsidRPr="00300B47">
        <w:t>.</w:t>
      </w:r>
    </w:p>
    <w:p w14:paraId="0DAA1494" w14:textId="221138B0" w:rsidR="00D05B88" w:rsidRDefault="007A271E" w:rsidP="00E41293">
      <w:pPr>
        <w:pStyle w:val="Heading2"/>
      </w:pPr>
      <w:bookmarkStart w:id="103" w:name="_Toc54688543"/>
      <w:bookmarkEnd w:id="101"/>
      <w:bookmarkEnd w:id="102"/>
      <w:r>
        <w:t>Project</w:t>
      </w:r>
      <w:r w:rsidR="00D05B88">
        <w:t xml:space="preserve"> Clean Up</w:t>
      </w:r>
      <w:bookmarkEnd w:id="90"/>
      <w:bookmarkEnd w:id="93"/>
      <w:bookmarkEnd w:id="94"/>
      <w:bookmarkEnd w:id="103"/>
    </w:p>
    <w:bookmarkEnd w:id="4"/>
    <w:bookmarkEnd w:id="5"/>
    <w:p w14:paraId="0349C5D9" w14:textId="664FE52A" w:rsidR="00C51736" w:rsidRPr="0075027C" w:rsidRDefault="00C51736" w:rsidP="00C51736">
      <w:pPr>
        <w:ind w:left="720"/>
        <w:rPr>
          <w:sz w:val="24"/>
          <w:szCs w:val="24"/>
        </w:rPr>
      </w:pPr>
      <w:r w:rsidRPr="0075027C">
        <w:rPr>
          <w:sz w:val="24"/>
          <w:szCs w:val="24"/>
        </w:rPr>
        <w:t xml:space="preserve">Scantron will recycle </w:t>
      </w:r>
      <w:r w:rsidR="00215149" w:rsidRPr="0075027C">
        <w:rPr>
          <w:sz w:val="24"/>
          <w:szCs w:val="24"/>
        </w:rPr>
        <w:t xml:space="preserve">the </w:t>
      </w:r>
      <w:r w:rsidRPr="0075027C">
        <w:rPr>
          <w:sz w:val="24"/>
          <w:szCs w:val="24"/>
        </w:rPr>
        <w:t xml:space="preserve">forms </w:t>
      </w:r>
      <w:r w:rsidRPr="0075027C">
        <w:t xml:space="preserve">90 days after </w:t>
      </w:r>
      <w:r w:rsidR="0075027C" w:rsidRPr="0075027C">
        <w:t>the delivery of the images for each collection period</w:t>
      </w:r>
      <w:r w:rsidRPr="0075027C">
        <w:rPr>
          <w:sz w:val="24"/>
          <w:szCs w:val="24"/>
        </w:rPr>
        <w:t xml:space="preserve"> using Scantron’s secure recycling facilities</w:t>
      </w:r>
      <w:r w:rsidR="007304FC" w:rsidRPr="0075027C">
        <w:rPr>
          <w:sz w:val="24"/>
          <w:szCs w:val="24"/>
        </w:rPr>
        <w:t>.</w:t>
      </w:r>
    </w:p>
    <w:p w14:paraId="4037B8F9" w14:textId="5F3ADC55" w:rsidR="00C51736" w:rsidRPr="00511946" w:rsidRDefault="00215149" w:rsidP="00C51736">
      <w:pPr>
        <w:ind w:left="720"/>
        <w:rPr>
          <w:b/>
          <w:kern w:val="28"/>
          <w:sz w:val="24"/>
          <w:szCs w:val="24"/>
        </w:rPr>
      </w:pPr>
      <w:r w:rsidRPr="0075027C">
        <w:rPr>
          <w:sz w:val="24"/>
          <w:szCs w:val="24"/>
        </w:rPr>
        <w:t xml:space="preserve">Data </w:t>
      </w:r>
      <w:r w:rsidR="0075027C" w:rsidRPr="0075027C">
        <w:rPr>
          <w:sz w:val="24"/>
          <w:szCs w:val="24"/>
        </w:rPr>
        <w:t xml:space="preserve">and images </w:t>
      </w:r>
      <w:r w:rsidR="00C51736" w:rsidRPr="0075027C">
        <w:rPr>
          <w:sz w:val="24"/>
          <w:szCs w:val="24"/>
        </w:rPr>
        <w:t xml:space="preserve">will </w:t>
      </w:r>
      <w:r w:rsidRPr="0075027C">
        <w:rPr>
          <w:sz w:val="24"/>
          <w:szCs w:val="24"/>
        </w:rPr>
        <w:t xml:space="preserve">be </w:t>
      </w:r>
      <w:proofErr w:type="gramStart"/>
      <w:r w:rsidR="00C51736" w:rsidRPr="0075027C">
        <w:rPr>
          <w:sz w:val="24"/>
          <w:szCs w:val="24"/>
        </w:rPr>
        <w:t>maintain</w:t>
      </w:r>
      <w:proofErr w:type="gramEnd"/>
      <w:r w:rsidR="00C51736" w:rsidRPr="0075027C">
        <w:rPr>
          <w:sz w:val="24"/>
          <w:szCs w:val="24"/>
        </w:rPr>
        <w:t xml:space="preserve"> for a minimum of 90 days after the completion of the project.</w:t>
      </w:r>
    </w:p>
    <w:p w14:paraId="5A253C53" w14:textId="7DE63344" w:rsidR="00412F56" w:rsidRDefault="00412F56" w:rsidP="00C51736">
      <w:pPr>
        <w:ind w:left="720"/>
        <w:rPr>
          <w:b/>
        </w:rPr>
      </w:pPr>
    </w:p>
    <w:sectPr w:rsidR="00412F56" w:rsidSect="004A7707">
      <w:headerReference w:type="default" r:id="rId23"/>
      <w:footerReference w:type="default" r:id="rId24"/>
      <w:footnotePr>
        <w:pos w:val="beneathText"/>
      </w:footnotePr>
      <w:pgSz w:w="12240" w:h="15840" w:code="1"/>
      <w:pgMar w:top="1166" w:right="1530" w:bottom="1440" w:left="1350" w:header="720" w:footer="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7E7B3" w14:textId="77777777" w:rsidR="009631F4" w:rsidRDefault="009631F4" w:rsidP="003F69CB">
      <w:pPr>
        <w:pStyle w:val="Table-Text"/>
      </w:pPr>
      <w:r>
        <w:separator/>
      </w:r>
    </w:p>
  </w:endnote>
  <w:endnote w:type="continuationSeparator" w:id="0">
    <w:p w14:paraId="14F051A8" w14:textId="77777777" w:rsidR="009631F4" w:rsidRDefault="009631F4" w:rsidP="003F69CB">
      <w:pPr>
        <w:pStyle w:val="Table-Text"/>
      </w:pPr>
      <w:r>
        <w:continuationSeparator/>
      </w:r>
    </w:p>
  </w:endnote>
  <w:endnote w:type="continuationNotice" w:id="1">
    <w:p w14:paraId="61B9503E" w14:textId="77777777" w:rsidR="009631F4" w:rsidRDefault="00963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F3E52" w14:textId="77777777" w:rsidR="00D21F7A" w:rsidRDefault="00D21F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B9613" w14:textId="77777777" w:rsidR="00A040ED" w:rsidRDefault="00A040ED">
    <w:pPr>
      <w:pBdr>
        <w:top w:val="double" w:sz="6" w:space="0" w:color="auto"/>
      </w:pBdr>
      <w:spacing w:before="240"/>
      <w:jc w:val="center"/>
      <w:rPr>
        <w:b/>
      </w:rPr>
    </w:pPr>
  </w:p>
  <w:p w14:paraId="247933D1" w14:textId="77777777" w:rsidR="00A040ED" w:rsidRDefault="00A040ED">
    <w:pPr>
      <w:pBdr>
        <w:top w:val="double" w:sz="6" w:space="0" w:color="auto"/>
      </w:pBdr>
      <w:jc w:val="center"/>
      <w:rPr>
        <w:b/>
        <w:sz w:val="20"/>
      </w:rPr>
    </w:pPr>
    <w:r>
      <w:rPr>
        <w:b/>
      </w:rPr>
      <w:t>Scantron</w:t>
    </w:r>
    <w:r>
      <w:t xml:space="preserve"> </w:t>
    </w:r>
    <w:r>
      <w:rPr>
        <w:b/>
        <w:sz w:val="20"/>
      </w:rPr>
      <w:t>Confidential &amp; Proprietary</w:t>
    </w:r>
  </w:p>
  <w:p w14:paraId="58C59564" w14:textId="77777777" w:rsidR="00A040ED" w:rsidRDefault="00A040ED">
    <w:pPr>
      <w:pBdr>
        <w:top w:val="double" w:sz="6" w:space="0" w:color="auto"/>
      </w:pBd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73D1B" w14:textId="77777777" w:rsidR="00D21F7A" w:rsidRDefault="00D21F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0547B" w14:textId="77777777" w:rsidR="00A040ED" w:rsidRDefault="00A040ED">
    <w:pPr>
      <w:pBdr>
        <w:top w:val="double" w:sz="6" w:space="0" w:color="auto"/>
      </w:pBdr>
      <w:spacing w:before="240"/>
      <w:jc w:val="center"/>
      <w:rPr>
        <w:b/>
      </w:rPr>
    </w:pPr>
  </w:p>
  <w:p w14:paraId="1D35F73C" w14:textId="77777777" w:rsidR="00A040ED" w:rsidRDefault="00A040ED">
    <w:pPr>
      <w:pBdr>
        <w:top w:val="double" w:sz="6" w:space="0" w:color="auto"/>
      </w:pBdr>
      <w:jc w:val="center"/>
      <w:rPr>
        <w:b/>
        <w:sz w:val="20"/>
      </w:rPr>
    </w:pPr>
    <w:r>
      <w:rPr>
        <w:b/>
      </w:rPr>
      <w:t>Scantron</w:t>
    </w:r>
    <w:r>
      <w:t xml:space="preserve"> </w:t>
    </w:r>
    <w:r>
      <w:rPr>
        <w:b/>
        <w:sz w:val="20"/>
      </w:rPr>
      <w:t>Confidential &amp; Proprietary</w:t>
    </w:r>
  </w:p>
  <w:p w14:paraId="3A5A78B6" w14:textId="77777777" w:rsidR="00A040ED" w:rsidRDefault="00A040ED">
    <w:pPr>
      <w:pBdr>
        <w:top w:val="double" w:sz="6" w:space="0"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08F43" w14:textId="77777777" w:rsidR="009631F4" w:rsidRDefault="009631F4" w:rsidP="003F69CB">
      <w:pPr>
        <w:pStyle w:val="Table-Text"/>
      </w:pPr>
      <w:r>
        <w:separator/>
      </w:r>
    </w:p>
  </w:footnote>
  <w:footnote w:type="continuationSeparator" w:id="0">
    <w:p w14:paraId="4C414244" w14:textId="77777777" w:rsidR="009631F4" w:rsidRDefault="009631F4" w:rsidP="003F69CB">
      <w:pPr>
        <w:pStyle w:val="Table-Text"/>
      </w:pPr>
      <w:r>
        <w:continuationSeparator/>
      </w:r>
    </w:p>
  </w:footnote>
  <w:footnote w:type="continuationNotice" w:id="1">
    <w:p w14:paraId="2C5CF2DB" w14:textId="77777777" w:rsidR="009631F4" w:rsidRDefault="009631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6BB0C" w14:textId="77777777" w:rsidR="00A040ED" w:rsidRDefault="00A040ED"/>
  <w:p w14:paraId="7EC28F47" w14:textId="77777777" w:rsidR="00A040ED" w:rsidRDefault="00A040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ABA1" w14:textId="77777777" w:rsidR="00A040ED" w:rsidRPr="00C05B61" w:rsidRDefault="00A040ED" w:rsidP="00C05B61">
    <w:pPr>
      <w:jc w:val="center"/>
      <w:rPr>
        <w:b/>
      </w:rPr>
    </w:pPr>
    <w:r>
      <w:rPr>
        <w:b/>
        <w:noProof/>
      </w:rPr>
      <w:drawing>
        <wp:anchor distT="0" distB="0" distL="114300" distR="114300" simplePos="0" relativeHeight="251658240" behindDoc="1" locked="0" layoutInCell="1" allowOverlap="1" wp14:anchorId="65EEF08C" wp14:editId="4DB847FC">
          <wp:simplePos x="0" y="0"/>
          <wp:positionH relativeFrom="page">
            <wp:align>right</wp:align>
          </wp:positionH>
          <wp:positionV relativeFrom="paragraph">
            <wp:posOffset>-464185</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tron_Logo_14 w-Registered mar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0BCC7" w14:textId="77777777" w:rsidR="00D21F7A" w:rsidRDefault="00D21F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2" w:type="dxa"/>
      <w:tblInd w:w="-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160"/>
      <w:gridCol w:w="4950"/>
      <w:gridCol w:w="2322"/>
    </w:tblGrid>
    <w:tr w:rsidR="00A040ED" w14:paraId="106E8F36" w14:textId="77777777" w:rsidTr="0092748D">
      <w:trPr>
        <w:cantSplit/>
      </w:trPr>
      <w:tc>
        <w:tcPr>
          <w:tcW w:w="2160" w:type="dxa"/>
          <w:vMerge w:val="restart"/>
          <w:vAlign w:val="center"/>
        </w:tcPr>
        <w:p w14:paraId="567277A0" w14:textId="77777777" w:rsidR="00A040ED" w:rsidRPr="00FB4F8D" w:rsidRDefault="00A040ED" w:rsidP="003C4A54">
          <w:pPr>
            <w:tabs>
              <w:tab w:val="center" w:pos="3510"/>
            </w:tabs>
            <w:jc w:val="center"/>
            <w:rPr>
              <w:sz w:val="16"/>
              <w:szCs w:val="16"/>
            </w:rPr>
          </w:pPr>
          <w:r w:rsidRPr="00FB4F8D">
            <w:rPr>
              <w:noProof/>
              <w:sz w:val="16"/>
              <w:szCs w:val="16"/>
            </w:rPr>
            <w:drawing>
              <wp:inline distT="0" distB="0" distL="0" distR="0" wp14:anchorId="73BE479C" wp14:editId="18B8618B">
                <wp:extent cx="1299464" cy="9312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tron_Logo_201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9464" cy="93128"/>
                        </a:xfrm>
                        <a:prstGeom prst="rect">
                          <a:avLst/>
                        </a:prstGeom>
                      </pic:spPr>
                    </pic:pic>
                  </a:graphicData>
                </a:graphic>
              </wp:inline>
            </w:drawing>
          </w:r>
        </w:p>
      </w:tc>
      <w:tc>
        <w:tcPr>
          <w:tcW w:w="4950" w:type="dxa"/>
          <w:shd w:val="pct20" w:color="auto" w:fill="auto"/>
        </w:tcPr>
        <w:p w14:paraId="006409F3" w14:textId="01723B31" w:rsidR="00A040ED" w:rsidRPr="004A00C9" w:rsidRDefault="00A040ED" w:rsidP="00FB4F8D">
          <w:pPr>
            <w:tabs>
              <w:tab w:val="center" w:pos="2145"/>
            </w:tabs>
            <w:spacing w:after="20"/>
            <w:jc w:val="center"/>
            <w:rPr>
              <w:b/>
              <w:sz w:val="28"/>
            </w:rPr>
          </w:pPr>
          <w:r w:rsidRPr="0092748D">
            <w:rPr>
              <w:b/>
            </w:rPr>
            <w:t>Technical Statement of Work</w:t>
          </w:r>
        </w:p>
      </w:tc>
      <w:tc>
        <w:tcPr>
          <w:tcW w:w="2322" w:type="dxa"/>
          <w:vMerge w:val="restart"/>
          <w:tcBorders>
            <w:right w:val="single" w:sz="6" w:space="0" w:color="auto"/>
          </w:tcBorders>
        </w:tcPr>
        <w:p w14:paraId="18DE5412" w14:textId="1EB0C239" w:rsidR="00A040ED" w:rsidRPr="0092748D" w:rsidRDefault="00A040ED" w:rsidP="00D64379">
          <w:pPr>
            <w:tabs>
              <w:tab w:val="right" w:pos="702"/>
              <w:tab w:val="left" w:pos="792"/>
              <w:tab w:val="left" w:pos="1062"/>
              <w:tab w:val="center" w:pos="3510"/>
            </w:tabs>
            <w:spacing w:before="60"/>
            <w:ind w:left="72" w:right="187"/>
            <w:jc w:val="right"/>
            <w:rPr>
              <w:sz w:val="18"/>
              <w:szCs w:val="18"/>
            </w:rPr>
          </w:pPr>
          <w:r w:rsidRPr="0092748D">
            <w:rPr>
              <w:sz w:val="18"/>
              <w:szCs w:val="18"/>
            </w:rPr>
            <w:t xml:space="preserve"> </w:t>
          </w:r>
          <w:r>
            <w:rPr>
              <w:sz w:val="18"/>
              <w:szCs w:val="18"/>
            </w:rPr>
            <w:t>Version</w:t>
          </w:r>
          <w:r w:rsidRPr="0092748D">
            <w:rPr>
              <w:sz w:val="18"/>
              <w:szCs w:val="18"/>
            </w:rPr>
            <w:t>:</w:t>
          </w:r>
          <w:r w:rsidRPr="0092748D">
            <w:rPr>
              <w:sz w:val="18"/>
              <w:szCs w:val="18"/>
            </w:rPr>
            <w:tab/>
            <w:t xml:space="preserve"> </w:t>
          </w:r>
          <w:r w:rsidRPr="0092748D">
            <w:rPr>
              <w:sz w:val="18"/>
              <w:szCs w:val="18"/>
            </w:rPr>
            <w:fldChar w:fldCharType="begin"/>
          </w:r>
          <w:r w:rsidRPr="0092748D">
            <w:rPr>
              <w:sz w:val="18"/>
              <w:szCs w:val="18"/>
            </w:rPr>
            <w:instrText xml:space="preserve"> DOCPROPERTY  "Version Number"  \* MERGEFORMAT </w:instrText>
          </w:r>
          <w:r w:rsidRPr="0092748D">
            <w:rPr>
              <w:sz w:val="18"/>
              <w:szCs w:val="18"/>
            </w:rPr>
            <w:fldChar w:fldCharType="separate"/>
          </w:r>
          <w:r>
            <w:rPr>
              <w:sz w:val="18"/>
              <w:szCs w:val="18"/>
            </w:rPr>
            <w:t>2019.6</w:t>
          </w:r>
          <w:r w:rsidRPr="0092748D">
            <w:rPr>
              <w:sz w:val="18"/>
              <w:szCs w:val="18"/>
            </w:rPr>
            <w:fldChar w:fldCharType="end"/>
          </w:r>
        </w:p>
        <w:p w14:paraId="5F91F5D8" w14:textId="74097ACE" w:rsidR="00A040ED" w:rsidRDefault="00A040ED" w:rsidP="00D64379">
          <w:pPr>
            <w:tabs>
              <w:tab w:val="right" w:pos="702"/>
              <w:tab w:val="left" w:pos="792"/>
              <w:tab w:val="left" w:pos="1062"/>
              <w:tab w:val="center" w:pos="3510"/>
            </w:tabs>
            <w:ind w:left="72" w:right="187"/>
            <w:jc w:val="right"/>
            <w:rPr>
              <w:sz w:val="18"/>
              <w:szCs w:val="18"/>
            </w:rPr>
          </w:pPr>
          <w:r w:rsidRPr="0092748D">
            <w:rPr>
              <w:sz w:val="18"/>
              <w:szCs w:val="18"/>
            </w:rPr>
            <w:t xml:space="preserve">Date: </w:t>
          </w:r>
          <w:r w:rsidRPr="0092748D">
            <w:rPr>
              <w:sz w:val="18"/>
              <w:szCs w:val="18"/>
            </w:rPr>
            <w:fldChar w:fldCharType="begin"/>
          </w:r>
          <w:r w:rsidRPr="0092748D">
            <w:rPr>
              <w:sz w:val="18"/>
              <w:szCs w:val="18"/>
            </w:rPr>
            <w:instrText xml:space="preserve"> DOCPROPERTY  "Version Date"  \* MERGEFORMAT </w:instrText>
          </w:r>
          <w:r w:rsidRPr="0092748D">
            <w:rPr>
              <w:sz w:val="18"/>
              <w:szCs w:val="18"/>
            </w:rPr>
            <w:fldChar w:fldCharType="separate"/>
          </w:r>
          <w:r>
            <w:rPr>
              <w:sz w:val="18"/>
              <w:szCs w:val="18"/>
            </w:rPr>
            <w:t>10/27/2020</w:t>
          </w:r>
          <w:r w:rsidRPr="0092748D">
            <w:rPr>
              <w:sz w:val="18"/>
              <w:szCs w:val="18"/>
            </w:rPr>
            <w:fldChar w:fldCharType="end"/>
          </w:r>
        </w:p>
        <w:p w14:paraId="244BF123" w14:textId="74C29009" w:rsidR="00A040ED" w:rsidRPr="00CC7FA2" w:rsidRDefault="00A040ED" w:rsidP="0072224F">
          <w:pPr>
            <w:tabs>
              <w:tab w:val="right" w:pos="702"/>
              <w:tab w:val="left" w:pos="792"/>
              <w:tab w:val="left" w:pos="1062"/>
              <w:tab w:val="center" w:pos="3510"/>
            </w:tabs>
            <w:spacing w:before="120" w:after="60"/>
            <w:ind w:left="72" w:right="187"/>
            <w:jc w:val="right"/>
            <w:rPr>
              <w:sz w:val="20"/>
            </w:rPr>
          </w:pPr>
          <w:r w:rsidRPr="00CC7FA2">
            <w:rPr>
              <w:sz w:val="20"/>
            </w:rPr>
            <w:t xml:space="preserve">Page: </w:t>
          </w:r>
          <w:r w:rsidRPr="00CC7FA2">
            <w:rPr>
              <w:sz w:val="20"/>
            </w:rPr>
            <w:tab/>
          </w:r>
          <w:r w:rsidRPr="00CC7FA2">
            <w:rPr>
              <w:sz w:val="20"/>
            </w:rPr>
            <w:fldChar w:fldCharType="begin"/>
          </w:r>
          <w:r w:rsidRPr="00CC7FA2">
            <w:rPr>
              <w:sz w:val="20"/>
            </w:rPr>
            <w:instrText xml:space="preserve"> PAGE \* Arabic \* MERGEFORMAT </w:instrText>
          </w:r>
          <w:r w:rsidRPr="00CC7FA2">
            <w:rPr>
              <w:sz w:val="20"/>
            </w:rPr>
            <w:fldChar w:fldCharType="separate"/>
          </w:r>
          <w:r w:rsidR="00FD4E6D">
            <w:rPr>
              <w:noProof/>
              <w:sz w:val="20"/>
            </w:rPr>
            <w:t>14</w:t>
          </w:r>
          <w:r w:rsidRPr="00CC7FA2">
            <w:rPr>
              <w:sz w:val="20"/>
            </w:rPr>
            <w:fldChar w:fldCharType="end"/>
          </w:r>
          <w:r w:rsidRPr="00CC7FA2">
            <w:rPr>
              <w:sz w:val="20"/>
            </w:rPr>
            <w:fldChar w:fldCharType="begin"/>
          </w:r>
          <w:r w:rsidRPr="00CC7FA2">
            <w:rPr>
              <w:sz w:val="20"/>
            </w:rPr>
            <w:instrText xml:space="preserve"> PAGE\* Arabic \* MERGEFORMAT </w:instrText>
          </w:r>
          <w:r w:rsidRPr="00CC7FA2">
            <w:rPr>
              <w:sz w:val="20"/>
            </w:rPr>
            <w:fldChar w:fldCharType="end"/>
          </w:r>
          <w:r w:rsidRPr="00CC7FA2">
            <w:rPr>
              <w:sz w:val="20"/>
            </w:rPr>
            <w:t xml:space="preserve"> of </w:t>
          </w:r>
          <w:r w:rsidRPr="00CC7FA2">
            <w:rPr>
              <w:sz w:val="20"/>
            </w:rPr>
            <w:fldChar w:fldCharType="begin"/>
          </w:r>
          <w:r w:rsidRPr="00CC7FA2">
            <w:rPr>
              <w:sz w:val="20"/>
            </w:rPr>
            <w:instrText xml:space="preserve"> NUMPAGES \* Arabic \* MERGEFORMAT </w:instrText>
          </w:r>
          <w:r w:rsidRPr="00CC7FA2">
            <w:rPr>
              <w:sz w:val="20"/>
            </w:rPr>
            <w:fldChar w:fldCharType="separate"/>
          </w:r>
          <w:r w:rsidR="00FD4E6D">
            <w:rPr>
              <w:noProof/>
              <w:sz w:val="20"/>
            </w:rPr>
            <w:t>36</w:t>
          </w:r>
          <w:r w:rsidRPr="00CC7FA2">
            <w:rPr>
              <w:sz w:val="20"/>
            </w:rPr>
            <w:fldChar w:fldCharType="end"/>
          </w:r>
          <w:r w:rsidRPr="00CC7FA2">
            <w:rPr>
              <w:sz w:val="20"/>
            </w:rPr>
            <w:fldChar w:fldCharType="begin"/>
          </w:r>
          <w:r w:rsidRPr="00CC7FA2">
            <w:rPr>
              <w:sz w:val="20"/>
            </w:rPr>
            <w:instrText xml:space="preserve"> PAGE\* Arabic \* MERGEFORMAT </w:instrText>
          </w:r>
          <w:r w:rsidRPr="00CC7FA2">
            <w:rPr>
              <w:sz w:val="20"/>
            </w:rPr>
            <w:fldChar w:fldCharType="end"/>
          </w:r>
          <w:r w:rsidRPr="00CC7FA2">
            <w:rPr>
              <w:sz w:val="20"/>
            </w:rPr>
            <w:t xml:space="preserve"> </w:t>
          </w:r>
        </w:p>
      </w:tc>
    </w:tr>
    <w:tr w:rsidR="00A040ED" w:rsidRPr="00E3118E" w14:paraId="28DF6DA6" w14:textId="77777777" w:rsidTr="00D64379">
      <w:trPr>
        <w:cantSplit/>
        <w:trHeight w:val="615"/>
      </w:trPr>
      <w:tc>
        <w:tcPr>
          <w:tcW w:w="2160" w:type="dxa"/>
          <w:vMerge/>
          <w:tcBorders>
            <w:top w:val="nil"/>
            <w:bottom w:val="single" w:sz="6" w:space="0" w:color="auto"/>
          </w:tcBorders>
        </w:tcPr>
        <w:p w14:paraId="7C78B8D8" w14:textId="77777777" w:rsidR="00A040ED" w:rsidRDefault="00A040ED">
          <w:pPr>
            <w:tabs>
              <w:tab w:val="center" w:pos="3510"/>
            </w:tabs>
            <w:spacing w:line="300" w:lineRule="exact"/>
            <w:jc w:val="center"/>
          </w:pPr>
        </w:p>
      </w:tc>
      <w:tc>
        <w:tcPr>
          <w:tcW w:w="4950" w:type="dxa"/>
          <w:tcBorders>
            <w:bottom w:val="single" w:sz="6" w:space="0" w:color="auto"/>
          </w:tcBorders>
          <w:vAlign w:val="center"/>
        </w:tcPr>
        <w:p w14:paraId="59A0915F" w14:textId="1514C4FF" w:rsidR="00A040ED" w:rsidRDefault="009631F4" w:rsidP="00D64379">
          <w:pPr>
            <w:tabs>
              <w:tab w:val="center" w:pos="3510"/>
            </w:tabs>
            <w:jc w:val="center"/>
          </w:pPr>
          <w:fldSimple w:instr=" DOCPROPERTY  &quot;Customer Name&quot;  \* MERGEFORMAT ">
            <w:r w:rsidR="00A040ED">
              <w:t>The Keck School of Medicine of USC</w:t>
            </w:r>
          </w:fldSimple>
        </w:p>
        <w:p w14:paraId="7FF5C3DF" w14:textId="2B2E1A9C" w:rsidR="00A040ED" w:rsidRDefault="009631F4" w:rsidP="00D64379">
          <w:pPr>
            <w:tabs>
              <w:tab w:val="center" w:pos="3510"/>
            </w:tabs>
            <w:jc w:val="center"/>
          </w:pPr>
          <w:fldSimple w:instr=" DOCPROPERTY  &quot;Project name&quot;  \* MERGEFORMAT ">
            <w:r w:rsidR="00A040ED">
              <w:t>RESPOND Prostate Cancer Study - Phase 2</w:t>
            </w:r>
          </w:fldSimple>
        </w:p>
      </w:tc>
      <w:tc>
        <w:tcPr>
          <w:tcW w:w="2322" w:type="dxa"/>
          <w:vMerge/>
          <w:tcBorders>
            <w:bottom w:val="single" w:sz="6" w:space="0" w:color="auto"/>
            <w:right w:val="single" w:sz="6" w:space="0" w:color="auto"/>
          </w:tcBorders>
        </w:tcPr>
        <w:p w14:paraId="451745D9" w14:textId="648E4D9A" w:rsidR="00A040ED" w:rsidRPr="00C03983" w:rsidRDefault="00A040ED" w:rsidP="0092748D">
          <w:pPr>
            <w:tabs>
              <w:tab w:val="right" w:pos="702"/>
              <w:tab w:val="left" w:pos="792"/>
              <w:tab w:val="left" w:pos="1062"/>
              <w:tab w:val="center" w:pos="3510"/>
            </w:tabs>
            <w:ind w:left="72" w:right="180"/>
            <w:jc w:val="right"/>
            <w:rPr>
              <w:sz w:val="20"/>
            </w:rPr>
          </w:pPr>
          <w:bookmarkStart w:id="104" w:name="_Toc305898885"/>
          <w:bookmarkStart w:id="105" w:name="_Toc309606169"/>
        </w:p>
      </w:tc>
    </w:tr>
    <w:bookmarkEnd w:id="104"/>
    <w:bookmarkEnd w:id="105"/>
  </w:tbl>
  <w:p w14:paraId="1E7E4EA6" w14:textId="77777777" w:rsidR="00A040ED" w:rsidRDefault="00A040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01EBA0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468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012BE9"/>
    <w:multiLevelType w:val="hybridMultilevel"/>
    <w:tmpl w:val="B26423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250B08"/>
    <w:multiLevelType w:val="hybridMultilevel"/>
    <w:tmpl w:val="C052B234"/>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3" w15:restartNumberingAfterBreak="0">
    <w:nsid w:val="0EE22167"/>
    <w:multiLevelType w:val="hybridMultilevel"/>
    <w:tmpl w:val="76E80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F3CB6"/>
    <w:multiLevelType w:val="hybridMultilevel"/>
    <w:tmpl w:val="AAE8F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AD5B64"/>
    <w:multiLevelType w:val="hybridMultilevel"/>
    <w:tmpl w:val="EFE6F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6D0661"/>
    <w:multiLevelType w:val="hybridMultilevel"/>
    <w:tmpl w:val="CC64D2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F1D3B"/>
    <w:multiLevelType w:val="hybridMultilevel"/>
    <w:tmpl w:val="0B528FB2"/>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0E46962"/>
    <w:multiLevelType w:val="hybridMultilevel"/>
    <w:tmpl w:val="3BD27640"/>
    <w:lvl w:ilvl="0" w:tplc="9A7AD3AA">
      <w:start w:val="1"/>
      <w:numFmt w:val="bullet"/>
      <w:lvlText w:val=""/>
      <w:lvlJc w:val="left"/>
      <w:pPr>
        <w:tabs>
          <w:tab w:val="num" w:pos="720"/>
        </w:tabs>
        <w:ind w:left="720" w:hanging="360"/>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0C17E4"/>
    <w:multiLevelType w:val="hybridMultilevel"/>
    <w:tmpl w:val="5B4CF12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3">
      <w:start w:val="1"/>
      <w:numFmt w:val="bullet"/>
      <w:lvlText w:val="o"/>
      <w:lvlJc w:val="left"/>
      <w:pPr>
        <w:tabs>
          <w:tab w:val="num" w:pos="2700"/>
        </w:tabs>
        <w:ind w:left="2700" w:hanging="360"/>
      </w:pPr>
      <w:rPr>
        <w:rFonts w:ascii="Courier New" w:hAnsi="Courier New" w:cs="Courier New"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DFE0499"/>
    <w:multiLevelType w:val="hybridMultilevel"/>
    <w:tmpl w:val="1F5C7E6A"/>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E9B356E"/>
    <w:multiLevelType w:val="hybridMultilevel"/>
    <w:tmpl w:val="07604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8429E"/>
    <w:multiLevelType w:val="hybridMultilevel"/>
    <w:tmpl w:val="19621360"/>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080"/>
        </w:tabs>
        <w:ind w:left="1080" w:hanging="360"/>
      </w:pPr>
      <w:rPr>
        <w:rFonts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A8A0B17"/>
    <w:multiLevelType w:val="hybridMultilevel"/>
    <w:tmpl w:val="21C851CA"/>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EB577F9"/>
    <w:multiLevelType w:val="hybridMultilevel"/>
    <w:tmpl w:val="BDC27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0B74CA"/>
    <w:multiLevelType w:val="hybridMultilevel"/>
    <w:tmpl w:val="84B6B05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2"/>
  </w:num>
  <w:num w:numId="3">
    <w:abstractNumId w:val="8"/>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1"/>
  </w:num>
  <w:num w:numId="8">
    <w:abstractNumId w:val="13"/>
  </w:num>
  <w:num w:numId="9">
    <w:abstractNumId w:val="15"/>
  </w:num>
  <w:num w:numId="10">
    <w:abstractNumId w:val="6"/>
  </w:num>
  <w:num w:numId="11">
    <w:abstractNumId w:val="14"/>
  </w:num>
  <w:num w:numId="12">
    <w:abstractNumId w:val="4"/>
  </w:num>
  <w:num w:numId="13">
    <w:abstractNumId w:val="3"/>
  </w:num>
  <w:num w:numId="14">
    <w:abstractNumId w:val="7"/>
  </w:num>
  <w:num w:numId="15">
    <w:abstractNumId w:val="10"/>
  </w:num>
  <w:num w:numId="16">
    <w:abstractNumId w:val="9"/>
  </w:num>
  <w:num w:numId="17">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trackedChanges" w:enforcement="0"/>
  <w:defaultTabStop w:val="720"/>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628F"/>
    <w:rsid w:val="00000004"/>
    <w:rsid w:val="000018EE"/>
    <w:rsid w:val="0000200F"/>
    <w:rsid w:val="0000338F"/>
    <w:rsid w:val="000047CF"/>
    <w:rsid w:val="00005287"/>
    <w:rsid w:val="00005827"/>
    <w:rsid w:val="000061A3"/>
    <w:rsid w:val="0000625C"/>
    <w:rsid w:val="0001043A"/>
    <w:rsid w:val="00011A0B"/>
    <w:rsid w:val="000120D0"/>
    <w:rsid w:val="0001227B"/>
    <w:rsid w:val="000122B2"/>
    <w:rsid w:val="000129E3"/>
    <w:rsid w:val="00014A18"/>
    <w:rsid w:val="00014E07"/>
    <w:rsid w:val="0001578F"/>
    <w:rsid w:val="00015E03"/>
    <w:rsid w:val="00015E06"/>
    <w:rsid w:val="00016D1E"/>
    <w:rsid w:val="00017C82"/>
    <w:rsid w:val="00021335"/>
    <w:rsid w:val="0002242D"/>
    <w:rsid w:val="00022B63"/>
    <w:rsid w:val="00023E66"/>
    <w:rsid w:val="00025BD6"/>
    <w:rsid w:val="00026FC3"/>
    <w:rsid w:val="00027404"/>
    <w:rsid w:val="000302E8"/>
    <w:rsid w:val="00030440"/>
    <w:rsid w:val="000317E9"/>
    <w:rsid w:val="0003185E"/>
    <w:rsid w:val="00032BAF"/>
    <w:rsid w:val="000332D8"/>
    <w:rsid w:val="00033D9F"/>
    <w:rsid w:val="00034244"/>
    <w:rsid w:val="00034807"/>
    <w:rsid w:val="000350CF"/>
    <w:rsid w:val="0003577C"/>
    <w:rsid w:val="00035EBE"/>
    <w:rsid w:val="00037D40"/>
    <w:rsid w:val="0004168C"/>
    <w:rsid w:val="00042E80"/>
    <w:rsid w:val="000434FF"/>
    <w:rsid w:val="00043564"/>
    <w:rsid w:val="000451D6"/>
    <w:rsid w:val="000513F3"/>
    <w:rsid w:val="000515FF"/>
    <w:rsid w:val="000533F5"/>
    <w:rsid w:val="00054AB5"/>
    <w:rsid w:val="00054DBC"/>
    <w:rsid w:val="00056894"/>
    <w:rsid w:val="000572A4"/>
    <w:rsid w:val="000607F0"/>
    <w:rsid w:val="00061157"/>
    <w:rsid w:val="00062858"/>
    <w:rsid w:val="0006458B"/>
    <w:rsid w:val="000645A0"/>
    <w:rsid w:val="00065EF2"/>
    <w:rsid w:val="000666DF"/>
    <w:rsid w:val="00067039"/>
    <w:rsid w:val="000676D0"/>
    <w:rsid w:val="00070098"/>
    <w:rsid w:val="00070C91"/>
    <w:rsid w:val="00070EE4"/>
    <w:rsid w:val="00072695"/>
    <w:rsid w:val="000729AC"/>
    <w:rsid w:val="00074925"/>
    <w:rsid w:val="00076100"/>
    <w:rsid w:val="000826C9"/>
    <w:rsid w:val="00085DB7"/>
    <w:rsid w:val="0008619A"/>
    <w:rsid w:val="00086E7F"/>
    <w:rsid w:val="00087950"/>
    <w:rsid w:val="00091C8A"/>
    <w:rsid w:val="0009238C"/>
    <w:rsid w:val="00092EAB"/>
    <w:rsid w:val="00093C20"/>
    <w:rsid w:val="00094E9C"/>
    <w:rsid w:val="00094EB8"/>
    <w:rsid w:val="00095116"/>
    <w:rsid w:val="00097B03"/>
    <w:rsid w:val="000A1026"/>
    <w:rsid w:val="000A138E"/>
    <w:rsid w:val="000A15F6"/>
    <w:rsid w:val="000A1DCD"/>
    <w:rsid w:val="000A31CC"/>
    <w:rsid w:val="000A52CD"/>
    <w:rsid w:val="000A649B"/>
    <w:rsid w:val="000A6C41"/>
    <w:rsid w:val="000A7FF3"/>
    <w:rsid w:val="000B232A"/>
    <w:rsid w:val="000B2758"/>
    <w:rsid w:val="000B294B"/>
    <w:rsid w:val="000B335F"/>
    <w:rsid w:val="000B3FDC"/>
    <w:rsid w:val="000B65E2"/>
    <w:rsid w:val="000B7FDE"/>
    <w:rsid w:val="000C02D5"/>
    <w:rsid w:val="000C0822"/>
    <w:rsid w:val="000C1995"/>
    <w:rsid w:val="000C2C63"/>
    <w:rsid w:val="000C4A3D"/>
    <w:rsid w:val="000C4FDD"/>
    <w:rsid w:val="000C53F9"/>
    <w:rsid w:val="000C645B"/>
    <w:rsid w:val="000C6AEA"/>
    <w:rsid w:val="000C73B9"/>
    <w:rsid w:val="000C7F57"/>
    <w:rsid w:val="000D1828"/>
    <w:rsid w:val="000D197B"/>
    <w:rsid w:val="000D2461"/>
    <w:rsid w:val="000D3DCA"/>
    <w:rsid w:val="000D3F1D"/>
    <w:rsid w:val="000D588E"/>
    <w:rsid w:val="000D5AB9"/>
    <w:rsid w:val="000E1068"/>
    <w:rsid w:val="000E1720"/>
    <w:rsid w:val="000E192A"/>
    <w:rsid w:val="000E22E2"/>
    <w:rsid w:val="000E3176"/>
    <w:rsid w:val="000E3E6C"/>
    <w:rsid w:val="000E4E30"/>
    <w:rsid w:val="000E5589"/>
    <w:rsid w:val="000E7E8C"/>
    <w:rsid w:val="000F31D0"/>
    <w:rsid w:val="000F3426"/>
    <w:rsid w:val="000F785C"/>
    <w:rsid w:val="000F78D8"/>
    <w:rsid w:val="00100866"/>
    <w:rsid w:val="00101DBD"/>
    <w:rsid w:val="00104E51"/>
    <w:rsid w:val="00106112"/>
    <w:rsid w:val="001061FA"/>
    <w:rsid w:val="00106483"/>
    <w:rsid w:val="00111038"/>
    <w:rsid w:val="0011135B"/>
    <w:rsid w:val="00111740"/>
    <w:rsid w:val="00111D5F"/>
    <w:rsid w:val="00113D1E"/>
    <w:rsid w:val="00114409"/>
    <w:rsid w:val="00114CEF"/>
    <w:rsid w:val="00114F8C"/>
    <w:rsid w:val="00115CA1"/>
    <w:rsid w:val="00115F35"/>
    <w:rsid w:val="001172BB"/>
    <w:rsid w:val="00117934"/>
    <w:rsid w:val="001200DB"/>
    <w:rsid w:val="00121358"/>
    <w:rsid w:val="00121A6E"/>
    <w:rsid w:val="00121E5B"/>
    <w:rsid w:val="001223A0"/>
    <w:rsid w:val="00122E0C"/>
    <w:rsid w:val="00123FFF"/>
    <w:rsid w:val="00124408"/>
    <w:rsid w:val="001249F0"/>
    <w:rsid w:val="00124E12"/>
    <w:rsid w:val="00124E3B"/>
    <w:rsid w:val="0012542D"/>
    <w:rsid w:val="00126539"/>
    <w:rsid w:val="00126CF0"/>
    <w:rsid w:val="00127152"/>
    <w:rsid w:val="00130648"/>
    <w:rsid w:val="00131180"/>
    <w:rsid w:val="00132F29"/>
    <w:rsid w:val="001337B6"/>
    <w:rsid w:val="0013456C"/>
    <w:rsid w:val="00134C9C"/>
    <w:rsid w:val="0013556F"/>
    <w:rsid w:val="00135688"/>
    <w:rsid w:val="00136644"/>
    <w:rsid w:val="00136930"/>
    <w:rsid w:val="00137467"/>
    <w:rsid w:val="0013764E"/>
    <w:rsid w:val="00141F05"/>
    <w:rsid w:val="00142948"/>
    <w:rsid w:val="00142AE6"/>
    <w:rsid w:val="00143728"/>
    <w:rsid w:val="00150583"/>
    <w:rsid w:val="00150630"/>
    <w:rsid w:val="001506FE"/>
    <w:rsid w:val="001514F9"/>
    <w:rsid w:val="00151B84"/>
    <w:rsid w:val="00151E89"/>
    <w:rsid w:val="001521F7"/>
    <w:rsid w:val="00152645"/>
    <w:rsid w:val="001567A9"/>
    <w:rsid w:val="00157B57"/>
    <w:rsid w:val="001601F6"/>
    <w:rsid w:val="00161CCE"/>
    <w:rsid w:val="001634D8"/>
    <w:rsid w:val="00163FF6"/>
    <w:rsid w:val="00164783"/>
    <w:rsid w:val="00164990"/>
    <w:rsid w:val="00165829"/>
    <w:rsid w:val="00166066"/>
    <w:rsid w:val="00166F02"/>
    <w:rsid w:val="0017173C"/>
    <w:rsid w:val="001719E3"/>
    <w:rsid w:val="00172D0A"/>
    <w:rsid w:val="00174FE5"/>
    <w:rsid w:val="00174FE8"/>
    <w:rsid w:val="00175F3B"/>
    <w:rsid w:val="00176EAD"/>
    <w:rsid w:val="00177DAF"/>
    <w:rsid w:val="00180314"/>
    <w:rsid w:val="00180600"/>
    <w:rsid w:val="0018170E"/>
    <w:rsid w:val="00183461"/>
    <w:rsid w:val="0018606E"/>
    <w:rsid w:val="0018792C"/>
    <w:rsid w:val="00187B7F"/>
    <w:rsid w:val="00190305"/>
    <w:rsid w:val="001906ED"/>
    <w:rsid w:val="001907AD"/>
    <w:rsid w:val="00191182"/>
    <w:rsid w:val="00192E95"/>
    <w:rsid w:val="00194412"/>
    <w:rsid w:val="00194F65"/>
    <w:rsid w:val="00195B03"/>
    <w:rsid w:val="00196866"/>
    <w:rsid w:val="00196AEE"/>
    <w:rsid w:val="0019772A"/>
    <w:rsid w:val="001A0BB1"/>
    <w:rsid w:val="001A320A"/>
    <w:rsid w:val="001A39EE"/>
    <w:rsid w:val="001A6064"/>
    <w:rsid w:val="001B0A77"/>
    <w:rsid w:val="001B1168"/>
    <w:rsid w:val="001B12F6"/>
    <w:rsid w:val="001B2649"/>
    <w:rsid w:val="001B2B92"/>
    <w:rsid w:val="001B4BAD"/>
    <w:rsid w:val="001B4F32"/>
    <w:rsid w:val="001B6730"/>
    <w:rsid w:val="001B7606"/>
    <w:rsid w:val="001B7F20"/>
    <w:rsid w:val="001C02E5"/>
    <w:rsid w:val="001C1777"/>
    <w:rsid w:val="001C1C31"/>
    <w:rsid w:val="001C32C2"/>
    <w:rsid w:val="001C3BB5"/>
    <w:rsid w:val="001C3C96"/>
    <w:rsid w:val="001C42DB"/>
    <w:rsid w:val="001C4A21"/>
    <w:rsid w:val="001C4AA8"/>
    <w:rsid w:val="001C4C61"/>
    <w:rsid w:val="001D101C"/>
    <w:rsid w:val="001D1298"/>
    <w:rsid w:val="001D3DF5"/>
    <w:rsid w:val="001D41AC"/>
    <w:rsid w:val="001D4978"/>
    <w:rsid w:val="001D51EB"/>
    <w:rsid w:val="001D608C"/>
    <w:rsid w:val="001D6527"/>
    <w:rsid w:val="001D7319"/>
    <w:rsid w:val="001E147E"/>
    <w:rsid w:val="001E1ABD"/>
    <w:rsid w:val="001E1CFE"/>
    <w:rsid w:val="001E2A40"/>
    <w:rsid w:val="001E50F3"/>
    <w:rsid w:val="001E770D"/>
    <w:rsid w:val="001F2717"/>
    <w:rsid w:val="001F35E7"/>
    <w:rsid w:val="001F37F7"/>
    <w:rsid w:val="001F4298"/>
    <w:rsid w:val="001F4C3E"/>
    <w:rsid w:val="001F65CA"/>
    <w:rsid w:val="001F6CF4"/>
    <w:rsid w:val="001F72B3"/>
    <w:rsid w:val="001F72E4"/>
    <w:rsid w:val="001F7E88"/>
    <w:rsid w:val="00200B69"/>
    <w:rsid w:val="00202961"/>
    <w:rsid w:val="00202F64"/>
    <w:rsid w:val="00203D55"/>
    <w:rsid w:val="002055DE"/>
    <w:rsid w:val="00205951"/>
    <w:rsid w:val="00207DD7"/>
    <w:rsid w:val="00210422"/>
    <w:rsid w:val="00210DCF"/>
    <w:rsid w:val="00211B55"/>
    <w:rsid w:val="00211E99"/>
    <w:rsid w:val="00212BC6"/>
    <w:rsid w:val="002135FC"/>
    <w:rsid w:val="002140C1"/>
    <w:rsid w:val="00214880"/>
    <w:rsid w:val="00214B2C"/>
    <w:rsid w:val="00215149"/>
    <w:rsid w:val="002160B3"/>
    <w:rsid w:val="0021697D"/>
    <w:rsid w:val="00216D6C"/>
    <w:rsid w:val="00220086"/>
    <w:rsid w:val="00220217"/>
    <w:rsid w:val="00220FFA"/>
    <w:rsid w:val="0022558C"/>
    <w:rsid w:val="00225901"/>
    <w:rsid w:val="00225D28"/>
    <w:rsid w:val="00231265"/>
    <w:rsid w:val="00231B28"/>
    <w:rsid w:val="00233A1A"/>
    <w:rsid w:val="00233B3F"/>
    <w:rsid w:val="00234F81"/>
    <w:rsid w:val="00235059"/>
    <w:rsid w:val="002353A8"/>
    <w:rsid w:val="00235856"/>
    <w:rsid w:val="002376AF"/>
    <w:rsid w:val="0024036D"/>
    <w:rsid w:val="00240ACF"/>
    <w:rsid w:val="00241806"/>
    <w:rsid w:val="00242CDD"/>
    <w:rsid w:val="00243D14"/>
    <w:rsid w:val="002445E1"/>
    <w:rsid w:val="00244CD5"/>
    <w:rsid w:val="00245CC6"/>
    <w:rsid w:val="00246D76"/>
    <w:rsid w:val="00247309"/>
    <w:rsid w:val="00250349"/>
    <w:rsid w:val="00251DA5"/>
    <w:rsid w:val="0025318B"/>
    <w:rsid w:val="00253201"/>
    <w:rsid w:val="00253CC4"/>
    <w:rsid w:val="0025574A"/>
    <w:rsid w:val="0025596C"/>
    <w:rsid w:val="0025627E"/>
    <w:rsid w:val="002565D9"/>
    <w:rsid w:val="002601A4"/>
    <w:rsid w:val="002602E6"/>
    <w:rsid w:val="0026036F"/>
    <w:rsid w:val="00261A1D"/>
    <w:rsid w:val="0026217F"/>
    <w:rsid w:val="00267262"/>
    <w:rsid w:val="00267CF9"/>
    <w:rsid w:val="002706D6"/>
    <w:rsid w:val="0027509D"/>
    <w:rsid w:val="00277073"/>
    <w:rsid w:val="00277262"/>
    <w:rsid w:val="0027728E"/>
    <w:rsid w:val="0028050D"/>
    <w:rsid w:val="00282303"/>
    <w:rsid w:val="002824FB"/>
    <w:rsid w:val="00282A6F"/>
    <w:rsid w:val="00291DFE"/>
    <w:rsid w:val="00293DCD"/>
    <w:rsid w:val="002959D9"/>
    <w:rsid w:val="00296A6A"/>
    <w:rsid w:val="00296ED4"/>
    <w:rsid w:val="00296F9B"/>
    <w:rsid w:val="002979D7"/>
    <w:rsid w:val="002A0435"/>
    <w:rsid w:val="002A0E99"/>
    <w:rsid w:val="002A1393"/>
    <w:rsid w:val="002A369D"/>
    <w:rsid w:val="002A5B09"/>
    <w:rsid w:val="002A6188"/>
    <w:rsid w:val="002B16FF"/>
    <w:rsid w:val="002B327E"/>
    <w:rsid w:val="002B3E30"/>
    <w:rsid w:val="002B4030"/>
    <w:rsid w:val="002B411B"/>
    <w:rsid w:val="002B4E90"/>
    <w:rsid w:val="002B5DB6"/>
    <w:rsid w:val="002B6390"/>
    <w:rsid w:val="002B639E"/>
    <w:rsid w:val="002C03E2"/>
    <w:rsid w:val="002C278A"/>
    <w:rsid w:val="002C284E"/>
    <w:rsid w:val="002C2DD2"/>
    <w:rsid w:val="002C3E89"/>
    <w:rsid w:val="002C49C2"/>
    <w:rsid w:val="002C5C29"/>
    <w:rsid w:val="002C5F40"/>
    <w:rsid w:val="002C632E"/>
    <w:rsid w:val="002C6F20"/>
    <w:rsid w:val="002D0BAA"/>
    <w:rsid w:val="002D249D"/>
    <w:rsid w:val="002D2F85"/>
    <w:rsid w:val="002D3B29"/>
    <w:rsid w:val="002D3DF6"/>
    <w:rsid w:val="002D5709"/>
    <w:rsid w:val="002D5790"/>
    <w:rsid w:val="002D79B1"/>
    <w:rsid w:val="002D7B0F"/>
    <w:rsid w:val="002E0D59"/>
    <w:rsid w:val="002E1D41"/>
    <w:rsid w:val="002E22A0"/>
    <w:rsid w:val="002E24BC"/>
    <w:rsid w:val="002E3549"/>
    <w:rsid w:val="002E3DF7"/>
    <w:rsid w:val="002E3F4F"/>
    <w:rsid w:val="002E6028"/>
    <w:rsid w:val="002E7CF9"/>
    <w:rsid w:val="002F2D46"/>
    <w:rsid w:val="002F5647"/>
    <w:rsid w:val="002F5EFB"/>
    <w:rsid w:val="002F5F79"/>
    <w:rsid w:val="002F707B"/>
    <w:rsid w:val="002F78C0"/>
    <w:rsid w:val="00301ADE"/>
    <w:rsid w:val="0030346D"/>
    <w:rsid w:val="00305B2F"/>
    <w:rsid w:val="00306E0F"/>
    <w:rsid w:val="00311E71"/>
    <w:rsid w:val="003123EA"/>
    <w:rsid w:val="003152AB"/>
    <w:rsid w:val="00317544"/>
    <w:rsid w:val="0032013D"/>
    <w:rsid w:val="003204CB"/>
    <w:rsid w:val="003209A6"/>
    <w:rsid w:val="00321062"/>
    <w:rsid w:val="00321A5C"/>
    <w:rsid w:val="0032311D"/>
    <w:rsid w:val="003240E9"/>
    <w:rsid w:val="00324C6F"/>
    <w:rsid w:val="00324F9D"/>
    <w:rsid w:val="00325AE9"/>
    <w:rsid w:val="00326989"/>
    <w:rsid w:val="00326B13"/>
    <w:rsid w:val="00337CEB"/>
    <w:rsid w:val="00340379"/>
    <w:rsid w:val="00341951"/>
    <w:rsid w:val="00341B3D"/>
    <w:rsid w:val="00342099"/>
    <w:rsid w:val="0034247F"/>
    <w:rsid w:val="003426A4"/>
    <w:rsid w:val="00344420"/>
    <w:rsid w:val="0035037D"/>
    <w:rsid w:val="00351B4A"/>
    <w:rsid w:val="0035269B"/>
    <w:rsid w:val="00354144"/>
    <w:rsid w:val="003567F5"/>
    <w:rsid w:val="00357BBC"/>
    <w:rsid w:val="00360306"/>
    <w:rsid w:val="00360A40"/>
    <w:rsid w:val="00360A73"/>
    <w:rsid w:val="00361A5B"/>
    <w:rsid w:val="003667BE"/>
    <w:rsid w:val="00366C3E"/>
    <w:rsid w:val="00372C4B"/>
    <w:rsid w:val="00373911"/>
    <w:rsid w:val="00373AD7"/>
    <w:rsid w:val="00373B80"/>
    <w:rsid w:val="003744CD"/>
    <w:rsid w:val="0037468C"/>
    <w:rsid w:val="00374B5D"/>
    <w:rsid w:val="00375745"/>
    <w:rsid w:val="0037650D"/>
    <w:rsid w:val="00376AE0"/>
    <w:rsid w:val="003770D3"/>
    <w:rsid w:val="00377B9B"/>
    <w:rsid w:val="00380FF2"/>
    <w:rsid w:val="00381F8B"/>
    <w:rsid w:val="003825C4"/>
    <w:rsid w:val="00382D6B"/>
    <w:rsid w:val="003830D0"/>
    <w:rsid w:val="00383A45"/>
    <w:rsid w:val="003843EF"/>
    <w:rsid w:val="00384B4B"/>
    <w:rsid w:val="0039151F"/>
    <w:rsid w:val="00391C0D"/>
    <w:rsid w:val="00392023"/>
    <w:rsid w:val="00392C0A"/>
    <w:rsid w:val="003932C6"/>
    <w:rsid w:val="0039335F"/>
    <w:rsid w:val="00393B1E"/>
    <w:rsid w:val="00396801"/>
    <w:rsid w:val="003969B3"/>
    <w:rsid w:val="00397227"/>
    <w:rsid w:val="00397409"/>
    <w:rsid w:val="003A21A1"/>
    <w:rsid w:val="003A3C53"/>
    <w:rsid w:val="003A59DD"/>
    <w:rsid w:val="003B0168"/>
    <w:rsid w:val="003B2A14"/>
    <w:rsid w:val="003B400C"/>
    <w:rsid w:val="003B4DDA"/>
    <w:rsid w:val="003B691A"/>
    <w:rsid w:val="003B6E44"/>
    <w:rsid w:val="003B7CE3"/>
    <w:rsid w:val="003C220F"/>
    <w:rsid w:val="003C2C23"/>
    <w:rsid w:val="003C2F47"/>
    <w:rsid w:val="003C4A54"/>
    <w:rsid w:val="003C4F0E"/>
    <w:rsid w:val="003C614A"/>
    <w:rsid w:val="003C62FB"/>
    <w:rsid w:val="003C72AC"/>
    <w:rsid w:val="003C7D03"/>
    <w:rsid w:val="003C7E0C"/>
    <w:rsid w:val="003D19BC"/>
    <w:rsid w:val="003D54A3"/>
    <w:rsid w:val="003D71DE"/>
    <w:rsid w:val="003E15E7"/>
    <w:rsid w:val="003E166C"/>
    <w:rsid w:val="003E3EB5"/>
    <w:rsid w:val="003E4A47"/>
    <w:rsid w:val="003E5816"/>
    <w:rsid w:val="003E607B"/>
    <w:rsid w:val="003E7475"/>
    <w:rsid w:val="003F00EA"/>
    <w:rsid w:val="003F19DC"/>
    <w:rsid w:val="003F20C1"/>
    <w:rsid w:val="003F326C"/>
    <w:rsid w:val="003F379E"/>
    <w:rsid w:val="003F3A8A"/>
    <w:rsid w:val="003F3B65"/>
    <w:rsid w:val="003F60F5"/>
    <w:rsid w:val="003F648D"/>
    <w:rsid w:val="003F69CB"/>
    <w:rsid w:val="003F7186"/>
    <w:rsid w:val="003F7EA9"/>
    <w:rsid w:val="00400B74"/>
    <w:rsid w:val="004020F4"/>
    <w:rsid w:val="0040318D"/>
    <w:rsid w:val="00403F21"/>
    <w:rsid w:val="004047F1"/>
    <w:rsid w:val="00404986"/>
    <w:rsid w:val="00405612"/>
    <w:rsid w:val="0040597B"/>
    <w:rsid w:val="00406AA3"/>
    <w:rsid w:val="00406D61"/>
    <w:rsid w:val="00407695"/>
    <w:rsid w:val="0040778F"/>
    <w:rsid w:val="00407CCF"/>
    <w:rsid w:val="00412F56"/>
    <w:rsid w:val="0041355C"/>
    <w:rsid w:val="004135C1"/>
    <w:rsid w:val="004139F3"/>
    <w:rsid w:val="00416385"/>
    <w:rsid w:val="004169AF"/>
    <w:rsid w:val="00420D37"/>
    <w:rsid w:val="00422476"/>
    <w:rsid w:val="004261CA"/>
    <w:rsid w:val="004270D0"/>
    <w:rsid w:val="00430BED"/>
    <w:rsid w:val="0043121C"/>
    <w:rsid w:val="0043138D"/>
    <w:rsid w:val="00432F97"/>
    <w:rsid w:val="00433BA6"/>
    <w:rsid w:val="00433BF1"/>
    <w:rsid w:val="00433DA0"/>
    <w:rsid w:val="00433FE1"/>
    <w:rsid w:val="00435120"/>
    <w:rsid w:val="00435B39"/>
    <w:rsid w:val="0044171B"/>
    <w:rsid w:val="00442A90"/>
    <w:rsid w:val="00442D61"/>
    <w:rsid w:val="004442F9"/>
    <w:rsid w:val="00444AE8"/>
    <w:rsid w:val="004501D6"/>
    <w:rsid w:val="0045037D"/>
    <w:rsid w:val="0045057B"/>
    <w:rsid w:val="00450F43"/>
    <w:rsid w:val="00451A90"/>
    <w:rsid w:val="0045207C"/>
    <w:rsid w:val="0045264E"/>
    <w:rsid w:val="00452EC7"/>
    <w:rsid w:val="00453A28"/>
    <w:rsid w:val="00454565"/>
    <w:rsid w:val="00455F02"/>
    <w:rsid w:val="0045647A"/>
    <w:rsid w:val="00456AB2"/>
    <w:rsid w:val="00456ED8"/>
    <w:rsid w:val="00457EF8"/>
    <w:rsid w:val="0046007E"/>
    <w:rsid w:val="00462961"/>
    <w:rsid w:val="00465572"/>
    <w:rsid w:val="00465A72"/>
    <w:rsid w:val="004672CB"/>
    <w:rsid w:val="004678B7"/>
    <w:rsid w:val="00467A19"/>
    <w:rsid w:val="00472CC4"/>
    <w:rsid w:val="0047330F"/>
    <w:rsid w:val="00473392"/>
    <w:rsid w:val="00473980"/>
    <w:rsid w:val="004750EC"/>
    <w:rsid w:val="0047546F"/>
    <w:rsid w:val="00481DAF"/>
    <w:rsid w:val="004824E7"/>
    <w:rsid w:val="0048368C"/>
    <w:rsid w:val="004839F8"/>
    <w:rsid w:val="00484A54"/>
    <w:rsid w:val="00487140"/>
    <w:rsid w:val="00490A00"/>
    <w:rsid w:val="00490F4A"/>
    <w:rsid w:val="0049137C"/>
    <w:rsid w:val="004923F4"/>
    <w:rsid w:val="0049473A"/>
    <w:rsid w:val="00494FF1"/>
    <w:rsid w:val="00495E1F"/>
    <w:rsid w:val="00496E51"/>
    <w:rsid w:val="004A00C9"/>
    <w:rsid w:val="004A0EA6"/>
    <w:rsid w:val="004A1BFF"/>
    <w:rsid w:val="004A2754"/>
    <w:rsid w:val="004A2BD2"/>
    <w:rsid w:val="004A2FE6"/>
    <w:rsid w:val="004A3104"/>
    <w:rsid w:val="004A4E66"/>
    <w:rsid w:val="004A66DF"/>
    <w:rsid w:val="004A6BAC"/>
    <w:rsid w:val="004A7707"/>
    <w:rsid w:val="004B082E"/>
    <w:rsid w:val="004B0FA6"/>
    <w:rsid w:val="004B0FD2"/>
    <w:rsid w:val="004B154A"/>
    <w:rsid w:val="004B1DA2"/>
    <w:rsid w:val="004B213C"/>
    <w:rsid w:val="004B2D15"/>
    <w:rsid w:val="004B4461"/>
    <w:rsid w:val="004B4A75"/>
    <w:rsid w:val="004B6391"/>
    <w:rsid w:val="004B6F52"/>
    <w:rsid w:val="004B72F2"/>
    <w:rsid w:val="004C02B9"/>
    <w:rsid w:val="004C1BFF"/>
    <w:rsid w:val="004C1C72"/>
    <w:rsid w:val="004C2F27"/>
    <w:rsid w:val="004C698F"/>
    <w:rsid w:val="004C6E9F"/>
    <w:rsid w:val="004C769C"/>
    <w:rsid w:val="004C7E01"/>
    <w:rsid w:val="004D22BF"/>
    <w:rsid w:val="004D2F68"/>
    <w:rsid w:val="004D33EA"/>
    <w:rsid w:val="004D71CB"/>
    <w:rsid w:val="004E0190"/>
    <w:rsid w:val="004E100A"/>
    <w:rsid w:val="004E1896"/>
    <w:rsid w:val="004E211C"/>
    <w:rsid w:val="004E2206"/>
    <w:rsid w:val="004E3C50"/>
    <w:rsid w:val="004E4C03"/>
    <w:rsid w:val="004E4E6F"/>
    <w:rsid w:val="004E6033"/>
    <w:rsid w:val="004E7603"/>
    <w:rsid w:val="004F10FE"/>
    <w:rsid w:val="004F3E61"/>
    <w:rsid w:val="004F4313"/>
    <w:rsid w:val="004F58A0"/>
    <w:rsid w:val="004F6329"/>
    <w:rsid w:val="004F662D"/>
    <w:rsid w:val="004F7F92"/>
    <w:rsid w:val="005000B6"/>
    <w:rsid w:val="0050256F"/>
    <w:rsid w:val="005036F2"/>
    <w:rsid w:val="00504C85"/>
    <w:rsid w:val="0050596B"/>
    <w:rsid w:val="0050609F"/>
    <w:rsid w:val="00507283"/>
    <w:rsid w:val="005108D7"/>
    <w:rsid w:val="00510952"/>
    <w:rsid w:val="00510F37"/>
    <w:rsid w:val="00512094"/>
    <w:rsid w:val="0051472C"/>
    <w:rsid w:val="00516385"/>
    <w:rsid w:val="00517532"/>
    <w:rsid w:val="00521618"/>
    <w:rsid w:val="00521736"/>
    <w:rsid w:val="00524674"/>
    <w:rsid w:val="00525572"/>
    <w:rsid w:val="00525692"/>
    <w:rsid w:val="00525F79"/>
    <w:rsid w:val="0052629C"/>
    <w:rsid w:val="005263A5"/>
    <w:rsid w:val="0052691F"/>
    <w:rsid w:val="00527F90"/>
    <w:rsid w:val="005302E8"/>
    <w:rsid w:val="0053145D"/>
    <w:rsid w:val="00531DE0"/>
    <w:rsid w:val="00533243"/>
    <w:rsid w:val="00534017"/>
    <w:rsid w:val="0053508F"/>
    <w:rsid w:val="0054283B"/>
    <w:rsid w:val="00547388"/>
    <w:rsid w:val="00547B13"/>
    <w:rsid w:val="00551105"/>
    <w:rsid w:val="00551480"/>
    <w:rsid w:val="005521C5"/>
    <w:rsid w:val="00555DBC"/>
    <w:rsid w:val="00556A8A"/>
    <w:rsid w:val="005574D3"/>
    <w:rsid w:val="00557A7F"/>
    <w:rsid w:val="00557CC7"/>
    <w:rsid w:val="005606DF"/>
    <w:rsid w:val="0056189F"/>
    <w:rsid w:val="0056192B"/>
    <w:rsid w:val="00562401"/>
    <w:rsid w:val="00562E08"/>
    <w:rsid w:val="00562EB6"/>
    <w:rsid w:val="0056353E"/>
    <w:rsid w:val="00564E4A"/>
    <w:rsid w:val="00565124"/>
    <w:rsid w:val="00565AFA"/>
    <w:rsid w:val="00565F08"/>
    <w:rsid w:val="005662A2"/>
    <w:rsid w:val="00567275"/>
    <w:rsid w:val="005673EA"/>
    <w:rsid w:val="00567E73"/>
    <w:rsid w:val="00567EAC"/>
    <w:rsid w:val="0057050B"/>
    <w:rsid w:val="00570593"/>
    <w:rsid w:val="00570C72"/>
    <w:rsid w:val="00570DB3"/>
    <w:rsid w:val="005715F0"/>
    <w:rsid w:val="00571AC4"/>
    <w:rsid w:val="0057283F"/>
    <w:rsid w:val="00572E76"/>
    <w:rsid w:val="0057787C"/>
    <w:rsid w:val="00577E8E"/>
    <w:rsid w:val="00580A8C"/>
    <w:rsid w:val="005814BF"/>
    <w:rsid w:val="0058183B"/>
    <w:rsid w:val="00581E3E"/>
    <w:rsid w:val="00583175"/>
    <w:rsid w:val="00583E1E"/>
    <w:rsid w:val="00586CDA"/>
    <w:rsid w:val="00590934"/>
    <w:rsid w:val="00591C27"/>
    <w:rsid w:val="00594BA2"/>
    <w:rsid w:val="00594CB1"/>
    <w:rsid w:val="00596FE6"/>
    <w:rsid w:val="00597132"/>
    <w:rsid w:val="005A1189"/>
    <w:rsid w:val="005A16C1"/>
    <w:rsid w:val="005A22BB"/>
    <w:rsid w:val="005A3321"/>
    <w:rsid w:val="005A3D92"/>
    <w:rsid w:val="005A42ED"/>
    <w:rsid w:val="005A58AD"/>
    <w:rsid w:val="005A5EDC"/>
    <w:rsid w:val="005A648B"/>
    <w:rsid w:val="005A65B2"/>
    <w:rsid w:val="005A752C"/>
    <w:rsid w:val="005A77B6"/>
    <w:rsid w:val="005A7D92"/>
    <w:rsid w:val="005B1C59"/>
    <w:rsid w:val="005B22E7"/>
    <w:rsid w:val="005B2626"/>
    <w:rsid w:val="005B2F4B"/>
    <w:rsid w:val="005B35D9"/>
    <w:rsid w:val="005B421D"/>
    <w:rsid w:val="005C0862"/>
    <w:rsid w:val="005C13FD"/>
    <w:rsid w:val="005C262C"/>
    <w:rsid w:val="005C34FB"/>
    <w:rsid w:val="005D0B77"/>
    <w:rsid w:val="005D1791"/>
    <w:rsid w:val="005D2637"/>
    <w:rsid w:val="005D27C8"/>
    <w:rsid w:val="005D2802"/>
    <w:rsid w:val="005D32C4"/>
    <w:rsid w:val="005D49E6"/>
    <w:rsid w:val="005D5CEC"/>
    <w:rsid w:val="005E1770"/>
    <w:rsid w:val="005E1ED9"/>
    <w:rsid w:val="005E35DA"/>
    <w:rsid w:val="005E3883"/>
    <w:rsid w:val="005E3E66"/>
    <w:rsid w:val="005E4170"/>
    <w:rsid w:val="005E5461"/>
    <w:rsid w:val="005E57D9"/>
    <w:rsid w:val="005E78EA"/>
    <w:rsid w:val="005E79CB"/>
    <w:rsid w:val="005F1B93"/>
    <w:rsid w:val="005F365C"/>
    <w:rsid w:val="005F3FB4"/>
    <w:rsid w:val="005F5087"/>
    <w:rsid w:val="005F58DF"/>
    <w:rsid w:val="005F6014"/>
    <w:rsid w:val="005F77DA"/>
    <w:rsid w:val="00601B53"/>
    <w:rsid w:val="0060527B"/>
    <w:rsid w:val="00607F65"/>
    <w:rsid w:val="0061014B"/>
    <w:rsid w:val="00610923"/>
    <w:rsid w:val="006109A5"/>
    <w:rsid w:val="00616229"/>
    <w:rsid w:val="00616547"/>
    <w:rsid w:val="00616598"/>
    <w:rsid w:val="0062102D"/>
    <w:rsid w:val="0062207C"/>
    <w:rsid w:val="00623022"/>
    <w:rsid w:val="00623379"/>
    <w:rsid w:val="006255EC"/>
    <w:rsid w:val="006257B8"/>
    <w:rsid w:val="00625DA5"/>
    <w:rsid w:val="006305AA"/>
    <w:rsid w:val="006318AB"/>
    <w:rsid w:val="00631EE5"/>
    <w:rsid w:val="00632056"/>
    <w:rsid w:val="006322DB"/>
    <w:rsid w:val="00634496"/>
    <w:rsid w:val="00634EA4"/>
    <w:rsid w:val="006355D2"/>
    <w:rsid w:val="00635995"/>
    <w:rsid w:val="0063691A"/>
    <w:rsid w:val="00637A78"/>
    <w:rsid w:val="00640A48"/>
    <w:rsid w:val="006420B1"/>
    <w:rsid w:val="00642BF4"/>
    <w:rsid w:val="0064383D"/>
    <w:rsid w:val="00643947"/>
    <w:rsid w:val="00644290"/>
    <w:rsid w:val="00645FEF"/>
    <w:rsid w:val="00652F83"/>
    <w:rsid w:val="0065376C"/>
    <w:rsid w:val="006537A8"/>
    <w:rsid w:val="00654381"/>
    <w:rsid w:val="0065547D"/>
    <w:rsid w:val="00655DAF"/>
    <w:rsid w:val="0065613B"/>
    <w:rsid w:val="00656A54"/>
    <w:rsid w:val="006570B4"/>
    <w:rsid w:val="006578A4"/>
    <w:rsid w:val="00657C1D"/>
    <w:rsid w:val="00657FD4"/>
    <w:rsid w:val="00660BA5"/>
    <w:rsid w:val="0066171A"/>
    <w:rsid w:val="00661A0E"/>
    <w:rsid w:val="00661C2F"/>
    <w:rsid w:val="006621B0"/>
    <w:rsid w:val="0066238F"/>
    <w:rsid w:val="00663168"/>
    <w:rsid w:val="00665923"/>
    <w:rsid w:val="006673CE"/>
    <w:rsid w:val="0066763C"/>
    <w:rsid w:val="006679E2"/>
    <w:rsid w:val="00670DBD"/>
    <w:rsid w:val="006712AB"/>
    <w:rsid w:val="00671F51"/>
    <w:rsid w:val="00672A54"/>
    <w:rsid w:val="00673C84"/>
    <w:rsid w:val="00673FF9"/>
    <w:rsid w:val="00674C5A"/>
    <w:rsid w:val="00676F92"/>
    <w:rsid w:val="00680194"/>
    <w:rsid w:val="006801CF"/>
    <w:rsid w:val="00680D74"/>
    <w:rsid w:val="006825A1"/>
    <w:rsid w:val="00682B40"/>
    <w:rsid w:val="006843EE"/>
    <w:rsid w:val="00685643"/>
    <w:rsid w:val="00685BEA"/>
    <w:rsid w:val="00685F9D"/>
    <w:rsid w:val="0068644D"/>
    <w:rsid w:val="00690C3B"/>
    <w:rsid w:val="00690D8A"/>
    <w:rsid w:val="0069195E"/>
    <w:rsid w:val="00696389"/>
    <w:rsid w:val="006A06EC"/>
    <w:rsid w:val="006A10D2"/>
    <w:rsid w:val="006A2C31"/>
    <w:rsid w:val="006A3FB2"/>
    <w:rsid w:val="006A4107"/>
    <w:rsid w:val="006A480A"/>
    <w:rsid w:val="006A4E54"/>
    <w:rsid w:val="006A5452"/>
    <w:rsid w:val="006A61EC"/>
    <w:rsid w:val="006A6E2B"/>
    <w:rsid w:val="006A6F12"/>
    <w:rsid w:val="006A7778"/>
    <w:rsid w:val="006A7A8A"/>
    <w:rsid w:val="006B059D"/>
    <w:rsid w:val="006B1D72"/>
    <w:rsid w:val="006B3326"/>
    <w:rsid w:val="006B6EE4"/>
    <w:rsid w:val="006B6F64"/>
    <w:rsid w:val="006C0B27"/>
    <w:rsid w:val="006C25C4"/>
    <w:rsid w:val="006C2FB0"/>
    <w:rsid w:val="006C37EF"/>
    <w:rsid w:val="006C3CFF"/>
    <w:rsid w:val="006C64EE"/>
    <w:rsid w:val="006C7BEF"/>
    <w:rsid w:val="006D0050"/>
    <w:rsid w:val="006D1FF9"/>
    <w:rsid w:val="006D22FA"/>
    <w:rsid w:val="006D2C39"/>
    <w:rsid w:val="006D2C5B"/>
    <w:rsid w:val="006D4B7B"/>
    <w:rsid w:val="006E16C2"/>
    <w:rsid w:val="006E2B1A"/>
    <w:rsid w:val="006E3E7C"/>
    <w:rsid w:val="006E534A"/>
    <w:rsid w:val="006E78BE"/>
    <w:rsid w:val="006E7E98"/>
    <w:rsid w:val="006F0077"/>
    <w:rsid w:val="006F05DE"/>
    <w:rsid w:val="006F0975"/>
    <w:rsid w:val="006F1538"/>
    <w:rsid w:val="006F3DE7"/>
    <w:rsid w:val="006F4B14"/>
    <w:rsid w:val="006F55E4"/>
    <w:rsid w:val="006F56CC"/>
    <w:rsid w:val="0070082B"/>
    <w:rsid w:val="007008D2"/>
    <w:rsid w:val="00700B50"/>
    <w:rsid w:val="00702508"/>
    <w:rsid w:val="00702DF4"/>
    <w:rsid w:val="00703737"/>
    <w:rsid w:val="007038A2"/>
    <w:rsid w:val="00703F05"/>
    <w:rsid w:val="00705328"/>
    <w:rsid w:val="00705B4B"/>
    <w:rsid w:val="00705E8D"/>
    <w:rsid w:val="0070697A"/>
    <w:rsid w:val="00706D3D"/>
    <w:rsid w:val="007104C0"/>
    <w:rsid w:val="007116ED"/>
    <w:rsid w:val="007138D0"/>
    <w:rsid w:val="0072006B"/>
    <w:rsid w:val="00720652"/>
    <w:rsid w:val="00721156"/>
    <w:rsid w:val="00721475"/>
    <w:rsid w:val="0072213B"/>
    <w:rsid w:val="0072224F"/>
    <w:rsid w:val="0072225A"/>
    <w:rsid w:val="007235FC"/>
    <w:rsid w:val="00723697"/>
    <w:rsid w:val="00725C9F"/>
    <w:rsid w:val="00726016"/>
    <w:rsid w:val="00726D3F"/>
    <w:rsid w:val="007274E2"/>
    <w:rsid w:val="00730293"/>
    <w:rsid w:val="007304FC"/>
    <w:rsid w:val="007319DE"/>
    <w:rsid w:val="00731EC0"/>
    <w:rsid w:val="007331EB"/>
    <w:rsid w:val="007338D3"/>
    <w:rsid w:val="00736724"/>
    <w:rsid w:val="007369CC"/>
    <w:rsid w:val="00737B98"/>
    <w:rsid w:val="00740738"/>
    <w:rsid w:val="00741821"/>
    <w:rsid w:val="007418E4"/>
    <w:rsid w:val="0074204D"/>
    <w:rsid w:val="00742069"/>
    <w:rsid w:val="00742311"/>
    <w:rsid w:val="00745CE7"/>
    <w:rsid w:val="0074736B"/>
    <w:rsid w:val="00747B74"/>
    <w:rsid w:val="00750189"/>
    <w:rsid w:val="0075027C"/>
    <w:rsid w:val="007502DA"/>
    <w:rsid w:val="00752813"/>
    <w:rsid w:val="00752A50"/>
    <w:rsid w:val="00753109"/>
    <w:rsid w:val="00753A61"/>
    <w:rsid w:val="007543CB"/>
    <w:rsid w:val="0075568A"/>
    <w:rsid w:val="00755DD4"/>
    <w:rsid w:val="00760DA5"/>
    <w:rsid w:val="0076147F"/>
    <w:rsid w:val="007623D8"/>
    <w:rsid w:val="00763432"/>
    <w:rsid w:val="00764567"/>
    <w:rsid w:val="0076616F"/>
    <w:rsid w:val="0077021F"/>
    <w:rsid w:val="007715F4"/>
    <w:rsid w:val="007718EE"/>
    <w:rsid w:val="00771A6A"/>
    <w:rsid w:val="00771D76"/>
    <w:rsid w:val="00771DC7"/>
    <w:rsid w:val="00774263"/>
    <w:rsid w:val="00774612"/>
    <w:rsid w:val="00776091"/>
    <w:rsid w:val="0077687D"/>
    <w:rsid w:val="007809AA"/>
    <w:rsid w:val="007849A4"/>
    <w:rsid w:val="00784B85"/>
    <w:rsid w:val="00786458"/>
    <w:rsid w:val="007868AF"/>
    <w:rsid w:val="00786CF3"/>
    <w:rsid w:val="00786E58"/>
    <w:rsid w:val="007873B3"/>
    <w:rsid w:val="0079011D"/>
    <w:rsid w:val="0079018A"/>
    <w:rsid w:val="00790D32"/>
    <w:rsid w:val="0079155D"/>
    <w:rsid w:val="00791D99"/>
    <w:rsid w:val="00792387"/>
    <w:rsid w:val="00794253"/>
    <w:rsid w:val="00794CE8"/>
    <w:rsid w:val="0079521C"/>
    <w:rsid w:val="00795FE1"/>
    <w:rsid w:val="007965F3"/>
    <w:rsid w:val="007A1318"/>
    <w:rsid w:val="007A271E"/>
    <w:rsid w:val="007A2A56"/>
    <w:rsid w:val="007A2F02"/>
    <w:rsid w:val="007A32EF"/>
    <w:rsid w:val="007A3A6E"/>
    <w:rsid w:val="007A6572"/>
    <w:rsid w:val="007B0E54"/>
    <w:rsid w:val="007B1218"/>
    <w:rsid w:val="007B14B3"/>
    <w:rsid w:val="007B1859"/>
    <w:rsid w:val="007B238C"/>
    <w:rsid w:val="007B40D0"/>
    <w:rsid w:val="007B4BEB"/>
    <w:rsid w:val="007B521D"/>
    <w:rsid w:val="007B58B7"/>
    <w:rsid w:val="007B6E31"/>
    <w:rsid w:val="007C0232"/>
    <w:rsid w:val="007C0A37"/>
    <w:rsid w:val="007C226D"/>
    <w:rsid w:val="007C4DAC"/>
    <w:rsid w:val="007C50D2"/>
    <w:rsid w:val="007C6793"/>
    <w:rsid w:val="007C76F4"/>
    <w:rsid w:val="007D21FC"/>
    <w:rsid w:val="007D382E"/>
    <w:rsid w:val="007D3BD1"/>
    <w:rsid w:val="007D47FE"/>
    <w:rsid w:val="007D4BFA"/>
    <w:rsid w:val="007D4F07"/>
    <w:rsid w:val="007D59A0"/>
    <w:rsid w:val="007D5A7D"/>
    <w:rsid w:val="007D5E75"/>
    <w:rsid w:val="007D6C1B"/>
    <w:rsid w:val="007D72ED"/>
    <w:rsid w:val="007D76D1"/>
    <w:rsid w:val="007E02ED"/>
    <w:rsid w:val="007E7B20"/>
    <w:rsid w:val="007E7FA7"/>
    <w:rsid w:val="007E7FE4"/>
    <w:rsid w:val="007F0A6A"/>
    <w:rsid w:val="007F0D6A"/>
    <w:rsid w:val="007F2F40"/>
    <w:rsid w:val="007F2F51"/>
    <w:rsid w:val="007F3341"/>
    <w:rsid w:val="007F3A8E"/>
    <w:rsid w:val="007F48AD"/>
    <w:rsid w:val="007F4A30"/>
    <w:rsid w:val="007F5437"/>
    <w:rsid w:val="007F610E"/>
    <w:rsid w:val="008026DF"/>
    <w:rsid w:val="00802CF0"/>
    <w:rsid w:val="00802DCC"/>
    <w:rsid w:val="008038FB"/>
    <w:rsid w:val="00806262"/>
    <w:rsid w:val="00806E0C"/>
    <w:rsid w:val="00810548"/>
    <w:rsid w:val="008111D3"/>
    <w:rsid w:val="00811B60"/>
    <w:rsid w:val="00811F51"/>
    <w:rsid w:val="00812785"/>
    <w:rsid w:val="00812D58"/>
    <w:rsid w:val="00813306"/>
    <w:rsid w:val="00813820"/>
    <w:rsid w:val="00814071"/>
    <w:rsid w:val="008145C1"/>
    <w:rsid w:val="00815648"/>
    <w:rsid w:val="00815850"/>
    <w:rsid w:val="00816629"/>
    <w:rsid w:val="00816A7C"/>
    <w:rsid w:val="00816C5A"/>
    <w:rsid w:val="00820FBA"/>
    <w:rsid w:val="00821F53"/>
    <w:rsid w:val="00822203"/>
    <w:rsid w:val="008233F4"/>
    <w:rsid w:val="0082454C"/>
    <w:rsid w:val="008259E5"/>
    <w:rsid w:val="0082718F"/>
    <w:rsid w:val="00827DAB"/>
    <w:rsid w:val="008325DE"/>
    <w:rsid w:val="00833FC6"/>
    <w:rsid w:val="008349F7"/>
    <w:rsid w:val="00834B1C"/>
    <w:rsid w:val="00836F9A"/>
    <w:rsid w:val="00837575"/>
    <w:rsid w:val="008377E1"/>
    <w:rsid w:val="00837871"/>
    <w:rsid w:val="00840C28"/>
    <w:rsid w:val="008417CC"/>
    <w:rsid w:val="00844A1B"/>
    <w:rsid w:val="00846591"/>
    <w:rsid w:val="00846C49"/>
    <w:rsid w:val="0084702A"/>
    <w:rsid w:val="00847512"/>
    <w:rsid w:val="00850C89"/>
    <w:rsid w:val="00852C58"/>
    <w:rsid w:val="00853D14"/>
    <w:rsid w:val="00855522"/>
    <w:rsid w:val="0086079F"/>
    <w:rsid w:val="00860E7D"/>
    <w:rsid w:val="0086380E"/>
    <w:rsid w:val="0086387F"/>
    <w:rsid w:val="00865396"/>
    <w:rsid w:val="00867E94"/>
    <w:rsid w:val="00872789"/>
    <w:rsid w:val="00874BFC"/>
    <w:rsid w:val="008751FD"/>
    <w:rsid w:val="00875539"/>
    <w:rsid w:val="00875698"/>
    <w:rsid w:val="00875B7F"/>
    <w:rsid w:val="0087645E"/>
    <w:rsid w:val="0088030E"/>
    <w:rsid w:val="00881B9D"/>
    <w:rsid w:val="00881D1F"/>
    <w:rsid w:val="00882E99"/>
    <w:rsid w:val="008844EE"/>
    <w:rsid w:val="0088459A"/>
    <w:rsid w:val="00884978"/>
    <w:rsid w:val="00884F91"/>
    <w:rsid w:val="0088642E"/>
    <w:rsid w:val="00887E9F"/>
    <w:rsid w:val="00890FF7"/>
    <w:rsid w:val="00891723"/>
    <w:rsid w:val="00891BD4"/>
    <w:rsid w:val="00894091"/>
    <w:rsid w:val="008948F0"/>
    <w:rsid w:val="00894D9A"/>
    <w:rsid w:val="00894EC0"/>
    <w:rsid w:val="008963CB"/>
    <w:rsid w:val="00896E72"/>
    <w:rsid w:val="008970C1"/>
    <w:rsid w:val="008974A9"/>
    <w:rsid w:val="008A08A8"/>
    <w:rsid w:val="008A08CD"/>
    <w:rsid w:val="008A1EF7"/>
    <w:rsid w:val="008A2264"/>
    <w:rsid w:val="008A30C5"/>
    <w:rsid w:val="008A3EC9"/>
    <w:rsid w:val="008A418F"/>
    <w:rsid w:val="008A4BDB"/>
    <w:rsid w:val="008A7406"/>
    <w:rsid w:val="008B0058"/>
    <w:rsid w:val="008B03C2"/>
    <w:rsid w:val="008B0A9E"/>
    <w:rsid w:val="008B165E"/>
    <w:rsid w:val="008B24F4"/>
    <w:rsid w:val="008B2D61"/>
    <w:rsid w:val="008B3F10"/>
    <w:rsid w:val="008B425E"/>
    <w:rsid w:val="008B4289"/>
    <w:rsid w:val="008B42F0"/>
    <w:rsid w:val="008B6E8F"/>
    <w:rsid w:val="008B74CC"/>
    <w:rsid w:val="008C178F"/>
    <w:rsid w:val="008C197F"/>
    <w:rsid w:val="008C19E5"/>
    <w:rsid w:val="008C23C6"/>
    <w:rsid w:val="008C27BF"/>
    <w:rsid w:val="008C5F39"/>
    <w:rsid w:val="008C624A"/>
    <w:rsid w:val="008D0E05"/>
    <w:rsid w:val="008D14EB"/>
    <w:rsid w:val="008D2674"/>
    <w:rsid w:val="008D37B8"/>
    <w:rsid w:val="008D3922"/>
    <w:rsid w:val="008D3C3F"/>
    <w:rsid w:val="008D6438"/>
    <w:rsid w:val="008D7FA7"/>
    <w:rsid w:val="008E0B07"/>
    <w:rsid w:val="008E0E03"/>
    <w:rsid w:val="008E15FF"/>
    <w:rsid w:val="008E2C51"/>
    <w:rsid w:val="008E4668"/>
    <w:rsid w:val="008E4A13"/>
    <w:rsid w:val="008E4BFD"/>
    <w:rsid w:val="008E6A3A"/>
    <w:rsid w:val="008E7E97"/>
    <w:rsid w:val="008F0BFE"/>
    <w:rsid w:val="008F1277"/>
    <w:rsid w:val="008F1383"/>
    <w:rsid w:val="008F236B"/>
    <w:rsid w:val="008F2832"/>
    <w:rsid w:val="008F2BF0"/>
    <w:rsid w:val="008F2C38"/>
    <w:rsid w:val="008F2C5C"/>
    <w:rsid w:val="008F4210"/>
    <w:rsid w:val="008F42DA"/>
    <w:rsid w:val="008F430D"/>
    <w:rsid w:val="008F49C8"/>
    <w:rsid w:val="008F6D54"/>
    <w:rsid w:val="00900951"/>
    <w:rsid w:val="0090117F"/>
    <w:rsid w:val="009023A4"/>
    <w:rsid w:val="009023DB"/>
    <w:rsid w:val="00902579"/>
    <w:rsid w:val="00903F14"/>
    <w:rsid w:val="00905A08"/>
    <w:rsid w:val="00906160"/>
    <w:rsid w:val="00906251"/>
    <w:rsid w:val="009076F1"/>
    <w:rsid w:val="00913675"/>
    <w:rsid w:val="0091423A"/>
    <w:rsid w:val="0091456A"/>
    <w:rsid w:val="00914F75"/>
    <w:rsid w:val="00916FF1"/>
    <w:rsid w:val="0092148A"/>
    <w:rsid w:val="0092163D"/>
    <w:rsid w:val="00921775"/>
    <w:rsid w:val="00923911"/>
    <w:rsid w:val="00923F9C"/>
    <w:rsid w:val="00924924"/>
    <w:rsid w:val="00926596"/>
    <w:rsid w:val="00926A53"/>
    <w:rsid w:val="0092748D"/>
    <w:rsid w:val="00927E31"/>
    <w:rsid w:val="0093008E"/>
    <w:rsid w:val="009303CC"/>
    <w:rsid w:val="009311F3"/>
    <w:rsid w:val="009314C0"/>
    <w:rsid w:val="00931D63"/>
    <w:rsid w:val="00932287"/>
    <w:rsid w:val="00934174"/>
    <w:rsid w:val="009365A3"/>
    <w:rsid w:val="0094011A"/>
    <w:rsid w:val="00940430"/>
    <w:rsid w:val="00940EE1"/>
    <w:rsid w:val="009416E6"/>
    <w:rsid w:val="00943706"/>
    <w:rsid w:val="009442A0"/>
    <w:rsid w:val="00944666"/>
    <w:rsid w:val="00944EA1"/>
    <w:rsid w:val="00944FFC"/>
    <w:rsid w:val="00945069"/>
    <w:rsid w:val="00945307"/>
    <w:rsid w:val="009460F9"/>
    <w:rsid w:val="00946ED4"/>
    <w:rsid w:val="00946FD8"/>
    <w:rsid w:val="009473F9"/>
    <w:rsid w:val="009502E9"/>
    <w:rsid w:val="00951D35"/>
    <w:rsid w:val="00953EB7"/>
    <w:rsid w:val="009558F7"/>
    <w:rsid w:val="0095781D"/>
    <w:rsid w:val="00961431"/>
    <w:rsid w:val="00962163"/>
    <w:rsid w:val="009624CB"/>
    <w:rsid w:val="009631F4"/>
    <w:rsid w:val="00963438"/>
    <w:rsid w:val="00964B9E"/>
    <w:rsid w:val="00965472"/>
    <w:rsid w:val="00966E48"/>
    <w:rsid w:val="0097073B"/>
    <w:rsid w:val="0097248A"/>
    <w:rsid w:val="009725E5"/>
    <w:rsid w:val="00973035"/>
    <w:rsid w:val="0097406F"/>
    <w:rsid w:val="00974AD0"/>
    <w:rsid w:val="009752B2"/>
    <w:rsid w:val="00975E50"/>
    <w:rsid w:val="009766F8"/>
    <w:rsid w:val="00977F95"/>
    <w:rsid w:val="009801A8"/>
    <w:rsid w:val="00980B1F"/>
    <w:rsid w:val="00982768"/>
    <w:rsid w:val="00983387"/>
    <w:rsid w:val="00983E7E"/>
    <w:rsid w:val="00984A1A"/>
    <w:rsid w:val="00990908"/>
    <w:rsid w:val="0099190D"/>
    <w:rsid w:val="0099338E"/>
    <w:rsid w:val="00993F24"/>
    <w:rsid w:val="0099442D"/>
    <w:rsid w:val="00994AEC"/>
    <w:rsid w:val="00994F87"/>
    <w:rsid w:val="00996FBF"/>
    <w:rsid w:val="00997ED2"/>
    <w:rsid w:val="009A0455"/>
    <w:rsid w:val="009A0974"/>
    <w:rsid w:val="009A0DFC"/>
    <w:rsid w:val="009A0F2D"/>
    <w:rsid w:val="009A1142"/>
    <w:rsid w:val="009A2141"/>
    <w:rsid w:val="009A21A2"/>
    <w:rsid w:val="009A2336"/>
    <w:rsid w:val="009A2BD3"/>
    <w:rsid w:val="009A2E6A"/>
    <w:rsid w:val="009A536F"/>
    <w:rsid w:val="009A550C"/>
    <w:rsid w:val="009A65E3"/>
    <w:rsid w:val="009A71E5"/>
    <w:rsid w:val="009A7306"/>
    <w:rsid w:val="009B0467"/>
    <w:rsid w:val="009B061B"/>
    <w:rsid w:val="009B0EE4"/>
    <w:rsid w:val="009B154C"/>
    <w:rsid w:val="009B17B7"/>
    <w:rsid w:val="009B1F3D"/>
    <w:rsid w:val="009B389F"/>
    <w:rsid w:val="009B443A"/>
    <w:rsid w:val="009B6356"/>
    <w:rsid w:val="009B6A8E"/>
    <w:rsid w:val="009B7DF2"/>
    <w:rsid w:val="009C0519"/>
    <w:rsid w:val="009C0C20"/>
    <w:rsid w:val="009C2912"/>
    <w:rsid w:val="009C2976"/>
    <w:rsid w:val="009C3658"/>
    <w:rsid w:val="009C5F09"/>
    <w:rsid w:val="009C70A7"/>
    <w:rsid w:val="009C7250"/>
    <w:rsid w:val="009C7510"/>
    <w:rsid w:val="009D0223"/>
    <w:rsid w:val="009D1478"/>
    <w:rsid w:val="009D1EA1"/>
    <w:rsid w:val="009D2E39"/>
    <w:rsid w:val="009D3265"/>
    <w:rsid w:val="009D68FB"/>
    <w:rsid w:val="009D7E24"/>
    <w:rsid w:val="009D7FCA"/>
    <w:rsid w:val="009E03BB"/>
    <w:rsid w:val="009E0628"/>
    <w:rsid w:val="009E144A"/>
    <w:rsid w:val="009E1B7F"/>
    <w:rsid w:val="009E26C7"/>
    <w:rsid w:val="009E347B"/>
    <w:rsid w:val="009E3FD6"/>
    <w:rsid w:val="009E68E7"/>
    <w:rsid w:val="009E6A70"/>
    <w:rsid w:val="009F19FB"/>
    <w:rsid w:val="009F1F56"/>
    <w:rsid w:val="009F61CE"/>
    <w:rsid w:val="009F7BB1"/>
    <w:rsid w:val="009F7BF7"/>
    <w:rsid w:val="009F7CDB"/>
    <w:rsid w:val="00A002A4"/>
    <w:rsid w:val="00A01CCE"/>
    <w:rsid w:val="00A032FA"/>
    <w:rsid w:val="00A0390D"/>
    <w:rsid w:val="00A040ED"/>
    <w:rsid w:val="00A05E8C"/>
    <w:rsid w:val="00A1006B"/>
    <w:rsid w:val="00A1285E"/>
    <w:rsid w:val="00A12D54"/>
    <w:rsid w:val="00A1303B"/>
    <w:rsid w:val="00A136D0"/>
    <w:rsid w:val="00A14726"/>
    <w:rsid w:val="00A14B85"/>
    <w:rsid w:val="00A14DC7"/>
    <w:rsid w:val="00A16039"/>
    <w:rsid w:val="00A1796E"/>
    <w:rsid w:val="00A2082D"/>
    <w:rsid w:val="00A222E8"/>
    <w:rsid w:val="00A22737"/>
    <w:rsid w:val="00A2491C"/>
    <w:rsid w:val="00A3016E"/>
    <w:rsid w:val="00A30771"/>
    <w:rsid w:val="00A30C58"/>
    <w:rsid w:val="00A34CB9"/>
    <w:rsid w:val="00A352BA"/>
    <w:rsid w:val="00A42C88"/>
    <w:rsid w:val="00A43FE0"/>
    <w:rsid w:val="00A44F48"/>
    <w:rsid w:val="00A45B54"/>
    <w:rsid w:val="00A46106"/>
    <w:rsid w:val="00A468BF"/>
    <w:rsid w:val="00A46B55"/>
    <w:rsid w:val="00A47170"/>
    <w:rsid w:val="00A476D8"/>
    <w:rsid w:val="00A50AE3"/>
    <w:rsid w:val="00A510B1"/>
    <w:rsid w:val="00A52C61"/>
    <w:rsid w:val="00A5448F"/>
    <w:rsid w:val="00A5530D"/>
    <w:rsid w:val="00A55AA7"/>
    <w:rsid w:val="00A564F2"/>
    <w:rsid w:val="00A56587"/>
    <w:rsid w:val="00A569ED"/>
    <w:rsid w:val="00A60E7A"/>
    <w:rsid w:val="00A61EDD"/>
    <w:rsid w:val="00A62F1C"/>
    <w:rsid w:val="00A630BB"/>
    <w:rsid w:val="00A636AE"/>
    <w:rsid w:val="00A63C09"/>
    <w:rsid w:val="00A65768"/>
    <w:rsid w:val="00A65FCB"/>
    <w:rsid w:val="00A663E0"/>
    <w:rsid w:val="00A66F57"/>
    <w:rsid w:val="00A70537"/>
    <w:rsid w:val="00A712CC"/>
    <w:rsid w:val="00A71A66"/>
    <w:rsid w:val="00A73C8B"/>
    <w:rsid w:val="00A73F83"/>
    <w:rsid w:val="00A73F8C"/>
    <w:rsid w:val="00A749B3"/>
    <w:rsid w:val="00A76090"/>
    <w:rsid w:val="00A77232"/>
    <w:rsid w:val="00A77F6B"/>
    <w:rsid w:val="00A8010E"/>
    <w:rsid w:val="00A803EA"/>
    <w:rsid w:val="00A81CE0"/>
    <w:rsid w:val="00A825CC"/>
    <w:rsid w:val="00A8648F"/>
    <w:rsid w:val="00A86891"/>
    <w:rsid w:val="00A87447"/>
    <w:rsid w:val="00A87C3E"/>
    <w:rsid w:val="00A905B4"/>
    <w:rsid w:val="00A917A8"/>
    <w:rsid w:val="00A934FD"/>
    <w:rsid w:val="00AA09FB"/>
    <w:rsid w:val="00AA1D43"/>
    <w:rsid w:val="00AA2431"/>
    <w:rsid w:val="00AA32D8"/>
    <w:rsid w:val="00AA3CC0"/>
    <w:rsid w:val="00AA4252"/>
    <w:rsid w:val="00AA4C6E"/>
    <w:rsid w:val="00AA5FDF"/>
    <w:rsid w:val="00AA6444"/>
    <w:rsid w:val="00AA752D"/>
    <w:rsid w:val="00AB0047"/>
    <w:rsid w:val="00AB2DCB"/>
    <w:rsid w:val="00AB3A9A"/>
    <w:rsid w:val="00AB4E4D"/>
    <w:rsid w:val="00AB53C7"/>
    <w:rsid w:val="00AB768B"/>
    <w:rsid w:val="00AB782E"/>
    <w:rsid w:val="00AC13C6"/>
    <w:rsid w:val="00AC200F"/>
    <w:rsid w:val="00AC2919"/>
    <w:rsid w:val="00AC3D07"/>
    <w:rsid w:val="00AC4D93"/>
    <w:rsid w:val="00AC56A3"/>
    <w:rsid w:val="00AC5CA1"/>
    <w:rsid w:val="00AC6A55"/>
    <w:rsid w:val="00AC7054"/>
    <w:rsid w:val="00AD0C8A"/>
    <w:rsid w:val="00AD0D4A"/>
    <w:rsid w:val="00AD184D"/>
    <w:rsid w:val="00AD2DBA"/>
    <w:rsid w:val="00AD46F9"/>
    <w:rsid w:val="00AD6E70"/>
    <w:rsid w:val="00AD7453"/>
    <w:rsid w:val="00AD7BE7"/>
    <w:rsid w:val="00AE0C9C"/>
    <w:rsid w:val="00AE1041"/>
    <w:rsid w:val="00AE20B2"/>
    <w:rsid w:val="00AE421B"/>
    <w:rsid w:val="00AE4B08"/>
    <w:rsid w:val="00AE56F8"/>
    <w:rsid w:val="00AE5BB4"/>
    <w:rsid w:val="00AE5EF9"/>
    <w:rsid w:val="00AE65FD"/>
    <w:rsid w:val="00AE6FF3"/>
    <w:rsid w:val="00AE7654"/>
    <w:rsid w:val="00AE7C13"/>
    <w:rsid w:val="00AF0DC1"/>
    <w:rsid w:val="00AF12C3"/>
    <w:rsid w:val="00AF1A1F"/>
    <w:rsid w:val="00AF41EC"/>
    <w:rsid w:val="00AF4206"/>
    <w:rsid w:val="00AF4292"/>
    <w:rsid w:val="00AF73EA"/>
    <w:rsid w:val="00B00804"/>
    <w:rsid w:val="00B04049"/>
    <w:rsid w:val="00B043AC"/>
    <w:rsid w:val="00B06D96"/>
    <w:rsid w:val="00B06FFC"/>
    <w:rsid w:val="00B0714E"/>
    <w:rsid w:val="00B10D46"/>
    <w:rsid w:val="00B118C1"/>
    <w:rsid w:val="00B12041"/>
    <w:rsid w:val="00B12DF7"/>
    <w:rsid w:val="00B14C8D"/>
    <w:rsid w:val="00B14DC0"/>
    <w:rsid w:val="00B15C34"/>
    <w:rsid w:val="00B1660A"/>
    <w:rsid w:val="00B214F2"/>
    <w:rsid w:val="00B214FC"/>
    <w:rsid w:val="00B218B8"/>
    <w:rsid w:val="00B225F2"/>
    <w:rsid w:val="00B22BDD"/>
    <w:rsid w:val="00B2329D"/>
    <w:rsid w:val="00B24D0C"/>
    <w:rsid w:val="00B3042A"/>
    <w:rsid w:val="00B3093F"/>
    <w:rsid w:val="00B30AA4"/>
    <w:rsid w:val="00B32323"/>
    <w:rsid w:val="00B3256F"/>
    <w:rsid w:val="00B33A12"/>
    <w:rsid w:val="00B33E72"/>
    <w:rsid w:val="00B34D0A"/>
    <w:rsid w:val="00B3525E"/>
    <w:rsid w:val="00B36E53"/>
    <w:rsid w:val="00B37419"/>
    <w:rsid w:val="00B37795"/>
    <w:rsid w:val="00B40B32"/>
    <w:rsid w:val="00B420C5"/>
    <w:rsid w:val="00B43F00"/>
    <w:rsid w:val="00B4423F"/>
    <w:rsid w:val="00B44C5F"/>
    <w:rsid w:val="00B46421"/>
    <w:rsid w:val="00B47CDF"/>
    <w:rsid w:val="00B51F6D"/>
    <w:rsid w:val="00B51FAD"/>
    <w:rsid w:val="00B521AB"/>
    <w:rsid w:val="00B522C8"/>
    <w:rsid w:val="00B524CD"/>
    <w:rsid w:val="00B53EC9"/>
    <w:rsid w:val="00B54C32"/>
    <w:rsid w:val="00B5516F"/>
    <w:rsid w:val="00B554C7"/>
    <w:rsid w:val="00B57E53"/>
    <w:rsid w:val="00B61609"/>
    <w:rsid w:val="00B63BEF"/>
    <w:rsid w:val="00B6513C"/>
    <w:rsid w:val="00B6514C"/>
    <w:rsid w:val="00B65943"/>
    <w:rsid w:val="00B7008D"/>
    <w:rsid w:val="00B703A8"/>
    <w:rsid w:val="00B7160F"/>
    <w:rsid w:val="00B7164A"/>
    <w:rsid w:val="00B71B8D"/>
    <w:rsid w:val="00B73450"/>
    <w:rsid w:val="00B73C55"/>
    <w:rsid w:val="00B73EFC"/>
    <w:rsid w:val="00B749B5"/>
    <w:rsid w:val="00B74FBA"/>
    <w:rsid w:val="00B76DB3"/>
    <w:rsid w:val="00B77596"/>
    <w:rsid w:val="00B7784C"/>
    <w:rsid w:val="00B77980"/>
    <w:rsid w:val="00B82685"/>
    <w:rsid w:val="00B82D69"/>
    <w:rsid w:val="00B83953"/>
    <w:rsid w:val="00B84852"/>
    <w:rsid w:val="00B85E5A"/>
    <w:rsid w:val="00B85EF3"/>
    <w:rsid w:val="00B860CF"/>
    <w:rsid w:val="00B878C9"/>
    <w:rsid w:val="00B87AEA"/>
    <w:rsid w:val="00B906F2"/>
    <w:rsid w:val="00B90A06"/>
    <w:rsid w:val="00B90F6B"/>
    <w:rsid w:val="00B9149B"/>
    <w:rsid w:val="00B918E9"/>
    <w:rsid w:val="00B92A66"/>
    <w:rsid w:val="00B933B6"/>
    <w:rsid w:val="00B9451C"/>
    <w:rsid w:val="00B94942"/>
    <w:rsid w:val="00B94FBB"/>
    <w:rsid w:val="00B966E6"/>
    <w:rsid w:val="00B976B7"/>
    <w:rsid w:val="00BA1DA9"/>
    <w:rsid w:val="00BA1DFC"/>
    <w:rsid w:val="00BA2AF7"/>
    <w:rsid w:val="00BA2C86"/>
    <w:rsid w:val="00BA688C"/>
    <w:rsid w:val="00BA7774"/>
    <w:rsid w:val="00BB2C30"/>
    <w:rsid w:val="00BB31A4"/>
    <w:rsid w:val="00BB654C"/>
    <w:rsid w:val="00BB65C9"/>
    <w:rsid w:val="00BB6702"/>
    <w:rsid w:val="00BB7EEF"/>
    <w:rsid w:val="00BC0952"/>
    <w:rsid w:val="00BC1636"/>
    <w:rsid w:val="00BC1815"/>
    <w:rsid w:val="00BC27AC"/>
    <w:rsid w:val="00BC4DE5"/>
    <w:rsid w:val="00BC55CA"/>
    <w:rsid w:val="00BC7271"/>
    <w:rsid w:val="00BC7848"/>
    <w:rsid w:val="00BC7990"/>
    <w:rsid w:val="00BD0212"/>
    <w:rsid w:val="00BD05C1"/>
    <w:rsid w:val="00BD0A67"/>
    <w:rsid w:val="00BD24A3"/>
    <w:rsid w:val="00BD355C"/>
    <w:rsid w:val="00BD3784"/>
    <w:rsid w:val="00BD38B4"/>
    <w:rsid w:val="00BD3A3B"/>
    <w:rsid w:val="00BD52D6"/>
    <w:rsid w:val="00BD67DA"/>
    <w:rsid w:val="00BD6F79"/>
    <w:rsid w:val="00BD7306"/>
    <w:rsid w:val="00BE0043"/>
    <w:rsid w:val="00BE0F78"/>
    <w:rsid w:val="00BE17A2"/>
    <w:rsid w:val="00BE17A7"/>
    <w:rsid w:val="00BE3DA4"/>
    <w:rsid w:val="00BE46FE"/>
    <w:rsid w:val="00BE5593"/>
    <w:rsid w:val="00BE608C"/>
    <w:rsid w:val="00BE66B1"/>
    <w:rsid w:val="00BF034D"/>
    <w:rsid w:val="00BF36EA"/>
    <w:rsid w:val="00BF496C"/>
    <w:rsid w:val="00BF629E"/>
    <w:rsid w:val="00BF7B6A"/>
    <w:rsid w:val="00BF7D49"/>
    <w:rsid w:val="00C004C4"/>
    <w:rsid w:val="00C00679"/>
    <w:rsid w:val="00C02807"/>
    <w:rsid w:val="00C03983"/>
    <w:rsid w:val="00C05B61"/>
    <w:rsid w:val="00C10715"/>
    <w:rsid w:val="00C11066"/>
    <w:rsid w:val="00C110F5"/>
    <w:rsid w:val="00C13436"/>
    <w:rsid w:val="00C14A8A"/>
    <w:rsid w:val="00C160FE"/>
    <w:rsid w:val="00C1628F"/>
    <w:rsid w:val="00C16411"/>
    <w:rsid w:val="00C1743A"/>
    <w:rsid w:val="00C178C7"/>
    <w:rsid w:val="00C17D27"/>
    <w:rsid w:val="00C226E4"/>
    <w:rsid w:val="00C22B79"/>
    <w:rsid w:val="00C22B99"/>
    <w:rsid w:val="00C245EF"/>
    <w:rsid w:val="00C25DD7"/>
    <w:rsid w:val="00C26B7B"/>
    <w:rsid w:val="00C27D06"/>
    <w:rsid w:val="00C319C6"/>
    <w:rsid w:val="00C33CFC"/>
    <w:rsid w:val="00C33E89"/>
    <w:rsid w:val="00C345EA"/>
    <w:rsid w:val="00C34F6D"/>
    <w:rsid w:val="00C37E40"/>
    <w:rsid w:val="00C37E7A"/>
    <w:rsid w:val="00C41950"/>
    <w:rsid w:val="00C427D2"/>
    <w:rsid w:val="00C44E85"/>
    <w:rsid w:val="00C467A2"/>
    <w:rsid w:val="00C467CC"/>
    <w:rsid w:val="00C467DA"/>
    <w:rsid w:val="00C47200"/>
    <w:rsid w:val="00C503FB"/>
    <w:rsid w:val="00C50E1C"/>
    <w:rsid w:val="00C5124C"/>
    <w:rsid w:val="00C51736"/>
    <w:rsid w:val="00C51F7D"/>
    <w:rsid w:val="00C526F9"/>
    <w:rsid w:val="00C52AC8"/>
    <w:rsid w:val="00C53FE0"/>
    <w:rsid w:val="00C548B1"/>
    <w:rsid w:val="00C557DD"/>
    <w:rsid w:val="00C56C2D"/>
    <w:rsid w:val="00C57BCD"/>
    <w:rsid w:val="00C57CF1"/>
    <w:rsid w:val="00C60453"/>
    <w:rsid w:val="00C60546"/>
    <w:rsid w:val="00C62417"/>
    <w:rsid w:val="00C640B3"/>
    <w:rsid w:val="00C65A92"/>
    <w:rsid w:val="00C678FA"/>
    <w:rsid w:val="00C70B1D"/>
    <w:rsid w:val="00C70D9C"/>
    <w:rsid w:val="00C72237"/>
    <w:rsid w:val="00C724EE"/>
    <w:rsid w:val="00C72EC5"/>
    <w:rsid w:val="00C74063"/>
    <w:rsid w:val="00C74FC0"/>
    <w:rsid w:val="00C763AF"/>
    <w:rsid w:val="00C77B77"/>
    <w:rsid w:val="00C821FF"/>
    <w:rsid w:val="00C826C0"/>
    <w:rsid w:val="00C82C62"/>
    <w:rsid w:val="00C830C4"/>
    <w:rsid w:val="00C83331"/>
    <w:rsid w:val="00C84595"/>
    <w:rsid w:val="00C8528D"/>
    <w:rsid w:val="00C905F8"/>
    <w:rsid w:val="00C91A52"/>
    <w:rsid w:val="00C929B9"/>
    <w:rsid w:val="00C929FE"/>
    <w:rsid w:val="00C93D44"/>
    <w:rsid w:val="00C93EF2"/>
    <w:rsid w:val="00C957A5"/>
    <w:rsid w:val="00C95AD2"/>
    <w:rsid w:val="00C97D1E"/>
    <w:rsid w:val="00CA0A19"/>
    <w:rsid w:val="00CA0B21"/>
    <w:rsid w:val="00CA0E3A"/>
    <w:rsid w:val="00CA12A3"/>
    <w:rsid w:val="00CA1C22"/>
    <w:rsid w:val="00CA23D3"/>
    <w:rsid w:val="00CA5CF6"/>
    <w:rsid w:val="00CA763B"/>
    <w:rsid w:val="00CB276D"/>
    <w:rsid w:val="00CB2D47"/>
    <w:rsid w:val="00CB369F"/>
    <w:rsid w:val="00CB3EA7"/>
    <w:rsid w:val="00CB546B"/>
    <w:rsid w:val="00CB5561"/>
    <w:rsid w:val="00CB664E"/>
    <w:rsid w:val="00CB6799"/>
    <w:rsid w:val="00CB74C2"/>
    <w:rsid w:val="00CC04ED"/>
    <w:rsid w:val="00CC28E5"/>
    <w:rsid w:val="00CC330E"/>
    <w:rsid w:val="00CC3BD7"/>
    <w:rsid w:val="00CC4BA0"/>
    <w:rsid w:val="00CC77A4"/>
    <w:rsid w:val="00CC7B3C"/>
    <w:rsid w:val="00CC7FA2"/>
    <w:rsid w:val="00CD02C1"/>
    <w:rsid w:val="00CD0928"/>
    <w:rsid w:val="00CD1623"/>
    <w:rsid w:val="00CD1954"/>
    <w:rsid w:val="00CD1BBB"/>
    <w:rsid w:val="00CD2826"/>
    <w:rsid w:val="00CD3B8F"/>
    <w:rsid w:val="00CD471D"/>
    <w:rsid w:val="00CD47B2"/>
    <w:rsid w:val="00CD4A3A"/>
    <w:rsid w:val="00CD4A75"/>
    <w:rsid w:val="00CD77D5"/>
    <w:rsid w:val="00CE0BE5"/>
    <w:rsid w:val="00CE11E0"/>
    <w:rsid w:val="00CE338B"/>
    <w:rsid w:val="00CE414F"/>
    <w:rsid w:val="00CE4EC4"/>
    <w:rsid w:val="00CE5CAB"/>
    <w:rsid w:val="00CF0EE3"/>
    <w:rsid w:val="00CF4A9E"/>
    <w:rsid w:val="00CF5218"/>
    <w:rsid w:val="00CF5F29"/>
    <w:rsid w:val="00CF6FAD"/>
    <w:rsid w:val="00CF7234"/>
    <w:rsid w:val="00CF7A2B"/>
    <w:rsid w:val="00D01FDC"/>
    <w:rsid w:val="00D03BAD"/>
    <w:rsid w:val="00D03EAD"/>
    <w:rsid w:val="00D04AF4"/>
    <w:rsid w:val="00D05B88"/>
    <w:rsid w:val="00D07E64"/>
    <w:rsid w:val="00D10E9E"/>
    <w:rsid w:val="00D11980"/>
    <w:rsid w:val="00D12545"/>
    <w:rsid w:val="00D13B17"/>
    <w:rsid w:val="00D14ACB"/>
    <w:rsid w:val="00D15069"/>
    <w:rsid w:val="00D156CF"/>
    <w:rsid w:val="00D15D7F"/>
    <w:rsid w:val="00D16306"/>
    <w:rsid w:val="00D21304"/>
    <w:rsid w:val="00D21F7A"/>
    <w:rsid w:val="00D244C2"/>
    <w:rsid w:val="00D24A4F"/>
    <w:rsid w:val="00D255E3"/>
    <w:rsid w:val="00D26968"/>
    <w:rsid w:val="00D26E17"/>
    <w:rsid w:val="00D273EB"/>
    <w:rsid w:val="00D32936"/>
    <w:rsid w:val="00D34CFD"/>
    <w:rsid w:val="00D34FF4"/>
    <w:rsid w:val="00D35001"/>
    <w:rsid w:val="00D3624A"/>
    <w:rsid w:val="00D37F4D"/>
    <w:rsid w:val="00D404D4"/>
    <w:rsid w:val="00D406E7"/>
    <w:rsid w:val="00D41708"/>
    <w:rsid w:val="00D41FA9"/>
    <w:rsid w:val="00D422E7"/>
    <w:rsid w:val="00D42526"/>
    <w:rsid w:val="00D43810"/>
    <w:rsid w:val="00D44A13"/>
    <w:rsid w:val="00D44E90"/>
    <w:rsid w:val="00D45EC7"/>
    <w:rsid w:val="00D46210"/>
    <w:rsid w:val="00D467FA"/>
    <w:rsid w:val="00D46C24"/>
    <w:rsid w:val="00D471AB"/>
    <w:rsid w:val="00D47FB8"/>
    <w:rsid w:val="00D5117C"/>
    <w:rsid w:val="00D52262"/>
    <w:rsid w:val="00D53ACE"/>
    <w:rsid w:val="00D54B69"/>
    <w:rsid w:val="00D54CF4"/>
    <w:rsid w:val="00D5571E"/>
    <w:rsid w:val="00D5592E"/>
    <w:rsid w:val="00D57275"/>
    <w:rsid w:val="00D60B8F"/>
    <w:rsid w:val="00D614A6"/>
    <w:rsid w:val="00D61809"/>
    <w:rsid w:val="00D620E1"/>
    <w:rsid w:val="00D64379"/>
    <w:rsid w:val="00D652FB"/>
    <w:rsid w:val="00D658B0"/>
    <w:rsid w:val="00D66131"/>
    <w:rsid w:val="00D669DC"/>
    <w:rsid w:val="00D6790B"/>
    <w:rsid w:val="00D67E7C"/>
    <w:rsid w:val="00D7047F"/>
    <w:rsid w:val="00D705E1"/>
    <w:rsid w:val="00D72099"/>
    <w:rsid w:val="00D72861"/>
    <w:rsid w:val="00D72CD9"/>
    <w:rsid w:val="00D734D1"/>
    <w:rsid w:val="00D74F78"/>
    <w:rsid w:val="00D7538F"/>
    <w:rsid w:val="00D758DE"/>
    <w:rsid w:val="00D76022"/>
    <w:rsid w:val="00D77AB4"/>
    <w:rsid w:val="00D77E10"/>
    <w:rsid w:val="00D8200F"/>
    <w:rsid w:val="00D8221D"/>
    <w:rsid w:val="00D82C0B"/>
    <w:rsid w:val="00D83141"/>
    <w:rsid w:val="00D852BB"/>
    <w:rsid w:val="00D85ED4"/>
    <w:rsid w:val="00D86010"/>
    <w:rsid w:val="00D868F7"/>
    <w:rsid w:val="00D8693F"/>
    <w:rsid w:val="00D8723F"/>
    <w:rsid w:val="00D90A1D"/>
    <w:rsid w:val="00D90ABA"/>
    <w:rsid w:val="00D921B6"/>
    <w:rsid w:val="00D92250"/>
    <w:rsid w:val="00D93433"/>
    <w:rsid w:val="00D93A45"/>
    <w:rsid w:val="00D94336"/>
    <w:rsid w:val="00D94AB1"/>
    <w:rsid w:val="00D97FDA"/>
    <w:rsid w:val="00DA0B27"/>
    <w:rsid w:val="00DA0ED9"/>
    <w:rsid w:val="00DA2C56"/>
    <w:rsid w:val="00DA3597"/>
    <w:rsid w:val="00DA37BB"/>
    <w:rsid w:val="00DA4903"/>
    <w:rsid w:val="00DA5C3D"/>
    <w:rsid w:val="00DA611F"/>
    <w:rsid w:val="00DB60F1"/>
    <w:rsid w:val="00DB75C3"/>
    <w:rsid w:val="00DC2201"/>
    <w:rsid w:val="00DC2672"/>
    <w:rsid w:val="00DC30EC"/>
    <w:rsid w:val="00DC55AF"/>
    <w:rsid w:val="00DC636A"/>
    <w:rsid w:val="00DC6426"/>
    <w:rsid w:val="00DC7029"/>
    <w:rsid w:val="00DD0F2A"/>
    <w:rsid w:val="00DD173F"/>
    <w:rsid w:val="00DD1A84"/>
    <w:rsid w:val="00DD225A"/>
    <w:rsid w:val="00DD2B8A"/>
    <w:rsid w:val="00DD44ED"/>
    <w:rsid w:val="00DD5B57"/>
    <w:rsid w:val="00DE11DF"/>
    <w:rsid w:val="00DE1879"/>
    <w:rsid w:val="00DE1F16"/>
    <w:rsid w:val="00DE466F"/>
    <w:rsid w:val="00DE6A8E"/>
    <w:rsid w:val="00DE6AA0"/>
    <w:rsid w:val="00DE73A6"/>
    <w:rsid w:val="00DF0545"/>
    <w:rsid w:val="00DF09C6"/>
    <w:rsid w:val="00DF0A0E"/>
    <w:rsid w:val="00DF1796"/>
    <w:rsid w:val="00DF22E0"/>
    <w:rsid w:val="00DF38C6"/>
    <w:rsid w:val="00DF3B7D"/>
    <w:rsid w:val="00DF5222"/>
    <w:rsid w:val="00DF624F"/>
    <w:rsid w:val="00DF7100"/>
    <w:rsid w:val="00DF72B1"/>
    <w:rsid w:val="00E017C0"/>
    <w:rsid w:val="00E01D7F"/>
    <w:rsid w:val="00E02037"/>
    <w:rsid w:val="00E025D4"/>
    <w:rsid w:val="00E029B0"/>
    <w:rsid w:val="00E0325D"/>
    <w:rsid w:val="00E0403C"/>
    <w:rsid w:val="00E0403F"/>
    <w:rsid w:val="00E041DE"/>
    <w:rsid w:val="00E05541"/>
    <w:rsid w:val="00E05D33"/>
    <w:rsid w:val="00E072CB"/>
    <w:rsid w:val="00E10F0B"/>
    <w:rsid w:val="00E10FBC"/>
    <w:rsid w:val="00E1326B"/>
    <w:rsid w:val="00E14CE6"/>
    <w:rsid w:val="00E14D53"/>
    <w:rsid w:val="00E15401"/>
    <w:rsid w:val="00E15FA2"/>
    <w:rsid w:val="00E21749"/>
    <w:rsid w:val="00E228D9"/>
    <w:rsid w:val="00E23154"/>
    <w:rsid w:val="00E24DC6"/>
    <w:rsid w:val="00E25A59"/>
    <w:rsid w:val="00E267F2"/>
    <w:rsid w:val="00E2691A"/>
    <w:rsid w:val="00E27B53"/>
    <w:rsid w:val="00E30F7C"/>
    <w:rsid w:val="00E3118E"/>
    <w:rsid w:val="00E3312F"/>
    <w:rsid w:val="00E33D0C"/>
    <w:rsid w:val="00E33ED4"/>
    <w:rsid w:val="00E34604"/>
    <w:rsid w:val="00E34B79"/>
    <w:rsid w:val="00E35DC3"/>
    <w:rsid w:val="00E36619"/>
    <w:rsid w:val="00E36913"/>
    <w:rsid w:val="00E370D5"/>
    <w:rsid w:val="00E37AF7"/>
    <w:rsid w:val="00E37F24"/>
    <w:rsid w:val="00E4078A"/>
    <w:rsid w:val="00E41293"/>
    <w:rsid w:val="00E41BAE"/>
    <w:rsid w:val="00E42A79"/>
    <w:rsid w:val="00E42E87"/>
    <w:rsid w:val="00E431B4"/>
    <w:rsid w:val="00E435AD"/>
    <w:rsid w:val="00E4471A"/>
    <w:rsid w:val="00E44B43"/>
    <w:rsid w:val="00E44B84"/>
    <w:rsid w:val="00E45913"/>
    <w:rsid w:val="00E51BF3"/>
    <w:rsid w:val="00E5211D"/>
    <w:rsid w:val="00E550B1"/>
    <w:rsid w:val="00E56749"/>
    <w:rsid w:val="00E5688B"/>
    <w:rsid w:val="00E610C8"/>
    <w:rsid w:val="00E6126A"/>
    <w:rsid w:val="00E62231"/>
    <w:rsid w:val="00E63BE5"/>
    <w:rsid w:val="00E663B9"/>
    <w:rsid w:val="00E67ACF"/>
    <w:rsid w:val="00E67B37"/>
    <w:rsid w:val="00E71088"/>
    <w:rsid w:val="00E71B45"/>
    <w:rsid w:val="00E72505"/>
    <w:rsid w:val="00E736C8"/>
    <w:rsid w:val="00E75DAB"/>
    <w:rsid w:val="00E76580"/>
    <w:rsid w:val="00E8163E"/>
    <w:rsid w:val="00E82506"/>
    <w:rsid w:val="00E82B04"/>
    <w:rsid w:val="00E84482"/>
    <w:rsid w:val="00E84954"/>
    <w:rsid w:val="00E84CF6"/>
    <w:rsid w:val="00E8732F"/>
    <w:rsid w:val="00E8739D"/>
    <w:rsid w:val="00E873AF"/>
    <w:rsid w:val="00E90C59"/>
    <w:rsid w:val="00E932AA"/>
    <w:rsid w:val="00E93EC2"/>
    <w:rsid w:val="00E979EC"/>
    <w:rsid w:val="00E97C43"/>
    <w:rsid w:val="00EA0FFC"/>
    <w:rsid w:val="00EA185F"/>
    <w:rsid w:val="00EA206A"/>
    <w:rsid w:val="00EA38B7"/>
    <w:rsid w:val="00EA432D"/>
    <w:rsid w:val="00EA49A4"/>
    <w:rsid w:val="00EA4D79"/>
    <w:rsid w:val="00EA67BF"/>
    <w:rsid w:val="00EB1DA2"/>
    <w:rsid w:val="00EB1DD3"/>
    <w:rsid w:val="00EB1F81"/>
    <w:rsid w:val="00EB2FC4"/>
    <w:rsid w:val="00EB3AAD"/>
    <w:rsid w:val="00EB5064"/>
    <w:rsid w:val="00EB5ACB"/>
    <w:rsid w:val="00EB6C5A"/>
    <w:rsid w:val="00EB6E1E"/>
    <w:rsid w:val="00EB71E5"/>
    <w:rsid w:val="00EB7428"/>
    <w:rsid w:val="00EC089D"/>
    <w:rsid w:val="00EC1525"/>
    <w:rsid w:val="00EC4DF6"/>
    <w:rsid w:val="00EC5303"/>
    <w:rsid w:val="00EC5899"/>
    <w:rsid w:val="00EC6092"/>
    <w:rsid w:val="00EC6779"/>
    <w:rsid w:val="00EC6EE9"/>
    <w:rsid w:val="00EC761D"/>
    <w:rsid w:val="00EC7F77"/>
    <w:rsid w:val="00ED140F"/>
    <w:rsid w:val="00ED1AAB"/>
    <w:rsid w:val="00ED24DC"/>
    <w:rsid w:val="00ED5289"/>
    <w:rsid w:val="00ED667B"/>
    <w:rsid w:val="00EE051F"/>
    <w:rsid w:val="00EE14C7"/>
    <w:rsid w:val="00EE3B65"/>
    <w:rsid w:val="00EE4445"/>
    <w:rsid w:val="00EE4F18"/>
    <w:rsid w:val="00EE502A"/>
    <w:rsid w:val="00EE5A2A"/>
    <w:rsid w:val="00EE5A8D"/>
    <w:rsid w:val="00EE6D26"/>
    <w:rsid w:val="00EE7998"/>
    <w:rsid w:val="00EE7E76"/>
    <w:rsid w:val="00EF033A"/>
    <w:rsid w:val="00EF1CF6"/>
    <w:rsid w:val="00EF3183"/>
    <w:rsid w:val="00EF3546"/>
    <w:rsid w:val="00EF44C3"/>
    <w:rsid w:val="00EF5628"/>
    <w:rsid w:val="00EF5837"/>
    <w:rsid w:val="00EF6115"/>
    <w:rsid w:val="00EF77D1"/>
    <w:rsid w:val="00F00A7E"/>
    <w:rsid w:val="00F01319"/>
    <w:rsid w:val="00F02865"/>
    <w:rsid w:val="00F03529"/>
    <w:rsid w:val="00F03A15"/>
    <w:rsid w:val="00F03C16"/>
    <w:rsid w:val="00F04103"/>
    <w:rsid w:val="00F044F6"/>
    <w:rsid w:val="00F049A7"/>
    <w:rsid w:val="00F05268"/>
    <w:rsid w:val="00F05D62"/>
    <w:rsid w:val="00F06119"/>
    <w:rsid w:val="00F067E8"/>
    <w:rsid w:val="00F07DE7"/>
    <w:rsid w:val="00F112D2"/>
    <w:rsid w:val="00F1190D"/>
    <w:rsid w:val="00F14F97"/>
    <w:rsid w:val="00F1536E"/>
    <w:rsid w:val="00F155C4"/>
    <w:rsid w:val="00F15CEE"/>
    <w:rsid w:val="00F2108D"/>
    <w:rsid w:val="00F22468"/>
    <w:rsid w:val="00F224A5"/>
    <w:rsid w:val="00F225F3"/>
    <w:rsid w:val="00F23ECD"/>
    <w:rsid w:val="00F263E0"/>
    <w:rsid w:val="00F26D2C"/>
    <w:rsid w:val="00F26E29"/>
    <w:rsid w:val="00F27AAD"/>
    <w:rsid w:val="00F3229D"/>
    <w:rsid w:val="00F327E5"/>
    <w:rsid w:val="00F337D5"/>
    <w:rsid w:val="00F35D30"/>
    <w:rsid w:val="00F3607D"/>
    <w:rsid w:val="00F36D29"/>
    <w:rsid w:val="00F40C04"/>
    <w:rsid w:val="00F4185B"/>
    <w:rsid w:val="00F41C68"/>
    <w:rsid w:val="00F42124"/>
    <w:rsid w:val="00F42E9F"/>
    <w:rsid w:val="00F4335A"/>
    <w:rsid w:val="00F4498E"/>
    <w:rsid w:val="00F44A6F"/>
    <w:rsid w:val="00F44B59"/>
    <w:rsid w:val="00F44B83"/>
    <w:rsid w:val="00F46929"/>
    <w:rsid w:val="00F46B05"/>
    <w:rsid w:val="00F500B7"/>
    <w:rsid w:val="00F502EF"/>
    <w:rsid w:val="00F50544"/>
    <w:rsid w:val="00F514D8"/>
    <w:rsid w:val="00F517BF"/>
    <w:rsid w:val="00F518D4"/>
    <w:rsid w:val="00F53199"/>
    <w:rsid w:val="00F5339F"/>
    <w:rsid w:val="00F54D51"/>
    <w:rsid w:val="00F554AC"/>
    <w:rsid w:val="00F55D78"/>
    <w:rsid w:val="00F56176"/>
    <w:rsid w:val="00F57D26"/>
    <w:rsid w:val="00F57FA2"/>
    <w:rsid w:val="00F60203"/>
    <w:rsid w:val="00F60AA9"/>
    <w:rsid w:val="00F64022"/>
    <w:rsid w:val="00F64DDD"/>
    <w:rsid w:val="00F651B5"/>
    <w:rsid w:val="00F673F3"/>
    <w:rsid w:val="00F678E1"/>
    <w:rsid w:val="00F70C4D"/>
    <w:rsid w:val="00F718D2"/>
    <w:rsid w:val="00F72FA7"/>
    <w:rsid w:val="00F73E05"/>
    <w:rsid w:val="00F74E55"/>
    <w:rsid w:val="00F7519B"/>
    <w:rsid w:val="00F8016A"/>
    <w:rsid w:val="00F8099B"/>
    <w:rsid w:val="00F80DC0"/>
    <w:rsid w:val="00F80EAC"/>
    <w:rsid w:val="00F81B74"/>
    <w:rsid w:val="00F81F1A"/>
    <w:rsid w:val="00F823A6"/>
    <w:rsid w:val="00F83040"/>
    <w:rsid w:val="00F83C11"/>
    <w:rsid w:val="00F83F64"/>
    <w:rsid w:val="00F857F6"/>
    <w:rsid w:val="00F85C40"/>
    <w:rsid w:val="00F85C83"/>
    <w:rsid w:val="00F86488"/>
    <w:rsid w:val="00F87F6C"/>
    <w:rsid w:val="00F90435"/>
    <w:rsid w:val="00F90A74"/>
    <w:rsid w:val="00F90CA1"/>
    <w:rsid w:val="00F91A6E"/>
    <w:rsid w:val="00F92257"/>
    <w:rsid w:val="00F93ADC"/>
    <w:rsid w:val="00F93AE9"/>
    <w:rsid w:val="00F946DD"/>
    <w:rsid w:val="00F95BAB"/>
    <w:rsid w:val="00F95F7B"/>
    <w:rsid w:val="00F96FC1"/>
    <w:rsid w:val="00FA0419"/>
    <w:rsid w:val="00FA109F"/>
    <w:rsid w:val="00FA1707"/>
    <w:rsid w:val="00FA1FEE"/>
    <w:rsid w:val="00FA387E"/>
    <w:rsid w:val="00FA39A4"/>
    <w:rsid w:val="00FA3DF7"/>
    <w:rsid w:val="00FA474A"/>
    <w:rsid w:val="00FA53A4"/>
    <w:rsid w:val="00FA58C1"/>
    <w:rsid w:val="00FB068C"/>
    <w:rsid w:val="00FB0B42"/>
    <w:rsid w:val="00FB12E3"/>
    <w:rsid w:val="00FB15DE"/>
    <w:rsid w:val="00FB2C29"/>
    <w:rsid w:val="00FB4F8D"/>
    <w:rsid w:val="00FB5808"/>
    <w:rsid w:val="00FB59FA"/>
    <w:rsid w:val="00FB5AA9"/>
    <w:rsid w:val="00FB6F40"/>
    <w:rsid w:val="00FC1B8F"/>
    <w:rsid w:val="00FC1BA9"/>
    <w:rsid w:val="00FC246F"/>
    <w:rsid w:val="00FC34C0"/>
    <w:rsid w:val="00FC3FA2"/>
    <w:rsid w:val="00FC418B"/>
    <w:rsid w:val="00FC41B2"/>
    <w:rsid w:val="00FC45F7"/>
    <w:rsid w:val="00FC4CAC"/>
    <w:rsid w:val="00FC6130"/>
    <w:rsid w:val="00FC7B92"/>
    <w:rsid w:val="00FD0357"/>
    <w:rsid w:val="00FD15B1"/>
    <w:rsid w:val="00FD1D6B"/>
    <w:rsid w:val="00FD1E4F"/>
    <w:rsid w:val="00FD1F0A"/>
    <w:rsid w:val="00FD43E8"/>
    <w:rsid w:val="00FD457B"/>
    <w:rsid w:val="00FD4E6D"/>
    <w:rsid w:val="00FD60F8"/>
    <w:rsid w:val="00FD7339"/>
    <w:rsid w:val="00FD75FD"/>
    <w:rsid w:val="00FD7620"/>
    <w:rsid w:val="00FD77F8"/>
    <w:rsid w:val="00FD7EAA"/>
    <w:rsid w:val="00FE3907"/>
    <w:rsid w:val="00FE4037"/>
    <w:rsid w:val="00FE554B"/>
    <w:rsid w:val="00FE5636"/>
    <w:rsid w:val="00FE788A"/>
    <w:rsid w:val="00FE7FE4"/>
    <w:rsid w:val="00FF0634"/>
    <w:rsid w:val="00FF09B0"/>
    <w:rsid w:val="00FF0A25"/>
    <w:rsid w:val="00FF1E3D"/>
    <w:rsid w:val="00FF22D5"/>
    <w:rsid w:val="00FF4F52"/>
    <w:rsid w:val="00FF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176021F"/>
  <w15:docId w15:val="{9736142A-FD47-6949-BAA0-8E7E43DF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007E"/>
    <w:rPr>
      <w:sz w:val="22"/>
    </w:rPr>
  </w:style>
  <w:style w:type="paragraph" w:styleId="Heading1">
    <w:name w:val="heading 1"/>
    <w:basedOn w:val="Normal"/>
    <w:next w:val="Normal"/>
    <w:qFormat/>
    <w:rsid w:val="0065376C"/>
    <w:pPr>
      <w:keepNext/>
      <w:numPr>
        <w:numId w:val="1"/>
      </w:numPr>
      <w:spacing w:before="240" w:after="60"/>
      <w:outlineLvl w:val="0"/>
    </w:pPr>
    <w:rPr>
      <w:b/>
      <w:kern w:val="28"/>
      <w:sz w:val="28"/>
    </w:rPr>
  </w:style>
  <w:style w:type="paragraph" w:styleId="Heading2">
    <w:name w:val="heading 2"/>
    <w:basedOn w:val="Normal"/>
    <w:next w:val="Normal"/>
    <w:link w:val="Heading2Char"/>
    <w:qFormat/>
    <w:rsid w:val="0065376C"/>
    <w:pPr>
      <w:keepNext/>
      <w:numPr>
        <w:ilvl w:val="1"/>
        <w:numId w:val="1"/>
      </w:numPr>
      <w:spacing w:before="240" w:after="60"/>
      <w:outlineLvl w:val="1"/>
    </w:pPr>
    <w:rPr>
      <w:b/>
    </w:rPr>
  </w:style>
  <w:style w:type="paragraph" w:styleId="Heading3">
    <w:name w:val="heading 3"/>
    <w:basedOn w:val="Normal"/>
    <w:next w:val="Normal"/>
    <w:link w:val="Heading3Char"/>
    <w:qFormat/>
    <w:rsid w:val="003B4DDA"/>
    <w:pPr>
      <w:keepNext/>
      <w:numPr>
        <w:ilvl w:val="2"/>
        <w:numId w:val="1"/>
      </w:numPr>
      <w:spacing w:before="240" w:after="60"/>
      <w:outlineLvl w:val="2"/>
    </w:pPr>
    <w:rPr>
      <w:b/>
    </w:rPr>
  </w:style>
  <w:style w:type="paragraph" w:styleId="Heading4">
    <w:name w:val="heading 4"/>
    <w:basedOn w:val="Normal"/>
    <w:next w:val="Normal"/>
    <w:qFormat/>
    <w:rsid w:val="0065376C"/>
    <w:pPr>
      <w:keepNext/>
      <w:numPr>
        <w:ilvl w:val="3"/>
        <w:numId w:val="1"/>
      </w:numPr>
      <w:spacing w:before="240" w:after="60"/>
      <w:ind w:left="0"/>
      <w:outlineLvl w:val="3"/>
    </w:pPr>
    <w:rPr>
      <w:b/>
      <w:i/>
    </w:rPr>
  </w:style>
  <w:style w:type="paragraph" w:styleId="Heading5">
    <w:name w:val="heading 5"/>
    <w:basedOn w:val="Normal"/>
    <w:next w:val="Normal"/>
    <w:qFormat/>
    <w:rsid w:val="00037D40"/>
    <w:pPr>
      <w:numPr>
        <w:ilvl w:val="4"/>
        <w:numId w:val="1"/>
      </w:numPr>
      <w:spacing w:before="240" w:after="60"/>
      <w:outlineLvl w:val="4"/>
    </w:pPr>
    <w:rPr>
      <w:rFonts w:ascii="Arial" w:hAnsi="Arial"/>
    </w:rPr>
  </w:style>
  <w:style w:type="paragraph" w:styleId="Heading6">
    <w:name w:val="heading 6"/>
    <w:basedOn w:val="Normal"/>
    <w:next w:val="Normal"/>
    <w:qFormat/>
    <w:rsid w:val="00037D40"/>
    <w:pPr>
      <w:numPr>
        <w:ilvl w:val="5"/>
        <w:numId w:val="1"/>
      </w:numPr>
      <w:spacing w:before="240" w:after="60"/>
      <w:outlineLvl w:val="5"/>
    </w:pPr>
    <w:rPr>
      <w:rFonts w:ascii="Arial" w:hAnsi="Arial"/>
      <w:i/>
    </w:rPr>
  </w:style>
  <w:style w:type="paragraph" w:styleId="Heading7">
    <w:name w:val="heading 7"/>
    <w:basedOn w:val="Normal"/>
    <w:next w:val="Normal"/>
    <w:qFormat/>
    <w:rsid w:val="00037D40"/>
    <w:pPr>
      <w:numPr>
        <w:ilvl w:val="6"/>
        <w:numId w:val="1"/>
      </w:numPr>
      <w:spacing w:before="240" w:after="60"/>
      <w:outlineLvl w:val="6"/>
    </w:pPr>
    <w:rPr>
      <w:rFonts w:ascii="Arial" w:hAnsi="Arial"/>
    </w:rPr>
  </w:style>
  <w:style w:type="paragraph" w:styleId="Heading8">
    <w:name w:val="heading 8"/>
    <w:basedOn w:val="Normal"/>
    <w:next w:val="Normal"/>
    <w:qFormat/>
    <w:rsid w:val="00037D40"/>
    <w:pPr>
      <w:numPr>
        <w:ilvl w:val="7"/>
        <w:numId w:val="1"/>
      </w:numPr>
      <w:spacing w:before="240" w:after="60"/>
      <w:outlineLvl w:val="7"/>
    </w:pPr>
    <w:rPr>
      <w:rFonts w:ascii="Arial" w:hAnsi="Arial"/>
      <w:i/>
    </w:rPr>
  </w:style>
  <w:style w:type="paragraph" w:styleId="Heading9">
    <w:name w:val="heading 9"/>
    <w:basedOn w:val="Normal"/>
    <w:next w:val="Normal"/>
    <w:qFormat/>
    <w:rsid w:val="00037D40"/>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5376C"/>
    <w:rPr>
      <w:b/>
      <w:sz w:val="22"/>
    </w:rPr>
  </w:style>
  <w:style w:type="character" w:customStyle="1" w:styleId="Heading3Char">
    <w:name w:val="Heading 3 Char"/>
    <w:basedOn w:val="DefaultParagraphFont"/>
    <w:link w:val="Heading3"/>
    <w:rsid w:val="003B4DDA"/>
    <w:rPr>
      <w:b/>
      <w:sz w:val="22"/>
    </w:rPr>
  </w:style>
  <w:style w:type="paragraph" w:styleId="TOC1">
    <w:name w:val="toc 1"/>
    <w:basedOn w:val="Normal"/>
    <w:next w:val="Normal"/>
    <w:autoRedefine/>
    <w:uiPriority w:val="39"/>
    <w:rsid w:val="000826C9"/>
    <w:pPr>
      <w:keepNext/>
      <w:tabs>
        <w:tab w:val="left" w:pos="475"/>
        <w:tab w:val="right" w:leader="dot" w:pos="9360"/>
      </w:tabs>
      <w:spacing w:before="240"/>
    </w:pPr>
    <w:rPr>
      <w:b/>
      <w:caps/>
      <w:sz w:val="24"/>
    </w:rPr>
  </w:style>
  <w:style w:type="paragraph" w:styleId="TOC2">
    <w:name w:val="toc 2"/>
    <w:basedOn w:val="Normal"/>
    <w:next w:val="Normal"/>
    <w:autoRedefine/>
    <w:uiPriority w:val="39"/>
    <w:rsid w:val="000826C9"/>
    <w:pPr>
      <w:tabs>
        <w:tab w:val="left" w:pos="960"/>
        <w:tab w:val="right" w:leader="dot" w:pos="9360"/>
      </w:tabs>
      <w:spacing w:before="120"/>
      <w:ind w:left="245"/>
    </w:pPr>
    <w:rPr>
      <w:b/>
      <w:smallCaps/>
    </w:rPr>
  </w:style>
  <w:style w:type="paragraph" w:styleId="TOC3">
    <w:name w:val="toc 3"/>
    <w:basedOn w:val="Normal"/>
    <w:next w:val="Normal"/>
    <w:autoRedefine/>
    <w:uiPriority w:val="39"/>
    <w:rsid w:val="004A7707"/>
    <w:pPr>
      <w:tabs>
        <w:tab w:val="left" w:pos="1200"/>
        <w:tab w:val="right" w:leader="dot" w:pos="9360"/>
      </w:tabs>
      <w:ind w:left="475"/>
    </w:pPr>
    <w:rPr>
      <w:smallCaps/>
    </w:rPr>
  </w:style>
  <w:style w:type="paragraph" w:styleId="TOC4">
    <w:name w:val="toc 4"/>
    <w:basedOn w:val="Normal"/>
    <w:next w:val="Normal"/>
    <w:autoRedefine/>
    <w:uiPriority w:val="39"/>
    <w:rsid w:val="004A7707"/>
    <w:pPr>
      <w:tabs>
        <w:tab w:val="left" w:pos="1680"/>
        <w:tab w:val="right" w:leader="dot" w:pos="9360"/>
      </w:tabs>
      <w:ind w:left="720"/>
    </w:pPr>
    <w:rPr>
      <w:i/>
      <w:noProof/>
    </w:rPr>
  </w:style>
  <w:style w:type="paragraph" w:styleId="TOC5">
    <w:name w:val="toc 5"/>
    <w:basedOn w:val="Normal"/>
    <w:next w:val="Normal"/>
    <w:autoRedefine/>
    <w:semiHidden/>
    <w:rsid w:val="00037D40"/>
    <w:pPr>
      <w:tabs>
        <w:tab w:val="right" w:leader="dot" w:pos="8640"/>
      </w:tabs>
      <w:ind w:left="960"/>
    </w:pPr>
  </w:style>
  <w:style w:type="paragraph" w:styleId="TOC6">
    <w:name w:val="toc 6"/>
    <w:basedOn w:val="Normal"/>
    <w:next w:val="Normal"/>
    <w:autoRedefine/>
    <w:semiHidden/>
    <w:rsid w:val="00037D40"/>
    <w:pPr>
      <w:tabs>
        <w:tab w:val="right" w:leader="dot" w:pos="8640"/>
      </w:tabs>
      <w:ind w:left="1200"/>
    </w:pPr>
  </w:style>
  <w:style w:type="paragraph" w:styleId="TOC7">
    <w:name w:val="toc 7"/>
    <w:basedOn w:val="Normal"/>
    <w:next w:val="Normal"/>
    <w:autoRedefine/>
    <w:semiHidden/>
    <w:rsid w:val="00037D40"/>
    <w:pPr>
      <w:tabs>
        <w:tab w:val="right" w:leader="dot" w:pos="8640"/>
      </w:tabs>
      <w:ind w:left="1440"/>
    </w:pPr>
  </w:style>
  <w:style w:type="paragraph" w:styleId="TOC8">
    <w:name w:val="toc 8"/>
    <w:basedOn w:val="Normal"/>
    <w:next w:val="Normal"/>
    <w:autoRedefine/>
    <w:semiHidden/>
    <w:rsid w:val="00037D40"/>
    <w:pPr>
      <w:tabs>
        <w:tab w:val="right" w:leader="dot" w:pos="8640"/>
      </w:tabs>
      <w:ind w:left="1680"/>
    </w:pPr>
  </w:style>
  <w:style w:type="paragraph" w:styleId="TOC9">
    <w:name w:val="toc 9"/>
    <w:basedOn w:val="Normal"/>
    <w:next w:val="Normal"/>
    <w:autoRedefine/>
    <w:semiHidden/>
    <w:rsid w:val="00037D40"/>
    <w:pPr>
      <w:tabs>
        <w:tab w:val="right" w:leader="dot" w:pos="8640"/>
      </w:tabs>
      <w:ind w:left="1920"/>
    </w:pPr>
  </w:style>
  <w:style w:type="paragraph" w:styleId="Caption">
    <w:name w:val="caption"/>
    <w:basedOn w:val="Normal"/>
    <w:next w:val="Normal"/>
    <w:uiPriority w:val="99"/>
    <w:qFormat/>
    <w:rsid w:val="00FB5AA9"/>
    <w:pPr>
      <w:spacing w:before="120"/>
      <w:jc w:val="center"/>
    </w:pPr>
    <w:rPr>
      <w:b/>
    </w:rPr>
  </w:style>
  <w:style w:type="paragraph" w:styleId="TableofFigures">
    <w:name w:val="table of figures"/>
    <w:basedOn w:val="Normal"/>
    <w:next w:val="Normal"/>
    <w:uiPriority w:val="99"/>
    <w:rsid w:val="00F83040"/>
    <w:pPr>
      <w:tabs>
        <w:tab w:val="right" w:leader="dot" w:pos="9360"/>
      </w:tabs>
      <w:ind w:left="475" w:hanging="475"/>
    </w:pPr>
    <w:rPr>
      <w:b/>
      <w:smallCaps/>
      <w:sz w:val="20"/>
    </w:rPr>
  </w:style>
  <w:style w:type="paragraph" w:styleId="TableofAuthorities">
    <w:name w:val="table of authorities"/>
    <w:basedOn w:val="Normal"/>
    <w:next w:val="Normal"/>
    <w:semiHidden/>
    <w:rsid w:val="00037D40"/>
    <w:pPr>
      <w:tabs>
        <w:tab w:val="right" w:leader="dot" w:pos="8640"/>
      </w:tabs>
      <w:ind w:left="240" w:hanging="240"/>
    </w:pPr>
    <w:rPr>
      <w:sz w:val="20"/>
    </w:rPr>
  </w:style>
  <w:style w:type="paragraph" w:styleId="Title">
    <w:name w:val="Title"/>
    <w:basedOn w:val="Normal"/>
    <w:qFormat/>
    <w:rsid w:val="00037D40"/>
    <w:pPr>
      <w:spacing w:before="240" w:after="60"/>
      <w:jc w:val="center"/>
    </w:pPr>
    <w:rPr>
      <w:b/>
      <w:kern w:val="28"/>
      <w:sz w:val="32"/>
    </w:rPr>
  </w:style>
  <w:style w:type="paragraph" w:customStyle="1" w:styleId="Table-Text">
    <w:name w:val="Table - Text"/>
    <w:basedOn w:val="Normal"/>
    <w:rsid w:val="00037D40"/>
    <w:pPr>
      <w:spacing w:before="60" w:after="60"/>
    </w:pPr>
    <w:rPr>
      <w:sz w:val="20"/>
    </w:rPr>
  </w:style>
  <w:style w:type="paragraph" w:customStyle="1" w:styleId="Table-ColHead">
    <w:name w:val="Table - Col. Head"/>
    <w:basedOn w:val="Normal"/>
    <w:rsid w:val="00037D40"/>
    <w:pPr>
      <w:keepNext/>
      <w:spacing w:before="60" w:after="60"/>
    </w:pPr>
    <w:rPr>
      <w:rFonts w:ascii="Arial" w:hAnsi="Arial"/>
      <w:b/>
      <w:sz w:val="18"/>
    </w:rPr>
  </w:style>
  <w:style w:type="paragraph" w:customStyle="1" w:styleId="Comment">
    <w:name w:val="Comment"/>
    <w:basedOn w:val="Normal"/>
    <w:rsid w:val="00037D40"/>
    <w:rPr>
      <w:i/>
      <w:color w:val="000080"/>
    </w:rPr>
  </w:style>
  <w:style w:type="paragraph" w:customStyle="1" w:styleId="Title1">
    <w:name w:val="Title1"/>
    <w:basedOn w:val="Heading1"/>
    <w:rsid w:val="00037D40"/>
    <w:pPr>
      <w:numPr>
        <w:numId w:val="0"/>
      </w:numPr>
      <w:spacing w:after="0"/>
      <w:outlineLvl w:val="9"/>
    </w:pPr>
  </w:style>
  <w:style w:type="character" w:styleId="CommentReference">
    <w:name w:val="annotation reference"/>
    <w:basedOn w:val="DefaultParagraphFont"/>
    <w:semiHidden/>
    <w:rsid w:val="00037D40"/>
    <w:rPr>
      <w:sz w:val="16"/>
    </w:rPr>
  </w:style>
  <w:style w:type="paragraph" w:styleId="CommentText">
    <w:name w:val="annotation text"/>
    <w:basedOn w:val="Normal"/>
    <w:link w:val="CommentTextChar"/>
    <w:semiHidden/>
    <w:rsid w:val="00037D40"/>
    <w:rPr>
      <w:sz w:val="20"/>
    </w:rPr>
  </w:style>
  <w:style w:type="paragraph" w:styleId="TOAHeading">
    <w:name w:val="toa heading"/>
    <w:basedOn w:val="Normal"/>
    <w:next w:val="Normal"/>
    <w:semiHidden/>
    <w:rsid w:val="00037D40"/>
    <w:pPr>
      <w:spacing w:before="240"/>
    </w:pPr>
    <w:rPr>
      <w:b/>
      <w:caps/>
      <w:sz w:val="20"/>
    </w:rPr>
  </w:style>
  <w:style w:type="paragraph" w:styleId="Footer">
    <w:name w:val="footer"/>
    <w:basedOn w:val="Normal"/>
    <w:rsid w:val="00442D61"/>
    <w:pPr>
      <w:tabs>
        <w:tab w:val="center" w:pos="4320"/>
        <w:tab w:val="right" w:pos="8640"/>
      </w:tabs>
    </w:pPr>
  </w:style>
  <w:style w:type="paragraph" w:styleId="Header">
    <w:name w:val="header"/>
    <w:basedOn w:val="Normal"/>
    <w:rsid w:val="00442D61"/>
    <w:pPr>
      <w:tabs>
        <w:tab w:val="center" w:pos="4320"/>
        <w:tab w:val="right" w:pos="8640"/>
      </w:tabs>
    </w:pPr>
  </w:style>
  <w:style w:type="character" w:styleId="Hyperlink">
    <w:name w:val="Hyperlink"/>
    <w:basedOn w:val="DefaultParagraphFont"/>
    <w:uiPriority w:val="99"/>
    <w:rsid w:val="00207DD7"/>
    <w:rPr>
      <w:color w:val="0000FF"/>
      <w:u w:val="single"/>
    </w:rPr>
  </w:style>
  <w:style w:type="paragraph" w:styleId="BalloonText">
    <w:name w:val="Balloon Text"/>
    <w:basedOn w:val="Normal"/>
    <w:semiHidden/>
    <w:rsid w:val="00A14B85"/>
    <w:rPr>
      <w:rFonts w:ascii="Tahoma" w:hAnsi="Tahoma" w:cs="Tahoma"/>
      <w:sz w:val="16"/>
      <w:szCs w:val="16"/>
    </w:rPr>
  </w:style>
  <w:style w:type="paragraph" w:styleId="CommentSubject">
    <w:name w:val="annotation subject"/>
    <w:basedOn w:val="CommentText"/>
    <w:next w:val="CommentText"/>
    <w:semiHidden/>
    <w:rsid w:val="00CD3B8F"/>
    <w:rPr>
      <w:b/>
      <w:bCs/>
    </w:rPr>
  </w:style>
  <w:style w:type="table" w:styleId="TableGrid">
    <w:name w:val="Table Grid"/>
    <w:basedOn w:val="TableNormal"/>
    <w:uiPriority w:val="59"/>
    <w:rsid w:val="007C50D2"/>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0B77"/>
    <w:pPr>
      <w:ind w:left="720"/>
      <w:contextualSpacing/>
    </w:pPr>
  </w:style>
  <w:style w:type="character" w:styleId="PlaceholderText">
    <w:name w:val="Placeholder Text"/>
    <w:basedOn w:val="DefaultParagraphFont"/>
    <w:uiPriority w:val="99"/>
    <w:semiHidden/>
    <w:rsid w:val="00BC7990"/>
    <w:rPr>
      <w:color w:val="808080"/>
    </w:rPr>
  </w:style>
  <w:style w:type="paragraph" w:styleId="NormalIndent">
    <w:name w:val="Normal Indent"/>
    <w:basedOn w:val="Normal"/>
    <w:uiPriority w:val="99"/>
    <w:rsid w:val="002824FB"/>
    <w:pPr>
      <w:ind w:left="720"/>
    </w:pPr>
  </w:style>
  <w:style w:type="character" w:styleId="Strong">
    <w:name w:val="Strong"/>
    <w:basedOn w:val="DefaultParagraphFont"/>
    <w:uiPriority w:val="99"/>
    <w:qFormat/>
    <w:rsid w:val="000B232A"/>
    <w:rPr>
      <w:b/>
      <w:bCs/>
    </w:rPr>
  </w:style>
  <w:style w:type="paragraph" w:styleId="FootnoteText">
    <w:name w:val="footnote text"/>
    <w:basedOn w:val="Normal"/>
    <w:link w:val="FootnoteTextChar"/>
    <w:uiPriority w:val="99"/>
    <w:rsid w:val="00B33A12"/>
    <w:rPr>
      <w:sz w:val="20"/>
    </w:rPr>
  </w:style>
  <w:style w:type="character" w:customStyle="1" w:styleId="FootnoteTextChar">
    <w:name w:val="Footnote Text Char"/>
    <w:basedOn w:val="DefaultParagraphFont"/>
    <w:link w:val="FootnoteText"/>
    <w:uiPriority w:val="99"/>
    <w:rsid w:val="00B33A12"/>
  </w:style>
  <w:style w:type="character" w:styleId="FootnoteReference">
    <w:name w:val="footnote reference"/>
    <w:basedOn w:val="DefaultParagraphFont"/>
    <w:uiPriority w:val="99"/>
    <w:rsid w:val="00B33A12"/>
    <w:rPr>
      <w:vertAlign w:val="superscript"/>
    </w:rPr>
  </w:style>
  <w:style w:type="character" w:styleId="Emphasis">
    <w:name w:val="Emphasis"/>
    <w:basedOn w:val="DefaultParagraphFont"/>
    <w:uiPriority w:val="99"/>
    <w:qFormat/>
    <w:rsid w:val="005E57D9"/>
    <w:rPr>
      <w:i/>
      <w:iCs/>
    </w:rPr>
  </w:style>
  <w:style w:type="paragraph" w:styleId="BodyText">
    <w:name w:val="Body Text"/>
    <w:basedOn w:val="Normal"/>
    <w:link w:val="BodyTextChar"/>
    <w:rsid w:val="005B2F4B"/>
    <w:pPr>
      <w:spacing w:before="200" w:after="200" w:line="276" w:lineRule="auto"/>
    </w:pPr>
    <w:rPr>
      <w:rFonts w:ascii="Calibri" w:hAnsi="Calibri"/>
      <w:sz w:val="20"/>
      <w:lang w:bidi="en-US"/>
    </w:rPr>
  </w:style>
  <w:style w:type="character" w:customStyle="1" w:styleId="BodyTextChar">
    <w:name w:val="Body Text Char"/>
    <w:basedOn w:val="DefaultParagraphFont"/>
    <w:link w:val="BodyText"/>
    <w:rsid w:val="005B2F4B"/>
    <w:rPr>
      <w:rFonts w:ascii="Calibri" w:hAnsi="Calibri"/>
      <w:lang w:bidi="en-US"/>
    </w:rPr>
  </w:style>
  <w:style w:type="paragraph" w:styleId="DocumentMap">
    <w:name w:val="Document Map"/>
    <w:basedOn w:val="Normal"/>
    <w:link w:val="DocumentMapChar"/>
    <w:rsid w:val="00A136D0"/>
    <w:rPr>
      <w:rFonts w:ascii="Tahoma" w:hAnsi="Tahoma" w:cs="Tahoma"/>
      <w:sz w:val="16"/>
      <w:szCs w:val="16"/>
    </w:rPr>
  </w:style>
  <w:style w:type="character" w:customStyle="1" w:styleId="DocumentMapChar">
    <w:name w:val="Document Map Char"/>
    <w:basedOn w:val="DefaultParagraphFont"/>
    <w:link w:val="DocumentMap"/>
    <w:rsid w:val="00A136D0"/>
    <w:rPr>
      <w:rFonts w:ascii="Tahoma" w:hAnsi="Tahoma" w:cs="Tahoma"/>
      <w:sz w:val="16"/>
      <w:szCs w:val="16"/>
    </w:rPr>
  </w:style>
  <w:style w:type="paragraph" w:styleId="Revision">
    <w:name w:val="Revision"/>
    <w:hidden/>
    <w:uiPriority w:val="99"/>
    <w:semiHidden/>
    <w:rsid w:val="009023A4"/>
    <w:rPr>
      <w:sz w:val="22"/>
    </w:rPr>
  </w:style>
  <w:style w:type="paragraph" w:styleId="BodyTextFirstIndent">
    <w:name w:val="Body Text First Indent"/>
    <w:basedOn w:val="BodyText"/>
    <w:link w:val="BodyTextFirstIndentChar"/>
    <w:rsid w:val="00EE502A"/>
    <w:pPr>
      <w:spacing w:before="0" w:after="0" w:line="240" w:lineRule="auto"/>
      <w:ind w:firstLine="360"/>
    </w:pPr>
    <w:rPr>
      <w:rFonts w:ascii="Times New Roman" w:hAnsi="Times New Roman"/>
      <w:sz w:val="22"/>
      <w:lang w:bidi="ar-SA"/>
    </w:rPr>
  </w:style>
  <w:style w:type="character" w:customStyle="1" w:styleId="BodyTextFirstIndentChar">
    <w:name w:val="Body Text First Indent Char"/>
    <w:basedOn w:val="BodyTextChar"/>
    <w:link w:val="BodyTextFirstIndent"/>
    <w:rsid w:val="00EE502A"/>
    <w:rPr>
      <w:rFonts w:ascii="Calibri" w:hAnsi="Calibri"/>
      <w:sz w:val="22"/>
      <w:lang w:bidi="en-US"/>
    </w:rPr>
  </w:style>
  <w:style w:type="character" w:customStyle="1" w:styleId="CommentTextChar">
    <w:name w:val="Comment Text Char"/>
    <w:basedOn w:val="DefaultParagraphFont"/>
    <w:link w:val="CommentText"/>
    <w:semiHidden/>
    <w:rsid w:val="00062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8683">
      <w:bodyDiv w:val="1"/>
      <w:marLeft w:val="0"/>
      <w:marRight w:val="0"/>
      <w:marTop w:val="0"/>
      <w:marBottom w:val="0"/>
      <w:divBdr>
        <w:top w:val="none" w:sz="0" w:space="0" w:color="auto"/>
        <w:left w:val="none" w:sz="0" w:space="0" w:color="auto"/>
        <w:bottom w:val="none" w:sz="0" w:space="0" w:color="auto"/>
        <w:right w:val="none" w:sz="0" w:space="0" w:color="auto"/>
      </w:divBdr>
    </w:div>
    <w:div w:id="55209935">
      <w:bodyDiv w:val="1"/>
      <w:marLeft w:val="0"/>
      <w:marRight w:val="0"/>
      <w:marTop w:val="0"/>
      <w:marBottom w:val="0"/>
      <w:divBdr>
        <w:top w:val="none" w:sz="0" w:space="0" w:color="auto"/>
        <w:left w:val="none" w:sz="0" w:space="0" w:color="auto"/>
        <w:bottom w:val="none" w:sz="0" w:space="0" w:color="auto"/>
        <w:right w:val="none" w:sz="0" w:space="0" w:color="auto"/>
      </w:divBdr>
    </w:div>
    <w:div w:id="105661263">
      <w:bodyDiv w:val="1"/>
      <w:marLeft w:val="0"/>
      <w:marRight w:val="0"/>
      <w:marTop w:val="0"/>
      <w:marBottom w:val="0"/>
      <w:divBdr>
        <w:top w:val="none" w:sz="0" w:space="0" w:color="auto"/>
        <w:left w:val="none" w:sz="0" w:space="0" w:color="auto"/>
        <w:bottom w:val="none" w:sz="0" w:space="0" w:color="auto"/>
        <w:right w:val="none" w:sz="0" w:space="0" w:color="auto"/>
      </w:divBdr>
    </w:div>
    <w:div w:id="144516866">
      <w:bodyDiv w:val="1"/>
      <w:marLeft w:val="0"/>
      <w:marRight w:val="0"/>
      <w:marTop w:val="0"/>
      <w:marBottom w:val="0"/>
      <w:divBdr>
        <w:top w:val="none" w:sz="0" w:space="0" w:color="auto"/>
        <w:left w:val="none" w:sz="0" w:space="0" w:color="auto"/>
        <w:bottom w:val="none" w:sz="0" w:space="0" w:color="auto"/>
        <w:right w:val="none" w:sz="0" w:space="0" w:color="auto"/>
      </w:divBdr>
    </w:div>
    <w:div w:id="194079446">
      <w:bodyDiv w:val="1"/>
      <w:marLeft w:val="0"/>
      <w:marRight w:val="0"/>
      <w:marTop w:val="0"/>
      <w:marBottom w:val="0"/>
      <w:divBdr>
        <w:top w:val="none" w:sz="0" w:space="0" w:color="auto"/>
        <w:left w:val="none" w:sz="0" w:space="0" w:color="auto"/>
        <w:bottom w:val="none" w:sz="0" w:space="0" w:color="auto"/>
        <w:right w:val="none" w:sz="0" w:space="0" w:color="auto"/>
      </w:divBdr>
    </w:div>
    <w:div w:id="299963897">
      <w:bodyDiv w:val="1"/>
      <w:marLeft w:val="0"/>
      <w:marRight w:val="0"/>
      <w:marTop w:val="0"/>
      <w:marBottom w:val="0"/>
      <w:divBdr>
        <w:top w:val="none" w:sz="0" w:space="0" w:color="auto"/>
        <w:left w:val="none" w:sz="0" w:space="0" w:color="auto"/>
        <w:bottom w:val="none" w:sz="0" w:space="0" w:color="auto"/>
        <w:right w:val="none" w:sz="0" w:space="0" w:color="auto"/>
      </w:divBdr>
    </w:div>
    <w:div w:id="304236469">
      <w:bodyDiv w:val="1"/>
      <w:marLeft w:val="0"/>
      <w:marRight w:val="0"/>
      <w:marTop w:val="0"/>
      <w:marBottom w:val="0"/>
      <w:divBdr>
        <w:top w:val="none" w:sz="0" w:space="0" w:color="auto"/>
        <w:left w:val="none" w:sz="0" w:space="0" w:color="auto"/>
        <w:bottom w:val="none" w:sz="0" w:space="0" w:color="auto"/>
        <w:right w:val="none" w:sz="0" w:space="0" w:color="auto"/>
      </w:divBdr>
    </w:div>
    <w:div w:id="314191220">
      <w:bodyDiv w:val="1"/>
      <w:marLeft w:val="0"/>
      <w:marRight w:val="0"/>
      <w:marTop w:val="0"/>
      <w:marBottom w:val="0"/>
      <w:divBdr>
        <w:top w:val="none" w:sz="0" w:space="0" w:color="auto"/>
        <w:left w:val="none" w:sz="0" w:space="0" w:color="auto"/>
        <w:bottom w:val="none" w:sz="0" w:space="0" w:color="auto"/>
        <w:right w:val="none" w:sz="0" w:space="0" w:color="auto"/>
      </w:divBdr>
    </w:div>
    <w:div w:id="376007766">
      <w:bodyDiv w:val="1"/>
      <w:marLeft w:val="0"/>
      <w:marRight w:val="0"/>
      <w:marTop w:val="0"/>
      <w:marBottom w:val="0"/>
      <w:divBdr>
        <w:top w:val="none" w:sz="0" w:space="0" w:color="auto"/>
        <w:left w:val="none" w:sz="0" w:space="0" w:color="auto"/>
        <w:bottom w:val="none" w:sz="0" w:space="0" w:color="auto"/>
        <w:right w:val="none" w:sz="0" w:space="0" w:color="auto"/>
      </w:divBdr>
    </w:div>
    <w:div w:id="376857645">
      <w:bodyDiv w:val="1"/>
      <w:marLeft w:val="0"/>
      <w:marRight w:val="0"/>
      <w:marTop w:val="0"/>
      <w:marBottom w:val="0"/>
      <w:divBdr>
        <w:top w:val="none" w:sz="0" w:space="0" w:color="auto"/>
        <w:left w:val="none" w:sz="0" w:space="0" w:color="auto"/>
        <w:bottom w:val="none" w:sz="0" w:space="0" w:color="auto"/>
        <w:right w:val="none" w:sz="0" w:space="0" w:color="auto"/>
      </w:divBdr>
    </w:div>
    <w:div w:id="405688079">
      <w:bodyDiv w:val="1"/>
      <w:marLeft w:val="0"/>
      <w:marRight w:val="0"/>
      <w:marTop w:val="0"/>
      <w:marBottom w:val="0"/>
      <w:divBdr>
        <w:top w:val="none" w:sz="0" w:space="0" w:color="auto"/>
        <w:left w:val="none" w:sz="0" w:space="0" w:color="auto"/>
        <w:bottom w:val="none" w:sz="0" w:space="0" w:color="auto"/>
        <w:right w:val="none" w:sz="0" w:space="0" w:color="auto"/>
      </w:divBdr>
    </w:div>
    <w:div w:id="414280106">
      <w:bodyDiv w:val="1"/>
      <w:marLeft w:val="0"/>
      <w:marRight w:val="0"/>
      <w:marTop w:val="0"/>
      <w:marBottom w:val="0"/>
      <w:divBdr>
        <w:top w:val="none" w:sz="0" w:space="0" w:color="auto"/>
        <w:left w:val="none" w:sz="0" w:space="0" w:color="auto"/>
        <w:bottom w:val="none" w:sz="0" w:space="0" w:color="auto"/>
        <w:right w:val="none" w:sz="0" w:space="0" w:color="auto"/>
      </w:divBdr>
    </w:div>
    <w:div w:id="422266316">
      <w:bodyDiv w:val="1"/>
      <w:marLeft w:val="0"/>
      <w:marRight w:val="0"/>
      <w:marTop w:val="0"/>
      <w:marBottom w:val="0"/>
      <w:divBdr>
        <w:top w:val="none" w:sz="0" w:space="0" w:color="auto"/>
        <w:left w:val="none" w:sz="0" w:space="0" w:color="auto"/>
        <w:bottom w:val="none" w:sz="0" w:space="0" w:color="auto"/>
        <w:right w:val="none" w:sz="0" w:space="0" w:color="auto"/>
      </w:divBdr>
    </w:div>
    <w:div w:id="434208554">
      <w:bodyDiv w:val="1"/>
      <w:marLeft w:val="0"/>
      <w:marRight w:val="0"/>
      <w:marTop w:val="0"/>
      <w:marBottom w:val="0"/>
      <w:divBdr>
        <w:top w:val="none" w:sz="0" w:space="0" w:color="auto"/>
        <w:left w:val="none" w:sz="0" w:space="0" w:color="auto"/>
        <w:bottom w:val="none" w:sz="0" w:space="0" w:color="auto"/>
        <w:right w:val="none" w:sz="0" w:space="0" w:color="auto"/>
      </w:divBdr>
    </w:div>
    <w:div w:id="598606191">
      <w:bodyDiv w:val="1"/>
      <w:marLeft w:val="0"/>
      <w:marRight w:val="0"/>
      <w:marTop w:val="0"/>
      <w:marBottom w:val="0"/>
      <w:divBdr>
        <w:top w:val="none" w:sz="0" w:space="0" w:color="auto"/>
        <w:left w:val="none" w:sz="0" w:space="0" w:color="auto"/>
        <w:bottom w:val="none" w:sz="0" w:space="0" w:color="auto"/>
        <w:right w:val="none" w:sz="0" w:space="0" w:color="auto"/>
      </w:divBdr>
    </w:div>
    <w:div w:id="618340299">
      <w:bodyDiv w:val="1"/>
      <w:marLeft w:val="0"/>
      <w:marRight w:val="0"/>
      <w:marTop w:val="0"/>
      <w:marBottom w:val="0"/>
      <w:divBdr>
        <w:top w:val="none" w:sz="0" w:space="0" w:color="auto"/>
        <w:left w:val="none" w:sz="0" w:space="0" w:color="auto"/>
        <w:bottom w:val="none" w:sz="0" w:space="0" w:color="auto"/>
        <w:right w:val="none" w:sz="0" w:space="0" w:color="auto"/>
      </w:divBdr>
    </w:div>
    <w:div w:id="682434836">
      <w:bodyDiv w:val="1"/>
      <w:marLeft w:val="0"/>
      <w:marRight w:val="0"/>
      <w:marTop w:val="0"/>
      <w:marBottom w:val="0"/>
      <w:divBdr>
        <w:top w:val="none" w:sz="0" w:space="0" w:color="auto"/>
        <w:left w:val="none" w:sz="0" w:space="0" w:color="auto"/>
        <w:bottom w:val="none" w:sz="0" w:space="0" w:color="auto"/>
        <w:right w:val="none" w:sz="0" w:space="0" w:color="auto"/>
      </w:divBdr>
    </w:div>
    <w:div w:id="687755358">
      <w:bodyDiv w:val="1"/>
      <w:marLeft w:val="0"/>
      <w:marRight w:val="0"/>
      <w:marTop w:val="0"/>
      <w:marBottom w:val="0"/>
      <w:divBdr>
        <w:top w:val="none" w:sz="0" w:space="0" w:color="auto"/>
        <w:left w:val="none" w:sz="0" w:space="0" w:color="auto"/>
        <w:bottom w:val="none" w:sz="0" w:space="0" w:color="auto"/>
        <w:right w:val="none" w:sz="0" w:space="0" w:color="auto"/>
      </w:divBdr>
    </w:div>
    <w:div w:id="747845173">
      <w:bodyDiv w:val="1"/>
      <w:marLeft w:val="0"/>
      <w:marRight w:val="0"/>
      <w:marTop w:val="0"/>
      <w:marBottom w:val="0"/>
      <w:divBdr>
        <w:top w:val="none" w:sz="0" w:space="0" w:color="auto"/>
        <w:left w:val="none" w:sz="0" w:space="0" w:color="auto"/>
        <w:bottom w:val="none" w:sz="0" w:space="0" w:color="auto"/>
        <w:right w:val="none" w:sz="0" w:space="0" w:color="auto"/>
      </w:divBdr>
    </w:div>
    <w:div w:id="777070598">
      <w:bodyDiv w:val="1"/>
      <w:marLeft w:val="0"/>
      <w:marRight w:val="0"/>
      <w:marTop w:val="0"/>
      <w:marBottom w:val="0"/>
      <w:divBdr>
        <w:top w:val="none" w:sz="0" w:space="0" w:color="auto"/>
        <w:left w:val="none" w:sz="0" w:space="0" w:color="auto"/>
        <w:bottom w:val="none" w:sz="0" w:space="0" w:color="auto"/>
        <w:right w:val="none" w:sz="0" w:space="0" w:color="auto"/>
      </w:divBdr>
    </w:div>
    <w:div w:id="800877861">
      <w:bodyDiv w:val="1"/>
      <w:marLeft w:val="0"/>
      <w:marRight w:val="0"/>
      <w:marTop w:val="0"/>
      <w:marBottom w:val="0"/>
      <w:divBdr>
        <w:top w:val="none" w:sz="0" w:space="0" w:color="auto"/>
        <w:left w:val="none" w:sz="0" w:space="0" w:color="auto"/>
        <w:bottom w:val="none" w:sz="0" w:space="0" w:color="auto"/>
        <w:right w:val="none" w:sz="0" w:space="0" w:color="auto"/>
      </w:divBdr>
    </w:div>
    <w:div w:id="803230793">
      <w:bodyDiv w:val="1"/>
      <w:marLeft w:val="0"/>
      <w:marRight w:val="0"/>
      <w:marTop w:val="0"/>
      <w:marBottom w:val="0"/>
      <w:divBdr>
        <w:top w:val="none" w:sz="0" w:space="0" w:color="auto"/>
        <w:left w:val="none" w:sz="0" w:space="0" w:color="auto"/>
        <w:bottom w:val="none" w:sz="0" w:space="0" w:color="auto"/>
        <w:right w:val="none" w:sz="0" w:space="0" w:color="auto"/>
      </w:divBdr>
    </w:div>
    <w:div w:id="817649900">
      <w:bodyDiv w:val="1"/>
      <w:marLeft w:val="0"/>
      <w:marRight w:val="0"/>
      <w:marTop w:val="0"/>
      <w:marBottom w:val="0"/>
      <w:divBdr>
        <w:top w:val="none" w:sz="0" w:space="0" w:color="auto"/>
        <w:left w:val="none" w:sz="0" w:space="0" w:color="auto"/>
        <w:bottom w:val="none" w:sz="0" w:space="0" w:color="auto"/>
        <w:right w:val="none" w:sz="0" w:space="0" w:color="auto"/>
      </w:divBdr>
    </w:div>
    <w:div w:id="856119458">
      <w:bodyDiv w:val="1"/>
      <w:marLeft w:val="0"/>
      <w:marRight w:val="0"/>
      <w:marTop w:val="0"/>
      <w:marBottom w:val="0"/>
      <w:divBdr>
        <w:top w:val="none" w:sz="0" w:space="0" w:color="auto"/>
        <w:left w:val="none" w:sz="0" w:space="0" w:color="auto"/>
        <w:bottom w:val="none" w:sz="0" w:space="0" w:color="auto"/>
        <w:right w:val="none" w:sz="0" w:space="0" w:color="auto"/>
      </w:divBdr>
    </w:div>
    <w:div w:id="869419395">
      <w:bodyDiv w:val="1"/>
      <w:marLeft w:val="0"/>
      <w:marRight w:val="0"/>
      <w:marTop w:val="0"/>
      <w:marBottom w:val="0"/>
      <w:divBdr>
        <w:top w:val="none" w:sz="0" w:space="0" w:color="auto"/>
        <w:left w:val="none" w:sz="0" w:space="0" w:color="auto"/>
        <w:bottom w:val="none" w:sz="0" w:space="0" w:color="auto"/>
        <w:right w:val="none" w:sz="0" w:space="0" w:color="auto"/>
      </w:divBdr>
    </w:div>
    <w:div w:id="966356409">
      <w:bodyDiv w:val="1"/>
      <w:marLeft w:val="0"/>
      <w:marRight w:val="0"/>
      <w:marTop w:val="0"/>
      <w:marBottom w:val="0"/>
      <w:divBdr>
        <w:top w:val="none" w:sz="0" w:space="0" w:color="auto"/>
        <w:left w:val="none" w:sz="0" w:space="0" w:color="auto"/>
        <w:bottom w:val="none" w:sz="0" w:space="0" w:color="auto"/>
        <w:right w:val="none" w:sz="0" w:space="0" w:color="auto"/>
      </w:divBdr>
    </w:div>
    <w:div w:id="1062099602">
      <w:bodyDiv w:val="1"/>
      <w:marLeft w:val="0"/>
      <w:marRight w:val="0"/>
      <w:marTop w:val="0"/>
      <w:marBottom w:val="0"/>
      <w:divBdr>
        <w:top w:val="none" w:sz="0" w:space="0" w:color="auto"/>
        <w:left w:val="none" w:sz="0" w:space="0" w:color="auto"/>
        <w:bottom w:val="none" w:sz="0" w:space="0" w:color="auto"/>
        <w:right w:val="none" w:sz="0" w:space="0" w:color="auto"/>
      </w:divBdr>
    </w:div>
    <w:div w:id="1096244999">
      <w:bodyDiv w:val="1"/>
      <w:marLeft w:val="0"/>
      <w:marRight w:val="0"/>
      <w:marTop w:val="0"/>
      <w:marBottom w:val="0"/>
      <w:divBdr>
        <w:top w:val="none" w:sz="0" w:space="0" w:color="auto"/>
        <w:left w:val="none" w:sz="0" w:space="0" w:color="auto"/>
        <w:bottom w:val="none" w:sz="0" w:space="0" w:color="auto"/>
        <w:right w:val="none" w:sz="0" w:space="0" w:color="auto"/>
      </w:divBdr>
    </w:div>
    <w:div w:id="1098646444">
      <w:bodyDiv w:val="1"/>
      <w:marLeft w:val="0"/>
      <w:marRight w:val="0"/>
      <w:marTop w:val="0"/>
      <w:marBottom w:val="0"/>
      <w:divBdr>
        <w:top w:val="none" w:sz="0" w:space="0" w:color="auto"/>
        <w:left w:val="none" w:sz="0" w:space="0" w:color="auto"/>
        <w:bottom w:val="none" w:sz="0" w:space="0" w:color="auto"/>
        <w:right w:val="none" w:sz="0" w:space="0" w:color="auto"/>
      </w:divBdr>
    </w:div>
    <w:div w:id="1170097383">
      <w:bodyDiv w:val="1"/>
      <w:marLeft w:val="0"/>
      <w:marRight w:val="0"/>
      <w:marTop w:val="0"/>
      <w:marBottom w:val="0"/>
      <w:divBdr>
        <w:top w:val="none" w:sz="0" w:space="0" w:color="auto"/>
        <w:left w:val="none" w:sz="0" w:space="0" w:color="auto"/>
        <w:bottom w:val="none" w:sz="0" w:space="0" w:color="auto"/>
        <w:right w:val="none" w:sz="0" w:space="0" w:color="auto"/>
      </w:divBdr>
    </w:div>
    <w:div w:id="1262639166">
      <w:bodyDiv w:val="1"/>
      <w:marLeft w:val="0"/>
      <w:marRight w:val="0"/>
      <w:marTop w:val="0"/>
      <w:marBottom w:val="0"/>
      <w:divBdr>
        <w:top w:val="none" w:sz="0" w:space="0" w:color="auto"/>
        <w:left w:val="none" w:sz="0" w:space="0" w:color="auto"/>
        <w:bottom w:val="none" w:sz="0" w:space="0" w:color="auto"/>
        <w:right w:val="none" w:sz="0" w:space="0" w:color="auto"/>
      </w:divBdr>
    </w:div>
    <w:div w:id="1321616712">
      <w:bodyDiv w:val="1"/>
      <w:marLeft w:val="0"/>
      <w:marRight w:val="0"/>
      <w:marTop w:val="0"/>
      <w:marBottom w:val="0"/>
      <w:divBdr>
        <w:top w:val="none" w:sz="0" w:space="0" w:color="auto"/>
        <w:left w:val="none" w:sz="0" w:space="0" w:color="auto"/>
        <w:bottom w:val="none" w:sz="0" w:space="0" w:color="auto"/>
        <w:right w:val="none" w:sz="0" w:space="0" w:color="auto"/>
      </w:divBdr>
    </w:div>
    <w:div w:id="1333070127">
      <w:bodyDiv w:val="1"/>
      <w:marLeft w:val="0"/>
      <w:marRight w:val="0"/>
      <w:marTop w:val="0"/>
      <w:marBottom w:val="0"/>
      <w:divBdr>
        <w:top w:val="none" w:sz="0" w:space="0" w:color="auto"/>
        <w:left w:val="none" w:sz="0" w:space="0" w:color="auto"/>
        <w:bottom w:val="none" w:sz="0" w:space="0" w:color="auto"/>
        <w:right w:val="none" w:sz="0" w:space="0" w:color="auto"/>
      </w:divBdr>
    </w:div>
    <w:div w:id="1354919094">
      <w:bodyDiv w:val="1"/>
      <w:marLeft w:val="0"/>
      <w:marRight w:val="0"/>
      <w:marTop w:val="0"/>
      <w:marBottom w:val="0"/>
      <w:divBdr>
        <w:top w:val="none" w:sz="0" w:space="0" w:color="auto"/>
        <w:left w:val="none" w:sz="0" w:space="0" w:color="auto"/>
        <w:bottom w:val="none" w:sz="0" w:space="0" w:color="auto"/>
        <w:right w:val="none" w:sz="0" w:space="0" w:color="auto"/>
      </w:divBdr>
    </w:div>
    <w:div w:id="1373728160">
      <w:bodyDiv w:val="1"/>
      <w:marLeft w:val="0"/>
      <w:marRight w:val="0"/>
      <w:marTop w:val="0"/>
      <w:marBottom w:val="0"/>
      <w:divBdr>
        <w:top w:val="none" w:sz="0" w:space="0" w:color="auto"/>
        <w:left w:val="none" w:sz="0" w:space="0" w:color="auto"/>
        <w:bottom w:val="none" w:sz="0" w:space="0" w:color="auto"/>
        <w:right w:val="none" w:sz="0" w:space="0" w:color="auto"/>
      </w:divBdr>
    </w:div>
    <w:div w:id="1377509347">
      <w:bodyDiv w:val="1"/>
      <w:marLeft w:val="0"/>
      <w:marRight w:val="0"/>
      <w:marTop w:val="0"/>
      <w:marBottom w:val="0"/>
      <w:divBdr>
        <w:top w:val="none" w:sz="0" w:space="0" w:color="auto"/>
        <w:left w:val="none" w:sz="0" w:space="0" w:color="auto"/>
        <w:bottom w:val="none" w:sz="0" w:space="0" w:color="auto"/>
        <w:right w:val="none" w:sz="0" w:space="0" w:color="auto"/>
      </w:divBdr>
    </w:div>
    <w:div w:id="1403872704">
      <w:bodyDiv w:val="1"/>
      <w:marLeft w:val="0"/>
      <w:marRight w:val="0"/>
      <w:marTop w:val="0"/>
      <w:marBottom w:val="0"/>
      <w:divBdr>
        <w:top w:val="none" w:sz="0" w:space="0" w:color="auto"/>
        <w:left w:val="none" w:sz="0" w:space="0" w:color="auto"/>
        <w:bottom w:val="none" w:sz="0" w:space="0" w:color="auto"/>
        <w:right w:val="none" w:sz="0" w:space="0" w:color="auto"/>
      </w:divBdr>
    </w:div>
    <w:div w:id="1445811357">
      <w:bodyDiv w:val="1"/>
      <w:marLeft w:val="0"/>
      <w:marRight w:val="0"/>
      <w:marTop w:val="0"/>
      <w:marBottom w:val="0"/>
      <w:divBdr>
        <w:top w:val="none" w:sz="0" w:space="0" w:color="auto"/>
        <w:left w:val="none" w:sz="0" w:space="0" w:color="auto"/>
        <w:bottom w:val="none" w:sz="0" w:space="0" w:color="auto"/>
        <w:right w:val="none" w:sz="0" w:space="0" w:color="auto"/>
      </w:divBdr>
    </w:div>
    <w:div w:id="1446191297">
      <w:bodyDiv w:val="1"/>
      <w:marLeft w:val="0"/>
      <w:marRight w:val="0"/>
      <w:marTop w:val="0"/>
      <w:marBottom w:val="0"/>
      <w:divBdr>
        <w:top w:val="none" w:sz="0" w:space="0" w:color="auto"/>
        <w:left w:val="none" w:sz="0" w:space="0" w:color="auto"/>
        <w:bottom w:val="none" w:sz="0" w:space="0" w:color="auto"/>
        <w:right w:val="none" w:sz="0" w:space="0" w:color="auto"/>
      </w:divBdr>
    </w:div>
    <w:div w:id="1524901550">
      <w:bodyDiv w:val="1"/>
      <w:marLeft w:val="0"/>
      <w:marRight w:val="0"/>
      <w:marTop w:val="0"/>
      <w:marBottom w:val="0"/>
      <w:divBdr>
        <w:top w:val="none" w:sz="0" w:space="0" w:color="auto"/>
        <w:left w:val="none" w:sz="0" w:space="0" w:color="auto"/>
        <w:bottom w:val="none" w:sz="0" w:space="0" w:color="auto"/>
        <w:right w:val="none" w:sz="0" w:space="0" w:color="auto"/>
      </w:divBdr>
    </w:div>
    <w:div w:id="1580366618">
      <w:bodyDiv w:val="1"/>
      <w:marLeft w:val="0"/>
      <w:marRight w:val="0"/>
      <w:marTop w:val="0"/>
      <w:marBottom w:val="0"/>
      <w:divBdr>
        <w:top w:val="none" w:sz="0" w:space="0" w:color="auto"/>
        <w:left w:val="none" w:sz="0" w:space="0" w:color="auto"/>
        <w:bottom w:val="none" w:sz="0" w:space="0" w:color="auto"/>
        <w:right w:val="none" w:sz="0" w:space="0" w:color="auto"/>
      </w:divBdr>
    </w:div>
    <w:div w:id="1606961472">
      <w:bodyDiv w:val="1"/>
      <w:marLeft w:val="0"/>
      <w:marRight w:val="0"/>
      <w:marTop w:val="0"/>
      <w:marBottom w:val="0"/>
      <w:divBdr>
        <w:top w:val="none" w:sz="0" w:space="0" w:color="auto"/>
        <w:left w:val="none" w:sz="0" w:space="0" w:color="auto"/>
        <w:bottom w:val="none" w:sz="0" w:space="0" w:color="auto"/>
        <w:right w:val="none" w:sz="0" w:space="0" w:color="auto"/>
      </w:divBdr>
    </w:div>
    <w:div w:id="1654528019">
      <w:bodyDiv w:val="1"/>
      <w:marLeft w:val="0"/>
      <w:marRight w:val="0"/>
      <w:marTop w:val="0"/>
      <w:marBottom w:val="0"/>
      <w:divBdr>
        <w:top w:val="none" w:sz="0" w:space="0" w:color="auto"/>
        <w:left w:val="none" w:sz="0" w:space="0" w:color="auto"/>
        <w:bottom w:val="none" w:sz="0" w:space="0" w:color="auto"/>
        <w:right w:val="none" w:sz="0" w:space="0" w:color="auto"/>
      </w:divBdr>
    </w:div>
    <w:div w:id="1838765367">
      <w:bodyDiv w:val="1"/>
      <w:marLeft w:val="0"/>
      <w:marRight w:val="0"/>
      <w:marTop w:val="0"/>
      <w:marBottom w:val="0"/>
      <w:divBdr>
        <w:top w:val="none" w:sz="0" w:space="0" w:color="auto"/>
        <w:left w:val="none" w:sz="0" w:space="0" w:color="auto"/>
        <w:bottom w:val="none" w:sz="0" w:space="0" w:color="auto"/>
        <w:right w:val="none" w:sz="0" w:space="0" w:color="auto"/>
      </w:divBdr>
    </w:div>
    <w:div w:id="1936739752">
      <w:bodyDiv w:val="1"/>
      <w:marLeft w:val="0"/>
      <w:marRight w:val="0"/>
      <w:marTop w:val="0"/>
      <w:marBottom w:val="0"/>
      <w:divBdr>
        <w:top w:val="none" w:sz="0" w:space="0" w:color="auto"/>
        <w:left w:val="none" w:sz="0" w:space="0" w:color="auto"/>
        <w:bottom w:val="none" w:sz="0" w:space="0" w:color="auto"/>
        <w:right w:val="none" w:sz="0" w:space="0" w:color="auto"/>
      </w:divBdr>
    </w:div>
    <w:div w:id="1975326935">
      <w:bodyDiv w:val="1"/>
      <w:marLeft w:val="0"/>
      <w:marRight w:val="0"/>
      <w:marTop w:val="0"/>
      <w:marBottom w:val="0"/>
      <w:divBdr>
        <w:top w:val="none" w:sz="0" w:space="0" w:color="auto"/>
        <w:left w:val="none" w:sz="0" w:space="0" w:color="auto"/>
        <w:bottom w:val="none" w:sz="0" w:space="0" w:color="auto"/>
        <w:right w:val="none" w:sz="0" w:space="0" w:color="auto"/>
      </w:divBdr>
    </w:div>
    <w:div w:id="1988509755">
      <w:bodyDiv w:val="1"/>
      <w:marLeft w:val="0"/>
      <w:marRight w:val="0"/>
      <w:marTop w:val="0"/>
      <w:marBottom w:val="0"/>
      <w:divBdr>
        <w:top w:val="none" w:sz="0" w:space="0" w:color="auto"/>
        <w:left w:val="none" w:sz="0" w:space="0" w:color="auto"/>
        <w:bottom w:val="none" w:sz="0" w:space="0" w:color="auto"/>
        <w:right w:val="none" w:sz="0" w:space="0" w:color="auto"/>
      </w:divBdr>
    </w:div>
    <w:div w:id="2068410057">
      <w:bodyDiv w:val="1"/>
      <w:marLeft w:val="0"/>
      <w:marRight w:val="0"/>
      <w:marTop w:val="0"/>
      <w:marBottom w:val="0"/>
      <w:divBdr>
        <w:top w:val="none" w:sz="0" w:space="0" w:color="auto"/>
        <w:left w:val="none" w:sz="0" w:space="0" w:color="auto"/>
        <w:bottom w:val="none" w:sz="0" w:space="0" w:color="auto"/>
        <w:right w:val="none" w:sz="0" w:space="0" w:color="auto"/>
      </w:divBdr>
    </w:div>
    <w:div w:id="213636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wmf"/><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oleObject" Target="embeddings/Microsoft_Visio_2003-2010_Drawing1.vsd"/></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CS\Proje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E532B770EB4C4989C1FC13D78ADE86" ma:contentTypeVersion="7" ma:contentTypeDescription="Create a new document." ma:contentTypeScope="" ma:versionID="0795be7f1eeb9aac9deeabf49714bc86">
  <xsd:schema xmlns:xsd="http://www.w3.org/2001/XMLSchema" xmlns:xs="http://www.w3.org/2001/XMLSchema" xmlns:p="http://schemas.microsoft.com/office/2006/metadata/properties" targetNamespace="http://schemas.microsoft.com/office/2006/metadata/properties" ma:root="true" ma:fieldsID="6464105633554c6f663ba9d00fc3bc4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636176178014772961</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636176178014772961</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636176178014772961</Data>
    <Filter/>
  </Receiver>
</spe:Receiver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DA26D-25A4-4FEB-AB45-B53318A80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E18D1C-E702-45B6-A4E5-F60CE1CAA1CF}">
  <ds:schemaRefs>
    <ds:schemaRef ds:uri="http://schemas.openxmlformats.org/officeDocument/2006/bibliography"/>
  </ds:schemaRefs>
</ds:datastoreItem>
</file>

<file path=customXml/itemProps3.xml><?xml version="1.0" encoding="utf-8"?>
<ds:datastoreItem xmlns:ds="http://schemas.openxmlformats.org/officeDocument/2006/customXml" ds:itemID="{46D00DB2-CAD0-4683-9A53-B5B8D6BFEE62}">
  <ds:schemaRefs>
    <ds:schemaRef ds:uri="http://schemas.openxmlformats.org/officeDocument/2006/bibliography"/>
  </ds:schemaRefs>
</ds:datastoreItem>
</file>

<file path=customXml/itemProps4.xml><?xml version="1.0" encoding="utf-8"?>
<ds:datastoreItem xmlns:ds="http://schemas.openxmlformats.org/officeDocument/2006/customXml" ds:itemID="{4CE2FF2A-622D-4158-88D9-1689190F9631}">
  <ds:schemaRefs>
    <ds:schemaRef ds:uri="http://schemas.microsoft.com/sharepoint/v3/contenttype/forms"/>
  </ds:schemaRefs>
</ds:datastoreItem>
</file>

<file path=customXml/itemProps5.xml><?xml version="1.0" encoding="utf-8"?>
<ds:datastoreItem xmlns:ds="http://schemas.openxmlformats.org/officeDocument/2006/customXml" ds:itemID="{D00E5AD6-3A00-4E54-931F-82850A653E7E}">
  <ds:schemaRefs>
    <ds:schemaRef ds:uri="http://schemas.openxmlformats.org/officeDocument/2006/bibliography"/>
  </ds:schemaRefs>
</ds:datastoreItem>
</file>

<file path=customXml/itemProps6.xml><?xml version="1.0" encoding="utf-8"?>
<ds:datastoreItem xmlns:ds="http://schemas.openxmlformats.org/officeDocument/2006/customXml" ds:itemID="{15E875A9-63F4-4682-9610-AF9A0141F279}">
  <ds:schemaRefs>
    <ds:schemaRef ds:uri="http://schemas.microsoft.com/sharepoint/events"/>
  </ds:schemaRefs>
</ds:datastoreItem>
</file>

<file path=customXml/itemProps7.xml><?xml version="1.0" encoding="utf-8"?>
<ds:datastoreItem xmlns:ds="http://schemas.openxmlformats.org/officeDocument/2006/customXml" ds:itemID="{176B8BF3-C7D0-42E7-80B0-09BE7CA39836}">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AF232B51-7C3E-4A3D-ABF5-8906A1725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Office\Templates\NCS\Project.dot</Template>
  <TotalTime>32</TotalTime>
  <Pages>36</Pages>
  <Words>9705</Words>
  <Characters>49941</Characters>
  <Application>Microsoft Office Word</Application>
  <DocSecurity>0</DocSecurity>
  <Lines>416</Lines>
  <Paragraphs>119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59527</CharactersWithSpaces>
  <SharedDoc>false</SharedDoc>
  <HLinks>
    <vt:vector size="12" baseType="variant">
      <vt:variant>
        <vt:i4>327693</vt:i4>
      </vt:variant>
      <vt:variant>
        <vt:i4>147</vt:i4>
      </vt:variant>
      <vt:variant>
        <vt:i4>0</vt:i4>
      </vt:variant>
      <vt:variant>
        <vt:i4>5</vt:i4>
      </vt:variant>
      <vt:variant>
        <vt:lpwstr>https://databridge.scantron.com/</vt:lpwstr>
      </vt:variant>
      <vt:variant>
        <vt:lpwstr/>
      </vt:variant>
      <vt:variant>
        <vt:i4>4325387</vt:i4>
      </vt:variant>
      <vt:variant>
        <vt:i4>144</vt:i4>
      </vt:variant>
      <vt:variant>
        <vt:i4>0</vt:i4>
      </vt:variant>
      <vt:variant>
        <vt:i4>5</vt:i4>
      </vt:variant>
      <vt:variant>
        <vt:lpwstr>https://secureftp.peachtreeedata.com/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Scantron</dc:creator>
  <cp:lastModifiedBy>David V. Conti</cp:lastModifiedBy>
  <cp:revision>3</cp:revision>
  <cp:lastPrinted>2019-03-27T19:31:00Z</cp:lastPrinted>
  <dcterms:created xsi:type="dcterms:W3CDTF">2021-07-29T18:30:00Z</dcterms:created>
  <dcterms:modified xsi:type="dcterms:W3CDTF">2022-03-03T07:24:00Z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RESPOND Prostate Cancer Study - Phase 2</vt:lpwstr>
  </property>
  <property fmtid="{D5CDD505-2E9C-101B-9397-08002B2CF9AE}" pid="3" name="Customer Name">
    <vt:lpwstr>The Keck School of Medicine of USC</vt:lpwstr>
  </property>
  <property fmtid="{D5CDD505-2E9C-101B-9397-08002B2CF9AE}" pid="4" name="Version Number">
    <vt:lpwstr>2019.6</vt:lpwstr>
  </property>
  <property fmtid="{D5CDD505-2E9C-101B-9397-08002B2CF9AE}" pid="5" name="Version Date">
    <vt:lpwstr>10/27/2020</vt:lpwstr>
  </property>
  <property fmtid="{D5CDD505-2E9C-101B-9397-08002B2CF9AE}" pid="6" name="CustNameAbbr">
    <vt:lpwstr>USC</vt:lpwstr>
  </property>
  <property fmtid="{D5CDD505-2E9C-101B-9397-08002B2CF9AE}" pid="7" name="DevName">
    <vt:lpwstr>Todd Charleville</vt:lpwstr>
  </property>
  <property fmtid="{D5CDD505-2E9C-101B-9397-08002B2CF9AE}" pid="8" name="PMName">
    <vt:lpwstr>Jammie Hannis</vt:lpwstr>
  </property>
</Properties>
</file>